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3FD91" w14:textId="77777777" w:rsidR="00D2195C" w:rsidRPr="008A259A" w:rsidRDefault="009660AC" w:rsidP="00BD253E">
      <w:pPr>
        <w:pStyle w:val="CoverSubtitle"/>
        <w:rPr>
          <w:rFonts w:eastAsia="Times New Roman" w:cs="Times New Roman"/>
          <w:b/>
          <w:kern w:val="28"/>
          <w:sz w:val="40"/>
        </w:rPr>
      </w:pPr>
      <w:r w:rsidRPr="008A259A">
        <w:rPr>
          <w:rFonts w:eastAsia="Times New Roman" w:cs="Times New Roman"/>
          <w:b/>
          <w:kern w:val="28"/>
          <w:sz w:val="40"/>
        </w:rPr>
        <w:t>Build a Workflow from Scratch with SAP Cloud Platform Workflow Management</w:t>
      </w:r>
      <w:r w:rsidRPr="008A259A">
        <w:rPr>
          <w:rFonts w:eastAsia="Times New Roman" w:cs="Times New Roman"/>
          <w:b/>
          <w:kern w:val="28"/>
          <w:sz w:val="40"/>
        </w:rPr>
        <w:br/>
      </w:r>
      <w:r w:rsidR="00FD75F3" w:rsidRPr="008A259A">
        <w:rPr>
          <w:rFonts w:eastAsia="Times New Roman"/>
          <w:szCs w:val="24"/>
          <w:lang w:eastAsia="de-DE"/>
        </w:rPr>
        <w:t>DEV163</w:t>
      </w:r>
    </w:p>
    <w:p w14:paraId="51F35A5F" w14:textId="6FF0D550" w:rsidR="000666F9" w:rsidRPr="008A259A" w:rsidRDefault="00734F36" w:rsidP="004C1AB9">
      <w:pPr>
        <w:pStyle w:val="ConfidentialStatus"/>
        <w:sectPr w:rsidR="000666F9" w:rsidRPr="008A259A"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r w:rsidRPr="008A259A">
        <w:t>Exercise</w:t>
      </w:r>
      <w:r w:rsidR="00356C25" w:rsidRPr="008A259A">
        <w:t xml:space="preserve"> 1</w:t>
      </w:r>
      <w:r w:rsidRPr="008A259A">
        <w:t xml:space="preserve"> </w:t>
      </w:r>
      <w:r w:rsidR="00356C25" w:rsidRPr="008A259A">
        <w:t>| Workflow</w:t>
      </w:r>
      <w:r w:rsidR="00356C25" w:rsidRPr="008A259A">
        <w:br/>
      </w:r>
      <w:r w:rsidR="004C1AB9" w:rsidRPr="008A259A">
        <w:t>Archana Shukla</w:t>
      </w:r>
      <w:r w:rsidRPr="008A259A">
        <w:t xml:space="preserve"> / </w:t>
      </w:r>
      <w:r w:rsidR="004C1AB9" w:rsidRPr="008A259A">
        <w:t>SAP</w:t>
      </w:r>
    </w:p>
    <w:p w14:paraId="7FDEDF46" w14:textId="77777777" w:rsidR="000C7811" w:rsidRPr="008A259A" w:rsidRDefault="00935EE2" w:rsidP="00300C6E">
      <w:pPr>
        <w:pStyle w:val="TOC"/>
      </w:pPr>
      <w:r w:rsidRPr="008A259A">
        <w:lastRenderedPageBreak/>
        <w:t xml:space="preserve">Table of </w:t>
      </w:r>
      <w:r w:rsidR="00702A31" w:rsidRPr="008A259A">
        <w:t>Content</w:t>
      </w:r>
      <w:r w:rsidR="00D90B87" w:rsidRPr="008A259A">
        <w:t>S</w:t>
      </w:r>
    </w:p>
    <w:p w14:paraId="591CC202" w14:textId="2552C26E" w:rsidR="001368F1" w:rsidRDefault="00FD4A3D">
      <w:pPr>
        <w:pStyle w:val="TOC1"/>
        <w:rPr>
          <w:rFonts w:asciiTheme="minorHAnsi" w:eastAsiaTheme="minorEastAsia" w:hAnsiTheme="minorHAnsi" w:cstheme="minorBidi"/>
          <w:b w:val="0"/>
          <w:caps w:val="0"/>
          <w:noProof/>
          <w:sz w:val="24"/>
          <w:szCs w:val="24"/>
          <w:lang w:val="en-IN"/>
        </w:rPr>
      </w:pPr>
      <w:r w:rsidRPr="008A259A">
        <w:rPr>
          <w:lang w:val="en-US"/>
        </w:rPr>
        <w:fldChar w:fldCharType="begin"/>
      </w:r>
      <w:r w:rsidR="001237CC" w:rsidRPr="008A259A">
        <w:rPr>
          <w:lang w:val="en-US"/>
        </w:rPr>
        <w:instrText xml:space="preserve"> TOC \o "1-4" \h \z \u </w:instrText>
      </w:r>
      <w:r w:rsidRPr="008A259A">
        <w:rPr>
          <w:lang w:val="en-US"/>
        </w:rPr>
        <w:fldChar w:fldCharType="separate"/>
      </w:r>
      <w:hyperlink w:anchor="_Toc52990122" w:history="1">
        <w:r w:rsidR="001368F1" w:rsidRPr="00267340">
          <w:rPr>
            <w:rStyle w:val="Hyperlink"/>
            <w:noProof/>
            <w:lang w:val="en-US"/>
          </w:rPr>
          <w:t>Overview</w:t>
        </w:r>
        <w:r w:rsidR="001368F1">
          <w:rPr>
            <w:noProof/>
            <w:webHidden/>
          </w:rPr>
          <w:tab/>
        </w:r>
        <w:r w:rsidR="001368F1">
          <w:rPr>
            <w:noProof/>
            <w:webHidden/>
          </w:rPr>
          <w:fldChar w:fldCharType="begin"/>
        </w:r>
        <w:r w:rsidR="001368F1">
          <w:rPr>
            <w:noProof/>
            <w:webHidden/>
          </w:rPr>
          <w:instrText xml:space="preserve"> PAGEREF _Toc52990122 \h </w:instrText>
        </w:r>
        <w:r w:rsidR="001368F1">
          <w:rPr>
            <w:noProof/>
            <w:webHidden/>
          </w:rPr>
        </w:r>
        <w:r w:rsidR="001368F1">
          <w:rPr>
            <w:noProof/>
            <w:webHidden/>
          </w:rPr>
          <w:fldChar w:fldCharType="separate"/>
        </w:r>
        <w:r w:rsidR="001368F1">
          <w:rPr>
            <w:noProof/>
            <w:webHidden/>
          </w:rPr>
          <w:t>3</w:t>
        </w:r>
        <w:r w:rsidR="001368F1">
          <w:rPr>
            <w:noProof/>
            <w:webHidden/>
          </w:rPr>
          <w:fldChar w:fldCharType="end"/>
        </w:r>
      </w:hyperlink>
    </w:p>
    <w:p w14:paraId="3F4BBC24" w14:textId="0530ACD4" w:rsidR="001368F1" w:rsidRDefault="00C70813">
      <w:pPr>
        <w:pStyle w:val="TOC1"/>
        <w:rPr>
          <w:rFonts w:asciiTheme="minorHAnsi" w:eastAsiaTheme="minorEastAsia" w:hAnsiTheme="minorHAnsi" w:cstheme="minorBidi"/>
          <w:b w:val="0"/>
          <w:caps w:val="0"/>
          <w:noProof/>
          <w:sz w:val="24"/>
          <w:szCs w:val="24"/>
          <w:lang w:val="en-IN"/>
        </w:rPr>
      </w:pPr>
      <w:hyperlink w:anchor="_Toc52990123" w:history="1">
        <w:r w:rsidR="001368F1" w:rsidRPr="00267340">
          <w:rPr>
            <w:rStyle w:val="Hyperlink"/>
            <w:noProof/>
            <w:lang w:val="en-US"/>
          </w:rPr>
          <w:t>MODEL WORKFLOW using business application studio</w:t>
        </w:r>
        <w:r w:rsidR="001368F1">
          <w:rPr>
            <w:noProof/>
            <w:webHidden/>
          </w:rPr>
          <w:tab/>
        </w:r>
        <w:r w:rsidR="001368F1">
          <w:rPr>
            <w:noProof/>
            <w:webHidden/>
          </w:rPr>
          <w:fldChar w:fldCharType="begin"/>
        </w:r>
        <w:r w:rsidR="001368F1">
          <w:rPr>
            <w:noProof/>
            <w:webHidden/>
          </w:rPr>
          <w:instrText xml:space="preserve"> PAGEREF _Toc52990123 \h </w:instrText>
        </w:r>
        <w:r w:rsidR="001368F1">
          <w:rPr>
            <w:noProof/>
            <w:webHidden/>
          </w:rPr>
        </w:r>
        <w:r w:rsidR="001368F1">
          <w:rPr>
            <w:noProof/>
            <w:webHidden/>
          </w:rPr>
          <w:fldChar w:fldCharType="separate"/>
        </w:r>
        <w:r w:rsidR="001368F1">
          <w:rPr>
            <w:noProof/>
            <w:webHidden/>
          </w:rPr>
          <w:t>4</w:t>
        </w:r>
        <w:r w:rsidR="001368F1">
          <w:rPr>
            <w:noProof/>
            <w:webHidden/>
          </w:rPr>
          <w:fldChar w:fldCharType="end"/>
        </w:r>
      </w:hyperlink>
    </w:p>
    <w:p w14:paraId="577D7CC1" w14:textId="19238E5E" w:rsidR="001368F1" w:rsidRDefault="00C70813">
      <w:pPr>
        <w:pStyle w:val="TOC1"/>
        <w:rPr>
          <w:rFonts w:asciiTheme="minorHAnsi" w:eastAsiaTheme="minorEastAsia" w:hAnsiTheme="minorHAnsi" w:cstheme="minorBidi"/>
          <w:b w:val="0"/>
          <w:caps w:val="0"/>
          <w:noProof/>
          <w:sz w:val="24"/>
          <w:szCs w:val="24"/>
          <w:lang w:val="en-IN"/>
        </w:rPr>
      </w:pPr>
      <w:hyperlink w:anchor="_Toc52990124" w:history="1">
        <w:r w:rsidR="001368F1" w:rsidRPr="00267340">
          <w:rPr>
            <w:rStyle w:val="Hyperlink"/>
            <w:noProof/>
            <w:lang w:val="en-US"/>
          </w:rPr>
          <w:t>build and deploy WORKFLOW</w:t>
        </w:r>
        <w:r w:rsidR="001368F1">
          <w:rPr>
            <w:noProof/>
            <w:webHidden/>
          </w:rPr>
          <w:tab/>
        </w:r>
        <w:r w:rsidR="001368F1">
          <w:rPr>
            <w:noProof/>
            <w:webHidden/>
          </w:rPr>
          <w:fldChar w:fldCharType="begin"/>
        </w:r>
        <w:r w:rsidR="001368F1">
          <w:rPr>
            <w:noProof/>
            <w:webHidden/>
          </w:rPr>
          <w:instrText xml:space="preserve"> PAGEREF _Toc52990124 \h </w:instrText>
        </w:r>
        <w:r w:rsidR="001368F1">
          <w:rPr>
            <w:noProof/>
            <w:webHidden/>
          </w:rPr>
        </w:r>
        <w:r w:rsidR="001368F1">
          <w:rPr>
            <w:noProof/>
            <w:webHidden/>
          </w:rPr>
          <w:fldChar w:fldCharType="separate"/>
        </w:r>
        <w:r w:rsidR="001368F1">
          <w:rPr>
            <w:noProof/>
            <w:webHidden/>
          </w:rPr>
          <w:t>45</w:t>
        </w:r>
        <w:r w:rsidR="001368F1">
          <w:rPr>
            <w:noProof/>
            <w:webHidden/>
          </w:rPr>
          <w:fldChar w:fldCharType="end"/>
        </w:r>
      </w:hyperlink>
    </w:p>
    <w:p w14:paraId="0427E37D" w14:textId="4500738B" w:rsidR="001368F1" w:rsidRDefault="00C70813">
      <w:pPr>
        <w:pStyle w:val="TOC1"/>
        <w:rPr>
          <w:rFonts w:asciiTheme="minorHAnsi" w:eastAsiaTheme="minorEastAsia" w:hAnsiTheme="minorHAnsi" w:cstheme="minorBidi"/>
          <w:b w:val="0"/>
          <w:caps w:val="0"/>
          <w:noProof/>
          <w:sz w:val="24"/>
          <w:szCs w:val="24"/>
          <w:lang w:val="en-IN"/>
        </w:rPr>
      </w:pPr>
      <w:hyperlink w:anchor="_Toc52990125" w:history="1">
        <w:r w:rsidR="001368F1" w:rsidRPr="00267340">
          <w:rPr>
            <w:rStyle w:val="Hyperlink"/>
            <w:noProof/>
            <w:lang w:val="en-US"/>
          </w:rPr>
          <w:t>execute and Monitor WORKFLOW</w:t>
        </w:r>
        <w:r w:rsidR="001368F1">
          <w:rPr>
            <w:noProof/>
            <w:webHidden/>
          </w:rPr>
          <w:tab/>
        </w:r>
        <w:r w:rsidR="001368F1">
          <w:rPr>
            <w:noProof/>
            <w:webHidden/>
          </w:rPr>
          <w:fldChar w:fldCharType="begin"/>
        </w:r>
        <w:r w:rsidR="001368F1">
          <w:rPr>
            <w:noProof/>
            <w:webHidden/>
          </w:rPr>
          <w:instrText xml:space="preserve"> PAGEREF _Toc52990125 \h </w:instrText>
        </w:r>
        <w:r w:rsidR="001368F1">
          <w:rPr>
            <w:noProof/>
            <w:webHidden/>
          </w:rPr>
        </w:r>
        <w:r w:rsidR="001368F1">
          <w:rPr>
            <w:noProof/>
            <w:webHidden/>
          </w:rPr>
          <w:fldChar w:fldCharType="separate"/>
        </w:r>
        <w:r w:rsidR="001368F1">
          <w:rPr>
            <w:noProof/>
            <w:webHidden/>
          </w:rPr>
          <w:t>47</w:t>
        </w:r>
        <w:r w:rsidR="001368F1">
          <w:rPr>
            <w:noProof/>
            <w:webHidden/>
          </w:rPr>
          <w:fldChar w:fldCharType="end"/>
        </w:r>
      </w:hyperlink>
    </w:p>
    <w:p w14:paraId="094EF10E" w14:textId="77BF159E" w:rsidR="001368F1" w:rsidRDefault="00C70813">
      <w:pPr>
        <w:pStyle w:val="TOC1"/>
        <w:rPr>
          <w:rFonts w:asciiTheme="minorHAnsi" w:eastAsiaTheme="minorEastAsia" w:hAnsiTheme="minorHAnsi" w:cstheme="minorBidi"/>
          <w:b w:val="0"/>
          <w:caps w:val="0"/>
          <w:noProof/>
          <w:sz w:val="24"/>
          <w:szCs w:val="24"/>
          <w:lang w:val="en-IN"/>
        </w:rPr>
      </w:pPr>
      <w:hyperlink w:anchor="_Toc52990126" w:history="1">
        <w:r w:rsidR="001368F1" w:rsidRPr="00267340">
          <w:rPr>
            <w:rStyle w:val="Hyperlink"/>
            <w:noProof/>
            <w:lang w:val="en-US"/>
          </w:rPr>
          <w:t>Summary</w:t>
        </w:r>
        <w:r w:rsidR="001368F1">
          <w:rPr>
            <w:noProof/>
            <w:webHidden/>
          </w:rPr>
          <w:tab/>
        </w:r>
        <w:r w:rsidR="001368F1">
          <w:rPr>
            <w:noProof/>
            <w:webHidden/>
          </w:rPr>
          <w:fldChar w:fldCharType="begin"/>
        </w:r>
        <w:r w:rsidR="001368F1">
          <w:rPr>
            <w:noProof/>
            <w:webHidden/>
          </w:rPr>
          <w:instrText xml:space="preserve"> PAGEREF _Toc52990126 \h </w:instrText>
        </w:r>
        <w:r w:rsidR="001368F1">
          <w:rPr>
            <w:noProof/>
            <w:webHidden/>
          </w:rPr>
        </w:r>
        <w:r w:rsidR="001368F1">
          <w:rPr>
            <w:noProof/>
            <w:webHidden/>
          </w:rPr>
          <w:fldChar w:fldCharType="separate"/>
        </w:r>
        <w:r w:rsidR="001368F1">
          <w:rPr>
            <w:noProof/>
            <w:webHidden/>
          </w:rPr>
          <w:t>53</w:t>
        </w:r>
        <w:r w:rsidR="001368F1">
          <w:rPr>
            <w:noProof/>
            <w:webHidden/>
          </w:rPr>
          <w:fldChar w:fldCharType="end"/>
        </w:r>
      </w:hyperlink>
    </w:p>
    <w:p w14:paraId="3C538516" w14:textId="348253DE" w:rsidR="00770556" w:rsidRPr="008A259A" w:rsidRDefault="00FD4A3D" w:rsidP="00FB3F31">
      <w:pPr>
        <w:pStyle w:val="Introduction"/>
        <w:rPr>
          <w:lang w:val="en-US"/>
        </w:rPr>
      </w:pPr>
      <w:r w:rsidRPr="008A259A">
        <w:rPr>
          <w:b/>
          <w:caps/>
          <w:lang w:val="en-US"/>
        </w:rPr>
        <w:fldChar w:fldCharType="end"/>
      </w:r>
      <w:r w:rsidR="00D965E3" w:rsidRPr="008A259A">
        <w:rPr>
          <w:lang w:val="en-US"/>
        </w:rPr>
        <w:br w:type="page"/>
      </w:r>
    </w:p>
    <w:p w14:paraId="6B2581B2" w14:textId="6B21B40D" w:rsidR="0094128A" w:rsidRPr="008A259A" w:rsidRDefault="00FB1DF9" w:rsidP="0076305D">
      <w:pPr>
        <w:pStyle w:val="Heading1"/>
        <w:rPr>
          <w:lang w:val="en-US"/>
        </w:rPr>
      </w:pPr>
      <w:bookmarkStart w:id="0" w:name="_Toc52990122"/>
      <w:r w:rsidRPr="008A259A">
        <w:rPr>
          <w:lang w:val="en-US"/>
        </w:rPr>
        <w:lastRenderedPageBreak/>
        <w:t>Overview</w:t>
      </w:r>
      <w:bookmarkEnd w:id="0"/>
      <w:r w:rsidR="00DE2761" w:rsidRPr="008A259A">
        <w:rPr>
          <w:lang w:val="en-US"/>
        </w:rPr>
        <w:t xml:space="preserve"> </w:t>
      </w:r>
    </w:p>
    <w:p w14:paraId="70D68B6F" w14:textId="0B7B81CF" w:rsidR="004628CE" w:rsidRPr="008A259A" w:rsidRDefault="004628CE" w:rsidP="004628CE">
      <w:pPr>
        <w:pStyle w:val="p02Headline"/>
        <w:rPr>
          <w:rFonts w:eastAsia="Calibri" w:cs="Times New Roman"/>
          <w:bCs w:val="0"/>
          <w:color w:val="auto"/>
          <w:sz w:val="20"/>
        </w:rPr>
      </w:pPr>
      <w:r w:rsidRPr="008A259A">
        <w:rPr>
          <w:rFonts w:eastAsia="Calibri" w:cs="Times New Roman"/>
          <w:bCs w:val="0"/>
          <w:color w:val="auto"/>
          <w:sz w:val="20"/>
        </w:rPr>
        <w:t xml:space="preserve">Estimated time: 90 minutes </w:t>
      </w:r>
    </w:p>
    <w:p w14:paraId="07054938" w14:textId="77777777" w:rsidR="004628CE" w:rsidRPr="008A259A" w:rsidRDefault="004628CE" w:rsidP="004628CE">
      <w:pPr>
        <w:rPr>
          <w:lang w:val="en-US"/>
        </w:rPr>
      </w:pPr>
    </w:p>
    <w:p w14:paraId="634D1E48" w14:textId="7D76A7FE" w:rsidR="00DC7A1A" w:rsidRPr="008A259A" w:rsidRDefault="00DC7A1A"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lang w:val="en-US"/>
        </w:rPr>
        <w:t xml:space="preserve">Capital Expenditure </w:t>
      </w:r>
      <w:r w:rsidRPr="008A259A">
        <w:rPr>
          <w:rFonts w:ascii="Helvetica" w:hAnsi="Helvetica" w:cs="Helvetica"/>
          <w:szCs w:val="20"/>
          <w:lang w:val="en-US" w:eastAsia="de-DE"/>
        </w:rPr>
        <w:t xml:space="preserve">process starts when </w:t>
      </w:r>
      <w:r w:rsidR="00E2270E" w:rsidRPr="008A259A">
        <w:rPr>
          <w:rFonts w:ascii="Helvetica" w:hAnsi="Helvetica" w:cs="Helvetica"/>
          <w:szCs w:val="20"/>
          <w:lang w:val="en-US" w:eastAsia="de-DE"/>
        </w:rPr>
        <w:t>any</w:t>
      </w:r>
      <w:r w:rsidRPr="008A259A">
        <w:rPr>
          <w:rFonts w:ascii="Helvetica" w:hAnsi="Helvetica" w:cs="Helvetica"/>
          <w:szCs w:val="20"/>
          <w:lang w:val="en-US" w:eastAsia="de-DE"/>
        </w:rPr>
        <w:t xml:space="preserve"> company receives a funding request for capital expenditures. These requests are then thoroughly reviewed, evaluated and finally approved or rejected based on the available budgets for the current period. Approval</w:t>
      </w:r>
      <w:r w:rsidR="00E2270E" w:rsidRPr="008A259A">
        <w:rPr>
          <w:rFonts w:ascii="Helvetica" w:hAnsi="Helvetica" w:cs="Helvetica"/>
          <w:szCs w:val="20"/>
          <w:lang w:val="en-US" w:eastAsia="de-DE"/>
        </w:rPr>
        <w:t xml:space="preserve"> is </w:t>
      </w:r>
      <w:r w:rsidRPr="008A259A">
        <w:rPr>
          <w:rFonts w:ascii="Helvetica" w:hAnsi="Helvetica" w:cs="Helvetica"/>
          <w:szCs w:val="20"/>
          <w:lang w:val="en-US" w:eastAsia="de-DE"/>
        </w:rPr>
        <w:t>not straight forward</w:t>
      </w:r>
      <w:r w:rsidR="00E2270E" w:rsidRPr="008A259A">
        <w:rPr>
          <w:rFonts w:ascii="Helvetica" w:hAnsi="Helvetica" w:cs="Helvetica"/>
          <w:szCs w:val="20"/>
          <w:lang w:val="en-US" w:eastAsia="de-DE"/>
        </w:rPr>
        <w:t>. T</w:t>
      </w:r>
      <w:r w:rsidRPr="008A259A">
        <w:rPr>
          <w:rFonts w:ascii="Helvetica" w:hAnsi="Helvetica" w:cs="Helvetica"/>
          <w:szCs w:val="20"/>
          <w:lang w:val="en-US" w:eastAsia="de-DE"/>
        </w:rPr>
        <w:t xml:space="preserve">here are many rules that are involved to determine how many </w:t>
      </w:r>
      <w:r w:rsidR="00D20BFA" w:rsidRPr="008A259A">
        <w:rPr>
          <w:rFonts w:ascii="Helvetica" w:hAnsi="Helvetica" w:cs="Helvetica"/>
          <w:szCs w:val="20"/>
          <w:lang w:val="en-US" w:eastAsia="de-DE"/>
        </w:rPr>
        <w:t>levels</w:t>
      </w:r>
      <w:r w:rsidRPr="008A259A">
        <w:rPr>
          <w:rFonts w:ascii="Helvetica" w:hAnsi="Helvetica" w:cs="Helvetica"/>
          <w:szCs w:val="20"/>
          <w:lang w:val="en-US" w:eastAsia="de-DE"/>
        </w:rPr>
        <w:t xml:space="preserve"> of approvals will be there or who will approve it based on </w:t>
      </w:r>
      <w:r w:rsidR="00E2270E" w:rsidRPr="008A259A">
        <w:rPr>
          <w:rFonts w:ascii="Helvetica" w:hAnsi="Helvetica" w:cs="Helvetica"/>
          <w:szCs w:val="20"/>
          <w:lang w:val="en-US" w:eastAsia="de-DE"/>
        </w:rPr>
        <w:t xml:space="preserve">the </w:t>
      </w:r>
      <w:r w:rsidRPr="008A259A">
        <w:rPr>
          <w:rFonts w:ascii="Helvetica" w:hAnsi="Helvetica" w:cs="Helvetica"/>
          <w:szCs w:val="20"/>
          <w:lang w:val="en-US" w:eastAsia="de-DE"/>
        </w:rPr>
        <w:t xml:space="preserve">investment details. </w:t>
      </w:r>
    </w:p>
    <w:p w14:paraId="4A1EDD96" w14:textId="77777777" w:rsidR="00352F2E" w:rsidRPr="008A259A" w:rsidRDefault="00352F2E"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kern w:val="1"/>
          <w:szCs w:val="20"/>
          <w:lang w:val="en-US" w:eastAsia="de-DE"/>
        </w:rPr>
      </w:pPr>
    </w:p>
    <w:p w14:paraId="18ED684D" w14:textId="116FCF80" w:rsidR="00972EAB" w:rsidRPr="008A259A" w:rsidRDefault="00D20BFA" w:rsidP="00E271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rFonts w:ascii="Helvetica" w:hAnsi="Helvetica" w:cs="Helvetica"/>
          <w:szCs w:val="20"/>
          <w:lang w:val="en-US" w:eastAsia="de-DE"/>
        </w:rPr>
        <w:t xml:space="preserve">There are many challenges with capital expenditure </w:t>
      </w:r>
      <w:r w:rsidR="00E27110" w:rsidRPr="008A259A">
        <w:rPr>
          <w:rFonts w:ascii="Helvetica" w:hAnsi="Helvetica" w:cs="Helvetica"/>
          <w:szCs w:val="20"/>
          <w:lang w:val="en-US" w:eastAsia="de-DE"/>
        </w:rPr>
        <w:t>process</w:t>
      </w:r>
      <w:r w:rsidRPr="008A259A">
        <w:rPr>
          <w:rFonts w:ascii="Helvetica" w:hAnsi="Helvetica" w:cs="Helvetica"/>
          <w:szCs w:val="20"/>
          <w:lang w:val="en-US" w:eastAsia="de-DE"/>
        </w:rPr>
        <w:t xml:space="preserve"> and companies are always looking for managing investment decisions in a transparent way. Automating c</w:t>
      </w:r>
      <w:r w:rsidR="00972EAB" w:rsidRPr="008A259A">
        <w:rPr>
          <w:rFonts w:ascii="Helvetica" w:hAnsi="Helvetica" w:cs="Helvetica"/>
          <w:szCs w:val="20"/>
          <w:lang w:val="en-US" w:eastAsia="de-DE"/>
        </w:rPr>
        <w:t xml:space="preserve">apital </w:t>
      </w:r>
      <w:r w:rsidRPr="008A259A">
        <w:rPr>
          <w:rFonts w:ascii="Helvetica" w:hAnsi="Helvetica" w:cs="Helvetica"/>
          <w:szCs w:val="20"/>
          <w:lang w:val="en-US" w:eastAsia="de-DE"/>
        </w:rPr>
        <w:t>e</w:t>
      </w:r>
      <w:r w:rsidR="00972EAB" w:rsidRPr="008A259A">
        <w:rPr>
          <w:rFonts w:ascii="Helvetica" w:hAnsi="Helvetica" w:cs="Helvetica"/>
          <w:szCs w:val="20"/>
          <w:lang w:val="en-US" w:eastAsia="de-DE"/>
        </w:rPr>
        <w:t xml:space="preserve">xpenditure </w:t>
      </w:r>
      <w:r w:rsidRPr="008A259A">
        <w:rPr>
          <w:rFonts w:ascii="Helvetica" w:hAnsi="Helvetica" w:cs="Helvetica"/>
          <w:szCs w:val="20"/>
          <w:lang w:val="en-US" w:eastAsia="de-DE"/>
        </w:rPr>
        <w:t>approval</w:t>
      </w:r>
      <w:r w:rsidR="00972EAB" w:rsidRPr="008A259A">
        <w:rPr>
          <w:rFonts w:ascii="Helvetica" w:hAnsi="Helvetica" w:cs="Helvetica"/>
          <w:szCs w:val="20"/>
          <w:lang w:val="en-US" w:eastAsia="de-DE"/>
        </w:rPr>
        <w:t xml:space="preserve"> process enables customer to accelerate investment decisions</w:t>
      </w:r>
      <w:r w:rsidR="00E27110" w:rsidRPr="008A259A">
        <w:rPr>
          <w:rFonts w:ascii="Helvetica" w:hAnsi="Helvetica" w:cs="Helvetica"/>
          <w:szCs w:val="20"/>
          <w:lang w:val="en-US" w:eastAsia="de-DE"/>
        </w:rPr>
        <w:t xml:space="preserve"> and </w:t>
      </w:r>
      <w:r w:rsidR="0014397F" w:rsidRPr="008A259A">
        <w:rPr>
          <w:rFonts w:ascii="Helvetica" w:hAnsi="Helvetica" w:cs="Helvetica"/>
          <w:szCs w:val="20"/>
          <w:lang w:val="en-US" w:eastAsia="de-DE"/>
        </w:rPr>
        <w:t xml:space="preserve">to </w:t>
      </w:r>
      <w:r w:rsidR="00E27110" w:rsidRPr="008A259A">
        <w:rPr>
          <w:rFonts w:ascii="Helvetica" w:hAnsi="Helvetica" w:cs="Helvetica"/>
          <w:szCs w:val="20"/>
          <w:lang w:val="en-US" w:eastAsia="de-DE"/>
        </w:rPr>
        <w:t>bring the agility into every step and decision such that the corporate policies are followed while taking the investment decision</w:t>
      </w:r>
      <w:r w:rsidR="0014397F" w:rsidRPr="008A259A">
        <w:rPr>
          <w:rFonts w:ascii="Helvetica" w:hAnsi="Helvetica" w:cs="Helvetica"/>
          <w:szCs w:val="20"/>
          <w:lang w:val="en-US" w:eastAsia="de-DE"/>
        </w:rPr>
        <w:t>s</w:t>
      </w:r>
      <w:r w:rsidR="00E27110" w:rsidRPr="008A259A">
        <w:rPr>
          <w:rFonts w:ascii="Helvetica" w:hAnsi="Helvetica" w:cs="Helvetica"/>
          <w:szCs w:val="20"/>
          <w:lang w:val="en-US" w:eastAsia="de-DE"/>
        </w:rPr>
        <w:t>. </w:t>
      </w:r>
    </w:p>
    <w:p w14:paraId="66C71555" w14:textId="77777777" w:rsidR="00972EAB" w:rsidRPr="008A259A" w:rsidRDefault="00972EAB" w:rsidP="00972EAB">
      <w:pPr>
        <w:pStyle w:val="p"/>
      </w:pPr>
    </w:p>
    <w:p w14:paraId="7E8A4307" w14:textId="4DA450AA" w:rsidR="00972EAB" w:rsidRPr="008A259A" w:rsidRDefault="00BD132B" w:rsidP="00972EAB">
      <w:pPr>
        <w:pStyle w:val="p"/>
      </w:pPr>
      <w:r w:rsidRPr="008A259A">
        <w:rPr>
          <w:noProof/>
        </w:rPr>
        <w:drawing>
          <wp:inline distT="0" distB="0" distL="0" distR="0" wp14:anchorId="33B76E9D" wp14:editId="081AD8EE">
            <wp:extent cx="6333490" cy="1714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1714500"/>
                    </a:xfrm>
                    <a:prstGeom prst="rect">
                      <a:avLst/>
                    </a:prstGeom>
                  </pic:spPr>
                </pic:pic>
              </a:graphicData>
            </a:graphic>
          </wp:inline>
        </w:drawing>
      </w:r>
    </w:p>
    <w:p w14:paraId="193A6BFD" w14:textId="77777777" w:rsidR="00972EAB" w:rsidRPr="008A259A" w:rsidRDefault="00972EAB" w:rsidP="00972EAB">
      <w:pPr>
        <w:pStyle w:val="p"/>
      </w:pPr>
    </w:p>
    <w:p w14:paraId="714D99E8" w14:textId="30EC00F7" w:rsidR="00972EAB" w:rsidRPr="008A259A" w:rsidRDefault="00972EAB" w:rsidP="00972EAB">
      <w:pPr>
        <w:pStyle w:val="p"/>
      </w:pPr>
      <w:r w:rsidRPr="008A259A">
        <w:t>The below solution diagram explain</w:t>
      </w:r>
      <w:r w:rsidR="00B80258" w:rsidRPr="008A259A">
        <w:t>s</w:t>
      </w:r>
      <w:r w:rsidRPr="008A259A">
        <w:t xml:space="preserve"> how customer </w:t>
      </w:r>
      <w:r w:rsidR="00B80258" w:rsidRPr="008A259A">
        <w:t>can</w:t>
      </w:r>
      <w:r w:rsidRPr="008A259A">
        <w:t xml:space="preserve"> </w:t>
      </w:r>
      <w:r w:rsidR="00B80258" w:rsidRPr="008A259A">
        <w:t>automate</w:t>
      </w:r>
      <w:r w:rsidRPr="008A259A">
        <w:t xml:space="preserve"> CAPEX scenario using SAP Cloud Platform.</w:t>
      </w:r>
    </w:p>
    <w:p w14:paraId="491640AF" w14:textId="77777777" w:rsidR="00972EAB" w:rsidRPr="008A259A" w:rsidRDefault="00972EAB" w:rsidP="00972EAB">
      <w:pPr>
        <w:pStyle w:val="p"/>
      </w:pPr>
    </w:p>
    <w:p w14:paraId="75BC4686" w14:textId="77777777" w:rsidR="00972EAB" w:rsidRPr="008A259A" w:rsidRDefault="00972EAB" w:rsidP="00972EAB">
      <w:pPr>
        <w:pStyle w:val="p"/>
        <w:ind w:left="1440"/>
      </w:pPr>
      <w:r w:rsidRPr="008A259A">
        <w:rPr>
          <w:noProof/>
        </w:rPr>
        <w:drawing>
          <wp:inline distT="0" distB="0" distL="0" distR="0" wp14:anchorId="1915D89B" wp14:editId="762379A3">
            <wp:extent cx="3102016" cy="2413322"/>
            <wp:effectExtent l="0" t="0" r="0" b="0"/>
            <wp:docPr id="231" name="Picture 1242551263" descr="5533D158956FE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2551263" descr="5533D158956FE295"/>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981" cy="2425743"/>
                    </a:xfrm>
                    <a:prstGeom prst="rect">
                      <a:avLst/>
                    </a:prstGeom>
                    <a:noFill/>
                    <a:ln>
                      <a:noFill/>
                    </a:ln>
                  </pic:spPr>
                </pic:pic>
              </a:graphicData>
            </a:graphic>
          </wp:inline>
        </w:drawing>
      </w:r>
    </w:p>
    <w:p w14:paraId="52EA716C" w14:textId="77777777" w:rsidR="00972EAB" w:rsidRPr="008A259A" w:rsidRDefault="00972EAB" w:rsidP="00972EAB">
      <w:pPr>
        <w:pStyle w:val="p"/>
      </w:pPr>
    </w:p>
    <w:p w14:paraId="070E280F" w14:textId="77777777" w:rsidR="00DD39E9" w:rsidRPr="008A259A" w:rsidRDefault="00DD39E9" w:rsidP="008E15C1">
      <w:pPr>
        <w:pStyle w:val="Spacebottom"/>
        <w:rPr>
          <w:lang w:val="en-US"/>
        </w:rPr>
      </w:pPr>
    </w:p>
    <w:p w14:paraId="0D130A8D" w14:textId="5441DE88" w:rsidR="00040C5B" w:rsidRPr="008A259A" w:rsidRDefault="00FF5D9D" w:rsidP="00040C5B">
      <w:pPr>
        <w:pStyle w:val="Heading1"/>
        <w:rPr>
          <w:lang w:val="en-US"/>
        </w:rPr>
      </w:pPr>
      <w:r w:rsidRPr="008A259A">
        <w:rPr>
          <w:lang w:val="en-US"/>
        </w:rPr>
        <w:br w:type="page"/>
      </w:r>
      <w:bookmarkStart w:id="1" w:name="_Toc52990123"/>
      <w:r w:rsidR="00040C5B" w:rsidRPr="008A259A">
        <w:rPr>
          <w:lang w:val="en-US"/>
        </w:rPr>
        <w:lastRenderedPageBreak/>
        <w:t>MODEL WORKFLOW</w:t>
      </w:r>
      <w:r w:rsidR="004B0713" w:rsidRPr="008A259A">
        <w:rPr>
          <w:lang w:val="en-US"/>
        </w:rPr>
        <w:t xml:space="preserve"> using business application studio</w:t>
      </w:r>
      <w:bookmarkEnd w:id="1"/>
      <w:r w:rsidR="00040C5B" w:rsidRPr="008A259A">
        <w:rPr>
          <w:lang w:val="en-US"/>
        </w:rPr>
        <w:t xml:space="preserve"> </w:t>
      </w:r>
    </w:p>
    <w:tbl>
      <w:tblPr>
        <w:tblW w:w="10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572"/>
      </w:tblGrid>
      <w:tr w:rsidR="00DD39E9" w:rsidRPr="008A259A" w14:paraId="585FE1C4" w14:textId="77777777" w:rsidTr="00A50B2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F602E8C" w14:textId="77777777" w:rsidR="00DD39E9" w:rsidRPr="008A259A" w:rsidRDefault="00DD39E9" w:rsidP="00F178CC">
            <w:pPr>
              <w:pStyle w:val="TableHeadline"/>
            </w:pPr>
            <w:r w:rsidRPr="008A259A">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7E6B2A3" w14:textId="77777777" w:rsidR="00DD39E9" w:rsidRPr="008A259A" w:rsidRDefault="00DD39E9" w:rsidP="00DD39E9">
            <w:pPr>
              <w:pStyle w:val="TableHeadline"/>
            </w:pPr>
            <w:r w:rsidRPr="008A259A">
              <w:t>Screenshot</w:t>
            </w:r>
          </w:p>
        </w:tc>
      </w:tr>
      <w:tr w:rsidR="0006251F" w:rsidRPr="008A259A" w14:paraId="3A19F796" w14:textId="77777777" w:rsidTr="009D154D">
        <w:trPr>
          <w:trHeight w:val="3164"/>
        </w:trPr>
        <w:tc>
          <w:tcPr>
            <w:tcW w:w="3828" w:type="dxa"/>
            <w:tcBorders>
              <w:top w:val="single" w:sz="18" w:space="0" w:color="auto"/>
              <w:left w:val="nil"/>
              <w:bottom w:val="single" w:sz="4" w:space="0" w:color="auto"/>
            </w:tcBorders>
            <w:shd w:val="clear" w:color="auto" w:fill="auto"/>
            <w:tcMar>
              <w:top w:w="108" w:type="dxa"/>
              <w:bottom w:w="108" w:type="dxa"/>
            </w:tcMar>
            <w:vAlign w:val="center"/>
          </w:tcPr>
          <w:p w14:paraId="1362F5D6" w14:textId="7D12B22A" w:rsidR="0006251F" w:rsidRPr="008A259A" w:rsidRDefault="00F64CDE" w:rsidP="00963EC8">
            <w:pPr>
              <w:pStyle w:val="p"/>
              <w:numPr>
                <w:ilvl w:val="0"/>
                <w:numId w:val="5"/>
              </w:numPr>
              <w:ind w:left="314"/>
            </w:pPr>
            <w:r w:rsidRPr="008A259A">
              <w:t xml:space="preserve">Logon to </w:t>
            </w:r>
            <w:r w:rsidRPr="008A259A">
              <w:rPr>
                <w:b/>
                <w:bCs/>
              </w:rPr>
              <w:t>SAP Cloud Platform Trial Home Page</w:t>
            </w:r>
            <w:r w:rsidRPr="008A259A">
              <w:t xml:space="preserve"> with your trial username and password. </w:t>
            </w:r>
          </w:p>
          <w:p w14:paraId="1B008455" w14:textId="7DE16D58" w:rsidR="00F64CDE" w:rsidRPr="008A259A" w:rsidRDefault="00F64CDE" w:rsidP="00F64CDE">
            <w:pPr>
              <w:pStyle w:val="p"/>
              <w:ind w:left="314"/>
            </w:pPr>
          </w:p>
          <w:p w14:paraId="4C2CB936" w14:textId="056D1C84" w:rsidR="00F64CDE" w:rsidRPr="008A259A" w:rsidRDefault="00C70813" w:rsidP="00F64CDE">
            <w:pPr>
              <w:pStyle w:val="p"/>
              <w:ind w:left="314"/>
            </w:pPr>
            <w:hyperlink r:id="rId17" w:anchor="/home/trial" w:history="1">
              <w:r w:rsidR="00F64CDE" w:rsidRPr="008A259A">
                <w:rPr>
                  <w:rStyle w:val="Hyperlink"/>
                </w:rPr>
                <w:t>https://cockpit.hanatrial.ondemand.com/cockpit/#/home/trial</w:t>
              </w:r>
            </w:hyperlink>
          </w:p>
          <w:p w14:paraId="5B2F5A2F" w14:textId="77777777" w:rsidR="00F64CDE" w:rsidRPr="008A259A" w:rsidRDefault="00F64CDE" w:rsidP="00F64CDE">
            <w:pPr>
              <w:pStyle w:val="p"/>
              <w:ind w:left="314"/>
            </w:pPr>
          </w:p>
          <w:p w14:paraId="567DC219" w14:textId="77777777" w:rsidR="0006251F" w:rsidRPr="008A259A" w:rsidRDefault="0006251F" w:rsidP="00F178CC">
            <w:pPr>
              <w:pStyle w:val="p"/>
              <w:ind w:left="314"/>
            </w:pPr>
          </w:p>
          <w:p w14:paraId="71651223" w14:textId="1F79EFD5" w:rsidR="0006251F" w:rsidRPr="008A259A" w:rsidRDefault="0078326D" w:rsidP="009D154D">
            <w:pPr>
              <w:pStyle w:val="ListParagraph"/>
              <w:numPr>
                <w:ilvl w:val="0"/>
                <w:numId w:val="5"/>
              </w:numPr>
              <w:ind w:left="314"/>
              <w:rPr>
                <w:rFonts w:cs="Arial"/>
                <w:szCs w:val="24"/>
                <w:lang w:val="en-US"/>
              </w:rPr>
            </w:pPr>
            <w:r w:rsidRPr="008A259A">
              <w:rPr>
                <w:rFonts w:cs="Arial"/>
                <w:color w:val="333333"/>
                <w:shd w:val="clear" w:color="auto" w:fill="FFFFFF"/>
                <w:lang w:val="en-US"/>
              </w:rPr>
              <w:t>Choose </w:t>
            </w:r>
            <w:r w:rsidRPr="008A259A">
              <w:rPr>
                <w:rStyle w:val="Strong"/>
                <w:rFonts w:cs="Arial"/>
                <w:color w:val="333333"/>
                <w:shd w:val="clear" w:color="auto" w:fill="FFFFFF"/>
                <w:lang w:val="en-US"/>
              </w:rPr>
              <w:t>SAP Business Application Studio</w:t>
            </w:r>
            <w:r w:rsidRPr="008A259A">
              <w:rPr>
                <w:rFonts w:cs="Arial"/>
                <w:color w:val="333333"/>
                <w:shd w:val="clear" w:color="auto" w:fill="FFFFFF"/>
                <w:lang w:val="en-US"/>
              </w:rPr>
              <w:t>.</w:t>
            </w: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D75C52C" w14:textId="48057434" w:rsidR="0006251F" w:rsidRPr="008A259A" w:rsidRDefault="00A50B2D" w:rsidP="00A50B2D">
            <w:pPr>
              <w:pStyle w:val="TableBullet"/>
              <w:keepNext/>
              <w:tabs>
                <w:tab w:val="clear" w:pos="284"/>
                <w:tab w:val="clear" w:pos="567"/>
                <w:tab w:val="clear" w:pos="851"/>
              </w:tabs>
            </w:pPr>
            <w:r w:rsidRPr="008A259A">
              <w:rPr>
                <w:noProof/>
              </w:rPr>
              <w:drawing>
                <wp:inline distT="0" distB="0" distL="0" distR="0" wp14:anchorId="1447CB6E" wp14:editId="056E0AE3">
                  <wp:extent cx="3596673" cy="1970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stretch>
                            <a:fillRect/>
                          </a:stretch>
                        </pic:blipFill>
                        <pic:spPr>
                          <a:xfrm>
                            <a:off x="0" y="0"/>
                            <a:ext cx="3601594" cy="1973624"/>
                          </a:xfrm>
                          <a:prstGeom prst="rect">
                            <a:avLst/>
                          </a:prstGeom>
                        </pic:spPr>
                      </pic:pic>
                    </a:graphicData>
                  </a:graphic>
                </wp:inline>
              </w:drawing>
            </w:r>
          </w:p>
        </w:tc>
      </w:tr>
      <w:tr w:rsidR="0006251F" w:rsidRPr="008A259A" w14:paraId="1416234F" w14:textId="77777777" w:rsidTr="00A50B2D">
        <w:trPr>
          <w:trHeight w:val="511"/>
        </w:trPr>
        <w:tc>
          <w:tcPr>
            <w:tcW w:w="3828" w:type="dxa"/>
            <w:vMerge w:val="restart"/>
            <w:tcBorders>
              <w:left w:val="nil"/>
              <w:bottom w:val="nil"/>
            </w:tcBorders>
            <w:shd w:val="clear" w:color="auto" w:fill="auto"/>
            <w:tcMar>
              <w:top w:w="108" w:type="dxa"/>
              <w:bottom w:w="108" w:type="dxa"/>
            </w:tcMar>
            <w:vAlign w:val="center"/>
          </w:tcPr>
          <w:p w14:paraId="0BADAF35" w14:textId="71AD8895" w:rsidR="0006251F" w:rsidRPr="008A259A" w:rsidRDefault="0006251F" w:rsidP="00F178CC">
            <w:pPr>
              <w:pStyle w:val="p"/>
            </w:pPr>
            <w:r w:rsidRPr="008A259A">
              <w:t>Each SAP Business Application Studio Development Space is a virtual machine hosting your project files, securely separated from other spaces.</w:t>
            </w:r>
          </w:p>
          <w:p w14:paraId="383C9627" w14:textId="77777777" w:rsidR="0006251F" w:rsidRPr="008A259A" w:rsidRDefault="0006251F" w:rsidP="00F178CC">
            <w:pPr>
              <w:pStyle w:val="p"/>
            </w:pPr>
          </w:p>
          <w:p w14:paraId="01184AFC" w14:textId="175D28F6" w:rsidR="0006251F" w:rsidRPr="008A259A" w:rsidRDefault="00E1122C" w:rsidP="00F178CC">
            <w:pPr>
              <w:pStyle w:val="p"/>
              <w:numPr>
                <w:ilvl w:val="0"/>
                <w:numId w:val="5"/>
              </w:numPr>
              <w:ind w:left="314"/>
            </w:pPr>
            <w:r w:rsidRPr="008A259A">
              <w:rPr>
                <w:bCs/>
              </w:rPr>
              <w:t>I</w:t>
            </w:r>
            <w:r w:rsidR="0006251F" w:rsidRPr="008A259A">
              <w:rPr>
                <w:bCs/>
              </w:rPr>
              <w:t>f</w:t>
            </w:r>
            <w:r w:rsidR="0006251F" w:rsidRPr="008A259A">
              <w:t xml:space="preserve"> </w:t>
            </w:r>
            <w:r w:rsidRPr="008A259A">
              <w:t>you have no</w:t>
            </w:r>
            <w:r w:rsidR="0006251F" w:rsidRPr="008A259A">
              <w:t xml:space="preserve"> dev space, click the </w:t>
            </w:r>
            <w:r w:rsidR="0006251F" w:rsidRPr="008A259A">
              <w:rPr>
                <w:b/>
                <w:bCs/>
              </w:rPr>
              <w:t>Create Dev Space</w:t>
            </w:r>
            <w:r w:rsidR="0006251F" w:rsidRPr="008A259A">
              <w:t xml:space="preserve"> </w:t>
            </w:r>
            <w:r w:rsidR="00F458D6">
              <w:t xml:space="preserve">and follow instructions in step 5. </w:t>
            </w:r>
          </w:p>
          <w:p w14:paraId="1C014E9C" w14:textId="779FC1DB" w:rsidR="0006251F" w:rsidRPr="008A259A" w:rsidRDefault="00E1122C" w:rsidP="00963EC8">
            <w:pPr>
              <w:pStyle w:val="p"/>
              <w:numPr>
                <w:ilvl w:val="0"/>
                <w:numId w:val="5"/>
              </w:numPr>
              <w:ind w:left="314"/>
            </w:pPr>
            <w:r w:rsidRPr="008A259A">
              <w:t xml:space="preserve">Else </w:t>
            </w:r>
            <w:r w:rsidR="00AC2376" w:rsidRPr="008A259A">
              <w:t>s</w:t>
            </w:r>
            <w:r w:rsidR="0006251F" w:rsidRPr="008A259A">
              <w:t xml:space="preserve">elect </w:t>
            </w:r>
            <w:r w:rsidR="0006251F" w:rsidRPr="008A259A">
              <w:rPr>
                <w:b/>
                <w:bCs/>
              </w:rPr>
              <w:t>PLAY</w:t>
            </w:r>
            <w:r w:rsidR="0006251F" w:rsidRPr="008A259A">
              <w:rPr>
                <w:b/>
              </w:rPr>
              <w:t xml:space="preserve"> </w:t>
            </w:r>
            <w:r w:rsidR="0006251F" w:rsidRPr="008A259A">
              <w:rPr>
                <w:noProof/>
              </w:rPr>
              <w:drawing>
                <wp:inline distT="0" distB="0" distL="0" distR="0" wp14:anchorId="186E1BB4" wp14:editId="53299318">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0006251F" w:rsidRPr="008A259A">
              <w:t xml:space="preserve"> to start the </w:t>
            </w:r>
            <w:r w:rsidR="00F458D6">
              <w:t xml:space="preserve">space if you see the status as </w:t>
            </w:r>
            <w:r w:rsidR="00F458D6" w:rsidRPr="00F458D6">
              <w:rPr>
                <w:b/>
                <w:bCs/>
              </w:rPr>
              <w:t>STOPPED</w:t>
            </w:r>
            <w:r w:rsidR="0006251F" w:rsidRPr="008A259A">
              <w:t>.</w:t>
            </w:r>
          </w:p>
          <w:p w14:paraId="79317ED3" w14:textId="77777777" w:rsidR="0006251F" w:rsidRPr="008A259A" w:rsidRDefault="0006251F" w:rsidP="00F178CC">
            <w:pPr>
              <w:pStyle w:val="p"/>
            </w:pPr>
          </w:p>
          <w:p w14:paraId="113BFDBA" w14:textId="6BD55BA5" w:rsidR="0006251F" w:rsidRPr="008A259A" w:rsidRDefault="00E1122C" w:rsidP="005A1A84">
            <w:pPr>
              <w:pStyle w:val="p"/>
            </w:pPr>
            <w:r w:rsidRPr="008A259A">
              <w:t xml:space="preserve">Note: </w:t>
            </w:r>
            <w:r w:rsidR="0006251F" w:rsidRPr="008A259A">
              <w:t xml:space="preserve">Idle </w:t>
            </w:r>
            <w:r w:rsidR="00F458D6">
              <w:t>d</w:t>
            </w:r>
            <w:r w:rsidR="0006251F" w:rsidRPr="008A259A">
              <w:t xml:space="preserve">ev </w:t>
            </w:r>
            <w:r w:rsidR="00F458D6">
              <w:t>s</w:t>
            </w:r>
            <w:r w:rsidR="0006251F" w:rsidRPr="008A259A">
              <w:t>pace will be shut down after some time. This is indicated by a yellow bar in the bottom of the screen with the text "Offline". In this case, return to this Dev Space selection screen from your bookmark and restart it.</w:t>
            </w:r>
          </w:p>
        </w:tc>
        <w:tc>
          <w:tcPr>
            <w:tcW w:w="6572" w:type="dxa"/>
            <w:vMerge w:val="restart"/>
            <w:tcBorders>
              <w:bottom w:val="nil"/>
              <w:right w:val="nil"/>
            </w:tcBorders>
            <w:shd w:val="clear" w:color="auto" w:fill="auto"/>
            <w:tcMar>
              <w:top w:w="108" w:type="dxa"/>
              <w:bottom w:w="108" w:type="dxa"/>
            </w:tcMar>
            <w:vAlign w:val="center"/>
          </w:tcPr>
          <w:p w14:paraId="45817FF1" w14:textId="5D2535DE" w:rsidR="0006251F" w:rsidRPr="008A259A" w:rsidRDefault="0006251F" w:rsidP="0006251F">
            <w:pPr>
              <w:pStyle w:val="TableBullet"/>
              <w:tabs>
                <w:tab w:val="clear" w:pos="284"/>
                <w:tab w:val="clear" w:pos="567"/>
                <w:tab w:val="clear" w:pos="851"/>
              </w:tabs>
              <w:ind w:left="170"/>
            </w:pPr>
            <w:r w:rsidRPr="008A259A">
              <w:rPr>
                <w:noProof/>
              </w:rPr>
              <w:drawing>
                <wp:inline distT="0" distB="0" distL="0" distR="0" wp14:anchorId="77906D32" wp14:editId="7ABA186A">
                  <wp:extent cx="3714750" cy="809625"/>
                  <wp:effectExtent l="0" t="0" r="0" b="9525"/>
                  <wp:docPr id="590" name="Picture 590" descr="imb_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b__6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4750" cy="809625"/>
                          </a:xfrm>
                          <a:prstGeom prst="rect">
                            <a:avLst/>
                          </a:prstGeom>
                          <a:noFill/>
                          <a:ln>
                            <a:noFill/>
                          </a:ln>
                        </pic:spPr>
                      </pic:pic>
                    </a:graphicData>
                  </a:graphic>
                </wp:inline>
              </w:drawing>
            </w:r>
          </w:p>
        </w:tc>
      </w:tr>
      <w:tr w:rsidR="0006251F" w:rsidRPr="008A259A" w14:paraId="781F27AE" w14:textId="77777777" w:rsidTr="00A50B2D">
        <w:trPr>
          <w:trHeight w:val="207"/>
        </w:trPr>
        <w:tc>
          <w:tcPr>
            <w:tcW w:w="3828" w:type="dxa"/>
            <w:vMerge/>
            <w:tcBorders>
              <w:left w:val="nil"/>
              <w:bottom w:val="nil"/>
            </w:tcBorders>
            <w:shd w:val="clear" w:color="auto" w:fill="auto"/>
            <w:tcMar>
              <w:top w:w="108" w:type="dxa"/>
              <w:bottom w:w="108" w:type="dxa"/>
            </w:tcMar>
          </w:tcPr>
          <w:p w14:paraId="3055509D" w14:textId="77777777" w:rsidR="0006251F" w:rsidRPr="008A259A" w:rsidRDefault="0006251F" w:rsidP="00F178CC">
            <w:pPr>
              <w:pStyle w:val="TableText"/>
            </w:pPr>
          </w:p>
        </w:tc>
        <w:tc>
          <w:tcPr>
            <w:tcW w:w="6572" w:type="dxa"/>
            <w:vMerge/>
            <w:tcBorders>
              <w:bottom w:val="nil"/>
              <w:right w:val="nil"/>
            </w:tcBorders>
            <w:shd w:val="clear" w:color="auto" w:fill="auto"/>
            <w:tcMar>
              <w:top w:w="108" w:type="dxa"/>
              <w:bottom w:w="108" w:type="dxa"/>
            </w:tcMar>
          </w:tcPr>
          <w:p w14:paraId="54025261" w14:textId="77777777" w:rsidR="0006251F" w:rsidRPr="008A259A" w:rsidRDefault="0006251F" w:rsidP="00963EC8">
            <w:pPr>
              <w:pStyle w:val="TableBullet"/>
              <w:numPr>
                <w:ilvl w:val="0"/>
                <w:numId w:val="1"/>
              </w:numPr>
              <w:tabs>
                <w:tab w:val="clear" w:pos="284"/>
                <w:tab w:val="clear" w:pos="567"/>
                <w:tab w:val="clear" w:pos="851"/>
              </w:tabs>
              <w:ind w:left="170" w:hanging="170"/>
            </w:pPr>
          </w:p>
        </w:tc>
      </w:tr>
      <w:tr w:rsidR="00A54BB4" w:rsidRPr="008A259A" w14:paraId="340BEE22" w14:textId="77777777" w:rsidTr="00A50B2D">
        <w:trPr>
          <w:trHeight w:val="814"/>
        </w:trPr>
        <w:tc>
          <w:tcPr>
            <w:tcW w:w="3828" w:type="dxa"/>
            <w:tcBorders>
              <w:left w:val="nil"/>
            </w:tcBorders>
            <w:shd w:val="clear" w:color="auto" w:fill="auto"/>
            <w:tcMar>
              <w:top w:w="108" w:type="dxa"/>
              <w:bottom w:w="108" w:type="dxa"/>
            </w:tcMar>
            <w:vAlign w:val="center"/>
          </w:tcPr>
          <w:p w14:paraId="4413DF1D" w14:textId="77777777" w:rsidR="004B505B" w:rsidRPr="008A259A" w:rsidRDefault="004B505B" w:rsidP="00F178CC">
            <w:pPr>
              <w:pStyle w:val="p"/>
            </w:pPr>
          </w:p>
          <w:p w14:paraId="4C5B0A0B" w14:textId="369BF69E" w:rsidR="00A54BB4" w:rsidRPr="008A259A" w:rsidRDefault="00A54BB4" w:rsidP="00963EC8">
            <w:pPr>
              <w:pStyle w:val="p"/>
              <w:numPr>
                <w:ilvl w:val="0"/>
                <w:numId w:val="5"/>
              </w:numPr>
              <w:ind w:left="314"/>
            </w:pPr>
            <w:r w:rsidRPr="008A259A">
              <w:t xml:space="preserve">Enter </w:t>
            </w:r>
            <w:r w:rsidRPr="008A259A">
              <w:rPr>
                <w:b/>
              </w:rPr>
              <w:t>workshop</w:t>
            </w:r>
            <w:r w:rsidRPr="008A259A">
              <w:t xml:space="preserve"> as the </w:t>
            </w:r>
            <w:r w:rsidR="00F458D6">
              <w:t xml:space="preserve">new </w:t>
            </w:r>
            <w:r w:rsidR="00F458D6">
              <w:rPr>
                <w:b/>
              </w:rPr>
              <w:t>D</w:t>
            </w:r>
            <w:r w:rsidRPr="008A259A">
              <w:rPr>
                <w:b/>
              </w:rPr>
              <w:t>ev Space name</w:t>
            </w:r>
            <w:r w:rsidRPr="008A259A">
              <w:t>.</w:t>
            </w:r>
          </w:p>
          <w:p w14:paraId="5B9D2475" w14:textId="77777777" w:rsidR="00A54BB4" w:rsidRPr="008A259A" w:rsidRDefault="00A54BB4" w:rsidP="004B505B">
            <w:pPr>
              <w:pStyle w:val="p"/>
              <w:ind w:left="314"/>
            </w:pPr>
          </w:p>
          <w:p w14:paraId="368C7BE3" w14:textId="6AA60598" w:rsidR="00A54BB4" w:rsidRPr="008A259A" w:rsidRDefault="00A54BB4" w:rsidP="00963EC8">
            <w:pPr>
              <w:pStyle w:val="p"/>
              <w:numPr>
                <w:ilvl w:val="0"/>
                <w:numId w:val="5"/>
              </w:numPr>
              <w:ind w:left="314"/>
            </w:pPr>
            <w:r w:rsidRPr="008A259A">
              <w:t xml:space="preserve">Ensure </w:t>
            </w:r>
            <w:r w:rsidR="001F4723" w:rsidRPr="008A259A">
              <w:rPr>
                <w:b/>
                <w:bCs/>
              </w:rPr>
              <w:t>Application</w:t>
            </w:r>
            <w:r w:rsidRPr="008A259A">
              <w:rPr>
                <w:b/>
                <w:bCs/>
              </w:rPr>
              <w:t xml:space="preserve"> Type</w:t>
            </w:r>
            <w:r w:rsidRPr="008A259A">
              <w:t xml:space="preserve"> </w:t>
            </w:r>
            <w:r w:rsidR="00F458D6">
              <w:t xml:space="preserve">is selected as </w:t>
            </w:r>
            <w:r w:rsidR="00E1122C" w:rsidRPr="008A259A">
              <w:rPr>
                <w:b/>
                <w:bCs/>
              </w:rPr>
              <w:t>SAP Fiori</w:t>
            </w:r>
            <w:r w:rsidRPr="008A259A">
              <w:t>.</w:t>
            </w:r>
          </w:p>
          <w:p w14:paraId="46799612" w14:textId="77777777" w:rsidR="00A54BB4" w:rsidRPr="008A259A" w:rsidRDefault="00A54BB4" w:rsidP="004B505B">
            <w:pPr>
              <w:pStyle w:val="p"/>
              <w:ind w:left="314"/>
            </w:pPr>
          </w:p>
          <w:p w14:paraId="39AD7B8D" w14:textId="47E68AAA" w:rsidR="00A54BB4" w:rsidRDefault="00A54BB4" w:rsidP="00C45608">
            <w:pPr>
              <w:pStyle w:val="p"/>
              <w:numPr>
                <w:ilvl w:val="0"/>
                <w:numId w:val="5"/>
              </w:numPr>
              <w:ind w:left="314"/>
            </w:pPr>
            <w:r w:rsidRPr="008A259A">
              <w:t>Select the extension</w:t>
            </w:r>
            <w:r w:rsidR="003C481D" w:rsidRPr="008A259A">
              <w:t xml:space="preserve"> </w:t>
            </w:r>
            <w:r w:rsidRPr="00F458D6">
              <w:rPr>
                <w:b/>
              </w:rPr>
              <w:t>Workflow Management</w:t>
            </w:r>
            <w:r w:rsidRPr="008A259A">
              <w:t>.</w:t>
            </w:r>
            <w:r w:rsidR="00F458D6">
              <w:t xml:space="preserve"> Note: This extension will enable </w:t>
            </w:r>
            <w:r w:rsidR="00DD4CA9">
              <w:t>the</w:t>
            </w:r>
            <w:r w:rsidR="00F458D6">
              <w:t xml:space="preserve"> workflow modelling features.</w:t>
            </w:r>
          </w:p>
          <w:p w14:paraId="7C2DAAE3" w14:textId="77777777" w:rsidR="00F458D6" w:rsidRPr="008A259A" w:rsidRDefault="00F458D6" w:rsidP="00F458D6">
            <w:pPr>
              <w:pStyle w:val="p"/>
            </w:pPr>
          </w:p>
          <w:p w14:paraId="5E42333F" w14:textId="19AF66F0" w:rsidR="00A54BB4" w:rsidRPr="008A259A" w:rsidRDefault="00A54BB4" w:rsidP="00FE320B">
            <w:pPr>
              <w:pStyle w:val="p"/>
              <w:numPr>
                <w:ilvl w:val="0"/>
                <w:numId w:val="5"/>
              </w:numPr>
              <w:ind w:left="314"/>
            </w:pPr>
            <w:r w:rsidRPr="008A259A">
              <w:t xml:space="preserve">Select </w:t>
            </w:r>
            <w:r w:rsidRPr="008A259A">
              <w:rPr>
                <w:b/>
              </w:rPr>
              <w:t>Create Dev Space</w:t>
            </w:r>
            <w:r w:rsidRPr="008A259A">
              <w:t>.</w:t>
            </w:r>
          </w:p>
        </w:tc>
        <w:tc>
          <w:tcPr>
            <w:tcW w:w="6572" w:type="dxa"/>
            <w:tcBorders>
              <w:right w:val="nil"/>
            </w:tcBorders>
            <w:shd w:val="clear" w:color="auto" w:fill="auto"/>
            <w:tcMar>
              <w:top w:w="108" w:type="dxa"/>
              <w:bottom w:w="108" w:type="dxa"/>
            </w:tcMar>
            <w:vAlign w:val="center"/>
          </w:tcPr>
          <w:p w14:paraId="2CB4ED9A" w14:textId="4864ACC1" w:rsidR="00A54BB4" w:rsidRPr="008A259A" w:rsidRDefault="00AC2376" w:rsidP="00A54BB4">
            <w:pPr>
              <w:pStyle w:val="TableBullet"/>
              <w:tabs>
                <w:tab w:val="clear" w:pos="284"/>
                <w:tab w:val="clear" w:pos="567"/>
                <w:tab w:val="clear" w:pos="851"/>
              </w:tabs>
              <w:ind w:left="170"/>
            </w:pPr>
            <w:r w:rsidRPr="008A259A">
              <w:rPr>
                <w:noProof/>
              </w:rPr>
              <w:drawing>
                <wp:inline distT="0" distB="0" distL="0" distR="0" wp14:anchorId="594438A9" wp14:editId="71D6D6D8">
                  <wp:extent cx="3721364" cy="1947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stretch>
                            <a:fillRect/>
                          </a:stretch>
                        </pic:blipFill>
                        <pic:spPr>
                          <a:xfrm>
                            <a:off x="0" y="0"/>
                            <a:ext cx="3727213" cy="1950395"/>
                          </a:xfrm>
                          <a:prstGeom prst="rect">
                            <a:avLst/>
                          </a:prstGeom>
                        </pic:spPr>
                      </pic:pic>
                    </a:graphicData>
                  </a:graphic>
                </wp:inline>
              </w:drawing>
            </w:r>
          </w:p>
        </w:tc>
      </w:tr>
      <w:tr w:rsidR="00A54BB4" w:rsidRPr="008A259A" w14:paraId="064E52D2" w14:textId="77777777" w:rsidTr="00A50B2D">
        <w:trPr>
          <w:trHeight w:val="814"/>
        </w:trPr>
        <w:tc>
          <w:tcPr>
            <w:tcW w:w="3828" w:type="dxa"/>
            <w:tcBorders>
              <w:left w:val="nil"/>
            </w:tcBorders>
            <w:shd w:val="clear" w:color="auto" w:fill="auto"/>
            <w:tcMar>
              <w:top w:w="108" w:type="dxa"/>
              <w:bottom w:w="108" w:type="dxa"/>
            </w:tcMar>
            <w:vAlign w:val="center"/>
          </w:tcPr>
          <w:p w14:paraId="32286F54" w14:textId="74AD7E4D" w:rsidR="00A25C5F" w:rsidRPr="008A259A" w:rsidRDefault="00A54BB4" w:rsidP="00963EC8">
            <w:pPr>
              <w:pStyle w:val="p"/>
              <w:numPr>
                <w:ilvl w:val="0"/>
                <w:numId w:val="5"/>
              </w:numPr>
              <w:ind w:left="314"/>
            </w:pPr>
            <w:bookmarkStart w:id="2" w:name="TS_F12B814EFA734CBFB71B0788D9E94F62"/>
            <w:bookmarkEnd w:id="2"/>
            <w:r w:rsidRPr="008A259A">
              <w:lastRenderedPageBreak/>
              <w:t xml:space="preserve">Wait until the virtual machine providing this </w:t>
            </w:r>
            <w:r w:rsidR="00B8683C" w:rsidRPr="008A259A">
              <w:t>d</w:t>
            </w:r>
            <w:r w:rsidRPr="008A259A">
              <w:t xml:space="preserve">ev </w:t>
            </w:r>
            <w:r w:rsidR="00B8683C" w:rsidRPr="008A259A">
              <w:t>s</w:t>
            </w:r>
            <w:r w:rsidRPr="008A259A">
              <w:t xml:space="preserve">pace is in status </w:t>
            </w:r>
            <w:r w:rsidRPr="008A259A">
              <w:rPr>
                <w:b/>
              </w:rPr>
              <w:t>RUNNING</w:t>
            </w:r>
            <w:r w:rsidRPr="008A259A">
              <w:t>.</w:t>
            </w:r>
          </w:p>
          <w:p w14:paraId="44EF9FA6" w14:textId="77777777" w:rsidR="00A25C5F" w:rsidRPr="008A259A" w:rsidRDefault="00A25C5F" w:rsidP="00A25C5F">
            <w:pPr>
              <w:pStyle w:val="p"/>
              <w:ind w:left="314"/>
            </w:pPr>
          </w:p>
          <w:p w14:paraId="48BB693D" w14:textId="41BA0F0C" w:rsidR="00A54BB4" w:rsidRPr="008A259A" w:rsidRDefault="00A54BB4" w:rsidP="00963EC8">
            <w:pPr>
              <w:pStyle w:val="p"/>
              <w:numPr>
                <w:ilvl w:val="0"/>
                <w:numId w:val="5"/>
              </w:numPr>
              <w:ind w:left="314"/>
            </w:pPr>
            <w:r w:rsidRPr="008A259A">
              <w:t xml:space="preserve">Open the </w:t>
            </w:r>
            <w:r w:rsidRPr="008A259A">
              <w:rPr>
                <w:b/>
                <w:bCs/>
              </w:rPr>
              <w:t>SAP Business Application Studio</w:t>
            </w:r>
            <w:r w:rsidRPr="008A259A">
              <w:t xml:space="preserve"> by clicking on the </w:t>
            </w:r>
            <w:r w:rsidR="00B8683C" w:rsidRPr="008A259A">
              <w:t>d</w:t>
            </w:r>
            <w:r w:rsidRPr="008A259A">
              <w:t xml:space="preserve">ev </w:t>
            </w:r>
            <w:r w:rsidR="00B8683C" w:rsidRPr="008A259A">
              <w:t>s</w:t>
            </w:r>
            <w:r w:rsidRPr="008A259A">
              <w:t>pace name.</w:t>
            </w:r>
          </w:p>
        </w:tc>
        <w:tc>
          <w:tcPr>
            <w:tcW w:w="6572" w:type="dxa"/>
            <w:tcBorders>
              <w:right w:val="nil"/>
            </w:tcBorders>
            <w:shd w:val="clear" w:color="auto" w:fill="auto"/>
            <w:tcMar>
              <w:top w:w="108" w:type="dxa"/>
              <w:bottom w:w="108" w:type="dxa"/>
            </w:tcMar>
            <w:vAlign w:val="center"/>
          </w:tcPr>
          <w:p w14:paraId="58C12FA9" w14:textId="7F62F359"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121E991E" wp14:editId="3AE4CA12">
                  <wp:extent cx="3724275" cy="581025"/>
                  <wp:effectExtent l="0" t="0" r="9525" b="9525"/>
                  <wp:docPr id="587" name="Picture 587" descr="imb_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b__6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4275" cy="581025"/>
                          </a:xfrm>
                          <a:prstGeom prst="rect">
                            <a:avLst/>
                          </a:prstGeom>
                          <a:noFill/>
                          <a:ln>
                            <a:noFill/>
                          </a:ln>
                        </pic:spPr>
                      </pic:pic>
                    </a:graphicData>
                  </a:graphic>
                </wp:inline>
              </w:drawing>
            </w:r>
          </w:p>
        </w:tc>
      </w:tr>
      <w:tr w:rsidR="00A54BB4" w:rsidRPr="008A259A" w14:paraId="0B450F10" w14:textId="77777777" w:rsidTr="00A50B2D">
        <w:trPr>
          <w:trHeight w:val="814"/>
        </w:trPr>
        <w:tc>
          <w:tcPr>
            <w:tcW w:w="3828" w:type="dxa"/>
            <w:tcBorders>
              <w:left w:val="nil"/>
            </w:tcBorders>
            <w:shd w:val="clear" w:color="auto" w:fill="auto"/>
            <w:tcMar>
              <w:top w:w="108" w:type="dxa"/>
              <w:bottom w:w="108" w:type="dxa"/>
            </w:tcMar>
            <w:vAlign w:val="center"/>
          </w:tcPr>
          <w:p w14:paraId="05CBEF66" w14:textId="7193C2CC" w:rsidR="00A54BB4" w:rsidRPr="008A259A" w:rsidRDefault="00980D9A" w:rsidP="00EF0CF3">
            <w:pPr>
              <w:pStyle w:val="p"/>
            </w:pPr>
            <w:r w:rsidRPr="008A259A">
              <w:t xml:space="preserve">Note: </w:t>
            </w:r>
            <w:r w:rsidR="00A54BB4" w:rsidRPr="008A259A">
              <w:t xml:space="preserve">SAP Business Application Studio is a </w:t>
            </w:r>
            <w:r w:rsidRPr="008A259A">
              <w:t>w</w:t>
            </w:r>
            <w:r w:rsidR="00A54BB4" w:rsidRPr="008A259A">
              <w:t xml:space="preserve">eb application </w:t>
            </w:r>
            <w:r w:rsidR="00C05461" w:rsidRPr="008A259A">
              <w:t>that</w:t>
            </w:r>
            <w:r w:rsidR="00A54BB4" w:rsidRPr="008A259A">
              <w:t xml:space="preserve"> load </w:t>
            </w:r>
            <w:r w:rsidR="00C05461" w:rsidRPr="008A259A">
              <w:t xml:space="preserve">the </w:t>
            </w:r>
            <w:r w:rsidR="00A54BB4" w:rsidRPr="008A259A">
              <w:t xml:space="preserve">features </w:t>
            </w:r>
            <w:r w:rsidR="00C05461" w:rsidRPr="008A259A">
              <w:t>of the extensions</w:t>
            </w:r>
            <w:r w:rsidR="00A54BB4" w:rsidRPr="008A259A">
              <w:t>. There might be a short delay for all features to be operational when first accessed.</w:t>
            </w:r>
          </w:p>
        </w:tc>
        <w:tc>
          <w:tcPr>
            <w:tcW w:w="6572" w:type="dxa"/>
            <w:tcBorders>
              <w:right w:val="nil"/>
            </w:tcBorders>
            <w:shd w:val="clear" w:color="auto" w:fill="auto"/>
            <w:tcMar>
              <w:top w:w="108" w:type="dxa"/>
              <w:bottom w:w="108" w:type="dxa"/>
            </w:tcMar>
            <w:vAlign w:val="center"/>
          </w:tcPr>
          <w:p w14:paraId="7BABDCDD" w14:textId="45DAF652"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7C2878DC" wp14:editId="37B17E4B">
                  <wp:extent cx="3714750" cy="790575"/>
                  <wp:effectExtent l="0" t="0" r="0" b="9525"/>
                  <wp:docPr id="585" name="Picture 585" descr="imb_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b__6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790575"/>
                          </a:xfrm>
                          <a:prstGeom prst="rect">
                            <a:avLst/>
                          </a:prstGeom>
                          <a:noFill/>
                          <a:ln>
                            <a:noFill/>
                          </a:ln>
                        </pic:spPr>
                      </pic:pic>
                    </a:graphicData>
                  </a:graphic>
                </wp:inline>
              </w:drawing>
            </w:r>
          </w:p>
        </w:tc>
      </w:tr>
      <w:tr w:rsidR="00A54BB4" w:rsidRPr="008A259A" w14:paraId="48EE348F" w14:textId="77777777" w:rsidTr="00A50B2D">
        <w:trPr>
          <w:trHeight w:val="814"/>
        </w:trPr>
        <w:tc>
          <w:tcPr>
            <w:tcW w:w="3828" w:type="dxa"/>
            <w:tcBorders>
              <w:left w:val="nil"/>
            </w:tcBorders>
            <w:shd w:val="clear" w:color="auto" w:fill="auto"/>
            <w:tcMar>
              <w:top w:w="108" w:type="dxa"/>
              <w:bottom w:w="108" w:type="dxa"/>
            </w:tcMar>
            <w:vAlign w:val="center"/>
          </w:tcPr>
          <w:p w14:paraId="6D461BA6" w14:textId="359FB295" w:rsidR="001C24FA" w:rsidRPr="008A259A" w:rsidRDefault="00A54BB4" w:rsidP="00963EC8">
            <w:pPr>
              <w:pStyle w:val="p"/>
              <w:numPr>
                <w:ilvl w:val="0"/>
                <w:numId w:val="5"/>
              </w:numPr>
              <w:ind w:left="314"/>
            </w:pPr>
            <w:bookmarkStart w:id="3" w:name="TS_622EF47E93B54A8EB5C92D6C223722E2"/>
            <w:bookmarkEnd w:id="3"/>
            <w:r w:rsidRPr="008A259A">
              <w:t xml:space="preserve">From the menu, select </w:t>
            </w:r>
            <w:r w:rsidRPr="008A259A">
              <w:rPr>
                <w:b/>
              </w:rPr>
              <w:t>Terminal</w:t>
            </w:r>
            <w:r w:rsidRPr="008A259A">
              <w:t>.</w:t>
            </w:r>
          </w:p>
          <w:p w14:paraId="4A92C622" w14:textId="77777777" w:rsidR="001C24FA" w:rsidRPr="008A259A" w:rsidRDefault="001C24FA" w:rsidP="00A12990">
            <w:pPr>
              <w:pStyle w:val="p"/>
              <w:ind w:left="314"/>
            </w:pPr>
          </w:p>
          <w:p w14:paraId="735F8731" w14:textId="055CC377" w:rsidR="00A54BB4" w:rsidRPr="008A259A" w:rsidRDefault="00A54BB4" w:rsidP="00FE320B">
            <w:pPr>
              <w:pStyle w:val="p"/>
              <w:numPr>
                <w:ilvl w:val="0"/>
                <w:numId w:val="5"/>
              </w:numPr>
              <w:ind w:left="314"/>
            </w:pPr>
            <w:r w:rsidRPr="008A259A">
              <w:t xml:space="preserve">Select </w:t>
            </w:r>
            <w:r w:rsidRPr="008A259A">
              <w:rPr>
                <w:b/>
              </w:rPr>
              <w:t>New Terminal</w:t>
            </w:r>
            <w:r w:rsidRPr="008A259A">
              <w:t xml:space="preserve"> to open a Linux Terminal window.</w:t>
            </w:r>
          </w:p>
        </w:tc>
        <w:tc>
          <w:tcPr>
            <w:tcW w:w="6572" w:type="dxa"/>
            <w:tcBorders>
              <w:right w:val="nil"/>
            </w:tcBorders>
            <w:shd w:val="clear" w:color="auto" w:fill="auto"/>
            <w:tcMar>
              <w:top w:w="108" w:type="dxa"/>
              <w:bottom w:w="108" w:type="dxa"/>
            </w:tcMar>
          </w:tcPr>
          <w:p w14:paraId="32D24D5A" w14:textId="200E0E2F"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5642DBF8" wp14:editId="5DFD8A17">
                  <wp:extent cx="3714750" cy="666750"/>
                  <wp:effectExtent l="0" t="0" r="0" b="0"/>
                  <wp:docPr id="584" name="Picture 584" descr="imb_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b__6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4750" cy="666750"/>
                          </a:xfrm>
                          <a:prstGeom prst="rect">
                            <a:avLst/>
                          </a:prstGeom>
                          <a:noFill/>
                          <a:ln>
                            <a:noFill/>
                          </a:ln>
                        </pic:spPr>
                      </pic:pic>
                    </a:graphicData>
                  </a:graphic>
                </wp:inline>
              </w:drawing>
            </w:r>
          </w:p>
        </w:tc>
      </w:tr>
      <w:tr w:rsidR="00A54BB4" w:rsidRPr="008A259A" w14:paraId="7628E862" w14:textId="77777777" w:rsidTr="00A50B2D">
        <w:trPr>
          <w:trHeight w:val="814"/>
        </w:trPr>
        <w:tc>
          <w:tcPr>
            <w:tcW w:w="3828" w:type="dxa"/>
            <w:tcBorders>
              <w:left w:val="nil"/>
            </w:tcBorders>
            <w:shd w:val="clear" w:color="auto" w:fill="auto"/>
            <w:tcMar>
              <w:top w:w="108" w:type="dxa"/>
              <w:bottom w:w="108" w:type="dxa"/>
            </w:tcMar>
            <w:vAlign w:val="center"/>
          </w:tcPr>
          <w:p w14:paraId="7B46DEB0" w14:textId="25956C0C" w:rsidR="00A54BB4" w:rsidRDefault="00A54BB4" w:rsidP="00C45608">
            <w:pPr>
              <w:pStyle w:val="p"/>
              <w:numPr>
                <w:ilvl w:val="0"/>
                <w:numId w:val="5"/>
              </w:numPr>
              <w:ind w:left="314"/>
            </w:pPr>
            <w:bookmarkStart w:id="4" w:name="TS_2DF45BE7EE6147AE89B19E681F333875"/>
            <w:bookmarkEnd w:id="4"/>
            <w:r w:rsidRPr="008A259A">
              <w:t xml:space="preserve">Enter </w:t>
            </w:r>
            <w:r w:rsidRPr="00FE320B">
              <w:rPr>
                <w:b/>
              </w:rPr>
              <w:t>cd projects/</w:t>
            </w:r>
            <w:r w:rsidRPr="008A259A">
              <w:t> </w:t>
            </w:r>
            <w:r w:rsidR="00DD4CA9">
              <w:t>i</w:t>
            </w:r>
            <w:r w:rsidRPr="008A259A">
              <w:t xml:space="preserve">n the </w:t>
            </w:r>
            <w:r w:rsidRPr="00FE320B">
              <w:rPr>
                <w:b/>
              </w:rPr>
              <w:t>Terminal</w:t>
            </w:r>
            <w:r w:rsidRPr="008A259A">
              <w:t> window</w:t>
            </w:r>
            <w:r w:rsidR="00DD4CA9">
              <w:t xml:space="preserve"> to go into the folder where you are going to create the workflow module. </w:t>
            </w:r>
            <w:r w:rsidR="00FE320B">
              <w:t>Note: This project folder is already created.</w:t>
            </w:r>
          </w:p>
          <w:p w14:paraId="555DDEF4" w14:textId="77777777" w:rsidR="00FE320B" w:rsidRPr="008A259A" w:rsidRDefault="00FE320B" w:rsidP="00FE320B">
            <w:pPr>
              <w:pStyle w:val="p"/>
              <w:ind w:left="314"/>
            </w:pPr>
          </w:p>
          <w:p w14:paraId="68DA01CB" w14:textId="17BDA88F" w:rsidR="00A54BB4" w:rsidRPr="008A259A" w:rsidRDefault="00A54BB4" w:rsidP="00963EC8">
            <w:pPr>
              <w:pStyle w:val="p"/>
              <w:numPr>
                <w:ilvl w:val="0"/>
                <w:numId w:val="5"/>
              </w:numPr>
              <w:ind w:left="314"/>
            </w:pPr>
            <w:r w:rsidRPr="008A259A">
              <w:t xml:space="preserve">Enter </w:t>
            </w:r>
            <w:proofErr w:type="spellStart"/>
            <w:r w:rsidRPr="008A259A">
              <w:rPr>
                <w:b/>
              </w:rPr>
              <w:t>yo</w:t>
            </w:r>
            <w:proofErr w:type="spellEnd"/>
            <w:r w:rsidRPr="008A259A">
              <w:t xml:space="preserve"> in the </w:t>
            </w:r>
            <w:r w:rsidR="009D154D" w:rsidRPr="008A259A">
              <w:t xml:space="preserve">terminal </w:t>
            </w:r>
            <w:r w:rsidRPr="008A259A">
              <w:t>window to start Yeoman.</w:t>
            </w:r>
          </w:p>
          <w:p w14:paraId="4A7E3FFB" w14:textId="77777777" w:rsidR="00E7727E" w:rsidRPr="008A259A" w:rsidRDefault="00E7727E" w:rsidP="00F178CC">
            <w:pPr>
              <w:pStyle w:val="p"/>
            </w:pPr>
          </w:p>
          <w:p w14:paraId="2C2752F7" w14:textId="7C596AB1" w:rsidR="00A54BB4" w:rsidRPr="008A259A" w:rsidRDefault="001D49A9" w:rsidP="00F178CC">
            <w:pPr>
              <w:pStyle w:val="p"/>
            </w:pPr>
            <w:r w:rsidRPr="008A259A">
              <w:t xml:space="preserve">Note: </w:t>
            </w:r>
            <w:r w:rsidR="00A54BB4" w:rsidRPr="008A259A">
              <w:t>Yeoman is a tool for quickly setting up the basic structure of projects.</w:t>
            </w:r>
          </w:p>
          <w:p w14:paraId="677F2045" w14:textId="77777777" w:rsidR="00E7727E" w:rsidRPr="008A259A" w:rsidRDefault="00E7727E" w:rsidP="00F178CC">
            <w:pPr>
              <w:pStyle w:val="p"/>
            </w:pPr>
          </w:p>
          <w:p w14:paraId="7BA6A2FF" w14:textId="142A3681" w:rsidR="00A54BB4" w:rsidRPr="008A259A" w:rsidRDefault="00A54BB4" w:rsidP="00963EC8">
            <w:pPr>
              <w:pStyle w:val="p"/>
              <w:numPr>
                <w:ilvl w:val="0"/>
                <w:numId w:val="5"/>
              </w:numPr>
              <w:ind w:left="314"/>
            </w:pPr>
            <w:r w:rsidRPr="008A259A">
              <w:t xml:space="preserve">If asked, choose whether you want to enable </w:t>
            </w:r>
            <w:r w:rsidR="00DE7A72" w:rsidRPr="008A259A">
              <w:t>telemetric</w:t>
            </w:r>
            <w:r w:rsidRPr="008A259A">
              <w:t xml:space="preserve"> for Yeoman.</w:t>
            </w:r>
          </w:p>
          <w:p w14:paraId="42C8059A" w14:textId="77777777" w:rsidR="00A54BB4" w:rsidRPr="008A259A" w:rsidRDefault="00A54BB4" w:rsidP="00F178CC">
            <w:pPr>
              <w:pStyle w:val="p"/>
            </w:pPr>
          </w:p>
          <w:p w14:paraId="0E8BAD41" w14:textId="564D2ACB" w:rsidR="00A54BB4" w:rsidRPr="008A259A" w:rsidRDefault="00A54BB4" w:rsidP="00963EC8">
            <w:pPr>
              <w:pStyle w:val="p"/>
              <w:numPr>
                <w:ilvl w:val="0"/>
                <w:numId w:val="5"/>
              </w:numPr>
              <w:ind w:left="314"/>
            </w:pPr>
            <w:r w:rsidRPr="008A259A">
              <w:t xml:space="preserve">Select </w:t>
            </w:r>
            <w:r w:rsidRPr="008A259A">
              <w:rPr>
                <w:b/>
              </w:rPr>
              <w:t>Basic Multitarget Application</w:t>
            </w:r>
            <w:r w:rsidRPr="008A259A">
              <w:t xml:space="preserve"> by using the up/down arrow keys and press </w:t>
            </w:r>
            <w:r w:rsidRPr="008A259A">
              <w:rPr>
                <w:b/>
              </w:rPr>
              <w:t>Enter</w:t>
            </w:r>
            <w:r w:rsidRPr="008A259A">
              <w:t>.</w:t>
            </w:r>
          </w:p>
          <w:p w14:paraId="0889CE2D" w14:textId="77777777" w:rsidR="00A54BB4" w:rsidRPr="008A259A" w:rsidRDefault="00A54BB4" w:rsidP="00F178CC">
            <w:pPr>
              <w:pStyle w:val="TableText"/>
            </w:pPr>
          </w:p>
        </w:tc>
        <w:tc>
          <w:tcPr>
            <w:tcW w:w="6572" w:type="dxa"/>
            <w:tcBorders>
              <w:right w:val="nil"/>
            </w:tcBorders>
            <w:shd w:val="clear" w:color="auto" w:fill="auto"/>
            <w:tcMar>
              <w:top w:w="108" w:type="dxa"/>
              <w:bottom w:w="108" w:type="dxa"/>
            </w:tcMar>
          </w:tcPr>
          <w:p w14:paraId="29B74042" w14:textId="755B4715"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49C2E8BD" wp14:editId="55677B18">
                  <wp:extent cx="3714750" cy="1666875"/>
                  <wp:effectExtent l="0" t="0" r="0" b="9525"/>
                  <wp:docPr id="582" name="Picture 582" descr="imb_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b__6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1666875"/>
                          </a:xfrm>
                          <a:prstGeom prst="rect">
                            <a:avLst/>
                          </a:prstGeom>
                          <a:noFill/>
                          <a:ln>
                            <a:noFill/>
                          </a:ln>
                        </pic:spPr>
                      </pic:pic>
                    </a:graphicData>
                  </a:graphic>
                </wp:inline>
              </w:drawing>
            </w:r>
          </w:p>
        </w:tc>
      </w:tr>
      <w:tr w:rsidR="00B67B6E" w:rsidRPr="008A259A" w14:paraId="7EA76712" w14:textId="77777777" w:rsidTr="00A50B2D">
        <w:trPr>
          <w:trHeight w:val="814"/>
        </w:trPr>
        <w:tc>
          <w:tcPr>
            <w:tcW w:w="3828" w:type="dxa"/>
            <w:tcBorders>
              <w:left w:val="nil"/>
            </w:tcBorders>
            <w:shd w:val="clear" w:color="auto" w:fill="auto"/>
            <w:tcMar>
              <w:top w:w="108" w:type="dxa"/>
              <w:bottom w:w="108" w:type="dxa"/>
            </w:tcMar>
            <w:vAlign w:val="center"/>
          </w:tcPr>
          <w:p w14:paraId="697DDAD4" w14:textId="43A21CCD" w:rsidR="00B67B6E" w:rsidRPr="008A259A" w:rsidRDefault="00B67B6E" w:rsidP="00963EC8">
            <w:pPr>
              <w:pStyle w:val="p"/>
              <w:numPr>
                <w:ilvl w:val="0"/>
                <w:numId w:val="5"/>
              </w:numPr>
              <w:ind w:left="314"/>
            </w:pPr>
            <w:bookmarkStart w:id="5" w:name="TS_3AA889A8777549ABA922FF2C53A2BCD2"/>
            <w:bookmarkEnd w:id="5"/>
            <w:r w:rsidRPr="008A259A">
              <w:t xml:space="preserve">Enter </w:t>
            </w:r>
            <w:r w:rsidRPr="008A259A">
              <w:rPr>
                <w:b/>
              </w:rPr>
              <w:t>CapexProject</w:t>
            </w:r>
            <w:r w:rsidR="00704F8F" w:rsidRPr="008A259A">
              <w:rPr>
                <w:b/>
              </w:rPr>
              <w:t>-00</w:t>
            </w:r>
            <w:r w:rsidRPr="008A259A">
              <w:t> </w:t>
            </w:r>
            <w:r w:rsidR="00E464EA" w:rsidRPr="008A259A">
              <w:t xml:space="preserve">or any name of your choice </w:t>
            </w:r>
            <w:r w:rsidRPr="008A259A">
              <w:t xml:space="preserve">as </w:t>
            </w:r>
            <w:r w:rsidRPr="008A259A">
              <w:rPr>
                <w:b/>
              </w:rPr>
              <w:t>Project name</w:t>
            </w:r>
            <w:r w:rsidRPr="008A259A">
              <w:t xml:space="preserve">. </w:t>
            </w:r>
          </w:p>
        </w:tc>
        <w:tc>
          <w:tcPr>
            <w:tcW w:w="6572" w:type="dxa"/>
            <w:tcBorders>
              <w:right w:val="nil"/>
            </w:tcBorders>
            <w:shd w:val="clear" w:color="auto" w:fill="auto"/>
            <w:tcMar>
              <w:top w:w="108" w:type="dxa"/>
              <w:bottom w:w="108" w:type="dxa"/>
            </w:tcMar>
            <w:vAlign w:val="center"/>
          </w:tcPr>
          <w:p w14:paraId="1C40D7E7" w14:textId="3E1414E5" w:rsidR="00B67B6E" w:rsidRPr="008A259A" w:rsidRDefault="00B67B6E" w:rsidP="00B67B6E">
            <w:pPr>
              <w:pStyle w:val="TableBullet"/>
              <w:tabs>
                <w:tab w:val="clear" w:pos="284"/>
                <w:tab w:val="clear" w:pos="567"/>
                <w:tab w:val="clear" w:pos="851"/>
              </w:tabs>
              <w:ind w:left="170"/>
            </w:pPr>
            <w:r w:rsidRPr="008A259A">
              <w:rPr>
                <w:noProof/>
              </w:rPr>
              <w:drawing>
                <wp:inline distT="0" distB="0" distL="0" distR="0" wp14:anchorId="23726A50" wp14:editId="77653FB9">
                  <wp:extent cx="3714750" cy="647700"/>
                  <wp:effectExtent l="0" t="0" r="0" b="0"/>
                  <wp:docPr id="581" name="Picture 581" descr="imb_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b__6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tc>
      </w:tr>
      <w:tr w:rsidR="00A867E7" w:rsidRPr="008A259A" w14:paraId="193189C8" w14:textId="77777777" w:rsidTr="00A50B2D">
        <w:trPr>
          <w:trHeight w:val="814"/>
        </w:trPr>
        <w:tc>
          <w:tcPr>
            <w:tcW w:w="3828" w:type="dxa"/>
            <w:tcBorders>
              <w:left w:val="nil"/>
            </w:tcBorders>
            <w:shd w:val="clear" w:color="auto" w:fill="auto"/>
            <w:tcMar>
              <w:top w:w="108" w:type="dxa"/>
              <w:bottom w:w="108" w:type="dxa"/>
            </w:tcMar>
            <w:vAlign w:val="center"/>
          </w:tcPr>
          <w:p w14:paraId="003BA959" w14:textId="6FC44076" w:rsidR="00A867E7" w:rsidRPr="008A259A" w:rsidRDefault="00A867E7" w:rsidP="00963EC8">
            <w:pPr>
              <w:pStyle w:val="p"/>
              <w:numPr>
                <w:ilvl w:val="0"/>
                <w:numId w:val="5"/>
              </w:numPr>
              <w:ind w:left="314"/>
            </w:pPr>
            <w:bookmarkStart w:id="6" w:name="TS_D201D503492E4DB39099EDE447E3EBA8"/>
            <w:bookmarkEnd w:id="6"/>
            <w:r w:rsidRPr="008A259A">
              <w:lastRenderedPageBreak/>
              <w:t xml:space="preserve">Change into the newly created directory by entering </w:t>
            </w:r>
            <w:r w:rsidRPr="008A259A">
              <w:rPr>
                <w:b/>
              </w:rPr>
              <w:t>cd CapexProject</w:t>
            </w:r>
            <w:r w:rsidR="00737045" w:rsidRPr="008A259A">
              <w:rPr>
                <w:b/>
              </w:rPr>
              <w:t>-00</w:t>
            </w:r>
            <w:r w:rsidRPr="008A259A">
              <w:t xml:space="preserve">. You can also use </w:t>
            </w:r>
            <w:r w:rsidRPr="008A259A">
              <w:rPr>
                <w:b/>
              </w:rPr>
              <w:t>TAB</w:t>
            </w:r>
            <w:r w:rsidRPr="008A259A">
              <w:t xml:space="preserve"> for auto-completion, i.e. entering </w:t>
            </w:r>
            <w:r w:rsidRPr="008A259A">
              <w:rPr>
                <w:b/>
              </w:rPr>
              <w:t>cd Cap&lt;TAB&gt;</w:t>
            </w:r>
            <w:r w:rsidRPr="008A259A">
              <w:t> will be sufficient.</w:t>
            </w:r>
          </w:p>
          <w:p w14:paraId="0BDC77BA" w14:textId="77777777" w:rsidR="00A867E7" w:rsidRPr="008A259A" w:rsidRDefault="00A867E7" w:rsidP="00A867E7">
            <w:pPr>
              <w:pStyle w:val="p"/>
              <w:ind w:left="314"/>
            </w:pPr>
          </w:p>
          <w:p w14:paraId="5DE2A7C4" w14:textId="6F5C6F9C" w:rsidR="00A867E7" w:rsidRPr="008A259A" w:rsidRDefault="00A867E7" w:rsidP="009D154D">
            <w:pPr>
              <w:pStyle w:val="p"/>
              <w:numPr>
                <w:ilvl w:val="0"/>
                <w:numId w:val="5"/>
              </w:numPr>
              <w:ind w:left="314"/>
            </w:pPr>
            <w:r w:rsidRPr="008A259A">
              <w:t xml:space="preserve">Enter </w:t>
            </w:r>
            <w:proofErr w:type="spellStart"/>
            <w:r w:rsidRPr="008A259A">
              <w:rPr>
                <w:b/>
              </w:rPr>
              <w:t>yo</w:t>
            </w:r>
            <w:proofErr w:type="spellEnd"/>
            <w:r w:rsidRPr="008A259A">
              <w:t xml:space="preserve"> in the window to start Yeoman again.</w:t>
            </w:r>
          </w:p>
          <w:p w14:paraId="5B4AF0F7" w14:textId="77777777" w:rsidR="00A867E7" w:rsidRPr="008A259A" w:rsidRDefault="00A867E7" w:rsidP="00A867E7">
            <w:pPr>
              <w:pStyle w:val="p"/>
              <w:ind w:left="314"/>
            </w:pPr>
          </w:p>
          <w:p w14:paraId="650B2552" w14:textId="15540B63" w:rsidR="00A867E7" w:rsidRPr="008A259A" w:rsidRDefault="00A867E7" w:rsidP="00963EC8">
            <w:pPr>
              <w:pStyle w:val="p"/>
              <w:numPr>
                <w:ilvl w:val="0"/>
                <w:numId w:val="5"/>
              </w:numPr>
              <w:ind w:left="314"/>
            </w:pPr>
            <w:r w:rsidRPr="008A259A">
              <w:t xml:space="preserve">Select </w:t>
            </w:r>
            <w:r w:rsidRPr="008A259A">
              <w:rPr>
                <w:b/>
              </w:rPr>
              <w:t>Workflow Module</w:t>
            </w:r>
            <w:r w:rsidRPr="008A259A">
              <w:t xml:space="preserve"> by using the </w:t>
            </w:r>
            <w:r w:rsidR="0054710E" w:rsidRPr="008A259A">
              <w:t xml:space="preserve">up/down </w:t>
            </w:r>
            <w:r w:rsidRPr="008A259A">
              <w:t xml:space="preserve">arrow keys and press </w:t>
            </w:r>
            <w:r w:rsidRPr="008A259A">
              <w:rPr>
                <w:b/>
              </w:rPr>
              <w:t>Enter</w:t>
            </w:r>
            <w:r w:rsidRPr="008A259A">
              <w:t>.</w:t>
            </w:r>
          </w:p>
          <w:p w14:paraId="1D37D640" w14:textId="77777777" w:rsidR="00A867E7" w:rsidRPr="008A259A" w:rsidRDefault="00A867E7" w:rsidP="00A867E7">
            <w:pPr>
              <w:pStyle w:val="p"/>
              <w:ind w:left="314"/>
            </w:pPr>
          </w:p>
        </w:tc>
        <w:tc>
          <w:tcPr>
            <w:tcW w:w="6572" w:type="dxa"/>
            <w:tcBorders>
              <w:right w:val="nil"/>
            </w:tcBorders>
            <w:shd w:val="clear" w:color="auto" w:fill="auto"/>
            <w:tcMar>
              <w:top w:w="108" w:type="dxa"/>
              <w:bottom w:w="108" w:type="dxa"/>
            </w:tcMar>
            <w:vAlign w:val="center"/>
          </w:tcPr>
          <w:p w14:paraId="0223243B" w14:textId="77A3A2B6" w:rsidR="00A867E7" w:rsidRPr="008A259A" w:rsidRDefault="00A867E7" w:rsidP="00A867E7">
            <w:pPr>
              <w:pStyle w:val="TableBullet"/>
              <w:tabs>
                <w:tab w:val="clear" w:pos="284"/>
                <w:tab w:val="clear" w:pos="567"/>
                <w:tab w:val="clear" w:pos="851"/>
              </w:tabs>
              <w:ind w:left="170"/>
              <w:rPr>
                <w:noProof/>
              </w:rPr>
            </w:pPr>
            <w:r w:rsidRPr="008A259A">
              <w:rPr>
                <w:noProof/>
              </w:rPr>
              <w:drawing>
                <wp:inline distT="0" distB="0" distL="0" distR="0" wp14:anchorId="5BA61DD8" wp14:editId="0ED3DFE2">
                  <wp:extent cx="3705225" cy="1933575"/>
                  <wp:effectExtent l="0" t="0" r="9525" b="9525"/>
                  <wp:docPr id="580" name="Picture 580" descr="imb_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b__6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1933575"/>
                          </a:xfrm>
                          <a:prstGeom prst="rect">
                            <a:avLst/>
                          </a:prstGeom>
                          <a:noFill/>
                          <a:ln>
                            <a:noFill/>
                          </a:ln>
                        </pic:spPr>
                      </pic:pic>
                    </a:graphicData>
                  </a:graphic>
                </wp:inline>
              </w:drawing>
            </w:r>
          </w:p>
        </w:tc>
      </w:tr>
      <w:tr w:rsidR="00D70B0A" w:rsidRPr="008A259A" w14:paraId="72E765B3" w14:textId="77777777" w:rsidTr="00A50B2D">
        <w:trPr>
          <w:trHeight w:val="814"/>
        </w:trPr>
        <w:tc>
          <w:tcPr>
            <w:tcW w:w="3828" w:type="dxa"/>
            <w:tcBorders>
              <w:left w:val="nil"/>
            </w:tcBorders>
            <w:shd w:val="clear" w:color="auto" w:fill="auto"/>
            <w:tcMar>
              <w:top w:w="108" w:type="dxa"/>
              <w:bottom w:w="108" w:type="dxa"/>
            </w:tcMar>
            <w:vAlign w:val="center"/>
          </w:tcPr>
          <w:p w14:paraId="56D61B78" w14:textId="701DBB69" w:rsidR="00D70B0A" w:rsidRPr="008A259A" w:rsidRDefault="00D70B0A" w:rsidP="00C02EE8">
            <w:pPr>
              <w:pStyle w:val="p"/>
              <w:numPr>
                <w:ilvl w:val="0"/>
                <w:numId w:val="5"/>
              </w:numPr>
              <w:ind w:left="314"/>
            </w:pPr>
            <w:bookmarkStart w:id="7" w:name="TS_FA7DF4189F044287A86395FF6EE5C5E6"/>
            <w:bookmarkEnd w:id="7"/>
            <w:r w:rsidRPr="008A259A">
              <w:t xml:space="preserve">Enter </w:t>
            </w:r>
            <w:r w:rsidRPr="008A259A">
              <w:rPr>
                <w:b/>
              </w:rPr>
              <w:t>Capex</w:t>
            </w:r>
            <w:r w:rsidR="005805CD" w:rsidRPr="008A259A">
              <w:rPr>
                <w:b/>
              </w:rPr>
              <w:t>-00</w:t>
            </w:r>
            <w:r w:rsidRPr="008A259A">
              <w:t xml:space="preserve"> as </w:t>
            </w:r>
            <w:r w:rsidRPr="008A259A">
              <w:rPr>
                <w:b/>
              </w:rPr>
              <w:t>Module Name</w:t>
            </w:r>
            <w:r w:rsidRPr="008A259A">
              <w:t xml:space="preserve">. </w:t>
            </w:r>
          </w:p>
          <w:p w14:paraId="6EE8B391" w14:textId="77777777" w:rsidR="00D70B0A" w:rsidRPr="008A259A" w:rsidRDefault="00D70B0A" w:rsidP="00C02EE8">
            <w:pPr>
              <w:pStyle w:val="p"/>
              <w:ind w:left="314"/>
            </w:pPr>
          </w:p>
          <w:p w14:paraId="094428F2" w14:textId="0E090EC0" w:rsidR="00D70B0A" w:rsidRPr="008A259A" w:rsidRDefault="00D70B0A" w:rsidP="00C02EE8">
            <w:pPr>
              <w:pStyle w:val="p"/>
              <w:numPr>
                <w:ilvl w:val="0"/>
                <w:numId w:val="5"/>
              </w:numPr>
              <w:ind w:left="314"/>
            </w:pPr>
            <w:r w:rsidRPr="008A259A">
              <w:t xml:space="preserve">Enter </w:t>
            </w:r>
            <w:r w:rsidR="00C45608" w:rsidRPr="008A259A">
              <w:rPr>
                <w:b/>
              </w:rPr>
              <w:t>C</w:t>
            </w:r>
            <w:r w:rsidR="00C45608">
              <w:rPr>
                <w:b/>
              </w:rPr>
              <w:t xml:space="preserve">apex_00 </w:t>
            </w:r>
            <w:r w:rsidRPr="008A259A">
              <w:t xml:space="preserve">as </w:t>
            </w:r>
            <w:r w:rsidRPr="008A259A">
              <w:rPr>
                <w:b/>
              </w:rPr>
              <w:t>Workflow Name</w:t>
            </w:r>
            <w:r w:rsidRPr="008A259A">
              <w:t xml:space="preserve">. </w:t>
            </w:r>
          </w:p>
          <w:p w14:paraId="16E372CE" w14:textId="77777777" w:rsidR="00D70B0A" w:rsidRPr="008A259A" w:rsidRDefault="00D70B0A" w:rsidP="00C02EE8">
            <w:pPr>
              <w:pStyle w:val="p"/>
              <w:ind w:left="314"/>
            </w:pPr>
          </w:p>
          <w:p w14:paraId="64E6E8C2" w14:textId="046732D5" w:rsidR="00D70B0A" w:rsidRPr="008A259A" w:rsidRDefault="00D70B0A" w:rsidP="00C02EE8">
            <w:pPr>
              <w:pStyle w:val="p"/>
              <w:numPr>
                <w:ilvl w:val="0"/>
                <w:numId w:val="5"/>
              </w:numPr>
              <w:ind w:left="314"/>
            </w:pPr>
            <w:r w:rsidRPr="008A259A">
              <w:t xml:space="preserve">Enter </w:t>
            </w:r>
            <w:r w:rsidRPr="008A259A">
              <w:rPr>
                <w:b/>
              </w:rPr>
              <w:t>Capital Expenditure Approval</w:t>
            </w:r>
            <w:r w:rsidRPr="008A259A">
              <w:t xml:space="preserve"> as </w:t>
            </w:r>
            <w:r w:rsidRPr="008A259A">
              <w:rPr>
                <w:b/>
              </w:rPr>
              <w:t>Workflow Description</w:t>
            </w:r>
            <w:r w:rsidRPr="008A259A">
              <w:t>.</w:t>
            </w:r>
          </w:p>
          <w:p w14:paraId="097C367E" w14:textId="77777777" w:rsidR="00D70B0A" w:rsidRPr="008A259A" w:rsidRDefault="00D70B0A" w:rsidP="00C02EE8">
            <w:pPr>
              <w:pStyle w:val="p"/>
              <w:ind w:left="314"/>
            </w:pPr>
          </w:p>
          <w:p w14:paraId="7D433558" w14:textId="0D203DF1" w:rsidR="00D70B0A" w:rsidRPr="008A259A" w:rsidRDefault="00D70B0A" w:rsidP="00C02EE8">
            <w:pPr>
              <w:pStyle w:val="p"/>
              <w:numPr>
                <w:ilvl w:val="0"/>
                <w:numId w:val="5"/>
              </w:numPr>
              <w:ind w:left="314"/>
            </w:pPr>
            <w:r w:rsidRPr="008A259A">
              <w:t xml:space="preserve">Yeoman will warn you that there already is an </w:t>
            </w:r>
            <w:r w:rsidRPr="008A259A">
              <w:rPr>
                <w:b/>
              </w:rPr>
              <w:t>mta.yaml</w:t>
            </w:r>
            <w:r w:rsidRPr="008A259A">
              <w:t xml:space="preserve"> file. Type </w:t>
            </w:r>
            <w:r w:rsidRPr="008A259A">
              <w:rPr>
                <w:b/>
              </w:rPr>
              <w:t>Y</w:t>
            </w:r>
            <w:r w:rsidRPr="008A259A">
              <w:t xml:space="preserve"> to overwrite it.</w:t>
            </w:r>
          </w:p>
          <w:p w14:paraId="16626C4E" w14:textId="77777777" w:rsidR="00D70B0A" w:rsidRPr="008A259A" w:rsidRDefault="00D70B0A" w:rsidP="00C02EE8">
            <w:pPr>
              <w:pStyle w:val="p"/>
              <w:ind w:left="314"/>
            </w:pPr>
          </w:p>
          <w:p w14:paraId="3617A0C1" w14:textId="45E1FE55" w:rsidR="00D70B0A" w:rsidRPr="008A259A" w:rsidRDefault="00D70B0A" w:rsidP="00C02EE8">
            <w:pPr>
              <w:pStyle w:val="p"/>
              <w:numPr>
                <w:ilvl w:val="0"/>
                <w:numId w:val="5"/>
              </w:numPr>
              <w:ind w:left="314"/>
            </w:pPr>
            <w:r w:rsidRPr="008A259A">
              <w:t xml:space="preserve">You can close the </w:t>
            </w:r>
            <w:r w:rsidRPr="008A259A">
              <w:rPr>
                <w:b/>
              </w:rPr>
              <w:t>Terminal</w:t>
            </w:r>
            <w:r w:rsidRPr="008A259A">
              <w:t xml:space="preserve"> by typing </w:t>
            </w:r>
            <w:r w:rsidRPr="008A259A">
              <w:rPr>
                <w:b/>
              </w:rPr>
              <w:t>exit</w:t>
            </w:r>
            <w:r w:rsidRPr="008A259A">
              <w:t> or clicking on the X in the window header.</w:t>
            </w:r>
          </w:p>
        </w:tc>
        <w:tc>
          <w:tcPr>
            <w:tcW w:w="6572" w:type="dxa"/>
            <w:tcBorders>
              <w:right w:val="nil"/>
            </w:tcBorders>
            <w:shd w:val="clear" w:color="auto" w:fill="auto"/>
            <w:tcMar>
              <w:top w:w="108" w:type="dxa"/>
              <w:bottom w:w="108" w:type="dxa"/>
            </w:tcMar>
            <w:vAlign w:val="center"/>
          </w:tcPr>
          <w:p w14:paraId="437ECF66" w14:textId="0BF44811" w:rsidR="00D70B0A" w:rsidRPr="008A259A" w:rsidRDefault="00D70B0A" w:rsidP="009D154D">
            <w:pPr>
              <w:pStyle w:val="TableBullet"/>
              <w:tabs>
                <w:tab w:val="clear" w:pos="284"/>
                <w:tab w:val="clear" w:pos="567"/>
                <w:tab w:val="clear" w:pos="851"/>
              </w:tabs>
              <w:rPr>
                <w:noProof/>
              </w:rPr>
            </w:pPr>
            <w:r w:rsidRPr="008A259A">
              <w:rPr>
                <w:noProof/>
              </w:rPr>
              <w:drawing>
                <wp:inline distT="0" distB="0" distL="0" distR="0" wp14:anchorId="357D590B" wp14:editId="1B8C6BF4">
                  <wp:extent cx="3506932" cy="2230049"/>
                  <wp:effectExtent l="0" t="0" r="0" b="5715"/>
                  <wp:docPr id="579" name="Picture 579" descr="imb_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b__6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248" cy="2234065"/>
                          </a:xfrm>
                          <a:prstGeom prst="rect">
                            <a:avLst/>
                          </a:prstGeom>
                          <a:noFill/>
                          <a:ln>
                            <a:noFill/>
                          </a:ln>
                        </pic:spPr>
                      </pic:pic>
                    </a:graphicData>
                  </a:graphic>
                </wp:inline>
              </w:drawing>
            </w:r>
          </w:p>
        </w:tc>
      </w:tr>
      <w:tr w:rsidR="006E24A2" w:rsidRPr="008A259A" w14:paraId="21AF494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998132" w14:textId="2776CC4A" w:rsidR="006E24A2" w:rsidRPr="008A259A" w:rsidRDefault="006E24A2" w:rsidP="00611C0F">
            <w:pPr>
              <w:pStyle w:val="p"/>
              <w:numPr>
                <w:ilvl w:val="0"/>
                <w:numId w:val="5"/>
              </w:numPr>
              <w:ind w:left="314"/>
            </w:pPr>
            <w:bookmarkStart w:id="8" w:name="TS_D76642EE15DD4AD8B3679B406867366D"/>
            <w:bookmarkEnd w:id="8"/>
            <w:r w:rsidRPr="008A259A">
              <w:t xml:space="preserve">From the menu, select </w:t>
            </w:r>
            <w:r w:rsidRPr="008A259A">
              <w:rPr>
                <w:b/>
              </w:rPr>
              <w:t>File</w:t>
            </w:r>
            <w:r w:rsidRPr="008A259A">
              <w:t>.</w:t>
            </w:r>
          </w:p>
          <w:p w14:paraId="6DD44A37" w14:textId="5007E6AA" w:rsidR="006E24A2" w:rsidRPr="008A259A" w:rsidRDefault="006E24A2" w:rsidP="00611C0F">
            <w:pPr>
              <w:pStyle w:val="p"/>
              <w:numPr>
                <w:ilvl w:val="0"/>
                <w:numId w:val="5"/>
              </w:numPr>
              <w:ind w:left="314"/>
            </w:pPr>
            <w:r w:rsidRPr="008A259A">
              <w:t xml:space="preserve">Select </w:t>
            </w:r>
            <w:r w:rsidRPr="008A259A">
              <w:rPr>
                <w:b/>
              </w:rPr>
              <w:t>Open Workspace...</w:t>
            </w:r>
            <w:r w:rsidRPr="008A259A">
              <w:t>.</w:t>
            </w:r>
          </w:p>
          <w:p w14:paraId="76A87878" w14:textId="77777777" w:rsidR="006E24A2" w:rsidRPr="008A259A" w:rsidRDefault="006E24A2" w:rsidP="006E24A2">
            <w:pPr>
              <w:pStyle w:val="p"/>
              <w:ind w:left="314"/>
            </w:pPr>
          </w:p>
        </w:tc>
        <w:tc>
          <w:tcPr>
            <w:tcW w:w="6572" w:type="dxa"/>
            <w:tcBorders>
              <w:bottom w:val="nil"/>
              <w:right w:val="nil"/>
            </w:tcBorders>
            <w:shd w:val="clear" w:color="auto" w:fill="auto"/>
            <w:tcMar>
              <w:top w:w="108" w:type="dxa"/>
              <w:bottom w:w="108" w:type="dxa"/>
            </w:tcMar>
            <w:vAlign w:val="center"/>
          </w:tcPr>
          <w:p w14:paraId="382294B2" w14:textId="04301A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44808622" wp14:editId="11A69C86">
                  <wp:extent cx="3438525" cy="1752600"/>
                  <wp:effectExtent l="0" t="0" r="9525" b="0"/>
                  <wp:docPr id="578" name="Picture 578" descr="imb_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b__6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1752600"/>
                          </a:xfrm>
                          <a:prstGeom prst="rect">
                            <a:avLst/>
                          </a:prstGeom>
                          <a:noFill/>
                          <a:ln>
                            <a:noFill/>
                          </a:ln>
                        </pic:spPr>
                      </pic:pic>
                    </a:graphicData>
                  </a:graphic>
                </wp:inline>
              </w:drawing>
            </w:r>
          </w:p>
        </w:tc>
      </w:tr>
      <w:tr w:rsidR="006E24A2" w:rsidRPr="008A259A" w14:paraId="25660D17"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110019" w14:textId="5A07EE99" w:rsidR="006E24A2" w:rsidRPr="008A259A" w:rsidRDefault="006E24A2" w:rsidP="003B13B7">
            <w:pPr>
              <w:pStyle w:val="p"/>
              <w:numPr>
                <w:ilvl w:val="0"/>
                <w:numId w:val="5"/>
              </w:numPr>
              <w:ind w:left="314"/>
            </w:pPr>
            <w:bookmarkStart w:id="9" w:name="TS_FD607C08EBB64C4DAEF214562920A287"/>
            <w:bookmarkEnd w:id="9"/>
            <w:r w:rsidRPr="008A259A">
              <w:lastRenderedPageBreak/>
              <w:t xml:space="preserve">Select the directory containing your module </w:t>
            </w:r>
            <w:r w:rsidRPr="008A259A">
              <w:rPr>
                <w:b/>
              </w:rPr>
              <w:t>CapexProject</w:t>
            </w:r>
            <w:r w:rsidR="009E308C" w:rsidRPr="008A259A">
              <w:rPr>
                <w:b/>
              </w:rPr>
              <w:t>-00</w:t>
            </w:r>
            <w:r w:rsidRPr="008A259A">
              <w:t>.</w:t>
            </w:r>
          </w:p>
          <w:p w14:paraId="423DA9A1" w14:textId="77777777" w:rsidR="006E24A2" w:rsidRPr="008A259A" w:rsidRDefault="006E24A2" w:rsidP="003B13B7">
            <w:pPr>
              <w:pStyle w:val="p"/>
              <w:ind w:left="314"/>
            </w:pPr>
          </w:p>
          <w:p w14:paraId="52A16A91" w14:textId="506D1AC5" w:rsidR="006E24A2" w:rsidRPr="008A259A" w:rsidRDefault="006E24A2" w:rsidP="003B13B7">
            <w:pPr>
              <w:pStyle w:val="p"/>
              <w:numPr>
                <w:ilvl w:val="0"/>
                <w:numId w:val="5"/>
              </w:numPr>
              <w:ind w:left="314"/>
            </w:pPr>
            <w:r w:rsidRPr="008A259A">
              <w:t xml:space="preserve">Select </w:t>
            </w:r>
            <w:r w:rsidRPr="008A259A">
              <w:rPr>
                <w:b/>
              </w:rPr>
              <w:t>Open</w:t>
            </w:r>
            <w:r w:rsidRPr="008A259A">
              <w:t>.</w:t>
            </w:r>
          </w:p>
          <w:p w14:paraId="4E63612D"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5593E286" w14:textId="158217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3AD7756D" wp14:editId="76C0B6A7">
                  <wp:extent cx="3714750" cy="1981200"/>
                  <wp:effectExtent l="0" t="0" r="0" b="0"/>
                  <wp:docPr id="577" name="Picture 577" descr="imb_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b__6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1981200"/>
                          </a:xfrm>
                          <a:prstGeom prst="rect">
                            <a:avLst/>
                          </a:prstGeom>
                          <a:noFill/>
                          <a:ln>
                            <a:noFill/>
                          </a:ln>
                        </pic:spPr>
                      </pic:pic>
                    </a:graphicData>
                  </a:graphic>
                </wp:inline>
              </w:drawing>
            </w:r>
          </w:p>
        </w:tc>
      </w:tr>
      <w:tr w:rsidR="006E24A2" w:rsidRPr="008A259A" w14:paraId="3C72906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21ACE76" w14:textId="2D1B2D53" w:rsidR="006E24A2" w:rsidRPr="008A259A" w:rsidRDefault="006E24A2" w:rsidP="005E544B">
            <w:pPr>
              <w:pStyle w:val="p"/>
              <w:numPr>
                <w:ilvl w:val="0"/>
                <w:numId w:val="5"/>
              </w:numPr>
              <w:ind w:left="314"/>
            </w:pPr>
            <w:bookmarkStart w:id="10" w:name="TS_8CB7075EBE8B4A5FBBCC50507C78CCFA"/>
            <w:bookmarkEnd w:id="10"/>
            <w:r w:rsidRPr="008A259A">
              <w:t xml:space="preserve">From the menu, select </w:t>
            </w:r>
            <w:r w:rsidRPr="008A259A">
              <w:rPr>
                <w:b/>
              </w:rPr>
              <w:t>File</w:t>
            </w:r>
            <w:r w:rsidRPr="008A259A">
              <w:t>.</w:t>
            </w:r>
          </w:p>
          <w:p w14:paraId="296F2ED4" w14:textId="77777777" w:rsidR="006E24A2" w:rsidRPr="008A259A" w:rsidRDefault="006E24A2" w:rsidP="006E24A2">
            <w:pPr>
              <w:pStyle w:val="p"/>
            </w:pPr>
          </w:p>
          <w:p w14:paraId="077A39DB" w14:textId="06A6A46B" w:rsidR="006E24A2" w:rsidRPr="008A259A" w:rsidRDefault="006E24A2" w:rsidP="006E24A2">
            <w:pPr>
              <w:pStyle w:val="p"/>
            </w:pPr>
            <w:r w:rsidRPr="008A259A">
              <w:t xml:space="preserve">Note that there is an </w:t>
            </w:r>
            <w:r w:rsidRPr="008A259A">
              <w:rPr>
                <w:b/>
              </w:rPr>
              <w:t>Auto Save</w:t>
            </w:r>
            <w:r w:rsidRPr="008A259A">
              <w:t xml:space="preserve"> functionality (enabled by default). If you choose to disable it, remember to manually save your files.</w:t>
            </w:r>
          </w:p>
          <w:p w14:paraId="770A4B91" w14:textId="77777777" w:rsidR="006E24A2" w:rsidRPr="008A259A" w:rsidRDefault="006E24A2" w:rsidP="006E24A2">
            <w:pPr>
              <w:pStyle w:val="p"/>
            </w:pPr>
          </w:p>
          <w:p w14:paraId="61071B51"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68AFD45B" w14:textId="6BE3B539"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9AC2B65" wp14:editId="6CA5E807">
                  <wp:extent cx="2622435" cy="2207990"/>
                  <wp:effectExtent l="0" t="0" r="0" b="1905"/>
                  <wp:docPr id="575" name="Picture 575" descr="imb_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b__6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9803" cy="2214194"/>
                          </a:xfrm>
                          <a:prstGeom prst="rect">
                            <a:avLst/>
                          </a:prstGeom>
                          <a:noFill/>
                          <a:ln>
                            <a:noFill/>
                          </a:ln>
                        </pic:spPr>
                      </pic:pic>
                    </a:graphicData>
                  </a:graphic>
                </wp:inline>
              </w:drawing>
            </w:r>
          </w:p>
        </w:tc>
      </w:tr>
      <w:tr w:rsidR="006E24A2" w:rsidRPr="008A259A" w14:paraId="5B9A2CB1"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16595" w14:textId="66DBAF15" w:rsidR="006E24A2" w:rsidRPr="008A259A" w:rsidRDefault="006E24A2" w:rsidP="00BC3145">
            <w:pPr>
              <w:pStyle w:val="p"/>
              <w:numPr>
                <w:ilvl w:val="0"/>
                <w:numId w:val="5"/>
              </w:numPr>
              <w:ind w:left="314"/>
            </w:pPr>
            <w:bookmarkStart w:id="11" w:name="TS_16EFC56D6511424AA46D719FF59AFF86"/>
            <w:bookmarkEnd w:id="11"/>
            <w:r w:rsidRPr="008A259A">
              <w:t xml:space="preserve">If it is not already open, select the </w:t>
            </w:r>
            <w:r w:rsidRPr="008A259A">
              <w:rPr>
                <w:b/>
              </w:rPr>
              <w:t>Explorer </w:t>
            </w:r>
            <w:r w:rsidRPr="008A259A">
              <w:rPr>
                <w:noProof/>
              </w:rPr>
              <w:drawing>
                <wp:inline distT="0" distB="0" distL="0" distR="0" wp14:anchorId="220DEAA0" wp14:editId="460BB7A6">
                  <wp:extent cx="172192" cy="195943"/>
                  <wp:effectExtent l="0" t="0" r="5715" b="0"/>
                  <wp:docPr id="574" name="Picture 574"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eldicon00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173" cy="199335"/>
                          </a:xfrm>
                          <a:prstGeom prst="rect">
                            <a:avLst/>
                          </a:prstGeom>
                          <a:noFill/>
                          <a:ln>
                            <a:noFill/>
                          </a:ln>
                        </pic:spPr>
                      </pic:pic>
                    </a:graphicData>
                  </a:graphic>
                </wp:inline>
              </w:drawing>
            </w:r>
            <w:r w:rsidRPr="008A259A">
              <w:t xml:space="preserve"> from the sidebar.</w:t>
            </w:r>
          </w:p>
          <w:p w14:paraId="6492D274" w14:textId="77777777" w:rsidR="006E24A2" w:rsidRPr="008A259A" w:rsidRDefault="006E24A2" w:rsidP="00BC3145">
            <w:pPr>
              <w:pStyle w:val="p"/>
              <w:ind w:left="314"/>
            </w:pPr>
          </w:p>
          <w:p w14:paraId="6FA0975C" w14:textId="400E09CA" w:rsidR="006E24A2" w:rsidRPr="008A259A" w:rsidRDefault="006E24A2" w:rsidP="00BC3145">
            <w:pPr>
              <w:pStyle w:val="p"/>
              <w:numPr>
                <w:ilvl w:val="0"/>
                <w:numId w:val="5"/>
              </w:numPr>
              <w:ind w:left="314"/>
            </w:pPr>
            <w:r w:rsidRPr="008A259A">
              <w:t xml:space="preserve">Open the </w:t>
            </w:r>
            <w:r w:rsidRPr="008A259A">
              <w:rPr>
                <w:b/>
              </w:rPr>
              <w:t>Capex-</w:t>
            </w:r>
            <w:r w:rsidR="0005102A" w:rsidRPr="008A259A">
              <w:rPr>
                <w:b/>
              </w:rPr>
              <w:t>00</w:t>
            </w:r>
            <w:r w:rsidRPr="008A259A">
              <w:t> module by selecting it.</w:t>
            </w:r>
          </w:p>
          <w:p w14:paraId="7EDBA1D9" w14:textId="77777777" w:rsidR="006E24A2" w:rsidRPr="008A259A" w:rsidRDefault="006E24A2" w:rsidP="00BC3145">
            <w:pPr>
              <w:pStyle w:val="p"/>
              <w:ind w:left="314"/>
            </w:pPr>
          </w:p>
          <w:p w14:paraId="1C0B605D" w14:textId="49209D6C" w:rsidR="006E24A2" w:rsidRPr="008A259A" w:rsidRDefault="006E24A2" w:rsidP="00BC3145">
            <w:pPr>
              <w:pStyle w:val="p"/>
              <w:numPr>
                <w:ilvl w:val="0"/>
                <w:numId w:val="5"/>
              </w:numPr>
              <w:ind w:left="314"/>
            </w:pPr>
            <w:r w:rsidRPr="008A259A">
              <w:t xml:space="preserve">Open the </w:t>
            </w:r>
            <w:r w:rsidRPr="008A259A">
              <w:rPr>
                <w:b/>
              </w:rPr>
              <w:t>workflows</w:t>
            </w:r>
            <w:r w:rsidRPr="008A259A">
              <w:t> directory by selecting it.</w:t>
            </w:r>
          </w:p>
          <w:p w14:paraId="7B7C8EDF" w14:textId="77777777" w:rsidR="006E24A2" w:rsidRPr="008A259A" w:rsidRDefault="006E24A2" w:rsidP="00BC3145">
            <w:pPr>
              <w:pStyle w:val="p"/>
              <w:ind w:left="314"/>
            </w:pPr>
          </w:p>
          <w:p w14:paraId="7481FEF7" w14:textId="3434E2E9" w:rsidR="006E24A2" w:rsidRPr="008A259A" w:rsidRDefault="006E24A2" w:rsidP="00BC3145">
            <w:pPr>
              <w:pStyle w:val="p"/>
              <w:numPr>
                <w:ilvl w:val="0"/>
                <w:numId w:val="5"/>
              </w:numPr>
              <w:ind w:left="314"/>
            </w:pPr>
            <w:r w:rsidRPr="008A259A">
              <w:t xml:space="preserve">Open the </w:t>
            </w:r>
            <w:r w:rsidRPr="008A259A">
              <w:rPr>
                <w:b/>
              </w:rPr>
              <w:t>CAPEX_</w:t>
            </w:r>
            <w:proofErr w:type="gramStart"/>
            <w:r w:rsidR="00DD4BC2" w:rsidRPr="008A259A">
              <w:rPr>
                <w:b/>
              </w:rPr>
              <w:t>00</w:t>
            </w:r>
            <w:r w:rsidRPr="008A259A">
              <w:rPr>
                <w:b/>
              </w:rPr>
              <w:t>.workflow</w:t>
            </w:r>
            <w:proofErr w:type="gramEnd"/>
            <w:r w:rsidRPr="008A259A">
              <w:t> by double-clicking on it.</w:t>
            </w:r>
          </w:p>
          <w:p w14:paraId="3A1F309C" w14:textId="77777777" w:rsidR="006E24A2" w:rsidRPr="008A259A" w:rsidRDefault="006E24A2" w:rsidP="006E24A2">
            <w:pPr>
              <w:pStyle w:val="p"/>
            </w:pPr>
          </w:p>
          <w:p w14:paraId="48D9EF1B" w14:textId="7065484E" w:rsidR="006E24A2" w:rsidRPr="008A259A" w:rsidRDefault="00287E87" w:rsidP="00287E87">
            <w:pPr>
              <w:pStyle w:val="p"/>
            </w:pPr>
            <w:r w:rsidRPr="008A259A">
              <w:t xml:space="preserve">Note: </w:t>
            </w:r>
            <w:r w:rsidR="006E24A2" w:rsidRPr="008A259A">
              <w:t xml:space="preserve">If the </w:t>
            </w:r>
            <w:r w:rsidRPr="008A259A">
              <w:t>graphical</w:t>
            </w:r>
            <w:r w:rsidR="006E24A2" w:rsidRPr="008A259A">
              <w:t xml:space="preserve"> workflow editor is not opened, or a textual (code) editor is opened instead, the workflow plugin did not load correctly. Refresh your browser window and try again after SAP Business Application Studio has fully loaded.</w:t>
            </w:r>
          </w:p>
        </w:tc>
        <w:tc>
          <w:tcPr>
            <w:tcW w:w="6572" w:type="dxa"/>
            <w:tcBorders>
              <w:bottom w:val="nil"/>
              <w:right w:val="nil"/>
            </w:tcBorders>
            <w:shd w:val="clear" w:color="auto" w:fill="auto"/>
            <w:tcMar>
              <w:top w:w="108" w:type="dxa"/>
              <w:bottom w:w="108" w:type="dxa"/>
            </w:tcMar>
            <w:vAlign w:val="center"/>
          </w:tcPr>
          <w:p w14:paraId="6BB6B712" w14:textId="65346F28"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279930FE" wp14:editId="3AF9437C">
                  <wp:extent cx="3038475" cy="2609850"/>
                  <wp:effectExtent l="0" t="0" r="9525" b="0"/>
                  <wp:docPr id="572" name="Picture 572" descr="imb_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b__6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2609850"/>
                          </a:xfrm>
                          <a:prstGeom prst="rect">
                            <a:avLst/>
                          </a:prstGeom>
                          <a:noFill/>
                          <a:ln>
                            <a:noFill/>
                          </a:ln>
                        </pic:spPr>
                      </pic:pic>
                    </a:graphicData>
                  </a:graphic>
                </wp:inline>
              </w:drawing>
            </w:r>
          </w:p>
        </w:tc>
      </w:tr>
      <w:tr w:rsidR="006E24A2" w:rsidRPr="008A259A" w14:paraId="307B1C93" w14:textId="77777777" w:rsidTr="00A50B2D">
        <w:trPr>
          <w:trHeight w:val="814"/>
        </w:trPr>
        <w:tc>
          <w:tcPr>
            <w:tcW w:w="3828" w:type="dxa"/>
            <w:tcBorders>
              <w:left w:val="nil"/>
            </w:tcBorders>
            <w:shd w:val="clear" w:color="auto" w:fill="auto"/>
            <w:tcMar>
              <w:top w:w="108" w:type="dxa"/>
              <w:bottom w:w="108" w:type="dxa"/>
            </w:tcMar>
            <w:vAlign w:val="center"/>
          </w:tcPr>
          <w:p w14:paraId="6FF2E455" w14:textId="77777777" w:rsidR="0016359E" w:rsidRPr="008A259A" w:rsidRDefault="006E24A2" w:rsidP="006E24A2">
            <w:pPr>
              <w:pStyle w:val="p"/>
            </w:pPr>
            <w:r w:rsidRPr="008A259A">
              <w:lastRenderedPageBreak/>
              <w:t>A new workflow with a default Start and End event is created.</w:t>
            </w:r>
            <w:r w:rsidR="00C0520C" w:rsidRPr="008A259A">
              <w:t xml:space="preserve"> </w:t>
            </w:r>
          </w:p>
          <w:p w14:paraId="77BBE216" w14:textId="77777777" w:rsidR="0016359E" w:rsidRPr="008A259A" w:rsidRDefault="006E24A2" w:rsidP="0016359E">
            <w:pPr>
              <w:pStyle w:val="p"/>
              <w:numPr>
                <w:ilvl w:val="0"/>
                <w:numId w:val="15"/>
              </w:numPr>
            </w:pPr>
            <w:r w:rsidRPr="008A259A">
              <w:t>On the left side there is a toolbar for adding new flow elements.</w:t>
            </w:r>
          </w:p>
          <w:p w14:paraId="38D6C6B3" w14:textId="22678090" w:rsidR="006E24A2" w:rsidRPr="008A259A" w:rsidRDefault="006E24A2" w:rsidP="0016359E">
            <w:pPr>
              <w:pStyle w:val="p"/>
              <w:numPr>
                <w:ilvl w:val="0"/>
                <w:numId w:val="15"/>
              </w:numPr>
            </w:pPr>
            <w:r w:rsidRPr="008A259A">
              <w:t>On the right side is the properties pane for the currently selected element.</w:t>
            </w:r>
            <w:r w:rsidR="00C0520C" w:rsidRPr="008A259A">
              <w:br/>
            </w:r>
          </w:p>
          <w:p w14:paraId="229193AD" w14:textId="4F2847D6" w:rsidR="006E24A2" w:rsidRPr="008A259A" w:rsidRDefault="006E24A2" w:rsidP="0003521C">
            <w:pPr>
              <w:pStyle w:val="p"/>
              <w:numPr>
                <w:ilvl w:val="0"/>
                <w:numId w:val="5"/>
              </w:numPr>
              <w:ind w:left="314"/>
            </w:pPr>
            <w:r w:rsidRPr="008A259A">
              <w:t xml:space="preserve">Click on the </w:t>
            </w:r>
            <w:r w:rsidRPr="008A259A">
              <w:rPr>
                <w:b/>
              </w:rPr>
              <w:t>Start Event </w:t>
            </w:r>
            <w:r w:rsidRPr="008A259A">
              <w:rPr>
                <w:noProof/>
              </w:rPr>
              <w:drawing>
                <wp:inline distT="0" distB="0" distL="0" distR="0" wp14:anchorId="0CF24C85" wp14:editId="174DC088">
                  <wp:extent cx="184068" cy="184068"/>
                  <wp:effectExtent l="0" t="0" r="0" b="0"/>
                  <wp:docPr id="571" name="Picture 57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eld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824" cy="190824"/>
                          </a:xfrm>
                          <a:prstGeom prst="rect">
                            <a:avLst/>
                          </a:prstGeom>
                          <a:noFill/>
                          <a:ln>
                            <a:noFill/>
                          </a:ln>
                        </pic:spPr>
                      </pic:pic>
                    </a:graphicData>
                  </a:graphic>
                </wp:inline>
              </w:drawing>
            </w:r>
            <w:r w:rsidRPr="008A259A">
              <w:t xml:space="preserve"> to select it. This will show the quick action icons and the property pane will show the details of this element.</w:t>
            </w:r>
          </w:p>
          <w:p w14:paraId="45DB14BC" w14:textId="77777777" w:rsidR="006E24A2" w:rsidRPr="008A259A" w:rsidRDefault="006E24A2" w:rsidP="0003521C">
            <w:pPr>
              <w:pStyle w:val="p"/>
              <w:ind w:left="314"/>
            </w:pPr>
          </w:p>
          <w:p w14:paraId="00B755AE" w14:textId="76BDB180" w:rsidR="006E24A2" w:rsidRPr="008A259A" w:rsidRDefault="006E24A2" w:rsidP="0003521C">
            <w:pPr>
              <w:pStyle w:val="p"/>
              <w:numPr>
                <w:ilvl w:val="0"/>
                <w:numId w:val="5"/>
              </w:numPr>
              <w:ind w:left="314"/>
            </w:pPr>
            <w:r w:rsidRPr="008A259A">
              <w:t xml:space="preserve">Enter </w:t>
            </w:r>
            <w:r w:rsidRPr="008A259A">
              <w:rPr>
                <w:b/>
              </w:rPr>
              <w:t>Capex Request</w:t>
            </w:r>
            <w:r w:rsidRPr="008A259A">
              <w:t xml:space="preserve"> as the </w:t>
            </w:r>
            <w:r w:rsidRPr="008A259A">
              <w:rPr>
                <w:b/>
              </w:rPr>
              <w:t>Name</w:t>
            </w:r>
            <w:r w:rsidRPr="008A259A">
              <w:t xml:space="preserve"> of the start event.</w:t>
            </w:r>
          </w:p>
          <w:p w14:paraId="10CE0B36" w14:textId="77777777" w:rsidR="00E040E2" w:rsidRPr="008A259A" w:rsidRDefault="00E040E2" w:rsidP="00E040E2">
            <w:pPr>
              <w:pStyle w:val="ListParagraph"/>
              <w:rPr>
                <w:lang w:val="en-US"/>
              </w:rPr>
            </w:pPr>
          </w:p>
          <w:p w14:paraId="34E0DB13" w14:textId="11471263" w:rsidR="006E24A2" w:rsidRPr="008A259A" w:rsidRDefault="006E24A2" w:rsidP="001141BF">
            <w:pPr>
              <w:pStyle w:val="p"/>
            </w:pPr>
            <w:r w:rsidRPr="008A259A">
              <w:t xml:space="preserve">This will later be shown in the </w:t>
            </w:r>
            <w:r w:rsidR="00DF43AB" w:rsidRPr="008A259A">
              <w:t xml:space="preserve">workflow </w:t>
            </w:r>
            <w:r w:rsidRPr="008A259A">
              <w:rPr>
                <w:i/>
                <w:iCs/>
              </w:rPr>
              <w:t>Execution Log</w:t>
            </w:r>
            <w:r w:rsidRPr="008A259A">
              <w:t xml:space="preserve"> as well as </w:t>
            </w:r>
            <w:r w:rsidR="00981D32" w:rsidRPr="008A259A">
              <w:t xml:space="preserve">in </w:t>
            </w:r>
            <w:r w:rsidRPr="008A259A">
              <w:t>Process Visibility.</w:t>
            </w:r>
          </w:p>
        </w:tc>
        <w:tc>
          <w:tcPr>
            <w:tcW w:w="6572" w:type="dxa"/>
            <w:tcBorders>
              <w:right w:val="nil"/>
            </w:tcBorders>
            <w:shd w:val="clear" w:color="auto" w:fill="auto"/>
            <w:tcMar>
              <w:top w:w="108" w:type="dxa"/>
              <w:bottom w:w="108" w:type="dxa"/>
            </w:tcMar>
            <w:vAlign w:val="center"/>
          </w:tcPr>
          <w:p w14:paraId="31414830" w14:textId="1126B540"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5040942" wp14:editId="56E3D482">
                  <wp:extent cx="3714750" cy="1238250"/>
                  <wp:effectExtent l="0" t="0" r="0" b="0"/>
                  <wp:docPr id="570" name="Picture 570" descr="imb_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b__6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4750" cy="1238250"/>
                          </a:xfrm>
                          <a:prstGeom prst="rect">
                            <a:avLst/>
                          </a:prstGeom>
                          <a:noFill/>
                          <a:ln>
                            <a:noFill/>
                          </a:ln>
                        </pic:spPr>
                      </pic:pic>
                    </a:graphicData>
                  </a:graphic>
                </wp:inline>
              </w:drawing>
            </w:r>
          </w:p>
        </w:tc>
      </w:tr>
      <w:tr w:rsidR="00A6692C" w:rsidRPr="008A259A" w14:paraId="52FB465E"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7DAD79" w14:textId="7721AE16" w:rsidR="00A6692C" w:rsidRPr="008A259A" w:rsidRDefault="00A6692C" w:rsidP="001141BF">
            <w:pPr>
              <w:pStyle w:val="p"/>
              <w:numPr>
                <w:ilvl w:val="0"/>
                <w:numId w:val="5"/>
              </w:numPr>
              <w:ind w:left="314"/>
            </w:pPr>
            <w:bookmarkStart w:id="12" w:name="TS_2F4E6BF3B3614942A95A77287DA16F36"/>
            <w:bookmarkEnd w:id="12"/>
            <w:r w:rsidRPr="008A259A">
              <w:t xml:space="preserve">Click on the tab </w:t>
            </w:r>
            <w:r w:rsidRPr="008A259A">
              <w:rPr>
                <w:b/>
              </w:rPr>
              <w:t>Details</w:t>
            </w:r>
            <w:r w:rsidRPr="008A259A">
              <w:t xml:space="preserve"> of the start event.</w:t>
            </w:r>
          </w:p>
          <w:p w14:paraId="5574D0E6" w14:textId="77777777" w:rsidR="00A6692C" w:rsidRPr="008A259A" w:rsidRDefault="00A6692C" w:rsidP="001141BF">
            <w:pPr>
              <w:pStyle w:val="p"/>
              <w:ind w:left="314"/>
            </w:pPr>
          </w:p>
          <w:p w14:paraId="7D7EEE81" w14:textId="29DF6181" w:rsidR="00A6692C" w:rsidRPr="008A259A" w:rsidRDefault="00A6692C" w:rsidP="001141BF">
            <w:pPr>
              <w:pStyle w:val="p"/>
              <w:numPr>
                <w:ilvl w:val="0"/>
                <w:numId w:val="5"/>
              </w:numPr>
              <w:ind w:left="314"/>
            </w:pPr>
            <w:r w:rsidRPr="008A259A">
              <w:t xml:space="preserve">Select </w:t>
            </w:r>
            <w:r w:rsidRPr="008A259A">
              <w:rPr>
                <w:b/>
              </w:rPr>
              <w:t>Configure Sample Context</w:t>
            </w:r>
            <w:r w:rsidRPr="008A259A">
              <w:t>.</w:t>
            </w:r>
            <w:r w:rsidRPr="008A259A">
              <w:br/>
              <w:t>When starting a new workflow, an initial context (JSON data) can be given. With this option, an example context can be configured.</w:t>
            </w:r>
          </w:p>
          <w:p w14:paraId="0990BABC" w14:textId="77777777" w:rsidR="00A6692C" w:rsidRPr="008A259A" w:rsidRDefault="00A6692C" w:rsidP="001141BF">
            <w:pPr>
              <w:pStyle w:val="p"/>
              <w:ind w:left="314"/>
            </w:pPr>
          </w:p>
          <w:p w14:paraId="1058791E" w14:textId="13C9E456" w:rsidR="00A6692C" w:rsidRPr="008A259A" w:rsidRDefault="00A6692C" w:rsidP="001141BF">
            <w:pPr>
              <w:pStyle w:val="p"/>
              <w:numPr>
                <w:ilvl w:val="0"/>
                <w:numId w:val="5"/>
              </w:numPr>
              <w:ind w:left="314"/>
            </w:pPr>
            <w:r w:rsidRPr="008A259A">
              <w:t xml:space="preserve">Click </w:t>
            </w:r>
            <w:r w:rsidRPr="008A259A">
              <w:rPr>
                <w:b/>
              </w:rPr>
              <w:t>Create File</w:t>
            </w:r>
            <w:r w:rsidRPr="008A259A">
              <w:t>.</w:t>
            </w:r>
          </w:p>
          <w:p w14:paraId="1E0B380F" w14:textId="77777777" w:rsidR="00A6692C" w:rsidRPr="008A259A" w:rsidRDefault="00A6692C" w:rsidP="00A6692C">
            <w:pPr>
              <w:pStyle w:val="p"/>
            </w:pPr>
          </w:p>
        </w:tc>
        <w:tc>
          <w:tcPr>
            <w:tcW w:w="6572" w:type="dxa"/>
            <w:tcBorders>
              <w:bottom w:val="nil"/>
              <w:right w:val="nil"/>
            </w:tcBorders>
            <w:shd w:val="clear" w:color="auto" w:fill="auto"/>
            <w:tcMar>
              <w:top w:w="108" w:type="dxa"/>
              <w:bottom w:w="108" w:type="dxa"/>
            </w:tcMar>
            <w:vAlign w:val="center"/>
          </w:tcPr>
          <w:p w14:paraId="2F72678D" w14:textId="2D2B3DEE"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EF3989E" wp14:editId="1232D857">
                  <wp:extent cx="3714750" cy="2219325"/>
                  <wp:effectExtent l="0" t="0" r="0" b="9525"/>
                  <wp:docPr id="569" name="Picture 569" descr="imb_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b__6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2219325"/>
                          </a:xfrm>
                          <a:prstGeom prst="rect">
                            <a:avLst/>
                          </a:prstGeom>
                          <a:noFill/>
                          <a:ln>
                            <a:noFill/>
                          </a:ln>
                        </pic:spPr>
                      </pic:pic>
                    </a:graphicData>
                  </a:graphic>
                </wp:inline>
              </w:drawing>
            </w:r>
          </w:p>
        </w:tc>
      </w:tr>
      <w:tr w:rsidR="00A6692C" w:rsidRPr="008A259A" w14:paraId="53D00977"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07EE73" w14:textId="1255EBA7" w:rsidR="00A6692C" w:rsidRPr="008A259A" w:rsidRDefault="00A6692C" w:rsidP="009D154D">
            <w:pPr>
              <w:pStyle w:val="p"/>
              <w:numPr>
                <w:ilvl w:val="1"/>
                <w:numId w:val="5"/>
              </w:numPr>
              <w:ind w:left="314"/>
            </w:pPr>
            <w:bookmarkStart w:id="13" w:name="TS_25070236069045719968DB5F75510086"/>
            <w:bookmarkEnd w:id="13"/>
            <w:r w:rsidRPr="008A259A">
              <w:t xml:space="preserve">In the popup, enter </w:t>
            </w:r>
            <w:proofErr w:type="spellStart"/>
            <w:r w:rsidRPr="008A259A">
              <w:rPr>
                <w:b/>
              </w:rPr>
              <w:t>CapexSampleStartPayload</w:t>
            </w:r>
            <w:proofErr w:type="spellEnd"/>
            <w:r w:rsidRPr="008A259A">
              <w:t xml:space="preserve"> as </w:t>
            </w:r>
            <w:r w:rsidRPr="008A259A">
              <w:rPr>
                <w:b/>
              </w:rPr>
              <w:t>File Name</w:t>
            </w:r>
            <w:r w:rsidRPr="008A259A">
              <w:t>.</w:t>
            </w:r>
          </w:p>
          <w:p w14:paraId="1E5391EA" w14:textId="77777777" w:rsidR="00A6692C" w:rsidRPr="008A259A" w:rsidRDefault="00A6692C" w:rsidP="00AA09D8">
            <w:pPr>
              <w:pStyle w:val="p"/>
              <w:ind w:left="314"/>
            </w:pPr>
          </w:p>
          <w:p w14:paraId="07117349" w14:textId="63F82A90" w:rsidR="00A6692C" w:rsidRPr="008A259A" w:rsidRDefault="00A6692C" w:rsidP="009D154D">
            <w:pPr>
              <w:pStyle w:val="p"/>
              <w:numPr>
                <w:ilvl w:val="1"/>
                <w:numId w:val="5"/>
              </w:numPr>
              <w:ind w:left="314"/>
            </w:pPr>
            <w:r w:rsidRPr="008A259A">
              <w:t xml:space="preserve">Click </w:t>
            </w:r>
            <w:r w:rsidRPr="008A259A">
              <w:rPr>
                <w:b/>
              </w:rPr>
              <w:t>Create</w:t>
            </w:r>
            <w:r w:rsidRPr="008A259A">
              <w:t>.</w:t>
            </w:r>
          </w:p>
          <w:p w14:paraId="0A2B4C53"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3A1BB3DD" w14:textId="4380709D"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16D209C" wp14:editId="4288D7E3">
                  <wp:extent cx="3714750" cy="1333500"/>
                  <wp:effectExtent l="0" t="0" r="0" b="0"/>
                  <wp:docPr id="568" name="Picture 568" descr="imb_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b__6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A6692C" w:rsidRPr="008A259A" w14:paraId="759BF690"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4EF642" w14:textId="77777777" w:rsidR="00A6692C" w:rsidRPr="008A259A" w:rsidRDefault="00A6692C" w:rsidP="00A6692C">
            <w:pPr>
              <w:pStyle w:val="p"/>
            </w:pPr>
          </w:p>
          <w:p w14:paraId="1F4A3D3C" w14:textId="68B94CB9" w:rsidR="00A6692C" w:rsidRPr="008A259A" w:rsidRDefault="00A6692C" w:rsidP="00A6692C">
            <w:pPr>
              <w:pStyle w:val="p"/>
            </w:pPr>
            <w:bookmarkStart w:id="14" w:name="TS_2D3F63AACE75443E97386E914631F08E"/>
            <w:bookmarkEnd w:id="14"/>
            <w:r w:rsidRPr="008A259A">
              <w:t xml:space="preserve">A new file with the name </w:t>
            </w:r>
            <w:proofErr w:type="spellStart"/>
            <w:r w:rsidRPr="008A259A">
              <w:rPr>
                <w:b/>
              </w:rPr>
              <w:t>CapexSampleStartPayload.json</w:t>
            </w:r>
            <w:proofErr w:type="spellEnd"/>
            <w:r w:rsidRPr="008A259A">
              <w:t> </w:t>
            </w:r>
            <w:r w:rsidR="00E016A3" w:rsidRPr="008A259A">
              <w:br/>
              <w:t>i</w:t>
            </w:r>
            <w:r w:rsidRPr="008A259A">
              <w:t xml:space="preserve">s created in the project folder below </w:t>
            </w:r>
            <w:r w:rsidRPr="008A259A">
              <w:rPr>
                <w:b/>
              </w:rPr>
              <w:t>sample-data</w:t>
            </w:r>
            <w:r w:rsidRPr="008A259A">
              <w:t>. It is created with some default data as example.</w:t>
            </w:r>
          </w:p>
          <w:p w14:paraId="7E1BF8FD" w14:textId="77777777" w:rsidR="00A6692C" w:rsidRPr="008A259A" w:rsidRDefault="00A6692C" w:rsidP="00A6692C">
            <w:pPr>
              <w:pStyle w:val="p"/>
            </w:pPr>
          </w:p>
          <w:p w14:paraId="79D4E9F1"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781FC380" w14:textId="122C0C15"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ED83302" wp14:editId="0729A21B">
                  <wp:extent cx="3714750" cy="1371600"/>
                  <wp:effectExtent l="0" t="0" r="0" b="0"/>
                  <wp:docPr id="567" name="Picture 567" descr="imb_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b__6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tc>
      </w:tr>
      <w:tr w:rsidR="00A6692C" w:rsidRPr="008A259A" w14:paraId="701C2304"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7856E1" w14:textId="77777777" w:rsidR="00A6692C" w:rsidRPr="008A259A" w:rsidRDefault="00A6692C" w:rsidP="00A6692C">
            <w:pPr>
              <w:pStyle w:val="p"/>
            </w:pPr>
          </w:p>
          <w:p w14:paraId="5DA9A41E" w14:textId="35C1F655" w:rsidR="00A6692C" w:rsidRPr="008A259A" w:rsidRDefault="00A6692C" w:rsidP="009D154D">
            <w:pPr>
              <w:pStyle w:val="p"/>
              <w:numPr>
                <w:ilvl w:val="1"/>
                <w:numId w:val="5"/>
              </w:numPr>
              <w:ind w:left="314"/>
            </w:pPr>
            <w:bookmarkStart w:id="15" w:name="TS_121E4652A19A4175A32A47E2D3A4FD47"/>
            <w:bookmarkEnd w:id="15"/>
            <w:r w:rsidRPr="008A259A">
              <w:t xml:space="preserve">Remove the example content and Copy-Paste the example context given in the file </w:t>
            </w:r>
            <w:proofErr w:type="spellStart"/>
            <w:r w:rsidRPr="008A259A">
              <w:rPr>
                <w:b/>
              </w:rPr>
              <w:t>CapexSampleStartPayload.json</w:t>
            </w:r>
            <w:proofErr w:type="spellEnd"/>
            <w:r w:rsidRPr="008A259A">
              <w:t> into the editor.</w:t>
            </w:r>
          </w:p>
          <w:p w14:paraId="2A4CFA7F" w14:textId="77777777" w:rsidR="00A6692C" w:rsidRPr="008A259A" w:rsidRDefault="00A6692C" w:rsidP="00A6692C">
            <w:pPr>
              <w:pStyle w:val="p"/>
            </w:pPr>
          </w:p>
          <w:p w14:paraId="6632AC2E" w14:textId="56421170" w:rsidR="00A6692C" w:rsidRPr="008A259A" w:rsidRDefault="00A6692C" w:rsidP="009D154D">
            <w:pPr>
              <w:pStyle w:val="p"/>
              <w:numPr>
                <w:ilvl w:val="1"/>
                <w:numId w:val="5"/>
              </w:numPr>
              <w:ind w:left="314"/>
            </w:pPr>
            <w:r w:rsidRPr="008A259A">
              <w:t xml:space="preserve">Set the </w:t>
            </w:r>
            <w:proofErr w:type="spellStart"/>
            <w:r w:rsidRPr="008A259A">
              <w:t>RequestId</w:t>
            </w:r>
            <w:proofErr w:type="spellEnd"/>
            <w:r w:rsidRPr="008A259A">
              <w:t xml:space="preserve"> to CAPEX_REQ_XX_001. Replace XX with the number assigned to you by the trainer.</w:t>
            </w:r>
          </w:p>
          <w:p w14:paraId="41045CF1" w14:textId="77777777" w:rsidR="00A6692C" w:rsidRPr="008A259A" w:rsidRDefault="00A6692C" w:rsidP="00A6692C">
            <w:pPr>
              <w:pStyle w:val="p"/>
            </w:pPr>
          </w:p>
          <w:p w14:paraId="5F6E6988" w14:textId="44D9CF6D" w:rsidR="00A6692C" w:rsidRPr="008A259A" w:rsidRDefault="00A6692C" w:rsidP="009D154D">
            <w:pPr>
              <w:pStyle w:val="p"/>
              <w:numPr>
                <w:ilvl w:val="1"/>
                <w:numId w:val="5"/>
              </w:numPr>
              <w:ind w:left="314"/>
            </w:pPr>
            <w:r w:rsidRPr="008A259A">
              <w:t xml:space="preserve">Insert your name, email address and user id into the respective fields. Your </w:t>
            </w:r>
            <w:proofErr w:type="spellStart"/>
            <w:r w:rsidRPr="008A259A">
              <w:rPr>
                <w:b/>
              </w:rPr>
              <w:t>UserId</w:t>
            </w:r>
            <w:proofErr w:type="spellEnd"/>
            <w:r w:rsidRPr="008A259A">
              <w:t xml:space="preserve"> is </w:t>
            </w:r>
            <w:r w:rsidR="005E1B6B" w:rsidRPr="008A259A">
              <w:rPr>
                <w:b/>
              </w:rPr>
              <w:t>your trial user email ID</w:t>
            </w:r>
            <w:r w:rsidRPr="008A259A">
              <w:t>.</w:t>
            </w:r>
          </w:p>
          <w:p w14:paraId="29D37A66" w14:textId="77777777" w:rsidR="00A6692C" w:rsidRPr="008A259A" w:rsidRDefault="00A6692C" w:rsidP="00A6692C">
            <w:pPr>
              <w:pStyle w:val="p"/>
            </w:pPr>
          </w:p>
          <w:p w14:paraId="7665A679" w14:textId="7925AF46" w:rsidR="00A6692C" w:rsidRPr="008A259A" w:rsidRDefault="00A6692C" w:rsidP="009D154D">
            <w:pPr>
              <w:pStyle w:val="p"/>
              <w:numPr>
                <w:ilvl w:val="1"/>
                <w:numId w:val="5"/>
              </w:numPr>
              <w:ind w:left="314"/>
            </w:pPr>
            <w:r w:rsidRPr="008A259A">
              <w:t>Close the file by clicking on</w:t>
            </w:r>
            <w:r w:rsidRPr="008A259A">
              <w:rPr>
                <w:b/>
              </w:rPr>
              <w:t xml:space="preserve"> </w:t>
            </w:r>
            <w:r w:rsidRPr="008A259A">
              <w:rPr>
                <w:noProof/>
              </w:rPr>
              <w:drawing>
                <wp:inline distT="0" distB="0" distL="0" distR="0" wp14:anchorId="1AD8FD2F" wp14:editId="1175AB99">
                  <wp:extent cx="152400" cy="152400"/>
                  <wp:effectExtent l="0" t="0" r="0" b="0"/>
                  <wp:docPr id="566" name="Picture 566"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b/>
              </w:rPr>
              <w:t xml:space="preserve"> </w:t>
            </w:r>
            <w:r w:rsidRPr="008A259A">
              <w:t>in the header bar. If shows a round circle instead this indicates that there are changes, which will be saved by closing.</w:t>
            </w:r>
          </w:p>
        </w:tc>
        <w:tc>
          <w:tcPr>
            <w:tcW w:w="6572" w:type="dxa"/>
            <w:tcBorders>
              <w:bottom w:val="nil"/>
              <w:right w:val="nil"/>
            </w:tcBorders>
            <w:shd w:val="clear" w:color="auto" w:fill="auto"/>
            <w:tcMar>
              <w:top w:w="108" w:type="dxa"/>
              <w:bottom w:w="108" w:type="dxa"/>
            </w:tcMar>
            <w:vAlign w:val="center"/>
          </w:tcPr>
          <w:p w14:paraId="34B07242" w14:textId="6A44D6E9"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DF589AD" wp14:editId="7FAF944D">
                  <wp:extent cx="3714750" cy="1838325"/>
                  <wp:effectExtent l="0" t="0" r="0" b="9525"/>
                  <wp:docPr id="565" name="Picture 565" descr="imb_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b__6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1838325"/>
                          </a:xfrm>
                          <a:prstGeom prst="rect">
                            <a:avLst/>
                          </a:prstGeom>
                          <a:noFill/>
                          <a:ln>
                            <a:noFill/>
                          </a:ln>
                        </pic:spPr>
                      </pic:pic>
                    </a:graphicData>
                  </a:graphic>
                </wp:inline>
              </w:drawing>
            </w:r>
          </w:p>
        </w:tc>
      </w:tr>
      <w:tr w:rsidR="00986758" w:rsidRPr="008A259A" w14:paraId="6186E40E"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5213E0" w14:textId="0AB66FBB" w:rsidR="00986758" w:rsidRPr="008A259A" w:rsidRDefault="00986758" w:rsidP="009D154D">
            <w:pPr>
              <w:pStyle w:val="p"/>
              <w:numPr>
                <w:ilvl w:val="1"/>
                <w:numId w:val="5"/>
              </w:numPr>
              <w:ind w:left="314"/>
            </w:pPr>
            <w:bookmarkStart w:id="16" w:name="TS_9418E34066C546B288B908FD991C2EF2"/>
            <w:bookmarkStart w:id="17" w:name="TS_C19843F3D3F6438D836CED22A12B2EC4"/>
            <w:bookmarkEnd w:id="16"/>
            <w:bookmarkEnd w:id="17"/>
            <w:r w:rsidRPr="008A259A">
              <w:t xml:space="preserve">Click the </w:t>
            </w:r>
            <w:r w:rsidRPr="008A259A">
              <w:rPr>
                <w:b/>
              </w:rPr>
              <w:t>Start event </w:t>
            </w:r>
            <w:r w:rsidRPr="008A259A">
              <w:rPr>
                <w:noProof/>
              </w:rPr>
              <w:drawing>
                <wp:inline distT="0" distB="0" distL="0" distR="0" wp14:anchorId="3FC34121" wp14:editId="5BB43BEA">
                  <wp:extent cx="147947" cy="147947"/>
                  <wp:effectExtent l="0" t="0" r="5080" b="5080"/>
                  <wp:docPr id="560" name="Picture 560" descr="95BC09DED32F0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5BC09DED32F0BA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27" cy="155827"/>
                          </a:xfrm>
                          <a:prstGeom prst="rect">
                            <a:avLst/>
                          </a:prstGeom>
                          <a:noFill/>
                          <a:ln>
                            <a:noFill/>
                          </a:ln>
                        </pic:spPr>
                      </pic:pic>
                    </a:graphicData>
                  </a:graphic>
                </wp:inline>
              </w:drawing>
            </w:r>
            <w:r w:rsidRPr="008A259A">
              <w:t xml:space="preserve"> to select it.</w:t>
            </w:r>
          </w:p>
          <w:p w14:paraId="13E90691" w14:textId="77777777" w:rsidR="00986758" w:rsidRPr="008A259A" w:rsidRDefault="00986758" w:rsidP="00986758">
            <w:pPr>
              <w:pStyle w:val="p"/>
              <w:ind w:left="314"/>
            </w:pPr>
          </w:p>
          <w:p w14:paraId="76395EE7" w14:textId="11FABD9B" w:rsidR="00986758" w:rsidRPr="008A259A" w:rsidRDefault="00986758" w:rsidP="009D154D">
            <w:pPr>
              <w:pStyle w:val="p"/>
              <w:numPr>
                <w:ilvl w:val="1"/>
                <w:numId w:val="5"/>
              </w:numPr>
              <w:ind w:left="314"/>
            </w:pPr>
            <w:r w:rsidRPr="008A259A">
              <w:t xml:space="preserve">Click on </w:t>
            </w:r>
            <w:r w:rsidRPr="008A259A">
              <w:rPr>
                <w:b/>
              </w:rPr>
              <w:t>Add Task </w:t>
            </w:r>
            <w:r w:rsidRPr="008A259A">
              <w:rPr>
                <w:noProof/>
              </w:rPr>
              <w:drawing>
                <wp:inline distT="0" distB="0" distL="0" distR="0" wp14:anchorId="4BA8B7D5" wp14:editId="0783B141">
                  <wp:extent cx="178130" cy="178130"/>
                  <wp:effectExtent l="0" t="0" r="0" b="0"/>
                  <wp:docPr id="559" name="Picture 559"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305" cy="182305"/>
                          </a:xfrm>
                          <a:prstGeom prst="rect">
                            <a:avLst/>
                          </a:prstGeom>
                          <a:noFill/>
                          <a:ln>
                            <a:noFill/>
                          </a:ln>
                        </pic:spPr>
                      </pic:pic>
                    </a:graphicData>
                  </a:graphic>
                </wp:inline>
              </w:drawing>
            </w:r>
            <w:r w:rsidRPr="008A259A">
              <w:t>.</w:t>
            </w:r>
          </w:p>
          <w:p w14:paraId="5B48962F" w14:textId="77777777" w:rsidR="00986758" w:rsidRPr="008A259A" w:rsidRDefault="00986758" w:rsidP="00986758">
            <w:pPr>
              <w:pStyle w:val="p"/>
              <w:ind w:left="314"/>
            </w:pPr>
          </w:p>
          <w:p w14:paraId="2050330D" w14:textId="2D06BACF" w:rsidR="00986758" w:rsidRPr="008A259A" w:rsidRDefault="00986758" w:rsidP="009D154D">
            <w:pPr>
              <w:pStyle w:val="p"/>
              <w:numPr>
                <w:ilvl w:val="1"/>
                <w:numId w:val="5"/>
              </w:numPr>
              <w:ind w:left="314"/>
            </w:pPr>
            <w:r w:rsidRPr="008A259A">
              <w:t xml:space="preserve">Select the </w:t>
            </w:r>
            <w:r w:rsidRPr="008A259A">
              <w:rPr>
                <w:b/>
              </w:rPr>
              <w:t>Script Task </w:t>
            </w:r>
            <w:r w:rsidRPr="008A259A">
              <w:rPr>
                <w:noProof/>
              </w:rPr>
              <w:drawing>
                <wp:inline distT="0" distB="0" distL="0" distR="0" wp14:anchorId="20DB827D" wp14:editId="5546F07F">
                  <wp:extent cx="148661" cy="154379"/>
                  <wp:effectExtent l="0" t="0" r="3810" b="0"/>
                  <wp:docPr id="558" name="Picture 558" descr="E8F1C06192535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8F1C061925352A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041" cy="159966"/>
                          </a:xfrm>
                          <a:prstGeom prst="rect">
                            <a:avLst/>
                          </a:prstGeom>
                          <a:noFill/>
                          <a:ln>
                            <a:noFill/>
                          </a:ln>
                        </pic:spPr>
                      </pic:pic>
                    </a:graphicData>
                  </a:graphic>
                </wp:inline>
              </w:drawing>
            </w:r>
            <w:r w:rsidRPr="008A259A">
              <w:t>.</w:t>
            </w:r>
          </w:p>
          <w:p w14:paraId="4DE21C9F" w14:textId="5B1ACC5F"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7670D421" w14:textId="12AF4D23"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2EFFDE" wp14:editId="281AE4C8">
                  <wp:extent cx="3048000" cy="1905000"/>
                  <wp:effectExtent l="0" t="0" r="0" b="0"/>
                  <wp:docPr id="557" name="Picture 557" descr="imb_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b__6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tc>
      </w:tr>
      <w:tr w:rsidR="00986758" w:rsidRPr="008A259A" w14:paraId="0CBD61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8447D57" w14:textId="77B8EB23" w:rsidR="00986758" w:rsidRPr="008A259A" w:rsidRDefault="00C52E74" w:rsidP="009D154D">
            <w:pPr>
              <w:pStyle w:val="p"/>
              <w:numPr>
                <w:ilvl w:val="1"/>
                <w:numId w:val="5"/>
              </w:numPr>
              <w:ind w:left="314"/>
              <w:rPr>
                <w:b/>
              </w:rPr>
            </w:pPr>
            <w:bookmarkStart w:id="18" w:name="TS_9B7F44D0F42D45BC9318F776506E9C7C"/>
            <w:bookmarkEnd w:id="18"/>
            <w:r w:rsidRPr="008A259A">
              <w:lastRenderedPageBreak/>
              <w:t>I</w:t>
            </w:r>
            <w:r w:rsidR="00986758" w:rsidRPr="008A259A">
              <w:t xml:space="preserve">n the Script Task Properties, enter </w:t>
            </w:r>
            <w:r w:rsidR="00986758" w:rsidRPr="008A259A">
              <w:rPr>
                <w:b/>
              </w:rPr>
              <w:t>Prepare Data</w:t>
            </w:r>
            <w:r w:rsidR="00986758" w:rsidRPr="008A259A">
              <w:t xml:space="preserve"> as </w:t>
            </w:r>
            <w:r w:rsidR="00986758" w:rsidRPr="008A259A">
              <w:rPr>
                <w:b/>
              </w:rPr>
              <w:t>Task name.</w:t>
            </w:r>
          </w:p>
          <w:p w14:paraId="56895596" w14:textId="77777777" w:rsidR="00986758" w:rsidRPr="008A259A" w:rsidRDefault="00986758" w:rsidP="00986758">
            <w:pPr>
              <w:pStyle w:val="p"/>
            </w:pPr>
          </w:p>
          <w:p w14:paraId="73233991" w14:textId="51758146" w:rsidR="00986758" w:rsidRPr="008A259A" w:rsidRDefault="00C52E74" w:rsidP="00986758">
            <w:pPr>
              <w:pStyle w:val="TableHeadline"/>
              <w:rPr>
                <w:b w:val="0"/>
                <w:bCs/>
              </w:rPr>
            </w:pPr>
            <w:r w:rsidRPr="008A259A">
              <w:rPr>
                <w:b w:val="0"/>
                <w:bCs/>
              </w:rPr>
              <w:t xml:space="preserve">Note: </w:t>
            </w:r>
            <w:r w:rsidR="00986758" w:rsidRPr="008A259A">
              <w:rPr>
                <w:b w:val="0"/>
                <w:bCs/>
              </w:rPr>
              <w:t>We will configure the task later.</w:t>
            </w:r>
            <w:r w:rsidR="00816718" w:rsidRPr="008A259A">
              <w:rPr>
                <w:b w:val="0"/>
                <w:bCs/>
              </w:rPr>
              <w:t xml:space="preserve">  </w:t>
            </w:r>
          </w:p>
        </w:tc>
        <w:tc>
          <w:tcPr>
            <w:tcW w:w="6572" w:type="dxa"/>
            <w:tcBorders>
              <w:bottom w:val="nil"/>
              <w:right w:val="nil"/>
            </w:tcBorders>
            <w:shd w:val="clear" w:color="auto" w:fill="auto"/>
            <w:tcMar>
              <w:top w:w="108" w:type="dxa"/>
              <w:bottom w:w="108" w:type="dxa"/>
            </w:tcMar>
            <w:vAlign w:val="center"/>
          </w:tcPr>
          <w:p w14:paraId="29646D2F" w14:textId="75AE330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6E902A4" wp14:editId="241718BC">
                  <wp:extent cx="3714750" cy="3438525"/>
                  <wp:effectExtent l="0" t="0" r="0" b="9525"/>
                  <wp:docPr id="556" name="Picture 556" descr="imb_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b__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750" cy="3438525"/>
                          </a:xfrm>
                          <a:prstGeom prst="rect">
                            <a:avLst/>
                          </a:prstGeom>
                          <a:noFill/>
                          <a:ln>
                            <a:noFill/>
                          </a:ln>
                        </pic:spPr>
                      </pic:pic>
                    </a:graphicData>
                  </a:graphic>
                </wp:inline>
              </w:drawing>
            </w:r>
          </w:p>
        </w:tc>
      </w:tr>
      <w:tr w:rsidR="00986758" w:rsidRPr="008A259A" w14:paraId="7DD90A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0A72826C" w14:textId="6BDD0247" w:rsidR="00986758" w:rsidRPr="008A259A" w:rsidRDefault="00986758" w:rsidP="009D154D">
            <w:pPr>
              <w:pStyle w:val="p"/>
              <w:numPr>
                <w:ilvl w:val="1"/>
                <w:numId w:val="5"/>
              </w:numPr>
              <w:ind w:left="314"/>
            </w:pPr>
            <w:bookmarkStart w:id="19" w:name="TS_3B5386DEE5754564A3642C77FC4FA163"/>
            <w:bookmarkEnd w:id="19"/>
            <w:r w:rsidRPr="008A259A">
              <w:t xml:space="preserve">On the selected Script Task </w:t>
            </w:r>
            <w:r w:rsidRPr="008A259A">
              <w:rPr>
                <w:i/>
                <w:iCs/>
              </w:rPr>
              <w:t>'Prepare Data'</w:t>
            </w:r>
            <w:r w:rsidRPr="008A259A">
              <w:t xml:space="preserve">, click </w:t>
            </w:r>
            <w:r w:rsidRPr="008A259A">
              <w:rPr>
                <w:b/>
              </w:rPr>
              <w:t>Add Task </w:t>
            </w:r>
            <w:r w:rsidRPr="008A259A">
              <w:rPr>
                <w:noProof/>
              </w:rPr>
              <w:drawing>
                <wp:inline distT="0" distB="0" distL="0" distR="0" wp14:anchorId="31B83B9D" wp14:editId="698E824A">
                  <wp:extent cx="154379" cy="154379"/>
                  <wp:effectExtent l="0" t="0" r="0" b="0"/>
                  <wp:docPr id="555" name="Picture 55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683" cy="162683"/>
                          </a:xfrm>
                          <a:prstGeom prst="rect">
                            <a:avLst/>
                          </a:prstGeom>
                          <a:noFill/>
                          <a:ln>
                            <a:noFill/>
                          </a:ln>
                        </pic:spPr>
                      </pic:pic>
                    </a:graphicData>
                  </a:graphic>
                </wp:inline>
              </w:drawing>
            </w:r>
            <w:r w:rsidRPr="008A259A">
              <w:t xml:space="preserve"> in the </w:t>
            </w:r>
            <w:r w:rsidR="008F211B" w:rsidRPr="008A259A">
              <w:t>speed buttons</w:t>
            </w:r>
            <w:r w:rsidRPr="008A259A">
              <w:t>.</w:t>
            </w:r>
          </w:p>
          <w:p w14:paraId="660215F7" w14:textId="77777777" w:rsidR="00986758" w:rsidRPr="008A259A" w:rsidRDefault="00986758" w:rsidP="00986758">
            <w:pPr>
              <w:pStyle w:val="p"/>
            </w:pPr>
          </w:p>
          <w:p w14:paraId="79118F6D" w14:textId="54412C8E" w:rsidR="00986758" w:rsidRPr="008A259A" w:rsidRDefault="00986758" w:rsidP="009D154D">
            <w:pPr>
              <w:pStyle w:val="p"/>
              <w:numPr>
                <w:ilvl w:val="1"/>
                <w:numId w:val="5"/>
              </w:numPr>
              <w:ind w:left="314"/>
            </w:pPr>
            <w:r w:rsidRPr="008A259A">
              <w:t xml:space="preserve">Select </w:t>
            </w:r>
            <w:r w:rsidRPr="008A259A">
              <w:rPr>
                <w:b/>
              </w:rPr>
              <w:t>Service Task </w:t>
            </w:r>
            <w:r w:rsidRPr="008A259A">
              <w:rPr>
                <w:noProof/>
              </w:rPr>
              <w:drawing>
                <wp:inline distT="0" distB="0" distL="0" distR="0" wp14:anchorId="6ED221F1" wp14:editId="2A34E17F">
                  <wp:extent cx="165406" cy="178130"/>
                  <wp:effectExtent l="0" t="0" r="0" b="0"/>
                  <wp:docPr id="554" name="Picture 554" descr="B156A06F7F305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156A06F7F30559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940" cy="185167"/>
                          </a:xfrm>
                          <a:prstGeom prst="rect">
                            <a:avLst/>
                          </a:prstGeom>
                          <a:noFill/>
                          <a:ln>
                            <a:noFill/>
                          </a:ln>
                        </pic:spPr>
                      </pic:pic>
                    </a:graphicData>
                  </a:graphic>
                </wp:inline>
              </w:drawing>
            </w:r>
            <w:r w:rsidRPr="008A259A">
              <w:t>.</w:t>
            </w:r>
          </w:p>
          <w:p w14:paraId="33FD2F26"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13069043" w14:textId="09EA7866"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3199E80" wp14:editId="08E245E2">
                  <wp:extent cx="3714750" cy="1828800"/>
                  <wp:effectExtent l="0" t="0" r="0" b="0"/>
                  <wp:docPr id="553" name="Picture 553" descr="imb_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b__6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0" cy="1828800"/>
                          </a:xfrm>
                          <a:prstGeom prst="rect">
                            <a:avLst/>
                          </a:prstGeom>
                          <a:noFill/>
                          <a:ln>
                            <a:noFill/>
                          </a:ln>
                        </pic:spPr>
                      </pic:pic>
                    </a:graphicData>
                  </a:graphic>
                </wp:inline>
              </w:drawing>
            </w:r>
          </w:p>
        </w:tc>
      </w:tr>
      <w:tr w:rsidR="00986758" w:rsidRPr="008A259A" w14:paraId="4253D5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2A1D20" w14:textId="6613D9CB" w:rsidR="00986758" w:rsidRPr="008A259A" w:rsidRDefault="00986758" w:rsidP="009D154D">
            <w:pPr>
              <w:pStyle w:val="p"/>
              <w:numPr>
                <w:ilvl w:val="1"/>
                <w:numId w:val="5"/>
              </w:numPr>
              <w:ind w:left="314"/>
            </w:pPr>
            <w:bookmarkStart w:id="20" w:name="TS_2F448F981908408BABEEAD25AEB448AC"/>
            <w:bookmarkEnd w:id="20"/>
            <w:r w:rsidRPr="008A259A">
              <w:lastRenderedPageBreak/>
              <w:t xml:space="preserve">Enter </w:t>
            </w:r>
            <w:r w:rsidRPr="008A259A">
              <w:rPr>
                <w:b/>
              </w:rPr>
              <w:t>Retrieve Approval Steps</w:t>
            </w:r>
            <w:r w:rsidRPr="008A259A">
              <w:t xml:space="preserve"> as </w:t>
            </w:r>
            <w:r w:rsidR="00714BA2" w:rsidRPr="008A259A">
              <w:rPr>
                <w:b/>
              </w:rPr>
              <w:t>N</w:t>
            </w:r>
            <w:r w:rsidRPr="008A259A">
              <w:rPr>
                <w:b/>
              </w:rPr>
              <w:t>ame</w:t>
            </w:r>
            <w:r w:rsidRPr="008A259A">
              <w:t>.</w:t>
            </w:r>
            <w:r w:rsidRPr="008A259A">
              <w:br/>
            </w:r>
          </w:p>
          <w:p w14:paraId="42F7AE77" w14:textId="0E9BB752" w:rsidR="00986758" w:rsidRPr="008A259A" w:rsidRDefault="00F02F0E" w:rsidP="00D072D1">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32ECD27D" w14:textId="1C106DE0"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D53E0D9" wp14:editId="5097FE49">
                  <wp:extent cx="3142251" cy="2844140"/>
                  <wp:effectExtent l="0" t="0" r="0" b="1270"/>
                  <wp:docPr id="552" name="Picture 552" descr="imb_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b__6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348" cy="2849658"/>
                          </a:xfrm>
                          <a:prstGeom prst="rect">
                            <a:avLst/>
                          </a:prstGeom>
                          <a:noFill/>
                          <a:ln>
                            <a:noFill/>
                          </a:ln>
                        </pic:spPr>
                      </pic:pic>
                    </a:graphicData>
                  </a:graphic>
                </wp:inline>
              </w:drawing>
            </w:r>
          </w:p>
        </w:tc>
      </w:tr>
      <w:tr w:rsidR="00986758" w:rsidRPr="008A259A" w14:paraId="7665E8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E831D26" w14:textId="759417BF" w:rsidR="00986758" w:rsidRPr="008A259A" w:rsidRDefault="00986758" w:rsidP="009D154D">
            <w:pPr>
              <w:pStyle w:val="p"/>
              <w:numPr>
                <w:ilvl w:val="1"/>
                <w:numId w:val="5"/>
              </w:numPr>
              <w:ind w:left="314"/>
            </w:pPr>
            <w:bookmarkStart w:id="21" w:name="TS_C7C2D48EC5A243CF8C2F2EC137482BBB"/>
            <w:bookmarkEnd w:id="21"/>
            <w:r w:rsidRPr="008A259A">
              <w:t xml:space="preserve">On the selected </w:t>
            </w:r>
            <w:r w:rsidRPr="008A259A">
              <w:rPr>
                <w:i/>
                <w:iCs/>
              </w:rPr>
              <w:t>'Retrieve Approval Steps</w:t>
            </w:r>
            <w:r w:rsidRPr="008A259A">
              <w:t>'</w:t>
            </w:r>
            <w:r w:rsidR="00887F4A" w:rsidRPr="008A259A">
              <w:t xml:space="preserve"> service task</w:t>
            </w:r>
            <w:r w:rsidRPr="008A259A">
              <w:t xml:space="preserve">, click </w:t>
            </w:r>
            <w:r w:rsidRPr="008A259A">
              <w:rPr>
                <w:b/>
              </w:rPr>
              <w:t>Add Gateway </w:t>
            </w:r>
            <w:r w:rsidRPr="008A259A">
              <w:rPr>
                <w:noProof/>
              </w:rPr>
              <w:drawing>
                <wp:inline distT="0" distB="0" distL="0" distR="0" wp14:anchorId="55760EC5" wp14:editId="0BFF43F6">
                  <wp:extent cx="172193" cy="172193"/>
                  <wp:effectExtent l="0" t="0" r="5715" b="5715"/>
                  <wp:docPr id="551" name="Picture 551"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eldicon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926" cy="175926"/>
                          </a:xfrm>
                          <a:prstGeom prst="rect">
                            <a:avLst/>
                          </a:prstGeom>
                          <a:noFill/>
                          <a:ln>
                            <a:noFill/>
                          </a:ln>
                        </pic:spPr>
                      </pic:pic>
                    </a:graphicData>
                  </a:graphic>
                </wp:inline>
              </w:drawing>
            </w:r>
            <w:r w:rsidRPr="008A259A">
              <w:t>.</w:t>
            </w:r>
          </w:p>
          <w:p w14:paraId="47021518" w14:textId="77777777" w:rsidR="00986758" w:rsidRPr="008A259A" w:rsidRDefault="00986758" w:rsidP="0069207F">
            <w:pPr>
              <w:pStyle w:val="p"/>
              <w:ind w:left="314"/>
            </w:pPr>
          </w:p>
          <w:p w14:paraId="35F00ED7" w14:textId="08E0318C"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763A989E" wp14:editId="7E5A3344">
                  <wp:extent cx="143140" cy="148441"/>
                  <wp:effectExtent l="0" t="0" r="0" b="4445"/>
                  <wp:docPr id="550" name="Picture 550" descr="3428B7AFB6B88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428B7AFB6B881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617" cy="156195"/>
                          </a:xfrm>
                          <a:prstGeom prst="rect">
                            <a:avLst/>
                          </a:prstGeom>
                          <a:noFill/>
                          <a:ln>
                            <a:noFill/>
                          </a:ln>
                        </pic:spPr>
                      </pic:pic>
                    </a:graphicData>
                  </a:graphic>
                </wp:inline>
              </w:drawing>
            </w:r>
            <w:r w:rsidRPr="008A259A">
              <w:t>.</w:t>
            </w:r>
          </w:p>
          <w:p w14:paraId="528797CB"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36D722FC" w14:textId="64029D49"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358D77B" wp14:editId="124F5AFC">
                  <wp:extent cx="3295650" cy="1762125"/>
                  <wp:effectExtent l="0" t="0" r="0" b="9525"/>
                  <wp:docPr id="549" name="Picture 549" descr="imb_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b__6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1762125"/>
                          </a:xfrm>
                          <a:prstGeom prst="rect">
                            <a:avLst/>
                          </a:prstGeom>
                          <a:noFill/>
                          <a:ln>
                            <a:noFill/>
                          </a:ln>
                        </pic:spPr>
                      </pic:pic>
                    </a:graphicData>
                  </a:graphic>
                </wp:inline>
              </w:drawing>
            </w:r>
          </w:p>
        </w:tc>
      </w:tr>
      <w:tr w:rsidR="00986758" w:rsidRPr="008A259A" w14:paraId="4FA011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5FAA9917" w14:textId="3202EB9A" w:rsidR="00986758" w:rsidRPr="008A259A" w:rsidRDefault="00986758" w:rsidP="009D154D">
            <w:pPr>
              <w:pStyle w:val="p"/>
              <w:numPr>
                <w:ilvl w:val="1"/>
                <w:numId w:val="5"/>
              </w:numPr>
              <w:ind w:left="314"/>
            </w:pPr>
            <w:bookmarkStart w:id="22" w:name="TS_A519C3C902064EBD97A5DA63AD8C04D9"/>
            <w:bookmarkEnd w:id="22"/>
            <w:r w:rsidRPr="008A259A">
              <w:t xml:space="preserve">Enter </w:t>
            </w:r>
            <w:r w:rsidRPr="008A259A">
              <w:rPr>
                <w:b/>
              </w:rPr>
              <w:t>Approval required?</w:t>
            </w:r>
            <w:r w:rsidRPr="008A259A">
              <w:t xml:space="preserve"> as </w:t>
            </w:r>
            <w:r w:rsidR="00D1272C" w:rsidRPr="008A259A">
              <w:rPr>
                <w:bCs/>
              </w:rPr>
              <w:t>g</w:t>
            </w:r>
            <w:r w:rsidRPr="008A259A">
              <w:rPr>
                <w:bCs/>
              </w:rPr>
              <w:t>ateway</w:t>
            </w:r>
            <w:r w:rsidRPr="008A259A">
              <w:rPr>
                <w:b/>
              </w:rPr>
              <w:t xml:space="preserve"> </w:t>
            </w:r>
            <w:r w:rsidR="00D1272C" w:rsidRPr="008A259A">
              <w:rPr>
                <w:b/>
              </w:rPr>
              <w:t>N</w:t>
            </w:r>
            <w:r w:rsidRPr="008A259A">
              <w:rPr>
                <w:b/>
              </w:rPr>
              <w:t>ame</w:t>
            </w:r>
            <w:r w:rsidRPr="008A259A">
              <w:t>.</w:t>
            </w:r>
            <w:r w:rsidRPr="008A259A">
              <w:br/>
            </w:r>
          </w:p>
          <w:p w14:paraId="0B5A6EEA" w14:textId="557FAFC7" w:rsidR="00986758" w:rsidRPr="008A259A" w:rsidRDefault="001E14AD" w:rsidP="0065560C">
            <w:pPr>
              <w:pStyle w:val="TableHeadline"/>
              <w:rPr>
                <w:b w:val="0"/>
                <w:bCs/>
              </w:rPr>
            </w:pPr>
            <w:r w:rsidRPr="008A259A">
              <w:rPr>
                <w:b w:val="0"/>
                <w:bCs/>
              </w:rPr>
              <w:t xml:space="preserve">Note: </w:t>
            </w:r>
            <w:r w:rsidR="00986758" w:rsidRPr="008A259A">
              <w:rPr>
                <w:b w:val="0"/>
                <w:bCs/>
              </w:rPr>
              <w:t>We will configure the gateway later, once we added more outgoing branches.</w:t>
            </w:r>
          </w:p>
        </w:tc>
        <w:tc>
          <w:tcPr>
            <w:tcW w:w="6572" w:type="dxa"/>
            <w:tcBorders>
              <w:bottom w:val="nil"/>
              <w:right w:val="nil"/>
            </w:tcBorders>
            <w:shd w:val="clear" w:color="auto" w:fill="auto"/>
            <w:tcMar>
              <w:top w:w="108" w:type="dxa"/>
              <w:bottom w:w="108" w:type="dxa"/>
            </w:tcMar>
            <w:vAlign w:val="center"/>
          </w:tcPr>
          <w:p w14:paraId="275DAC19" w14:textId="13AA7BC5"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E5AE0B4" wp14:editId="7F7E4D36">
                  <wp:extent cx="3140558" cy="2464130"/>
                  <wp:effectExtent l="0" t="0" r="0" b="0"/>
                  <wp:docPr id="548" name="Picture 548" descr="imb_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b__6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857" cy="2476918"/>
                          </a:xfrm>
                          <a:prstGeom prst="rect">
                            <a:avLst/>
                          </a:prstGeom>
                          <a:noFill/>
                          <a:ln>
                            <a:noFill/>
                          </a:ln>
                        </pic:spPr>
                      </pic:pic>
                    </a:graphicData>
                  </a:graphic>
                </wp:inline>
              </w:drawing>
            </w:r>
          </w:p>
        </w:tc>
      </w:tr>
      <w:tr w:rsidR="00986758" w:rsidRPr="008A259A" w14:paraId="1767503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17D3095" w14:textId="1800AF91" w:rsidR="00986758" w:rsidRPr="008A259A" w:rsidRDefault="00986758" w:rsidP="009D154D">
            <w:pPr>
              <w:pStyle w:val="p"/>
              <w:numPr>
                <w:ilvl w:val="1"/>
                <w:numId w:val="5"/>
              </w:numPr>
              <w:ind w:left="314"/>
            </w:pPr>
            <w:bookmarkStart w:id="23" w:name="TS_E44C4F79423A4FCA83C44E291EF886E4"/>
            <w:bookmarkEnd w:id="23"/>
            <w:r w:rsidRPr="008A259A">
              <w:lastRenderedPageBreak/>
              <w:t xml:space="preserve">Select </w:t>
            </w:r>
            <w:r w:rsidRPr="008A259A">
              <w:rPr>
                <w:b/>
              </w:rPr>
              <w:t>Add Task </w:t>
            </w:r>
            <w:r w:rsidRPr="008A259A">
              <w:rPr>
                <w:noProof/>
              </w:rPr>
              <w:drawing>
                <wp:inline distT="0" distB="0" distL="0" distR="0" wp14:anchorId="00B49A4D" wp14:editId="09EB2706">
                  <wp:extent cx="166255" cy="166255"/>
                  <wp:effectExtent l="0" t="0" r="0" b="0"/>
                  <wp:docPr id="547" name="Picture 547"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eldicon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62" cy="172562"/>
                          </a:xfrm>
                          <a:prstGeom prst="rect">
                            <a:avLst/>
                          </a:prstGeom>
                          <a:noFill/>
                          <a:ln>
                            <a:noFill/>
                          </a:ln>
                        </pic:spPr>
                      </pic:pic>
                    </a:graphicData>
                  </a:graphic>
                </wp:inline>
              </w:drawing>
            </w:r>
            <w:r w:rsidRPr="008A259A">
              <w:t>.</w:t>
            </w:r>
          </w:p>
          <w:p w14:paraId="6ABDC5D4" w14:textId="77777777" w:rsidR="00986758" w:rsidRPr="008A259A" w:rsidRDefault="00986758" w:rsidP="00ED302B">
            <w:pPr>
              <w:pStyle w:val="p"/>
              <w:ind w:left="314"/>
            </w:pPr>
          </w:p>
          <w:p w14:paraId="0D5B400B" w14:textId="617CA2D2" w:rsidR="00986758" w:rsidRPr="008A259A" w:rsidRDefault="00986758" w:rsidP="009D154D">
            <w:pPr>
              <w:pStyle w:val="p"/>
              <w:numPr>
                <w:ilvl w:val="1"/>
                <w:numId w:val="5"/>
              </w:numPr>
              <w:ind w:left="314"/>
            </w:pPr>
            <w:r w:rsidRPr="008A259A">
              <w:t xml:space="preserve">Select </w:t>
            </w:r>
            <w:r w:rsidRPr="008A259A">
              <w:rPr>
                <w:b/>
              </w:rPr>
              <w:t>User Task </w:t>
            </w:r>
            <w:r w:rsidRPr="008A259A">
              <w:rPr>
                <w:noProof/>
              </w:rPr>
              <w:drawing>
                <wp:inline distT="0" distB="0" distL="0" distR="0" wp14:anchorId="543CEEAD" wp14:editId="6BCE5E2E">
                  <wp:extent cx="165669" cy="165669"/>
                  <wp:effectExtent l="0" t="0" r="0" b="0"/>
                  <wp:docPr id="546" name="Picture 546" descr="9458B2BEAA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458B2BEAA1FB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538" cy="172538"/>
                          </a:xfrm>
                          <a:prstGeom prst="rect">
                            <a:avLst/>
                          </a:prstGeom>
                          <a:noFill/>
                          <a:ln>
                            <a:noFill/>
                          </a:ln>
                        </pic:spPr>
                      </pic:pic>
                    </a:graphicData>
                  </a:graphic>
                </wp:inline>
              </w:drawing>
            </w:r>
            <w:r w:rsidRPr="008A259A">
              <w:t>.</w:t>
            </w:r>
          </w:p>
          <w:p w14:paraId="2C0ED5BF"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2ADCD9" w14:textId="6BC7C6B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1FB425" wp14:editId="0F553160">
                  <wp:extent cx="3132198" cy="1472540"/>
                  <wp:effectExtent l="0" t="0" r="5080" b="1270"/>
                  <wp:docPr id="545" name="Picture 545" descr="imb_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b__6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097" cy="1482365"/>
                          </a:xfrm>
                          <a:prstGeom prst="rect">
                            <a:avLst/>
                          </a:prstGeom>
                          <a:noFill/>
                          <a:ln>
                            <a:noFill/>
                          </a:ln>
                        </pic:spPr>
                      </pic:pic>
                    </a:graphicData>
                  </a:graphic>
                </wp:inline>
              </w:drawing>
            </w:r>
          </w:p>
        </w:tc>
      </w:tr>
      <w:tr w:rsidR="00986758" w:rsidRPr="008A259A" w14:paraId="1C49E544" w14:textId="77777777" w:rsidTr="00A50B2D">
        <w:trPr>
          <w:trHeight w:val="814"/>
        </w:trPr>
        <w:tc>
          <w:tcPr>
            <w:tcW w:w="3828" w:type="dxa"/>
            <w:tcBorders>
              <w:left w:val="nil"/>
              <w:bottom w:val="nil"/>
            </w:tcBorders>
            <w:shd w:val="clear" w:color="auto" w:fill="auto"/>
            <w:tcMar>
              <w:top w:w="108" w:type="dxa"/>
              <w:bottom w:w="108" w:type="dxa"/>
            </w:tcMar>
            <w:vAlign w:val="center"/>
          </w:tcPr>
          <w:p w14:paraId="59ED1EEB" w14:textId="057F4768" w:rsidR="00986758" w:rsidRPr="008A259A" w:rsidRDefault="00986758" w:rsidP="007033BC">
            <w:pPr>
              <w:pStyle w:val="p"/>
            </w:pPr>
            <w:bookmarkStart w:id="24" w:name="TS_A5FA46FF9AFA47059DFFB52A68DCAC90"/>
            <w:bookmarkEnd w:id="24"/>
            <w:r w:rsidRPr="008A259A">
              <w:t xml:space="preserve">Note that the </w:t>
            </w:r>
            <w:r w:rsidRPr="008A259A">
              <w:rPr>
                <w:b/>
              </w:rPr>
              <w:t>Task ID </w:t>
            </w:r>
            <w:r w:rsidRPr="008A259A">
              <w:t xml:space="preserve">is </w:t>
            </w:r>
            <w:r w:rsidRPr="008A259A">
              <w:rPr>
                <w:b/>
              </w:rPr>
              <w:t>usertask1</w:t>
            </w:r>
            <w:r w:rsidRPr="008A259A">
              <w:t>. This will be needed later.</w:t>
            </w:r>
            <w:r w:rsidRPr="008A259A">
              <w:br/>
            </w:r>
          </w:p>
          <w:p w14:paraId="78C80691" w14:textId="77777777" w:rsidR="00986758" w:rsidRPr="008A259A" w:rsidRDefault="00986758" w:rsidP="00986758">
            <w:pPr>
              <w:pStyle w:val="p"/>
            </w:pPr>
          </w:p>
          <w:p w14:paraId="2CB0E9C7" w14:textId="59829A1E" w:rsidR="00986758" w:rsidRPr="008A259A" w:rsidRDefault="00986758" w:rsidP="009D154D">
            <w:pPr>
              <w:pStyle w:val="p"/>
              <w:numPr>
                <w:ilvl w:val="1"/>
                <w:numId w:val="5"/>
              </w:numPr>
              <w:ind w:left="314"/>
            </w:pPr>
            <w:r w:rsidRPr="008A259A">
              <w:t xml:space="preserve">Enter </w:t>
            </w:r>
            <w:r w:rsidRPr="008A259A">
              <w:rPr>
                <w:b/>
              </w:rPr>
              <w:t>Approval Task (Local Manager)</w:t>
            </w:r>
            <w:r w:rsidRPr="008A259A">
              <w:t xml:space="preserve"> as </w:t>
            </w:r>
            <w:r w:rsidRPr="008A259A">
              <w:rPr>
                <w:b/>
              </w:rPr>
              <w:t>Task name</w:t>
            </w:r>
            <w:r w:rsidRPr="008A259A">
              <w:t>.</w:t>
            </w:r>
            <w:r w:rsidRPr="008A259A">
              <w:br/>
            </w:r>
          </w:p>
          <w:p w14:paraId="10D4876D" w14:textId="5BD1F5D6" w:rsidR="00986758" w:rsidRPr="008A259A" w:rsidRDefault="00D97178" w:rsidP="007033BC">
            <w:pPr>
              <w:pStyle w:val="p"/>
            </w:pPr>
            <w:r w:rsidRPr="008A259A">
              <w:t xml:space="preserve">Note: </w:t>
            </w:r>
            <w:r w:rsidR="00986758" w:rsidRPr="008A259A">
              <w:t>IDs are automatically given to objects. If an object is deleted and re-created, it will get a new ID.</w:t>
            </w:r>
          </w:p>
        </w:tc>
        <w:tc>
          <w:tcPr>
            <w:tcW w:w="6572" w:type="dxa"/>
            <w:tcBorders>
              <w:bottom w:val="nil"/>
              <w:right w:val="nil"/>
            </w:tcBorders>
            <w:shd w:val="clear" w:color="auto" w:fill="auto"/>
            <w:tcMar>
              <w:top w:w="108" w:type="dxa"/>
              <w:bottom w:w="108" w:type="dxa"/>
            </w:tcMar>
            <w:vAlign w:val="center"/>
          </w:tcPr>
          <w:p w14:paraId="445C1978" w14:textId="1C94DAFB"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15A1923F" wp14:editId="37391710">
                  <wp:extent cx="3022583" cy="2945081"/>
                  <wp:effectExtent l="0" t="0" r="635" b="1905"/>
                  <wp:docPr id="543" name="Picture 543" descr="imb_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b__6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290" cy="2955514"/>
                          </a:xfrm>
                          <a:prstGeom prst="rect">
                            <a:avLst/>
                          </a:prstGeom>
                          <a:noFill/>
                          <a:ln>
                            <a:noFill/>
                          </a:ln>
                        </pic:spPr>
                      </pic:pic>
                    </a:graphicData>
                  </a:graphic>
                </wp:inline>
              </w:drawing>
            </w:r>
          </w:p>
        </w:tc>
      </w:tr>
      <w:tr w:rsidR="00986758" w:rsidRPr="008A259A" w14:paraId="3A79F0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0DFD94" w14:textId="2759F29B" w:rsidR="00986758" w:rsidRPr="008A259A" w:rsidRDefault="00986758" w:rsidP="009D154D">
            <w:pPr>
              <w:pStyle w:val="p"/>
              <w:numPr>
                <w:ilvl w:val="1"/>
                <w:numId w:val="5"/>
              </w:numPr>
              <w:ind w:left="314"/>
            </w:pPr>
            <w:bookmarkStart w:id="25" w:name="TS_4D00929058C54F1883F5B5C9E3E4B086"/>
            <w:bookmarkEnd w:id="25"/>
            <w:r w:rsidRPr="008A259A">
              <w:t xml:space="preserve">Select </w:t>
            </w:r>
            <w:r w:rsidRPr="008A259A">
              <w:rPr>
                <w:b/>
              </w:rPr>
              <w:t>Add Task </w:t>
            </w:r>
            <w:r w:rsidRPr="008A259A">
              <w:rPr>
                <w:noProof/>
              </w:rPr>
              <w:drawing>
                <wp:inline distT="0" distB="0" distL="0" distR="0" wp14:anchorId="135947C8" wp14:editId="1E49AE70">
                  <wp:extent cx="172192" cy="172192"/>
                  <wp:effectExtent l="0" t="0" r="5715" b="5715"/>
                  <wp:docPr id="542" name="Picture 54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357" cy="176357"/>
                          </a:xfrm>
                          <a:prstGeom prst="rect">
                            <a:avLst/>
                          </a:prstGeom>
                          <a:noFill/>
                          <a:ln>
                            <a:noFill/>
                          </a:ln>
                        </pic:spPr>
                      </pic:pic>
                    </a:graphicData>
                  </a:graphic>
                </wp:inline>
              </w:drawing>
            </w:r>
            <w:r w:rsidRPr="008A259A">
              <w:t>.</w:t>
            </w:r>
          </w:p>
          <w:p w14:paraId="7AC604FB" w14:textId="77777777" w:rsidR="00986758" w:rsidRPr="008A259A" w:rsidRDefault="00986758" w:rsidP="001E027C">
            <w:pPr>
              <w:pStyle w:val="p"/>
              <w:ind w:left="314"/>
            </w:pPr>
          </w:p>
          <w:p w14:paraId="19BA18E2" w14:textId="40BCFC46" w:rsidR="00986758" w:rsidRPr="008A259A" w:rsidRDefault="00986758" w:rsidP="009D154D">
            <w:pPr>
              <w:pStyle w:val="p"/>
              <w:numPr>
                <w:ilvl w:val="1"/>
                <w:numId w:val="5"/>
              </w:numPr>
              <w:ind w:left="314"/>
            </w:pPr>
            <w:r w:rsidRPr="008A259A">
              <w:t xml:space="preserve">Select </w:t>
            </w:r>
            <w:r w:rsidRPr="008A259A">
              <w:rPr>
                <w:b/>
              </w:rPr>
              <w:t>Script Task </w:t>
            </w:r>
            <w:r w:rsidRPr="008A259A">
              <w:rPr>
                <w:noProof/>
              </w:rPr>
              <w:drawing>
                <wp:inline distT="0" distB="0" distL="0" distR="0" wp14:anchorId="6513A8B3" wp14:editId="42DCDEF3">
                  <wp:extent cx="160317" cy="160317"/>
                  <wp:effectExtent l="0" t="0" r="5080" b="5080"/>
                  <wp:docPr id="541" name="Picture 541" descr="98797F5EDE008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8797F5EDE00888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53" cy="165053"/>
                          </a:xfrm>
                          <a:prstGeom prst="rect">
                            <a:avLst/>
                          </a:prstGeom>
                          <a:noFill/>
                          <a:ln>
                            <a:noFill/>
                          </a:ln>
                        </pic:spPr>
                      </pic:pic>
                    </a:graphicData>
                  </a:graphic>
                </wp:inline>
              </w:drawing>
            </w:r>
            <w:r w:rsidRPr="008A259A">
              <w:t>.</w:t>
            </w:r>
          </w:p>
          <w:p w14:paraId="14DBD403"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61294B" w14:textId="163FBBA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260F7D45" wp14:editId="3803D5C6">
                  <wp:extent cx="2479362" cy="1745673"/>
                  <wp:effectExtent l="0" t="0" r="0" b="0"/>
                  <wp:docPr id="540" name="Picture 540" descr="imb_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b__6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732" cy="1750862"/>
                          </a:xfrm>
                          <a:prstGeom prst="rect">
                            <a:avLst/>
                          </a:prstGeom>
                          <a:noFill/>
                          <a:ln>
                            <a:noFill/>
                          </a:ln>
                        </pic:spPr>
                      </pic:pic>
                    </a:graphicData>
                  </a:graphic>
                </wp:inline>
              </w:drawing>
            </w:r>
          </w:p>
        </w:tc>
      </w:tr>
      <w:tr w:rsidR="00986758" w:rsidRPr="008A259A" w14:paraId="3BA048E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F1A6D70" w14:textId="2C4A0E88" w:rsidR="00986758" w:rsidRPr="008A259A" w:rsidRDefault="00986758" w:rsidP="009D154D">
            <w:pPr>
              <w:pStyle w:val="p"/>
              <w:numPr>
                <w:ilvl w:val="1"/>
                <w:numId w:val="5"/>
              </w:numPr>
              <w:ind w:left="314"/>
            </w:pPr>
            <w:bookmarkStart w:id="26" w:name="TS_B8E1786A8F6B443CA2FD800097A2DCFB"/>
            <w:bookmarkEnd w:id="26"/>
            <w:r w:rsidRPr="008A259A">
              <w:lastRenderedPageBreak/>
              <w:t xml:space="preserve">Enter </w:t>
            </w:r>
            <w:r w:rsidRPr="008A259A">
              <w:rPr>
                <w:b/>
              </w:rPr>
              <w:t>Handle Approval (Local Manager)</w:t>
            </w:r>
            <w:r w:rsidRPr="008A259A">
              <w:t xml:space="preserve"> as </w:t>
            </w:r>
            <w:r w:rsidR="000F7D05" w:rsidRPr="008A259A">
              <w:rPr>
                <w:b/>
              </w:rPr>
              <w:t>N</w:t>
            </w:r>
            <w:r w:rsidRPr="008A259A">
              <w:rPr>
                <w:b/>
              </w:rPr>
              <w:t>ame</w:t>
            </w:r>
            <w:r w:rsidRPr="008A259A">
              <w:t>.</w:t>
            </w:r>
          </w:p>
          <w:p w14:paraId="03E52427" w14:textId="77777777" w:rsidR="00986758" w:rsidRPr="008A259A" w:rsidRDefault="00986758" w:rsidP="00986758">
            <w:pPr>
              <w:pStyle w:val="p"/>
            </w:pPr>
          </w:p>
          <w:p w14:paraId="4016D2B4" w14:textId="10651163" w:rsidR="00986758" w:rsidRPr="008A259A" w:rsidRDefault="00DE724C" w:rsidP="001E027C">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469E228D" w14:textId="48AAE6F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F6C1DF9" wp14:editId="7A9695E3">
                  <wp:extent cx="3306323" cy="3111335"/>
                  <wp:effectExtent l="0" t="0" r="0" b="635"/>
                  <wp:docPr id="539" name="Picture 539" descr="imb_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b__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0397" cy="3115168"/>
                          </a:xfrm>
                          <a:prstGeom prst="rect">
                            <a:avLst/>
                          </a:prstGeom>
                          <a:noFill/>
                          <a:ln>
                            <a:noFill/>
                          </a:ln>
                        </pic:spPr>
                      </pic:pic>
                    </a:graphicData>
                  </a:graphic>
                </wp:inline>
              </w:drawing>
            </w:r>
          </w:p>
        </w:tc>
      </w:tr>
      <w:tr w:rsidR="00986758" w:rsidRPr="008A259A" w14:paraId="615019C0" w14:textId="77777777" w:rsidTr="00A50B2D">
        <w:trPr>
          <w:trHeight w:val="814"/>
        </w:trPr>
        <w:tc>
          <w:tcPr>
            <w:tcW w:w="3828" w:type="dxa"/>
            <w:tcBorders>
              <w:left w:val="nil"/>
            </w:tcBorders>
            <w:shd w:val="clear" w:color="auto" w:fill="auto"/>
            <w:tcMar>
              <w:top w:w="108" w:type="dxa"/>
              <w:bottom w:w="108" w:type="dxa"/>
            </w:tcMar>
            <w:vAlign w:val="center"/>
          </w:tcPr>
          <w:p w14:paraId="58F8CE5D" w14:textId="0BF1E946" w:rsidR="00986758" w:rsidRPr="008A259A" w:rsidRDefault="00986758" w:rsidP="009D154D">
            <w:pPr>
              <w:pStyle w:val="p"/>
              <w:numPr>
                <w:ilvl w:val="1"/>
                <w:numId w:val="5"/>
              </w:numPr>
              <w:ind w:left="314"/>
            </w:pPr>
            <w:bookmarkStart w:id="27" w:name="TS_D66A62E8E87A4D998A9E7C9429EE136E"/>
            <w:bookmarkEnd w:id="27"/>
            <w:r w:rsidRPr="008A259A">
              <w:t xml:space="preserve">Click </w:t>
            </w:r>
            <w:r w:rsidRPr="008A259A">
              <w:rPr>
                <w:b/>
              </w:rPr>
              <w:t>Add Gateway </w:t>
            </w:r>
            <w:r w:rsidRPr="008A259A">
              <w:rPr>
                <w:noProof/>
              </w:rPr>
              <w:drawing>
                <wp:inline distT="0" distB="0" distL="0" distR="0" wp14:anchorId="3B1F804D" wp14:editId="7A0339A2">
                  <wp:extent cx="207818" cy="207818"/>
                  <wp:effectExtent l="0" t="0" r="0" b="0"/>
                  <wp:docPr id="538" name="Picture 538" descr="fieldico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eldicon00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69" cy="212769"/>
                          </a:xfrm>
                          <a:prstGeom prst="rect">
                            <a:avLst/>
                          </a:prstGeom>
                          <a:noFill/>
                          <a:ln>
                            <a:noFill/>
                          </a:ln>
                        </pic:spPr>
                      </pic:pic>
                    </a:graphicData>
                  </a:graphic>
                </wp:inline>
              </w:drawing>
            </w:r>
            <w:r w:rsidRPr="008A259A">
              <w:t>.</w:t>
            </w:r>
          </w:p>
          <w:p w14:paraId="5C11AA0A" w14:textId="77777777" w:rsidR="00986758" w:rsidRPr="008A259A" w:rsidRDefault="00986758" w:rsidP="00E0575C">
            <w:pPr>
              <w:pStyle w:val="p"/>
              <w:ind w:left="314"/>
            </w:pPr>
          </w:p>
          <w:p w14:paraId="2CB51CD2" w14:textId="5A8ECFE9"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3F45F09D" wp14:editId="4BBDB690">
                  <wp:extent cx="171768" cy="178130"/>
                  <wp:effectExtent l="0" t="0" r="0" b="0"/>
                  <wp:docPr id="537" name="Picture 537" descr="D8890168732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8890168732327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915" cy="182431"/>
                          </a:xfrm>
                          <a:prstGeom prst="rect">
                            <a:avLst/>
                          </a:prstGeom>
                          <a:noFill/>
                          <a:ln>
                            <a:noFill/>
                          </a:ln>
                        </pic:spPr>
                      </pic:pic>
                    </a:graphicData>
                  </a:graphic>
                </wp:inline>
              </w:drawing>
            </w:r>
            <w:r w:rsidRPr="008A259A">
              <w:t>.</w:t>
            </w:r>
          </w:p>
          <w:p w14:paraId="4C10D358" w14:textId="77777777" w:rsidR="00986758" w:rsidRPr="008A259A" w:rsidRDefault="00986758" w:rsidP="00986758">
            <w:pPr>
              <w:pStyle w:val="TableHeadline"/>
            </w:pPr>
          </w:p>
        </w:tc>
        <w:tc>
          <w:tcPr>
            <w:tcW w:w="6572" w:type="dxa"/>
            <w:tcBorders>
              <w:right w:val="nil"/>
            </w:tcBorders>
            <w:shd w:val="clear" w:color="auto" w:fill="auto"/>
            <w:tcMar>
              <w:top w:w="108" w:type="dxa"/>
              <w:bottom w:w="108" w:type="dxa"/>
            </w:tcMar>
            <w:vAlign w:val="center"/>
          </w:tcPr>
          <w:p w14:paraId="3C88A5DE" w14:textId="3DA1F457"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92789D9" wp14:editId="05742B59">
                  <wp:extent cx="2800350" cy="1437130"/>
                  <wp:effectExtent l="0" t="0" r="0" b="0"/>
                  <wp:docPr id="536" name="Picture 536" descr="imb_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b__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594" cy="1442901"/>
                          </a:xfrm>
                          <a:prstGeom prst="rect">
                            <a:avLst/>
                          </a:prstGeom>
                          <a:noFill/>
                          <a:ln>
                            <a:noFill/>
                          </a:ln>
                        </pic:spPr>
                      </pic:pic>
                    </a:graphicData>
                  </a:graphic>
                </wp:inline>
              </w:drawing>
            </w:r>
          </w:p>
        </w:tc>
      </w:tr>
      <w:tr w:rsidR="009E48B4" w:rsidRPr="008A259A" w14:paraId="4117AE85" w14:textId="77777777" w:rsidTr="00A50B2D">
        <w:trPr>
          <w:trHeight w:val="814"/>
        </w:trPr>
        <w:tc>
          <w:tcPr>
            <w:tcW w:w="3828" w:type="dxa"/>
            <w:tcBorders>
              <w:left w:val="nil"/>
              <w:bottom w:val="nil"/>
            </w:tcBorders>
            <w:shd w:val="clear" w:color="auto" w:fill="auto"/>
            <w:tcMar>
              <w:top w:w="108" w:type="dxa"/>
              <w:bottom w:w="108" w:type="dxa"/>
            </w:tcMar>
            <w:vAlign w:val="center"/>
          </w:tcPr>
          <w:p w14:paraId="15149BAE" w14:textId="6F64AAAB" w:rsidR="009E48B4" w:rsidRPr="008A259A" w:rsidRDefault="009E48B4" w:rsidP="009D154D">
            <w:pPr>
              <w:pStyle w:val="p"/>
              <w:numPr>
                <w:ilvl w:val="1"/>
                <w:numId w:val="5"/>
              </w:numPr>
              <w:ind w:left="314"/>
            </w:pPr>
            <w:bookmarkStart w:id="28" w:name="TS_FBC7874106644906A729FDA3A0E51D64"/>
            <w:bookmarkEnd w:id="28"/>
            <w:r w:rsidRPr="008A259A">
              <w:t xml:space="preserve">Enter </w:t>
            </w:r>
            <w:r w:rsidRPr="008A259A">
              <w:rPr>
                <w:b/>
              </w:rPr>
              <w:t>Approval result?</w:t>
            </w:r>
            <w:r w:rsidRPr="008A259A">
              <w:t xml:space="preserve"> as </w:t>
            </w:r>
            <w:r w:rsidR="00A05054" w:rsidRPr="008A259A">
              <w:rPr>
                <w:b/>
              </w:rPr>
              <w:t>N</w:t>
            </w:r>
            <w:r w:rsidRPr="008A259A">
              <w:rPr>
                <w:b/>
              </w:rPr>
              <w:t>ame</w:t>
            </w:r>
            <w:r w:rsidRPr="008A259A">
              <w:t>.</w:t>
            </w:r>
            <w:r w:rsidRPr="008A259A">
              <w:br/>
            </w:r>
          </w:p>
          <w:p w14:paraId="079D0EE1" w14:textId="77777777" w:rsidR="009E48B4" w:rsidRPr="008A259A" w:rsidRDefault="009E48B4" w:rsidP="00A05054">
            <w:pPr>
              <w:pStyle w:val="p"/>
              <w:ind w:left="314"/>
            </w:pPr>
          </w:p>
        </w:tc>
        <w:tc>
          <w:tcPr>
            <w:tcW w:w="6572" w:type="dxa"/>
            <w:tcBorders>
              <w:bottom w:val="nil"/>
              <w:right w:val="nil"/>
            </w:tcBorders>
            <w:shd w:val="clear" w:color="auto" w:fill="auto"/>
            <w:tcMar>
              <w:top w:w="108" w:type="dxa"/>
              <w:bottom w:w="108" w:type="dxa"/>
            </w:tcMar>
            <w:vAlign w:val="center"/>
          </w:tcPr>
          <w:p w14:paraId="2F5092AC" w14:textId="52A51B3B"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312890B" wp14:editId="190E2684">
                  <wp:extent cx="2948791" cy="2275862"/>
                  <wp:effectExtent l="0" t="0" r="0" b="0"/>
                  <wp:docPr id="535" name="Picture 535" descr="imb_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b__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6555" cy="2281854"/>
                          </a:xfrm>
                          <a:prstGeom prst="rect">
                            <a:avLst/>
                          </a:prstGeom>
                          <a:noFill/>
                          <a:ln>
                            <a:noFill/>
                          </a:ln>
                        </pic:spPr>
                      </pic:pic>
                    </a:graphicData>
                  </a:graphic>
                </wp:inline>
              </w:drawing>
            </w:r>
          </w:p>
        </w:tc>
      </w:tr>
      <w:tr w:rsidR="009E48B4" w:rsidRPr="008A259A" w14:paraId="13D509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ED6960C" w14:textId="4F71D26C" w:rsidR="009E48B4" w:rsidRPr="008A259A" w:rsidRDefault="009E48B4" w:rsidP="009D154D">
            <w:pPr>
              <w:pStyle w:val="p"/>
              <w:numPr>
                <w:ilvl w:val="1"/>
                <w:numId w:val="5"/>
              </w:numPr>
              <w:ind w:left="314"/>
            </w:pPr>
            <w:bookmarkStart w:id="29" w:name="TS_BCC78841EF9D4DB3A439097094F8A6FD"/>
            <w:bookmarkEnd w:id="29"/>
            <w:r w:rsidRPr="008A259A">
              <w:lastRenderedPageBreak/>
              <w:t xml:space="preserve">Select </w:t>
            </w:r>
            <w:r w:rsidRPr="008A259A">
              <w:rPr>
                <w:b/>
              </w:rPr>
              <w:t>Add Gateway </w:t>
            </w:r>
            <w:r w:rsidRPr="008A259A">
              <w:rPr>
                <w:noProof/>
              </w:rPr>
              <w:drawing>
                <wp:inline distT="0" distB="0" distL="0" distR="0" wp14:anchorId="4EEDE7B8" wp14:editId="6AD90A03">
                  <wp:extent cx="190854" cy="213756"/>
                  <wp:effectExtent l="0" t="0" r="0" b="2540"/>
                  <wp:docPr id="534" name="Picture 534"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eldicon00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764" cy="217016"/>
                          </a:xfrm>
                          <a:prstGeom prst="rect">
                            <a:avLst/>
                          </a:prstGeom>
                          <a:noFill/>
                          <a:ln>
                            <a:noFill/>
                          </a:ln>
                        </pic:spPr>
                      </pic:pic>
                    </a:graphicData>
                  </a:graphic>
                </wp:inline>
              </w:drawing>
            </w:r>
            <w:r w:rsidRPr="008A259A">
              <w:t>.</w:t>
            </w:r>
          </w:p>
          <w:p w14:paraId="39473E33" w14:textId="77777777" w:rsidR="009E48B4" w:rsidRPr="008A259A" w:rsidRDefault="009E48B4" w:rsidP="009E48B4">
            <w:pPr>
              <w:pStyle w:val="p"/>
            </w:pPr>
          </w:p>
          <w:p w14:paraId="7D29FD78" w14:textId="13EFBB4E" w:rsidR="009E48B4" w:rsidRPr="008A259A" w:rsidRDefault="009E48B4"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6D7BAE85" wp14:editId="16DE9365">
                  <wp:extent cx="160892" cy="178130"/>
                  <wp:effectExtent l="0" t="0" r="4445" b="0"/>
                  <wp:docPr id="533" name="Picture 533" descr="4DD7724BEBF74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DD7724BEBF741A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230" cy="181826"/>
                          </a:xfrm>
                          <a:prstGeom prst="rect">
                            <a:avLst/>
                          </a:prstGeom>
                          <a:noFill/>
                          <a:ln>
                            <a:noFill/>
                          </a:ln>
                        </pic:spPr>
                      </pic:pic>
                    </a:graphicData>
                  </a:graphic>
                </wp:inline>
              </w:drawing>
            </w:r>
            <w:r w:rsidRPr="008A259A">
              <w:t>.</w:t>
            </w:r>
          </w:p>
          <w:p w14:paraId="04756E6F"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281A4BA7" w14:textId="70339D1D"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071F55D4" wp14:editId="402676C0">
                  <wp:extent cx="3156610" cy="1513554"/>
                  <wp:effectExtent l="0" t="0" r="0" b="0"/>
                  <wp:docPr id="532" name="Picture 532" descr="imb_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b__6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5198" cy="1517672"/>
                          </a:xfrm>
                          <a:prstGeom prst="rect">
                            <a:avLst/>
                          </a:prstGeom>
                          <a:noFill/>
                          <a:ln>
                            <a:noFill/>
                          </a:ln>
                        </pic:spPr>
                      </pic:pic>
                    </a:graphicData>
                  </a:graphic>
                </wp:inline>
              </w:drawing>
            </w:r>
          </w:p>
        </w:tc>
      </w:tr>
      <w:tr w:rsidR="009E48B4" w:rsidRPr="008A259A" w14:paraId="57CD83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2D06ED" w14:textId="22E23D91" w:rsidR="009E48B4" w:rsidRPr="008A259A" w:rsidRDefault="009E48B4" w:rsidP="009D154D">
            <w:pPr>
              <w:pStyle w:val="p"/>
              <w:numPr>
                <w:ilvl w:val="1"/>
                <w:numId w:val="5"/>
              </w:numPr>
              <w:ind w:left="314"/>
            </w:pPr>
            <w:bookmarkStart w:id="30" w:name="TS_8BF762B1A2D6449CAAC45F9249769042"/>
            <w:bookmarkEnd w:id="30"/>
            <w:r w:rsidRPr="008A259A">
              <w:t xml:space="preserve">Enter </w:t>
            </w:r>
            <w:r w:rsidRPr="008A259A">
              <w:rPr>
                <w:b/>
              </w:rPr>
              <w:t>join</w:t>
            </w:r>
            <w:r w:rsidRPr="008A259A">
              <w:t xml:space="preserve"> as </w:t>
            </w:r>
            <w:r w:rsidRPr="008A259A">
              <w:rPr>
                <w:bCs/>
              </w:rPr>
              <w:t>gateway</w:t>
            </w:r>
            <w:r w:rsidRPr="008A259A">
              <w:rPr>
                <w:b/>
              </w:rPr>
              <w:t xml:space="preserve"> Name</w:t>
            </w:r>
            <w:r w:rsidRPr="008A259A">
              <w:t>.</w:t>
            </w:r>
          </w:p>
          <w:p w14:paraId="146F5578" w14:textId="77777777" w:rsidR="009E48B4" w:rsidRPr="008A259A" w:rsidRDefault="009E48B4" w:rsidP="009E48B4">
            <w:pPr>
              <w:pStyle w:val="p"/>
            </w:pPr>
          </w:p>
          <w:p w14:paraId="633520C9" w14:textId="10B5D83F" w:rsidR="009E48B4" w:rsidRPr="008A259A" w:rsidRDefault="009E48B4" w:rsidP="009E48B4">
            <w:pPr>
              <w:pStyle w:val="p"/>
            </w:pPr>
            <w:r w:rsidRPr="008A259A">
              <w:t>Note: This gateway will be joining the branches from a previous gateway together. In most cases, such joining gateway are optional and implicit, when sequence flows point to the same element. However, when the next element is a gateway as well, this needs to be made explicit.</w:t>
            </w:r>
          </w:p>
        </w:tc>
        <w:tc>
          <w:tcPr>
            <w:tcW w:w="6572" w:type="dxa"/>
            <w:tcBorders>
              <w:bottom w:val="nil"/>
              <w:right w:val="nil"/>
            </w:tcBorders>
            <w:shd w:val="clear" w:color="auto" w:fill="auto"/>
            <w:tcMar>
              <w:top w:w="108" w:type="dxa"/>
              <w:bottom w:w="108" w:type="dxa"/>
            </w:tcMar>
            <w:vAlign w:val="center"/>
          </w:tcPr>
          <w:p w14:paraId="083797F7" w14:textId="1AA0EF7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B0F48AD" wp14:editId="3A4B31AB">
                  <wp:extent cx="2888751" cy="2222116"/>
                  <wp:effectExtent l="0" t="0" r="0" b="635"/>
                  <wp:docPr id="530" name="Picture 530" descr="imb_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b__6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315" cy="2230242"/>
                          </a:xfrm>
                          <a:prstGeom prst="rect">
                            <a:avLst/>
                          </a:prstGeom>
                          <a:noFill/>
                          <a:ln>
                            <a:noFill/>
                          </a:ln>
                        </pic:spPr>
                      </pic:pic>
                    </a:graphicData>
                  </a:graphic>
                </wp:inline>
              </w:drawing>
            </w:r>
          </w:p>
        </w:tc>
      </w:tr>
      <w:tr w:rsidR="009E48B4" w:rsidRPr="008A259A" w14:paraId="46D414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1C9D47" w14:textId="016FF3BF" w:rsidR="009E48B4" w:rsidRPr="008A259A" w:rsidRDefault="009E48B4" w:rsidP="009D154D">
            <w:pPr>
              <w:pStyle w:val="p"/>
              <w:numPr>
                <w:ilvl w:val="1"/>
                <w:numId w:val="5"/>
              </w:numPr>
              <w:ind w:left="314"/>
            </w:pPr>
            <w:bookmarkStart w:id="31" w:name="TS_B0F59CFAC5284F7895D6CA23D9E5E987"/>
            <w:bookmarkEnd w:id="31"/>
            <w:r w:rsidRPr="008A259A">
              <w:t xml:space="preserve">Select the </w:t>
            </w:r>
            <w:r w:rsidRPr="008A259A">
              <w:rPr>
                <w:b/>
              </w:rPr>
              <w:t>Exclusive Gateway </w:t>
            </w:r>
            <w:r w:rsidRPr="008A259A">
              <w:rPr>
                <w:noProof/>
              </w:rPr>
              <w:drawing>
                <wp:inline distT="0" distB="0" distL="0" distR="0" wp14:anchorId="12237FED" wp14:editId="73E9E8D9">
                  <wp:extent cx="190005" cy="190005"/>
                  <wp:effectExtent l="0" t="0" r="635" b="635"/>
                  <wp:docPr id="529" name="Picture 529" descr="CF9F3E507EA0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F9F3E507EA005A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442" cy="194442"/>
                          </a:xfrm>
                          <a:prstGeom prst="rect">
                            <a:avLst/>
                          </a:prstGeom>
                          <a:noFill/>
                          <a:ln>
                            <a:noFill/>
                          </a:ln>
                        </pic:spPr>
                      </pic:pic>
                    </a:graphicData>
                  </a:graphic>
                </wp:inline>
              </w:drawing>
            </w:r>
            <w:r w:rsidRPr="008A259A">
              <w:t xml:space="preserve"> with the name </w:t>
            </w:r>
            <w:r w:rsidRPr="008A259A">
              <w:rPr>
                <w:b/>
                <w:bCs/>
              </w:rPr>
              <w:t>'Approval required?</w:t>
            </w:r>
            <w:r w:rsidRPr="008A259A">
              <w:t>'</w:t>
            </w:r>
          </w:p>
          <w:p w14:paraId="51CA8090" w14:textId="77777777" w:rsidR="009E48B4" w:rsidRPr="008A259A" w:rsidRDefault="009E48B4" w:rsidP="0020529D">
            <w:pPr>
              <w:pStyle w:val="p"/>
              <w:ind w:left="314"/>
            </w:pPr>
          </w:p>
          <w:p w14:paraId="60B2F0FF" w14:textId="2D03F947" w:rsidR="009E48B4" w:rsidRPr="008A259A" w:rsidRDefault="009E48B4" w:rsidP="009D154D">
            <w:pPr>
              <w:pStyle w:val="p"/>
              <w:numPr>
                <w:ilvl w:val="1"/>
                <w:numId w:val="5"/>
              </w:numPr>
              <w:ind w:left="314"/>
            </w:pPr>
            <w:r w:rsidRPr="008A259A">
              <w:t xml:space="preserve">Click on the </w:t>
            </w:r>
            <w:r w:rsidRPr="008A259A">
              <w:rPr>
                <w:b/>
              </w:rPr>
              <w:t>Sequence Flow Connector </w:t>
            </w:r>
            <w:r w:rsidRPr="008A259A">
              <w:rPr>
                <w:noProof/>
              </w:rPr>
              <w:drawing>
                <wp:inline distT="0" distB="0" distL="0" distR="0" wp14:anchorId="59DC8F45" wp14:editId="7292FDB1">
                  <wp:extent cx="148441" cy="148441"/>
                  <wp:effectExtent l="0" t="0" r="4445" b="4445"/>
                  <wp:docPr id="528" name="Picture 52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eld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695" cy="152695"/>
                          </a:xfrm>
                          <a:prstGeom prst="rect">
                            <a:avLst/>
                          </a:prstGeom>
                          <a:noFill/>
                          <a:ln>
                            <a:noFill/>
                          </a:ln>
                        </pic:spPr>
                      </pic:pic>
                    </a:graphicData>
                  </a:graphic>
                </wp:inline>
              </w:drawing>
            </w:r>
            <w:r w:rsidRPr="008A259A">
              <w:t xml:space="preserve"> and start dragging it</w:t>
            </w:r>
          </w:p>
          <w:p w14:paraId="4BD45AED" w14:textId="77777777" w:rsidR="009E48B4" w:rsidRPr="008A259A" w:rsidRDefault="009E48B4" w:rsidP="0020529D">
            <w:pPr>
              <w:pStyle w:val="p"/>
              <w:ind w:left="314"/>
            </w:pPr>
          </w:p>
          <w:p w14:paraId="2CB10C57" w14:textId="76020B3F" w:rsidR="009E48B4" w:rsidRPr="008A259A" w:rsidRDefault="009E48B4" w:rsidP="009D154D">
            <w:pPr>
              <w:pStyle w:val="p"/>
              <w:numPr>
                <w:ilvl w:val="1"/>
                <w:numId w:val="5"/>
              </w:numPr>
              <w:ind w:left="314"/>
            </w:pPr>
            <w:r w:rsidRPr="008A259A">
              <w:t xml:space="preserve">Drop the </w:t>
            </w:r>
            <w:r w:rsidRPr="008A259A">
              <w:rPr>
                <w:b/>
              </w:rPr>
              <w:t>Sequence Flow Connector</w:t>
            </w:r>
            <w:r w:rsidRPr="008A259A">
              <w:t xml:space="preserve"> onto the top corner of the </w:t>
            </w:r>
            <w:r w:rsidR="0020529D" w:rsidRPr="008A259A">
              <w:rPr>
                <w:b/>
              </w:rPr>
              <w:t>Join</w:t>
            </w:r>
            <w:r w:rsidRPr="008A259A">
              <w:rPr>
                <w:b/>
              </w:rPr>
              <w:t xml:space="preserve"> </w:t>
            </w:r>
            <w:r w:rsidR="0020529D" w:rsidRPr="008A259A">
              <w:rPr>
                <w:bCs/>
              </w:rPr>
              <w:t>g</w:t>
            </w:r>
            <w:r w:rsidRPr="008A259A">
              <w:rPr>
                <w:bCs/>
              </w:rPr>
              <w:t>ateway</w:t>
            </w:r>
            <w:r w:rsidRPr="008A259A">
              <w:t>.</w:t>
            </w:r>
          </w:p>
          <w:p w14:paraId="1F334212" w14:textId="77777777" w:rsidR="009E48B4" w:rsidRPr="008A259A" w:rsidRDefault="009E48B4" w:rsidP="009E48B4">
            <w:pPr>
              <w:pStyle w:val="p"/>
            </w:pPr>
          </w:p>
          <w:p w14:paraId="53EE6A29" w14:textId="40731EC0" w:rsidR="009E48B4" w:rsidRPr="008A259A" w:rsidRDefault="001331C8" w:rsidP="001331C8">
            <w:pPr>
              <w:pStyle w:val="p"/>
            </w:pPr>
            <w:r w:rsidRPr="008A259A">
              <w:t xml:space="preserve">Note: </w:t>
            </w:r>
            <w:r w:rsidR="009E48B4" w:rsidRPr="008A259A">
              <w:t>Sequence Flow Connectors have Connection Dots at each end. Those can be placed either in the middle or on certain positions on the edge of Flow Elements. The Layout Assistant takes this into account when drawing the connector. Additionally, the lines can be dragged with the mouse.</w:t>
            </w:r>
          </w:p>
        </w:tc>
        <w:tc>
          <w:tcPr>
            <w:tcW w:w="6572" w:type="dxa"/>
            <w:tcBorders>
              <w:bottom w:val="nil"/>
              <w:right w:val="nil"/>
            </w:tcBorders>
            <w:shd w:val="clear" w:color="auto" w:fill="auto"/>
            <w:tcMar>
              <w:top w:w="108" w:type="dxa"/>
              <w:bottom w:w="108" w:type="dxa"/>
            </w:tcMar>
            <w:vAlign w:val="center"/>
          </w:tcPr>
          <w:p w14:paraId="7C6B98DB" w14:textId="738F4441"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5A3A690C" wp14:editId="0DDCDFE2">
                  <wp:extent cx="3714750" cy="1133475"/>
                  <wp:effectExtent l="0" t="0" r="0" b="9525"/>
                  <wp:docPr id="526" name="Picture 526" descr="imb_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b__6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9E48B4" w:rsidRPr="008A259A" w14:paraId="69795C15"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CE8F35" w14:textId="173CC628" w:rsidR="009E48B4" w:rsidRPr="008A259A" w:rsidRDefault="009E48B4" w:rsidP="009D154D">
            <w:pPr>
              <w:pStyle w:val="p"/>
              <w:numPr>
                <w:ilvl w:val="1"/>
                <w:numId w:val="5"/>
              </w:numPr>
              <w:ind w:left="314"/>
            </w:pPr>
            <w:bookmarkStart w:id="32" w:name="TS_5C9E36657C4B4691A801F41C757BF588"/>
            <w:bookmarkEnd w:id="32"/>
            <w:r w:rsidRPr="008A259A">
              <w:lastRenderedPageBreak/>
              <w:t xml:space="preserve">Drag the </w:t>
            </w:r>
            <w:r w:rsidRPr="008A259A">
              <w:rPr>
                <w:b/>
              </w:rPr>
              <w:t>Connection Dot</w:t>
            </w:r>
            <w:r w:rsidR="008E0B3A" w:rsidRPr="008A259A">
              <w:rPr>
                <w:b/>
              </w:rPr>
              <w:t xml:space="preserve"> </w:t>
            </w:r>
            <w:r w:rsidRPr="008A259A">
              <w:rPr>
                <w:noProof/>
              </w:rPr>
              <w:drawing>
                <wp:inline distT="0" distB="0" distL="0" distR="0" wp14:anchorId="22476589" wp14:editId="280F0892">
                  <wp:extent cx="95250" cy="95250"/>
                  <wp:effectExtent l="0" t="0" r="0" b="0"/>
                  <wp:docPr id="525" name="Picture 52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eld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t xml:space="preserve"> from the middle of the Exclusive Gateway </w:t>
            </w:r>
            <w:r w:rsidR="00AA006A" w:rsidRPr="008A259A">
              <w:t xml:space="preserve">with name </w:t>
            </w:r>
            <w:r w:rsidRPr="008A259A">
              <w:rPr>
                <w:b/>
              </w:rPr>
              <w:t>Approval required?</w:t>
            </w:r>
            <w:r w:rsidRPr="008A259A">
              <w:t xml:space="preserve"> to its upper corner.</w:t>
            </w:r>
          </w:p>
          <w:p w14:paraId="6258CE93" w14:textId="77777777" w:rsidR="009E48B4" w:rsidRPr="008A259A" w:rsidRDefault="009E48B4" w:rsidP="008E0B3A">
            <w:pPr>
              <w:pStyle w:val="p"/>
              <w:ind w:left="314"/>
            </w:pPr>
          </w:p>
          <w:p w14:paraId="03F9D405" w14:textId="65FD072A" w:rsidR="009E48B4" w:rsidRPr="008A259A" w:rsidRDefault="009E48B4" w:rsidP="009D154D">
            <w:pPr>
              <w:pStyle w:val="p"/>
              <w:numPr>
                <w:ilvl w:val="1"/>
                <w:numId w:val="5"/>
              </w:numPr>
              <w:ind w:left="314"/>
            </w:pPr>
            <w:r w:rsidRPr="008A259A">
              <w:t xml:space="preserve">Drop on </w:t>
            </w:r>
            <w:r w:rsidRPr="008A259A">
              <w:rPr>
                <w:b/>
              </w:rPr>
              <w:t xml:space="preserve">the upper corner </w:t>
            </w:r>
            <w:r w:rsidRPr="008A259A">
              <w:t>of the icon.</w:t>
            </w:r>
          </w:p>
          <w:p w14:paraId="2C1207F3"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4AC7AE5F" w14:textId="63C88DAC"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FEFE803" wp14:editId="51A47D7A">
                  <wp:extent cx="3714750" cy="1181100"/>
                  <wp:effectExtent l="0" t="0" r="0" b="0"/>
                  <wp:docPr id="524" name="Picture 524" descr="imb_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b__6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750" cy="1181100"/>
                          </a:xfrm>
                          <a:prstGeom prst="rect">
                            <a:avLst/>
                          </a:prstGeom>
                          <a:noFill/>
                          <a:ln>
                            <a:noFill/>
                          </a:ln>
                        </pic:spPr>
                      </pic:pic>
                    </a:graphicData>
                  </a:graphic>
                </wp:inline>
              </w:drawing>
            </w:r>
          </w:p>
        </w:tc>
      </w:tr>
      <w:tr w:rsidR="009E48B4" w:rsidRPr="008A259A" w14:paraId="109B5752" w14:textId="77777777" w:rsidTr="00A50B2D">
        <w:trPr>
          <w:trHeight w:val="814"/>
        </w:trPr>
        <w:tc>
          <w:tcPr>
            <w:tcW w:w="3828" w:type="dxa"/>
            <w:tcBorders>
              <w:left w:val="nil"/>
              <w:bottom w:val="nil"/>
            </w:tcBorders>
            <w:shd w:val="clear" w:color="auto" w:fill="auto"/>
            <w:tcMar>
              <w:top w:w="108" w:type="dxa"/>
              <w:bottom w:w="108" w:type="dxa"/>
            </w:tcMar>
            <w:vAlign w:val="center"/>
          </w:tcPr>
          <w:p w14:paraId="32719F62" w14:textId="7262E5AE" w:rsidR="009E48B4" w:rsidRPr="008A259A" w:rsidRDefault="009E48B4" w:rsidP="009E48B4">
            <w:pPr>
              <w:pStyle w:val="p"/>
            </w:pPr>
            <w:r w:rsidRPr="008A259A">
              <w:t>Since there is now more than one Sequence Flow, each flow has a name and branch condition.</w:t>
            </w:r>
          </w:p>
          <w:p w14:paraId="57124503" w14:textId="77777777" w:rsidR="008F6095" w:rsidRPr="008A259A" w:rsidRDefault="008F6095" w:rsidP="009E48B4">
            <w:pPr>
              <w:pStyle w:val="p"/>
            </w:pPr>
          </w:p>
          <w:p w14:paraId="4BFC4E17" w14:textId="4C0490FF" w:rsidR="009E48B4" w:rsidRPr="008A259A" w:rsidRDefault="009E48B4" w:rsidP="009D154D">
            <w:pPr>
              <w:pStyle w:val="p"/>
              <w:numPr>
                <w:ilvl w:val="1"/>
                <w:numId w:val="5"/>
              </w:numPr>
              <w:ind w:left="314"/>
            </w:pPr>
            <w:r w:rsidRPr="008A259A">
              <w:t xml:space="preserve">Enter </w:t>
            </w:r>
            <w:r w:rsidRPr="008A259A">
              <w:rPr>
                <w:b/>
              </w:rPr>
              <w:t>no</w:t>
            </w:r>
            <w:r w:rsidRPr="008A259A">
              <w:t xml:space="preserve"> as </w:t>
            </w:r>
            <w:r w:rsidR="00BD6D28" w:rsidRPr="008A259A">
              <w:rPr>
                <w:b/>
              </w:rPr>
              <w:t>N</w:t>
            </w:r>
            <w:r w:rsidRPr="008A259A">
              <w:rPr>
                <w:b/>
              </w:rPr>
              <w:t>ame</w:t>
            </w:r>
            <w:r w:rsidRPr="008A259A">
              <w:t xml:space="preserve"> for the newly created (upper) Sequence Flow.</w:t>
            </w:r>
          </w:p>
          <w:p w14:paraId="294C99E1" w14:textId="77777777" w:rsidR="009E48B4" w:rsidRPr="008A259A" w:rsidRDefault="009E48B4" w:rsidP="008F6095">
            <w:pPr>
              <w:pStyle w:val="p"/>
              <w:ind w:left="314"/>
            </w:pPr>
          </w:p>
          <w:p w14:paraId="7AB81830" w14:textId="492B8BD6" w:rsidR="009E48B4" w:rsidRPr="008A259A" w:rsidRDefault="009E48B4" w:rsidP="009D154D">
            <w:pPr>
              <w:pStyle w:val="p"/>
              <w:numPr>
                <w:ilvl w:val="1"/>
                <w:numId w:val="5"/>
              </w:numPr>
              <w:ind w:left="314"/>
            </w:pPr>
            <w:r w:rsidRPr="008A259A">
              <w:t xml:space="preserve">Select </w:t>
            </w:r>
            <w:r w:rsidRPr="008A259A">
              <w:rPr>
                <w:b/>
              </w:rPr>
              <w:t>Default</w:t>
            </w:r>
            <w:r w:rsidR="00EC619A" w:rsidRPr="008A259A">
              <w:rPr>
                <w:b/>
              </w:rPr>
              <w:t xml:space="preserve"> </w:t>
            </w:r>
            <w:r w:rsidR="00EC619A" w:rsidRPr="008A259A">
              <w:rPr>
                <w:bCs/>
              </w:rPr>
              <w:t>to make this as the default branch. This will mean that if none of the condition will meet then this default route will be executed.</w:t>
            </w:r>
          </w:p>
          <w:p w14:paraId="02E55C16"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340A779B" w14:textId="0384E64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C82B039" wp14:editId="5CAF354D">
                  <wp:extent cx="3714750" cy="2667000"/>
                  <wp:effectExtent l="0" t="0" r="0" b="0"/>
                  <wp:docPr id="523" name="Picture 523" descr="imb_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b__6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tc>
      </w:tr>
      <w:tr w:rsidR="009E48B4" w:rsidRPr="008A259A" w14:paraId="3F416460" w14:textId="77777777" w:rsidTr="00A50B2D">
        <w:trPr>
          <w:trHeight w:val="814"/>
        </w:trPr>
        <w:tc>
          <w:tcPr>
            <w:tcW w:w="3828" w:type="dxa"/>
            <w:tcBorders>
              <w:left w:val="nil"/>
            </w:tcBorders>
            <w:shd w:val="clear" w:color="auto" w:fill="auto"/>
            <w:tcMar>
              <w:top w:w="108" w:type="dxa"/>
              <w:bottom w:w="108" w:type="dxa"/>
            </w:tcMar>
            <w:vAlign w:val="center"/>
          </w:tcPr>
          <w:p w14:paraId="4AB49BF4" w14:textId="765A7AFD" w:rsidR="009E48B4" w:rsidRPr="008A259A" w:rsidRDefault="009E48B4" w:rsidP="009D154D">
            <w:pPr>
              <w:pStyle w:val="p"/>
              <w:numPr>
                <w:ilvl w:val="1"/>
                <w:numId w:val="5"/>
              </w:numPr>
              <w:ind w:left="314"/>
            </w:pPr>
            <w:bookmarkStart w:id="33" w:name="TS_8E468237C8704BB58EFC1B1AB9ED9634"/>
            <w:bookmarkEnd w:id="33"/>
            <w:r w:rsidRPr="008A259A">
              <w:t xml:space="preserve">Select the </w:t>
            </w:r>
            <w:r w:rsidRPr="008A259A">
              <w:rPr>
                <w:b/>
              </w:rPr>
              <w:t>Sequence Flow </w:t>
            </w:r>
            <w:r w:rsidRPr="008A259A">
              <w:rPr>
                <w:noProof/>
              </w:rPr>
              <w:drawing>
                <wp:inline distT="0" distB="0" distL="0" distR="0" wp14:anchorId="0DCFBAC2" wp14:editId="753C5327">
                  <wp:extent cx="485775" cy="114300"/>
                  <wp:effectExtent l="0" t="0" r="9525" b="0"/>
                  <wp:docPr id="522" name="Picture 522" descr="8C9322CDF67DA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C9322CDF67DAC8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 cy="114300"/>
                          </a:xfrm>
                          <a:prstGeom prst="rect">
                            <a:avLst/>
                          </a:prstGeom>
                          <a:noFill/>
                          <a:ln>
                            <a:noFill/>
                          </a:ln>
                        </pic:spPr>
                      </pic:pic>
                    </a:graphicData>
                  </a:graphic>
                </wp:inline>
              </w:drawing>
            </w:r>
            <w:r w:rsidR="00744342" w:rsidRPr="008A259A">
              <w:t xml:space="preserve"> </w:t>
            </w:r>
            <w:r w:rsidRPr="008A259A">
              <w:t xml:space="preserve">between the </w:t>
            </w:r>
            <w:r w:rsidR="00744342" w:rsidRPr="008A259A">
              <w:t>g</w:t>
            </w:r>
            <w:r w:rsidRPr="008A259A">
              <w:t xml:space="preserve">ateway </w:t>
            </w:r>
            <w:r w:rsidRPr="008A259A">
              <w:rPr>
                <w:i/>
                <w:iCs/>
              </w:rPr>
              <w:t>'Approval required?</w:t>
            </w:r>
            <w:r w:rsidRPr="008A259A">
              <w:t xml:space="preserve">' and the </w:t>
            </w:r>
            <w:r w:rsidR="00744342" w:rsidRPr="008A259A">
              <w:t>u</w:t>
            </w:r>
            <w:r w:rsidRPr="008A259A">
              <w:t xml:space="preserve">ser </w:t>
            </w:r>
            <w:r w:rsidR="00744342" w:rsidRPr="008A259A">
              <w:t>t</w:t>
            </w:r>
            <w:r w:rsidRPr="008A259A">
              <w:t xml:space="preserve">ask </w:t>
            </w:r>
            <w:r w:rsidRPr="008A259A">
              <w:rPr>
                <w:i/>
                <w:iCs/>
              </w:rPr>
              <w:t>'Approval Task (Local Manager)</w:t>
            </w:r>
            <w:r w:rsidRPr="008A259A">
              <w:t>'</w:t>
            </w:r>
          </w:p>
          <w:p w14:paraId="1CB7655F" w14:textId="77777777" w:rsidR="009E48B4" w:rsidRPr="008A259A" w:rsidRDefault="009E48B4" w:rsidP="009E48B4">
            <w:pPr>
              <w:pStyle w:val="TableHeadline"/>
            </w:pPr>
          </w:p>
        </w:tc>
        <w:tc>
          <w:tcPr>
            <w:tcW w:w="6572" w:type="dxa"/>
            <w:tcBorders>
              <w:right w:val="nil"/>
            </w:tcBorders>
            <w:shd w:val="clear" w:color="auto" w:fill="auto"/>
            <w:tcMar>
              <w:top w:w="108" w:type="dxa"/>
              <w:bottom w:w="108" w:type="dxa"/>
            </w:tcMar>
            <w:vAlign w:val="center"/>
          </w:tcPr>
          <w:p w14:paraId="42B89BE4" w14:textId="264F0597"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4096469A" wp14:editId="13B7350B">
                  <wp:extent cx="2949905" cy="1394916"/>
                  <wp:effectExtent l="0" t="0" r="0" b="2540"/>
                  <wp:docPr id="521" name="Picture 521" descr="imb_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b__6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2102" cy="1405412"/>
                          </a:xfrm>
                          <a:prstGeom prst="rect">
                            <a:avLst/>
                          </a:prstGeom>
                          <a:noFill/>
                          <a:ln>
                            <a:noFill/>
                          </a:ln>
                        </pic:spPr>
                      </pic:pic>
                    </a:graphicData>
                  </a:graphic>
                </wp:inline>
              </w:drawing>
            </w:r>
          </w:p>
        </w:tc>
      </w:tr>
      <w:tr w:rsidR="00B81B86" w:rsidRPr="008A259A" w14:paraId="395370EC"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5EDFE0" w14:textId="1B535721" w:rsidR="00B81B86" w:rsidRPr="008A259A" w:rsidRDefault="00B81B86" w:rsidP="009D154D">
            <w:pPr>
              <w:pStyle w:val="p"/>
              <w:numPr>
                <w:ilvl w:val="1"/>
                <w:numId w:val="5"/>
              </w:numPr>
              <w:ind w:left="314"/>
            </w:pPr>
            <w:bookmarkStart w:id="34" w:name="TS_078C829FE13B41E9923E793F2EEAE796"/>
            <w:bookmarkEnd w:id="34"/>
            <w:r w:rsidRPr="008A259A">
              <w:lastRenderedPageBreak/>
              <w:t xml:space="preserve">Enter </w:t>
            </w:r>
            <w:r w:rsidRPr="008A259A">
              <w:rPr>
                <w:b/>
              </w:rPr>
              <w:t>yes</w:t>
            </w:r>
            <w:r w:rsidRPr="008A259A">
              <w:t xml:space="preserve"> as </w:t>
            </w:r>
            <w:r w:rsidRPr="008A259A">
              <w:rPr>
                <w:b/>
              </w:rPr>
              <w:t>Sequence Flow name</w:t>
            </w:r>
            <w:r w:rsidRPr="008A259A">
              <w:t>.</w:t>
            </w:r>
          </w:p>
          <w:p w14:paraId="64BF64D9" w14:textId="77777777" w:rsidR="00B81B86" w:rsidRPr="008A259A" w:rsidRDefault="00B81B86" w:rsidP="00B81B86">
            <w:pPr>
              <w:pStyle w:val="p"/>
              <w:ind w:left="314"/>
            </w:pPr>
          </w:p>
          <w:p w14:paraId="1D8CB5D2" w14:textId="73F76CD1"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gramStart"/>
            <w:r w:rsidRPr="008A259A">
              <w:rPr>
                <w:rFonts w:ascii="Courier New" w:hAnsi="Courier New" w:cs="Courier New"/>
                <w:b/>
              </w:rPr>
              <w:t>context.approvalStepsResult.Result</w:t>
            </w:r>
            <w:proofErr w:type="gramEnd"/>
            <w:r w:rsidRPr="008A259A">
              <w:rPr>
                <w:rFonts w:ascii="Courier New" w:hAnsi="Courier New" w:cs="Courier New"/>
                <w:b/>
              </w:rPr>
              <w:t>[0</w:t>
            </w:r>
            <w:r w:rsidR="00812248" w:rsidRPr="008A259A">
              <w:rPr>
                <w:rFonts w:ascii="Courier New" w:hAnsi="Courier New" w:cs="Courier New"/>
                <w:b/>
              </w:rPr>
              <w:t>]</w:t>
            </w:r>
            <w:r w:rsidRPr="008A259A">
              <w:rPr>
                <w:rFonts w:ascii="Courier New" w:hAnsi="Courier New" w:cs="Courier New"/>
                <w:b/>
              </w:rPr>
              <w:t>.Approvers.lm_required}</w:t>
            </w:r>
            <w:r w:rsidRPr="008A259A">
              <w:t xml:space="preserve"> as </w:t>
            </w:r>
            <w:r w:rsidR="002B59C8" w:rsidRPr="008A259A">
              <w:rPr>
                <w:b/>
              </w:rPr>
              <w:t>C</w:t>
            </w:r>
            <w:r w:rsidRPr="008A259A">
              <w:rPr>
                <w:b/>
              </w:rPr>
              <w:t>ondition</w:t>
            </w:r>
            <w:r w:rsidRPr="008A259A">
              <w:t>.</w:t>
            </w:r>
          </w:p>
          <w:p w14:paraId="3A27FCBA" w14:textId="77777777" w:rsidR="00B81B86" w:rsidRPr="008A259A" w:rsidRDefault="00B81B86" w:rsidP="00B81B86">
            <w:pPr>
              <w:pStyle w:val="p"/>
            </w:pPr>
          </w:p>
          <w:p w14:paraId="33CC417A" w14:textId="3B48A551" w:rsidR="00B81B86" w:rsidRPr="008A259A" w:rsidRDefault="00B81B86" w:rsidP="00B81B86">
            <w:pPr>
              <w:pStyle w:val="p"/>
            </w:pPr>
            <w:r w:rsidRPr="008A259A">
              <w:t> </w:t>
            </w:r>
            <w:r w:rsidRPr="008A259A">
              <w:rPr>
                <w:noProof/>
              </w:rPr>
              <w:drawing>
                <wp:inline distT="0" distB="0" distL="0" distR="0" wp14:anchorId="0982A850" wp14:editId="747FC187">
                  <wp:extent cx="190500" cy="190500"/>
                  <wp:effectExtent l="0" t="0" r="0" b="0"/>
                  <wp:docPr id="520" name="Picture 520" descr="warnung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arnung_wor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A259A">
              <w:t xml:space="preserve"> Be careful during copying. There are no spaces in the condition. Sometimes during copy, spaces are added automatically. In this case, they need to be removed.</w:t>
            </w:r>
          </w:p>
          <w:p w14:paraId="6CFAD709" w14:textId="77777777" w:rsidR="009B402D" w:rsidRPr="008A259A" w:rsidRDefault="009B402D" w:rsidP="00B81B86">
            <w:pPr>
              <w:pStyle w:val="p"/>
            </w:pPr>
          </w:p>
          <w:p w14:paraId="303394CA" w14:textId="26089648" w:rsidR="00B81B86" w:rsidRPr="008A259A" w:rsidRDefault="009B402D" w:rsidP="009B402D">
            <w:pPr>
              <w:pStyle w:val="p"/>
            </w:pPr>
            <w:r w:rsidRPr="008A259A">
              <w:t xml:space="preserve">Note: </w:t>
            </w:r>
            <w:r w:rsidR="00B81B86" w:rsidRPr="008A259A">
              <w:t xml:space="preserve">This expression uses data in the </w:t>
            </w:r>
            <w:r w:rsidRPr="008A259A">
              <w:t>workflow</w:t>
            </w:r>
            <w:r w:rsidR="00B81B86" w:rsidRPr="008A259A">
              <w:t xml:space="preserve"> </w:t>
            </w:r>
            <w:r w:rsidRPr="008A259A">
              <w:t>c</w:t>
            </w:r>
            <w:r w:rsidR="00B81B86" w:rsidRPr="008A259A">
              <w:t xml:space="preserve">ontext to evaluate whether this branch should be taken. This data </w:t>
            </w:r>
            <w:r w:rsidR="009E20C9" w:rsidRPr="008A259A">
              <w:t>was</w:t>
            </w:r>
            <w:r w:rsidR="00B81B86" w:rsidRPr="008A259A">
              <w:t xml:space="preserve"> </w:t>
            </w:r>
            <w:r w:rsidR="009E20C9" w:rsidRPr="008A259A">
              <w:t>retrieved in previous step</w:t>
            </w:r>
            <w:r w:rsidR="00B81B86" w:rsidRPr="008A259A">
              <w:t xml:space="preserve"> by a </w:t>
            </w:r>
            <w:r w:rsidR="009E20C9" w:rsidRPr="008A259A">
              <w:t>service call</w:t>
            </w:r>
            <w:r w:rsidR="00B81B86" w:rsidRPr="008A259A">
              <w:t xml:space="preserve"> to Business Rules.</w:t>
            </w:r>
          </w:p>
        </w:tc>
        <w:tc>
          <w:tcPr>
            <w:tcW w:w="6572" w:type="dxa"/>
            <w:tcBorders>
              <w:bottom w:val="nil"/>
              <w:right w:val="nil"/>
            </w:tcBorders>
            <w:shd w:val="clear" w:color="auto" w:fill="auto"/>
            <w:tcMar>
              <w:top w:w="108" w:type="dxa"/>
              <w:bottom w:w="108" w:type="dxa"/>
            </w:tcMar>
            <w:vAlign w:val="center"/>
          </w:tcPr>
          <w:p w14:paraId="45DFE4A5" w14:textId="6430484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51F642" wp14:editId="5DCB9BA0">
                  <wp:extent cx="3025132" cy="3110456"/>
                  <wp:effectExtent l="0" t="0" r="0" b="1270"/>
                  <wp:docPr id="519" name="Picture 519" descr="imb_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b__6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6242" cy="3121880"/>
                          </a:xfrm>
                          <a:prstGeom prst="rect">
                            <a:avLst/>
                          </a:prstGeom>
                          <a:noFill/>
                          <a:ln>
                            <a:noFill/>
                          </a:ln>
                        </pic:spPr>
                      </pic:pic>
                    </a:graphicData>
                  </a:graphic>
                </wp:inline>
              </w:drawing>
            </w:r>
          </w:p>
        </w:tc>
      </w:tr>
      <w:tr w:rsidR="00B81B86" w:rsidRPr="008A259A" w14:paraId="6CF980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D04C09" w14:textId="6D82F476" w:rsidR="00B81B86" w:rsidRPr="008A259A" w:rsidRDefault="00B81B86" w:rsidP="009D154D">
            <w:pPr>
              <w:pStyle w:val="p"/>
              <w:numPr>
                <w:ilvl w:val="1"/>
                <w:numId w:val="5"/>
              </w:numPr>
              <w:ind w:left="314"/>
            </w:pPr>
            <w:bookmarkStart w:id="35" w:name="TS_9792B4E15D9A4BE99F6FA53AA696A2A6"/>
            <w:bookmarkEnd w:id="35"/>
            <w:r w:rsidRPr="008A259A">
              <w:t xml:space="preserve">Select the </w:t>
            </w:r>
            <w:r w:rsidR="00090B17" w:rsidRPr="008A259A">
              <w:t>s</w:t>
            </w:r>
            <w:r w:rsidRPr="008A259A">
              <w:t xml:space="preserve">cript task </w:t>
            </w:r>
            <w:r w:rsidRPr="008A259A">
              <w:rPr>
                <w:b/>
              </w:rPr>
              <w:t>Prepare Data</w:t>
            </w:r>
            <w:r w:rsidRPr="008A259A">
              <w:t>.</w:t>
            </w:r>
          </w:p>
          <w:p w14:paraId="2AE91A6B"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4BA751CA" w14:textId="6827ABE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4FB8866" wp14:editId="1DF19FCB">
                  <wp:extent cx="3087584" cy="1069398"/>
                  <wp:effectExtent l="0" t="0" r="0" b="0"/>
                  <wp:docPr id="517" name="Picture 517" descr="imb_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b__6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2234" cy="1074472"/>
                          </a:xfrm>
                          <a:prstGeom prst="rect">
                            <a:avLst/>
                          </a:prstGeom>
                          <a:noFill/>
                          <a:ln>
                            <a:noFill/>
                          </a:ln>
                        </pic:spPr>
                      </pic:pic>
                    </a:graphicData>
                  </a:graphic>
                </wp:inline>
              </w:drawing>
            </w:r>
          </w:p>
        </w:tc>
      </w:tr>
      <w:tr w:rsidR="00B81B86" w:rsidRPr="008A259A" w14:paraId="5F7B5B1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A62C9F1" w14:textId="61399CB8" w:rsidR="00B81B86" w:rsidRPr="008A259A" w:rsidRDefault="00B81B86" w:rsidP="009D154D">
            <w:pPr>
              <w:pStyle w:val="p"/>
              <w:numPr>
                <w:ilvl w:val="1"/>
                <w:numId w:val="5"/>
              </w:numPr>
              <w:ind w:left="314"/>
            </w:pPr>
            <w:bookmarkStart w:id="36" w:name="TS_CB8F22240C0940B499F860B1A138092A"/>
            <w:bookmarkEnd w:id="36"/>
            <w:r w:rsidRPr="008A259A">
              <w:t xml:space="preserve">In the properties, click </w:t>
            </w:r>
            <w:r w:rsidRPr="008A259A">
              <w:rPr>
                <w:b/>
              </w:rPr>
              <w:t>Create File</w:t>
            </w:r>
            <w:r w:rsidRPr="008A259A">
              <w:t>.</w:t>
            </w:r>
          </w:p>
          <w:p w14:paraId="1B918B37"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9968BBB" w14:textId="5AE9DFB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9376B88" wp14:editId="50BAF521">
                  <wp:extent cx="2784920" cy="2713512"/>
                  <wp:effectExtent l="0" t="0" r="0" b="4445"/>
                  <wp:docPr id="516" name="Picture 516" descr="imb_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b__6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0000" cy="2747692"/>
                          </a:xfrm>
                          <a:prstGeom prst="rect">
                            <a:avLst/>
                          </a:prstGeom>
                          <a:noFill/>
                          <a:ln>
                            <a:noFill/>
                          </a:ln>
                        </pic:spPr>
                      </pic:pic>
                    </a:graphicData>
                  </a:graphic>
                </wp:inline>
              </w:drawing>
            </w:r>
          </w:p>
        </w:tc>
      </w:tr>
      <w:tr w:rsidR="00B81B86" w:rsidRPr="008A259A" w14:paraId="18AEA2B5" w14:textId="77777777" w:rsidTr="00A50B2D">
        <w:trPr>
          <w:trHeight w:val="814"/>
        </w:trPr>
        <w:tc>
          <w:tcPr>
            <w:tcW w:w="3828" w:type="dxa"/>
            <w:tcBorders>
              <w:left w:val="nil"/>
              <w:bottom w:val="nil"/>
            </w:tcBorders>
            <w:shd w:val="clear" w:color="auto" w:fill="auto"/>
            <w:tcMar>
              <w:top w:w="108" w:type="dxa"/>
              <w:bottom w:w="108" w:type="dxa"/>
            </w:tcMar>
            <w:vAlign w:val="center"/>
          </w:tcPr>
          <w:p w14:paraId="7EA4B76B" w14:textId="28EF9120" w:rsidR="00B81B86" w:rsidRPr="008A259A" w:rsidRDefault="00B81B86" w:rsidP="009D154D">
            <w:pPr>
              <w:pStyle w:val="p"/>
              <w:numPr>
                <w:ilvl w:val="1"/>
                <w:numId w:val="5"/>
              </w:numPr>
              <w:ind w:left="314"/>
            </w:pPr>
            <w:bookmarkStart w:id="37" w:name="TS_DB2CD07D7D9B4CB3AE47093C28322EC1"/>
            <w:bookmarkEnd w:id="37"/>
            <w:r w:rsidRPr="008A259A">
              <w:lastRenderedPageBreak/>
              <w:t xml:space="preserve">Enter </w:t>
            </w:r>
            <w:proofErr w:type="spellStart"/>
            <w:r w:rsidRPr="008A259A">
              <w:rPr>
                <w:b/>
              </w:rPr>
              <w:t>PrepareData</w:t>
            </w:r>
            <w:proofErr w:type="spellEnd"/>
            <w:r w:rsidRPr="008A259A">
              <w:t xml:space="preserve"> as </w:t>
            </w:r>
            <w:r w:rsidR="00F8550A" w:rsidRPr="008A259A">
              <w:rPr>
                <w:b/>
              </w:rPr>
              <w:t>Name</w:t>
            </w:r>
            <w:r w:rsidRPr="008A259A">
              <w:t>.</w:t>
            </w:r>
          </w:p>
          <w:p w14:paraId="101D7085" w14:textId="77777777" w:rsidR="00B81B86" w:rsidRPr="008A259A" w:rsidRDefault="00B81B86" w:rsidP="004F0173">
            <w:pPr>
              <w:pStyle w:val="p"/>
              <w:ind w:left="314"/>
            </w:pPr>
          </w:p>
          <w:p w14:paraId="5472607A" w14:textId="54BACC45" w:rsidR="00B81B86" w:rsidRPr="008A259A" w:rsidRDefault="00B81B86" w:rsidP="009D154D">
            <w:pPr>
              <w:pStyle w:val="p"/>
              <w:numPr>
                <w:ilvl w:val="1"/>
                <w:numId w:val="5"/>
              </w:numPr>
              <w:ind w:left="314"/>
            </w:pPr>
            <w:r w:rsidRPr="008A259A">
              <w:t xml:space="preserve">Click on </w:t>
            </w:r>
            <w:r w:rsidRPr="008A259A">
              <w:rPr>
                <w:b/>
              </w:rPr>
              <w:t>Create</w:t>
            </w:r>
            <w:r w:rsidRPr="008A259A">
              <w:t>.</w:t>
            </w:r>
          </w:p>
          <w:p w14:paraId="311E73AE"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7848B758" w14:textId="42EC1112"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7557B6D4" wp14:editId="1C4E2D13">
                  <wp:extent cx="3174217" cy="1131323"/>
                  <wp:effectExtent l="0" t="0" r="1270" b="0"/>
                  <wp:docPr id="515" name="Picture 515" descr="imb_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b__6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4776" cy="1135086"/>
                          </a:xfrm>
                          <a:prstGeom prst="rect">
                            <a:avLst/>
                          </a:prstGeom>
                          <a:noFill/>
                          <a:ln>
                            <a:noFill/>
                          </a:ln>
                        </pic:spPr>
                      </pic:pic>
                    </a:graphicData>
                  </a:graphic>
                </wp:inline>
              </w:drawing>
            </w:r>
          </w:p>
        </w:tc>
      </w:tr>
      <w:tr w:rsidR="00B81B86" w:rsidRPr="008A259A" w14:paraId="75409F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4B2BB6F2" w14:textId="75D1BFDD" w:rsidR="00B81B86" w:rsidRPr="008A259A" w:rsidRDefault="00B81B86" w:rsidP="009D154D">
            <w:pPr>
              <w:pStyle w:val="p"/>
              <w:numPr>
                <w:ilvl w:val="1"/>
                <w:numId w:val="5"/>
              </w:numPr>
              <w:ind w:left="314"/>
            </w:pPr>
            <w:r w:rsidRPr="008A259A">
              <w:t xml:space="preserve">Delete </w:t>
            </w:r>
            <w:r w:rsidR="00C71F3D" w:rsidRPr="008A259A">
              <w:t xml:space="preserve">all </w:t>
            </w:r>
            <w:r w:rsidRPr="008A259A">
              <w:t xml:space="preserve">the default content and replace it with the script given in the file </w:t>
            </w:r>
            <w:r w:rsidRPr="008A259A">
              <w:rPr>
                <w:b/>
              </w:rPr>
              <w:t>PrepareData.j</w:t>
            </w:r>
            <w:r w:rsidR="00C71F3D" w:rsidRPr="008A259A">
              <w:rPr>
                <w:b/>
              </w:rPr>
              <w:t>s</w:t>
            </w:r>
          </w:p>
          <w:p w14:paraId="0ABA8935" w14:textId="77777777" w:rsidR="00C71F3D" w:rsidRPr="008A259A" w:rsidRDefault="00C71F3D" w:rsidP="00C71F3D">
            <w:pPr>
              <w:pStyle w:val="p"/>
              <w:ind w:left="-46"/>
            </w:pPr>
          </w:p>
          <w:p w14:paraId="67162C77" w14:textId="152D74DE" w:rsidR="00B81B86" w:rsidRPr="008A259A" w:rsidRDefault="00C71F3D" w:rsidP="00B81B86">
            <w:pPr>
              <w:pStyle w:val="p"/>
            </w:pPr>
            <w:r w:rsidRPr="008A259A">
              <w:t xml:space="preserve">Note: </w:t>
            </w:r>
            <w:r w:rsidR="00B81B86" w:rsidRPr="008A259A">
              <w:t xml:space="preserve">This workflow calls a pre-build rule which you don't need to change now. In a </w:t>
            </w:r>
            <w:r w:rsidR="00E00768">
              <w:t>business rules exercise</w:t>
            </w:r>
            <w:r w:rsidR="00B81B86" w:rsidRPr="008A259A">
              <w:t xml:space="preserve">, a custom rule </w:t>
            </w:r>
            <w:r w:rsidRPr="008A259A">
              <w:t>will be</w:t>
            </w:r>
            <w:r w:rsidR="00B81B86" w:rsidRPr="008A259A">
              <w:t xml:space="preserve"> created</w:t>
            </w:r>
            <w:r w:rsidR="0056658B">
              <w:t xml:space="preserve"> and then you can replace i</w:t>
            </w:r>
            <w:r w:rsidR="00AC656D">
              <w:t>t with your rule service id</w:t>
            </w:r>
            <w:r w:rsidR="00B81B86" w:rsidRPr="008A259A">
              <w:t>.</w:t>
            </w:r>
          </w:p>
          <w:p w14:paraId="24E5300A" w14:textId="77777777" w:rsidR="00C71F3D" w:rsidRPr="008A259A" w:rsidRDefault="00C71F3D" w:rsidP="00B81B86">
            <w:pPr>
              <w:pStyle w:val="p"/>
            </w:pPr>
          </w:p>
          <w:p w14:paraId="79A7E49D" w14:textId="600BCD78" w:rsidR="00B81B86" w:rsidRPr="008A259A" w:rsidRDefault="00B81B86" w:rsidP="00B81B86">
            <w:pPr>
              <w:pStyle w:val="p"/>
              <w:numPr>
                <w:ilvl w:val="1"/>
                <w:numId w:val="5"/>
              </w:numPr>
              <w:ind w:left="314"/>
            </w:pPr>
            <w:r w:rsidRPr="008A259A">
              <w:t xml:space="preserve">Close the file by clicking on </w:t>
            </w:r>
            <w:r w:rsidRPr="008A259A">
              <w:rPr>
                <w:noProof/>
              </w:rPr>
              <w:drawing>
                <wp:inline distT="0" distB="0" distL="0" distR="0" wp14:anchorId="2A4992B7" wp14:editId="638E4501">
                  <wp:extent cx="152400" cy="152400"/>
                  <wp:effectExtent l="0" t="0" r="0" b="0"/>
                  <wp:docPr id="514" name="Picture 514" descr="fieldico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eldicon00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tc>
        <w:tc>
          <w:tcPr>
            <w:tcW w:w="6572" w:type="dxa"/>
            <w:tcBorders>
              <w:bottom w:val="nil"/>
              <w:right w:val="nil"/>
            </w:tcBorders>
            <w:shd w:val="clear" w:color="auto" w:fill="auto"/>
            <w:tcMar>
              <w:top w:w="108" w:type="dxa"/>
              <w:bottom w:w="108" w:type="dxa"/>
            </w:tcMar>
            <w:vAlign w:val="center"/>
          </w:tcPr>
          <w:p w14:paraId="38FA4BF4" w14:textId="76FEC36D" w:rsidR="00B81B86" w:rsidRPr="008A259A" w:rsidRDefault="00EA3B09" w:rsidP="00AC656D">
            <w:pPr>
              <w:pStyle w:val="TableBullet"/>
              <w:tabs>
                <w:tab w:val="clear" w:pos="284"/>
                <w:tab w:val="clear" w:pos="567"/>
                <w:tab w:val="clear" w:pos="851"/>
              </w:tabs>
              <w:rPr>
                <w:noProof/>
              </w:rPr>
            </w:pPr>
            <w:r>
              <w:rPr>
                <w:noProof/>
              </w:rPr>
              <w:drawing>
                <wp:inline distT="0" distB="0" distL="0" distR="0" wp14:anchorId="269C1B32" wp14:editId="1E55A959">
                  <wp:extent cx="4036060" cy="34626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a:stretch>
                            <a:fillRect/>
                          </a:stretch>
                        </pic:blipFill>
                        <pic:spPr>
                          <a:xfrm>
                            <a:off x="0" y="0"/>
                            <a:ext cx="4036060" cy="3462655"/>
                          </a:xfrm>
                          <a:prstGeom prst="rect">
                            <a:avLst/>
                          </a:prstGeom>
                        </pic:spPr>
                      </pic:pic>
                    </a:graphicData>
                  </a:graphic>
                </wp:inline>
              </w:drawing>
            </w:r>
          </w:p>
        </w:tc>
      </w:tr>
      <w:tr w:rsidR="00B81B86" w:rsidRPr="008A259A" w14:paraId="642F0D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7C19188A" w14:textId="5F484079" w:rsidR="00B81B86" w:rsidRPr="008A259A" w:rsidRDefault="00B81B86" w:rsidP="009D154D">
            <w:pPr>
              <w:pStyle w:val="p"/>
              <w:numPr>
                <w:ilvl w:val="1"/>
                <w:numId w:val="5"/>
              </w:numPr>
              <w:ind w:left="314"/>
            </w:pPr>
            <w:bookmarkStart w:id="38" w:name="TS_7F26DEBBF0E74DBAA568603DB32C3763"/>
            <w:bookmarkEnd w:id="38"/>
            <w:r w:rsidRPr="008A259A">
              <w:t xml:space="preserve">Select the Service Task </w:t>
            </w:r>
            <w:r w:rsidRPr="008A259A">
              <w:rPr>
                <w:b/>
              </w:rPr>
              <w:t>Retrieve Approval Steps</w:t>
            </w:r>
            <w:r w:rsidRPr="008A259A">
              <w:t>.</w:t>
            </w:r>
          </w:p>
          <w:p w14:paraId="582885D0"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5A27353" w14:textId="69CF51E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185065E" wp14:editId="135651BA">
                  <wp:extent cx="3032414" cy="645016"/>
                  <wp:effectExtent l="0" t="0" r="3175" b="3175"/>
                  <wp:docPr id="512" name="Picture 512" descr="imb_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b__6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3896" cy="649585"/>
                          </a:xfrm>
                          <a:prstGeom prst="rect">
                            <a:avLst/>
                          </a:prstGeom>
                          <a:noFill/>
                          <a:ln>
                            <a:noFill/>
                          </a:ln>
                        </pic:spPr>
                      </pic:pic>
                    </a:graphicData>
                  </a:graphic>
                </wp:inline>
              </w:drawing>
            </w:r>
          </w:p>
        </w:tc>
      </w:tr>
      <w:tr w:rsidR="00B81B86" w:rsidRPr="008A259A" w14:paraId="71996B4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B62298" w14:textId="58FB8757" w:rsidR="00B81B86" w:rsidRPr="008A259A" w:rsidRDefault="00B81B86" w:rsidP="009D154D">
            <w:pPr>
              <w:pStyle w:val="p"/>
              <w:numPr>
                <w:ilvl w:val="1"/>
                <w:numId w:val="5"/>
              </w:numPr>
              <w:ind w:left="314"/>
            </w:pPr>
            <w:bookmarkStart w:id="39" w:name="TS_97C595B5D3874B98ADEA41EA85355DF5"/>
            <w:bookmarkEnd w:id="39"/>
            <w:r w:rsidRPr="008A259A">
              <w:lastRenderedPageBreak/>
              <w:t xml:space="preserve">Select </w:t>
            </w:r>
            <w:r w:rsidR="004B69C4" w:rsidRPr="008A259A">
              <w:t xml:space="preserve">the </w:t>
            </w:r>
            <w:r w:rsidR="00FA30E4" w:rsidRPr="008A259A">
              <w:rPr>
                <w:b/>
              </w:rPr>
              <w:t>DETAILS</w:t>
            </w:r>
            <w:r w:rsidRPr="008A259A">
              <w:t xml:space="preserve"> tab.</w:t>
            </w:r>
          </w:p>
          <w:p w14:paraId="5759EEEB" w14:textId="77777777" w:rsidR="00B81B86" w:rsidRPr="008A259A" w:rsidRDefault="00B81B86" w:rsidP="00580392">
            <w:pPr>
              <w:pStyle w:val="p"/>
              <w:ind w:left="314"/>
            </w:pPr>
          </w:p>
          <w:p w14:paraId="302F9513" w14:textId="37F8DBE5" w:rsidR="00B81B86" w:rsidRPr="008A259A" w:rsidRDefault="00B81B86" w:rsidP="009D154D">
            <w:pPr>
              <w:pStyle w:val="p"/>
              <w:numPr>
                <w:ilvl w:val="1"/>
                <w:numId w:val="5"/>
              </w:numPr>
              <w:ind w:left="314"/>
            </w:pPr>
            <w:r w:rsidRPr="008A259A">
              <w:t xml:space="preserve">Enter </w:t>
            </w:r>
            <w:r w:rsidR="00B16ED9" w:rsidRPr="008A259A">
              <w:rPr>
                <w:rFonts w:ascii="Courier New" w:hAnsi="Courier New" w:cs="Courier New"/>
                <w:b/>
              </w:rPr>
              <w:t>BUSINESS_RULES</w:t>
            </w:r>
            <w:r w:rsidRPr="008A259A">
              <w:t xml:space="preserve"> as </w:t>
            </w:r>
            <w:r w:rsidRPr="008A259A">
              <w:rPr>
                <w:b/>
              </w:rPr>
              <w:t>Destination</w:t>
            </w:r>
            <w:r w:rsidRPr="008A259A">
              <w:t>.</w:t>
            </w:r>
          </w:p>
          <w:p w14:paraId="2C76BC5E" w14:textId="77777777" w:rsidR="00B81B86" w:rsidRPr="008A259A" w:rsidRDefault="00B81B86" w:rsidP="00580392">
            <w:pPr>
              <w:pStyle w:val="p"/>
              <w:ind w:left="314"/>
            </w:pPr>
          </w:p>
          <w:p w14:paraId="62251A0B" w14:textId="5F790964" w:rsidR="00B81B86" w:rsidRDefault="00B81B86" w:rsidP="009D154D">
            <w:pPr>
              <w:pStyle w:val="p"/>
              <w:numPr>
                <w:ilvl w:val="1"/>
                <w:numId w:val="5"/>
              </w:numPr>
              <w:ind w:left="314"/>
            </w:pPr>
            <w:r w:rsidRPr="008A259A">
              <w:t xml:space="preserve">Enter </w:t>
            </w:r>
            <w:r w:rsidR="00577C19" w:rsidRPr="00577C19">
              <w:rPr>
                <w:rFonts w:ascii="Courier New" w:hAnsi="Courier New" w:cs="Courier New"/>
                <w:b/>
              </w:rPr>
              <w:t>/</w:t>
            </w:r>
            <w:r w:rsidR="00A009FD">
              <w:rPr>
                <w:rFonts w:ascii="Courier New" w:hAnsi="Courier New" w:cs="Courier New"/>
                <w:b/>
              </w:rPr>
              <w:t>rest/</w:t>
            </w:r>
            <w:r w:rsidR="00577C19" w:rsidRPr="00577C19">
              <w:rPr>
                <w:rFonts w:ascii="Courier New" w:hAnsi="Courier New" w:cs="Courier New"/>
                <w:b/>
              </w:rPr>
              <w:t>v2/rule-services</w:t>
            </w:r>
            <w:r w:rsidR="00577C19">
              <w:rPr>
                <w:rFonts w:ascii="Courier New" w:hAnsi="Courier New" w:cs="Courier New"/>
                <w:b/>
              </w:rPr>
              <w:t xml:space="preserve"> </w:t>
            </w:r>
            <w:r w:rsidRPr="008A259A">
              <w:t xml:space="preserve">as </w:t>
            </w:r>
            <w:r w:rsidRPr="008A259A">
              <w:rPr>
                <w:b/>
              </w:rPr>
              <w:t>Path</w:t>
            </w:r>
            <w:r w:rsidRPr="008A259A">
              <w:t>.</w:t>
            </w:r>
          </w:p>
          <w:p w14:paraId="1FF44309" w14:textId="77777777" w:rsidR="00B66D89" w:rsidRDefault="00B66D89" w:rsidP="00B66D89">
            <w:pPr>
              <w:pStyle w:val="ListParagraph"/>
            </w:pPr>
          </w:p>
          <w:p w14:paraId="416A2402" w14:textId="172FF989" w:rsidR="00B66D89" w:rsidRPr="008A259A" w:rsidRDefault="00B66D89" w:rsidP="009D154D">
            <w:pPr>
              <w:pStyle w:val="p"/>
              <w:numPr>
                <w:ilvl w:val="1"/>
                <w:numId w:val="5"/>
              </w:numPr>
              <w:ind w:left="314"/>
            </w:pPr>
            <w:r>
              <w:t xml:space="preserve">Enter HTTP Method as </w:t>
            </w:r>
            <w:r w:rsidRPr="00B66D89">
              <w:rPr>
                <w:b/>
                <w:bCs/>
              </w:rPr>
              <w:t>POST</w:t>
            </w:r>
            <w:r>
              <w:t>.</w:t>
            </w:r>
          </w:p>
          <w:p w14:paraId="4465052B" w14:textId="77777777" w:rsidR="00B81B86" w:rsidRPr="008A259A" w:rsidRDefault="00B81B86" w:rsidP="00B81B86">
            <w:pPr>
              <w:pStyle w:val="p"/>
            </w:pPr>
          </w:p>
          <w:p w14:paraId="72840F0C" w14:textId="2266AE90"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context.rulesPayload</w:t>
            </w:r>
            <w:proofErr w:type="spellEnd"/>
            <w:proofErr w:type="gramEnd"/>
            <w:r w:rsidRPr="008A259A">
              <w:rPr>
                <w:rFonts w:ascii="Courier New" w:hAnsi="Courier New" w:cs="Courier New"/>
                <w:b/>
              </w:rPr>
              <w:t>}</w:t>
            </w:r>
            <w:r w:rsidRPr="008A259A">
              <w:t xml:space="preserve"> as </w:t>
            </w:r>
            <w:r w:rsidRPr="008A259A">
              <w:rPr>
                <w:b/>
              </w:rPr>
              <w:t>Request Variable</w:t>
            </w:r>
            <w:r w:rsidRPr="008A259A">
              <w:t>.</w:t>
            </w:r>
          </w:p>
          <w:p w14:paraId="4F4223B0" w14:textId="77777777" w:rsidR="00B81B86" w:rsidRPr="008A259A" w:rsidRDefault="00B81B86" w:rsidP="00580392">
            <w:pPr>
              <w:pStyle w:val="p"/>
              <w:ind w:left="314"/>
            </w:pPr>
          </w:p>
          <w:p w14:paraId="375FF92B" w14:textId="58438F7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context.approvalStepsResult</w:t>
            </w:r>
            <w:proofErr w:type="spellEnd"/>
            <w:proofErr w:type="gramEnd"/>
            <w:r w:rsidRPr="008A259A">
              <w:rPr>
                <w:rFonts w:ascii="Courier New" w:hAnsi="Courier New" w:cs="Courier New"/>
                <w:b/>
              </w:rPr>
              <w:t>}</w:t>
            </w:r>
            <w:r w:rsidRPr="008A259A">
              <w:t xml:space="preserve"> as </w:t>
            </w:r>
            <w:r w:rsidRPr="008A259A">
              <w:rPr>
                <w:b/>
              </w:rPr>
              <w:t>Response Variable</w:t>
            </w:r>
            <w:r w:rsidRPr="008A259A">
              <w:t>.</w:t>
            </w:r>
          </w:p>
          <w:p w14:paraId="3C3AA782"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138F846" w14:textId="6B8A5D6F" w:rsidR="00B81B86" w:rsidRPr="008A259A" w:rsidRDefault="00036763" w:rsidP="00B81B86">
            <w:pPr>
              <w:pStyle w:val="TableBullet"/>
              <w:tabs>
                <w:tab w:val="clear" w:pos="284"/>
                <w:tab w:val="clear" w:pos="567"/>
                <w:tab w:val="clear" w:pos="851"/>
              </w:tabs>
              <w:ind w:left="170"/>
              <w:rPr>
                <w:noProof/>
              </w:rPr>
            </w:pPr>
            <w:r>
              <w:rPr>
                <w:noProof/>
              </w:rPr>
              <w:drawing>
                <wp:inline distT="0" distB="0" distL="0" distR="0" wp14:anchorId="362F563F" wp14:editId="1F6BB1D3">
                  <wp:extent cx="2749138" cy="48667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stretch>
                            <a:fillRect/>
                          </a:stretch>
                        </pic:blipFill>
                        <pic:spPr>
                          <a:xfrm>
                            <a:off x="0" y="0"/>
                            <a:ext cx="2779204" cy="4920018"/>
                          </a:xfrm>
                          <a:prstGeom prst="rect">
                            <a:avLst/>
                          </a:prstGeom>
                        </pic:spPr>
                      </pic:pic>
                    </a:graphicData>
                  </a:graphic>
                </wp:inline>
              </w:drawing>
            </w:r>
          </w:p>
        </w:tc>
      </w:tr>
      <w:tr w:rsidR="00B81B86" w:rsidRPr="008A259A" w14:paraId="310F3AB9"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4CA379" w14:textId="4E3D87F9" w:rsidR="00B81B86" w:rsidRPr="008A259A" w:rsidRDefault="00B81B86" w:rsidP="009D154D">
            <w:pPr>
              <w:pStyle w:val="p"/>
              <w:numPr>
                <w:ilvl w:val="1"/>
                <w:numId w:val="5"/>
              </w:numPr>
              <w:ind w:left="314"/>
            </w:pPr>
            <w:bookmarkStart w:id="40" w:name="TS_CEDC7B0C2A3948F5BE8C625F47567F53"/>
            <w:bookmarkEnd w:id="40"/>
            <w:r w:rsidRPr="008A259A">
              <w:t xml:space="preserve">Select the User Task </w:t>
            </w:r>
            <w:r w:rsidRPr="008A259A">
              <w:rPr>
                <w:b/>
              </w:rPr>
              <w:t>Approval Task (Local Manager)</w:t>
            </w:r>
            <w:r w:rsidRPr="008A259A">
              <w:t>.</w:t>
            </w:r>
          </w:p>
          <w:p w14:paraId="52264374"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0F6A471" w14:textId="072831C0" w:rsidR="00B81B86" w:rsidRPr="008A259A" w:rsidRDefault="00B81B86" w:rsidP="002E5CC5">
            <w:pPr>
              <w:pStyle w:val="TableBullet"/>
              <w:tabs>
                <w:tab w:val="clear" w:pos="284"/>
                <w:tab w:val="clear" w:pos="567"/>
                <w:tab w:val="clear" w:pos="851"/>
              </w:tabs>
              <w:rPr>
                <w:noProof/>
              </w:rPr>
            </w:pPr>
            <w:r w:rsidRPr="008A259A">
              <w:rPr>
                <w:noProof/>
              </w:rPr>
              <w:drawing>
                <wp:inline distT="0" distB="0" distL="0" distR="0" wp14:anchorId="2C094F98" wp14:editId="7C3F4093">
                  <wp:extent cx="3543300" cy="1152525"/>
                  <wp:effectExtent l="0" t="0" r="0" b="9525"/>
                  <wp:docPr id="229" name="Picture 229" descr="imb_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b__6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3300" cy="1152525"/>
                          </a:xfrm>
                          <a:prstGeom prst="rect">
                            <a:avLst/>
                          </a:prstGeom>
                          <a:noFill/>
                          <a:ln>
                            <a:noFill/>
                          </a:ln>
                        </pic:spPr>
                      </pic:pic>
                    </a:graphicData>
                  </a:graphic>
                </wp:inline>
              </w:drawing>
            </w:r>
          </w:p>
        </w:tc>
      </w:tr>
      <w:tr w:rsidR="00B81B86" w:rsidRPr="008A259A" w14:paraId="1C54C963"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BEA61D" w14:textId="0F9BCF57" w:rsidR="00B81B86" w:rsidRPr="008A259A" w:rsidRDefault="00B81B86" w:rsidP="009D154D">
            <w:pPr>
              <w:pStyle w:val="p"/>
              <w:numPr>
                <w:ilvl w:val="1"/>
                <w:numId w:val="5"/>
              </w:numPr>
              <w:ind w:left="314"/>
            </w:pPr>
            <w:bookmarkStart w:id="41" w:name="TS_B884FF0B064C4C6AA6C9F4AE08AAA40A"/>
            <w:bookmarkEnd w:id="41"/>
            <w:r w:rsidRPr="008A259A">
              <w:lastRenderedPageBreak/>
              <w:t xml:space="preserve">Select the </w:t>
            </w:r>
            <w:r w:rsidR="007A475A" w:rsidRPr="008A259A">
              <w:rPr>
                <w:b/>
              </w:rPr>
              <w:t>DETAILS</w:t>
            </w:r>
            <w:r w:rsidRPr="008A259A">
              <w:t xml:space="preserve"> tab.</w:t>
            </w:r>
          </w:p>
          <w:p w14:paraId="5BF7ADDB" w14:textId="77777777" w:rsidR="00B81B86" w:rsidRPr="008A259A" w:rsidRDefault="00B81B86" w:rsidP="00060EC6">
            <w:pPr>
              <w:pStyle w:val="p"/>
              <w:ind w:left="314"/>
            </w:pPr>
          </w:p>
          <w:p w14:paraId="47D58632" w14:textId="22692975" w:rsidR="00B81B86" w:rsidRPr="008A259A" w:rsidRDefault="00B81B86" w:rsidP="009D154D">
            <w:pPr>
              <w:pStyle w:val="p"/>
              <w:numPr>
                <w:ilvl w:val="1"/>
                <w:numId w:val="5"/>
              </w:numPr>
              <w:ind w:left="314"/>
            </w:pPr>
            <w:r w:rsidRPr="008A259A">
              <w:t xml:space="preserve">Enter </w:t>
            </w:r>
            <w:r w:rsidRPr="008A259A">
              <w:rPr>
                <w:rFonts w:ascii="Courier New" w:hAnsi="Courier New" w:cs="Courier New"/>
                <w:b/>
              </w:rPr>
              <w:t>Approval for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context.Title</w:t>
            </w:r>
            <w:proofErr w:type="spellEnd"/>
            <w:proofErr w:type="gramEnd"/>
            <w:r w:rsidRPr="008A259A">
              <w:rPr>
                <w:rFonts w:ascii="Courier New" w:hAnsi="Courier New" w:cs="Courier New"/>
                <w:b/>
              </w:rPr>
              <w:t>}' in your role as Local Manager</w:t>
            </w:r>
            <w:r w:rsidRPr="008A259A">
              <w:t xml:space="preserve"> as </w:t>
            </w:r>
            <w:r w:rsidRPr="008A259A">
              <w:rPr>
                <w:b/>
              </w:rPr>
              <w:t>Subject</w:t>
            </w:r>
            <w:r w:rsidRPr="008A259A">
              <w:t>.</w:t>
            </w:r>
          </w:p>
          <w:p w14:paraId="658A0B9F" w14:textId="77777777" w:rsidR="00B81B86" w:rsidRPr="008A259A" w:rsidRDefault="00B81B86" w:rsidP="00060EC6">
            <w:pPr>
              <w:pStyle w:val="p"/>
              <w:ind w:left="314"/>
            </w:pPr>
          </w:p>
          <w:p w14:paraId="7BECBC55" w14:textId="3C06AA1F" w:rsidR="00B81B86" w:rsidRPr="008A259A" w:rsidRDefault="00B81B86" w:rsidP="009D154D">
            <w:pPr>
              <w:pStyle w:val="p"/>
              <w:numPr>
                <w:ilvl w:val="1"/>
                <w:numId w:val="5"/>
              </w:numPr>
              <w:ind w:left="314"/>
            </w:pPr>
            <w:r w:rsidRPr="008A259A">
              <w:t xml:space="preserve">Enter </w:t>
            </w:r>
            <w:r w:rsidR="002C6FC9" w:rsidRPr="008A259A">
              <w:rPr>
                <w:b/>
              </w:rPr>
              <w:t>$</w:t>
            </w:r>
            <w:r w:rsidR="00753422" w:rsidRPr="00753422">
              <w:rPr>
                <w:rFonts w:ascii="Courier New" w:hAnsi="Courier New" w:cs="Courier New"/>
                <w:b/>
              </w:rPr>
              <w:t>{</w:t>
            </w:r>
            <w:proofErr w:type="spellStart"/>
            <w:proofErr w:type="gramStart"/>
            <w:r w:rsidR="00753422" w:rsidRPr="00753422">
              <w:rPr>
                <w:rFonts w:ascii="Courier New" w:hAnsi="Courier New" w:cs="Courier New"/>
                <w:b/>
              </w:rPr>
              <w:t>context.approvalStepsResult.Result</w:t>
            </w:r>
            <w:proofErr w:type="spellEnd"/>
            <w:proofErr w:type="gramEnd"/>
            <w:r w:rsidR="00753422" w:rsidRPr="00753422">
              <w:rPr>
                <w:rFonts w:ascii="Courier New" w:hAnsi="Courier New" w:cs="Courier New"/>
                <w:b/>
              </w:rPr>
              <w:t>[0].</w:t>
            </w:r>
            <w:proofErr w:type="spellStart"/>
            <w:r w:rsidR="00753422" w:rsidRPr="00753422">
              <w:rPr>
                <w:rFonts w:ascii="Courier New" w:hAnsi="Courier New" w:cs="Courier New"/>
                <w:b/>
              </w:rPr>
              <w:t>Approvers.lm_userid</w:t>
            </w:r>
            <w:proofErr w:type="spellEnd"/>
            <w:r w:rsidR="00753422" w:rsidRPr="00753422">
              <w:rPr>
                <w:rFonts w:ascii="Courier New" w:hAnsi="Courier New" w:cs="Courier New"/>
                <w:b/>
              </w:rPr>
              <w:t xml:space="preserve">}, </w:t>
            </w:r>
            <w:r w:rsidR="002C6FC9" w:rsidRPr="008A259A">
              <w:rPr>
                <w:b/>
              </w:rPr>
              <w:t>$</w:t>
            </w:r>
            <w:r w:rsidR="00753422" w:rsidRPr="00753422">
              <w:rPr>
                <w:rFonts w:ascii="Courier New" w:hAnsi="Courier New" w:cs="Courier New"/>
                <w:b/>
              </w:rPr>
              <w:t>{</w:t>
            </w:r>
            <w:proofErr w:type="spellStart"/>
            <w:r w:rsidR="00833A00">
              <w:rPr>
                <w:rFonts w:ascii="Courier New" w:hAnsi="Courier New" w:cs="Courier New"/>
                <w:b/>
              </w:rPr>
              <w:t>info</w:t>
            </w:r>
            <w:r w:rsidR="00753422" w:rsidRPr="00753422">
              <w:rPr>
                <w:rFonts w:ascii="Courier New" w:hAnsi="Courier New" w:cs="Courier New"/>
                <w:b/>
              </w:rPr>
              <w:t>.startedBy</w:t>
            </w:r>
            <w:proofErr w:type="spellEnd"/>
            <w:r w:rsidR="00753422" w:rsidRPr="00753422">
              <w:rPr>
                <w:rFonts w:ascii="Courier New" w:hAnsi="Courier New" w:cs="Courier New"/>
                <w:b/>
              </w:rPr>
              <w:t>}</w:t>
            </w:r>
            <w:r w:rsidRPr="008A259A">
              <w:t xml:space="preserve"> as </w:t>
            </w:r>
            <w:r w:rsidRPr="008A259A">
              <w:rPr>
                <w:b/>
              </w:rPr>
              <w:t>Recipients - Users</w:t>
            </w:r>
            <w:r w:rsidRPr="008A259A">
              <w:t>.</w:t>
            </w:r>
          </w:p>
          <w:p w14:paraId="44020675" w14:textId="77777777" w:rsidR="00B81B86" w:rsidRPr="008A259A" w:rsidRDefault="00B81B86" w:rsidP="00060EC6">
            <w:pPr>
              <w:pStyle w:val="p"/>
              <w:ind w:left="314"/>
            </w:pPr>
          </w:p>
          <w:p w14:paraId="1CC1B5FC" w14:textId="261C0374" w:rsidR="00B81B86" w:rsidRPr="008A259A" w:rsidRDefault="00753422" w:rsidP="00060EC6">
            <w:pPr>
              <w:pStyle w:val="p"/>
              <w:ind w:left="314"/>
            </w:pPr>
            <w:r>
              <w:t>It means that t</w:t>
            </w:r>
            <w:r w:rsidR="00B81B86" w:rsidRPr="008A259A">
              <w:t>h</w:t>
            </w:r>
            <w:r>
              <w:t>is</w:t>
            </w:r>
            <w:r w:rsidR="00B81B86" w:rsidRPr="008A259A">
              <w:t xml:space="preserve"> user task</w:t>
            </w:r>
            <w:r w:rsidR="003C58E1" w:rsidRPr="008A259A">
              <w:t xml:space="preserve"> </w:t>
            </w:r>
            <w:r w:rsidR="00B81B86" w:rsidRPr="008A259A">
              <w:t>will</w:t>
            </w:r>
            <w:r>
              <w:t xml:space="preserve"> be </w:t>
            </w:r>
            <w:r w:rsidR="00B81B86" w:rsidRPr="008A259A">
              <w:t xml:space="preserve">sent to </w:t>
            </w:r>
            <w:r>
              <w:t>the users</w:t>
            </w:r>
            <w:r w:rsidR="00917689">
              <w:t xml:space="preserve"> </w:t>
            </w:r>
            <w:r w:rsidR="00B81B86" w:rsidRPr="008A259A">
              <w:t>retrieved from Business Rules</w:t>
            </w:r>
            <w:r>
              <w:t xml:space="preserve"> and </w:t>
            </w:r>
            <w:r w:rsidRPr="008A259A">
              <w:t>the workflow initiato</w:t>
            </w:r>
            <w:r>
              <w:t>r</w:t>
            </w:r>
            <w:r w:rsidR="00B81B86" w:rsidRPr="008A259A">
              <w:t>.</w:t>
            </w:r>
          </w:p>
        </w:tc>
        <w:tc>
          <w:tcPr>
            <w:tcW w:w="6572" w:type="dxa"/>
            <w:tcBorders>
              <w:bottom w:val="nil"/>
              <w:right w:val="nil"/>
            </w:tcBorders>
            <w:shd w:val="clear" w:color="auto" w:fill="auto"/>
            <w:tcMar>
              <w:top w:w="108" w:type="dxa"/>
              <w:bottom w:w="108" w:type="dxa"/>
            </w:tcMar>
            <w:vAlign w:val="center"/>
          </w:tcPr>
          <w:p w14:paraId="4E6F3BC5" w14:textId="6C714EE7" w:rsidR="00B81B86" w:rsidRPr="008A259A" w:rsidRDefault="005867F9" w:rsidP="00B81B86">
            <w:pPr>
              <w:pStyle w:val="TableBullet"/>
              <w:tabs>
                <w:tab w:val="clear" w:pos="284"/>
                <w:tab w:val="clear" w:pos="567"/>
                <w:tab w:val="clear" w:pos="851"/>
              </w:tabs>
              <w:ind w:left="170"/>
              <w:rPr>
                <w:noProof/>
              </w:rPr>
            </w:pPr>
            <w:r>
              <w:rPr>
                <w:noProof/>
              </w:rPr>
              <w:drawing>
                <wp:inline distT="0" distB="0" distL="0" distR="0" wp14:anchorId="51ECEA74" wp14:editId="633095E0">
                  <wp:extent cx="3181037" cy="343978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6"/>
                          <a:stretch>
                            <a:fillRect/>
                          </a:stretch>
                        </pic:blipFill>
                        <pic:spPr>
                          <a:xfrm>
                            <a:off x="0" y="0"/>
                            <a:ext cx="3189305" cy="3448725"/>
                          </a:xfrm>
                          <a:prstGeom prst="rect">
                            <a:avLst/>
                          </a:prstGeom>
                        </pic:spPr>
                      </pic:pic>
                    </a:graphicData>
                  </a:graphic>
                </wp:inline>
              </w:drawing>
            </w:r>
          </w:p>
        </w:tc>
      </w:tr>
      <w:tr w:rsidR="00B81B86" w:rsidRPr="008A259A" w14:paraId="3754F6A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86EB30" w14:textId="62658E1C" w:rsidR="00B81B86" w:rsidRPr="008A259A" w:rsidRDefault="00B81B86" w:rsidP="009D154D">
            <w:pPr>
              <w:pStyle w:val="p"/>
              <w:numPr>
                <w:ilvl w:val="1"/>
                <w:numId w:val="5"/>
              </w:numPr>
              <w:ind w:left="314"/>
            </w:pPr>
            <w:bookmarkStart w:id="42" w:name="TS_934B40B3F32C4D63B77CD7918544E571"/>
            <w:bookmarkEnd w:id="42"/>
            <w:r w:rsidRPr="008A259A">
              <w:lastRenderedPageBreak/>
              <w:t xml:space="preserve">Select the </w:t>
            </w:r>
            <w:r w:rsidR="0095165B" w:rsidRPr="008A259A">
              <w:rPr>
                <w:b/>
              </w:rPr>
              <w:t>USER INTERFACE</w:t>
            </w:r>
            <w:r w:rsidRPr="008A259A">
              <w:t xml:space="preserve"> tab.</w:t>
            </w:r>
          </w:p>
          <w:p w14:paraId="3FF962B6" w14:textId="77777777" w:rsidR="00B81B86" w:rsidRPr="008A259A" w:rsidRDefault="00B81B86" w:rsidP="00466905">
            <w:pPr>
              <w:pStyle w:val="p"/>
              <w:ind w:left="314"/>
            </w:pPr>
          </w:p>
          <w:p w14:paraId="5D4CA486" w14:textId="035F0A9A" w:rsidR="00B81B86" w:rsidRPr="008A259A" w:rsidRDefault="00B81B86" w:rsidP="009D154D">
            <w:pPr>
              <w:pStyle w:val="p"/>
              <w:numPr>
                <w:ilvl w:val="1"/>
                <w:numId w:val="5"/>
              </w:numPr>
              <w:ind w:left="314"/>
            </w:pPr>
            <w:r w:rsidRPr="008A259A">
              <w:t xml:space="preserve">Select </w:t>
            </w:r>
            <w:r w:rsidRPr="008A259A">
              <w:rPr>
                <w:b/>
              </w:rPr>
              <w:t>Form</w:t>
            </w:r>
            <w:r w:rsidRPr="008A259A">
              <w:t xml:space="preserve"> in the dropdown menu for </w:t>
            </w:r>
            <w:r w:rsidRPr="008A259A">
              <w:rPr>
                <w:b/>
              </w:rPr>
              <w:t>Type</w:t>
            </w:r>
            <w:r w:rsidRPr="008A259A">
              <w:t>.</w:t>
            </w:r>
          </w:p>
          <w:p w14:paraId="6050A2A9" w14:textId="77777777" w:rsidR="00B81B86" w:rsidRPr="008A259A" w:rsidRDefault="00B81B86" w:rsidP="00466905">
            <w:pPr>
              <w:pStyle w:val="p"/>
              <w:ind w:left="314"/>
            </w:pPr>
          </w:p>
          <w:p w14:paraId="107D2283" w14:textId="70265F61" w:rsidR="00B81B86" w:rsidRPr="008A259A" w:rsidRDefault="00B81B86" w:rsidP="009D154D">
            <w:pPr>
              <w:pStyle w:val="p"/>
              <w:numPr>
                <w:ilvl w:val="1"/>
                <w:numId w:val="5"/>
              </w:numPr>
              <w:ind w:left="314"/>
            </w:pPr>
            <w:r w:rsidRPr="008A259A">
              <w:t xml:space="preserve">Click </w:t>
            </w:r>
            <w:r w:rsidRPr="008A259A">
              <w:rPr>
                <w:b/>
              </w:rPr>
              <w:t>Create File</w:t>
            </w:r>
            <w:r w:rsidRPr="008A259A">
              <w:t>.</w:t>
            </w:r>
          </w:p>
          <w:p w14:paraId="2BA1AB65" w14:textId="77777777" w:rsidR="00B81B86" w:rsidRPr="008A259A" w:rsidRDefault="00B81B86" w:rsidP="00B81B86">
            <w:pPr>
              <w:pStyle w:val="p"/>
            </w:pPr>
          </w:p>
          <w:p w14:paraId="7439172F" w14:textId="6B997DF9" w:rsidR="00B81B86" w:rsidRPr="008A259A" w:rsidRDefault="00B81B86" w:rsidP="00466905">
            <w:pPr>
              <w:pStyle w:val="p"/>
              <w:ind w:left="720"/>
            </w:pPr>
          </w:p>
          <w:p w14:paraId="3A43A00F" w14:textId="0AABCB69" w:rsidR="00B81B86" w:rsidRPr="008A259A" w:rsidRDefault="00466905" w:rsidP="00466905">
            <w:pPr>
              <w:pStyle w:val="TableHeadline"/>
              <w:rPr>
                <w:b w:val="0"/>
                <w:bCs/>
              </w:rPr>
            </w:pPr>
            <w:r w:rsidRPr="008A259A">
              <w:rPr>
                <w:b w:val="0"/>
                <w:bCs/>
              </w:rPr>
              <w:t xml:space="preserve">Note: </w:t>
            </w:r>
            <w:r w:rsidR="00B81B86" w:rsidRPr="008A259A">
              <w:rPr>
                <w:b w:val="0"/>
                <w:bCs/>
              </w:rPr>
              <w:t>Forms are a quick way to create simple task UIs.</w:t>
            </w:r>
          </w:p>
        </w:tc>
        <w:tc>
          <w:tcPr>
            <w:tcW w:w="6572" w:type="dxa"/>
            <w:tcBorders>
              <w:bottom w:val="nil"/>
              <w:right w:val="nil"/>
            </w:tcBorders>
            <w:shd w:val="clear" w:color="auto" w:fill="auto"/>
            <w:tcMar>
              <w:top w:w="108" w:type="dxa"/>
              <w:bottom w:w="108" w:type="dxa"/>
            </w:tcMar>
            <w:vAlign w:val="center"/>
          </w:tcPr>
          <w:p w14:paraId="4F602AC0" w14:textId="7196B57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3DBCE914" wp14:editId="13468381">
                  <wp:extent cx="3714750" cy="3819525"/>
                  <wp:effectExtent l="0" t="0" r="0" b="9525"/>
                  <wp:docPr id="225" name="Picture 225" descr="imb_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b__6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tc>
      </w:tr>
      <w:tr w:rsidR="00B81B86" w:rsidRPr="008A259A" w14:paraId="7555A04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DFF9BAA" w14:textId="4552F314" w:rsidR="00B81B86" w:rsidRPr="008A259A" w:rsidRDefault="00B81B86" w:rsidP="009D154D">
            <w:pPr>
              <w:pStyle w:val="p"/>
              <w:numPr>
                <w:ilvl w:val="1"/>
                <w:numId w:val="5"/>
              </w:numPr>
              <w:ind w:left="314"/>
            </w:pPr>
            <w:bookmarkStart w:id="43" w:name="TS_D05282D33D014CF9A3D02C1D5AD8A251"/>
            <w:bookmarkEnd w:id="43"/>
            <w:r w:rsidRPr="008A259A">
              <w:t xml:space="preserve">In the popup, enter </w:t>
            </w:r>
            <w:r w:rsidRPr="008A259A">
              <w:rPr>
                <w:b/>
              </w:rPr>
              <w:t>CapexApproval_</w:t>
            </w:r>
            <w:r w:rsidR="004C7735" w:rsidRPr="008A259A">
              <w:rPr>
                <w:b/>
              </w:rPr>
              <w:t>00</w:t>
            </w:r>
            <w:r w:rsidRPr="008A259A">
              <w:t xml:space="preserve"> as </w:t>
            </w:r>
            <w:r w:rsidRPr="008A259A">
              <w:rPr>
                <w:b/>
              </w:rPr>
              <w:t>Form name</w:t>
            </w:r>
            <w:r w:rsidRPr="008A259A">
              <w:t xml:space="preserve">. </w:t>
            </w:r>
          </w:p>
          <w:p w14:paraId="1A4423A1" w14:textId="77777777" w:rsidR="00052470" w:rsidRPr="008A259A" w:rsidRDefault="00052470" w:rsidP="00052470">
            <w:pPr>
              <w:pStyle w:val="p"/>
              <w:ind w:left="314"/>
            </w:pPr>
          </w:p>
          <w:p w14:paraId="6203A73E" w14:textId="435BAF8A" w:rsidR="00B81B86" w:rsidRPr="008A259A" w:rsidRDefault="00B81B86" w:rsidP="009D154D">
            <w:pPr>
              <w:pStyle w:val="p"/>
              <w:numPr>
                <w:ilvl w:val="1"/>
                <w:numId w:val="5"/>
              </w:numPr>
              <w:ind w:left="314"/>
            </w:pPr>
            <w:r w:rsidRPr="008A259A">
              <w:t xml:space="preserve">Press </w:t>
            </w:r>
            <w:r w:rsidRPr="008A259A">
              <w:rPr>
                <w:b/>
              </w:rPr>
              <w:t>TAB</w:t>
            </w:r>
            <w:r w:rsidRPr="008A259A">
              <w:t xml:space="preserve"> to accept the generated Id.</w:t>
            </w:r>
          </w:p>
          <w:p w14:paraId="4133D13C" w14:textId="77777777" w:rsidR="00B81B86" w:rsidRPr="008A259A" w:rsidRDefault="00B81B86" w:rsidP="004C7735">
            <w:pPr>
              <w:pStyle w:val="p"/>
              <w:ind w:left="314"/>
            </w:pPr>
          </w:p>
          <w:p w14:paraId="7BEED138" w14:textId="2F6A186D" w:rsidR="00B81B86" w:rsidRPr="008A259A" w:rsidRDefault="00B81B86" w:rsidP="009D154D">
            <w:pPr>
              <w:pStyle w:val="p"/>
              <w:numPr>
                <w:ilvl w:val="1"/>
                <w:numId w:val="5"/>
              </w:numPr>
              <w:ind w:left="314"/>
            </w:pPr>
            <w:r w:rsidRPr="008A259A">
              <w:t xml:space="preserve">Enter </w:t>
            </w:r>
            <w:r w:rsidRPr="008A259A">
              <w:rPr>
                <w:b/>
              </w:rPr>
              <w:t>1</w:t>
            </w:r>
            <w:r w:rsidRPr="008A259A">
              <w:t xml:space="preserve"> as </w:t>
            </w:r>
            <w:r w:rsidRPr="008A259A">
              <w:rPr>
                <w:b/>
              </w:rPr>
              <w:t>Revision</w:t>
            </w:r>
            <w:r w:rsidRPr="008A259A">
              <w:t>.</w:t>
            </w:r>
          </w:p>
          <w:p w14:paraId="13DD5D2A" w14:textId="77777777" w:rsidR="00B81B86" w:rsidRPr="008A259A" w:rsidRDefault="00B81B86" w:rsidP="004C7735">
            <w:pPr>
              <w:pStyle w:val="p"/>
              <w:ind w:left="314"/>
            </w:pPr>
          </w:p>
          <w:p w14:paraId="2E4BC5A3" w14:textId="1437D887" w:rsidR="00B81B86" w:rsidRPr="008A259A" w:rsidRDefault="00B81B86" w:rsidP="009D154D">
            <w:pPr>
              <w:pStyle w:val="p"/>
              <w:numPr>
                <w:ilvl w:val="1"/>
                <w:numId w:val="5"/>
              </w:numPr>
              <w:ind w:left="314"/>
            </w:pPr>
            <w:r w:rsidRPr="008A259A">
              <w:t xml:space="preserve">Click </w:t>
            </w:r>
            <w:r w:rsidRPr="008A259A">
              <w:rPr>
                <w:b/>
              </w:rPr>
              <w:t>Create</w:t>
            </w:r>
            <w:r w:rsidRPr="008A259A">
              <w:t>.</w:t>
            </w:r>
          </w:p>
          <w:p w14:paraId="1497596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0D4D9B90" w14:textId="2BE9CC9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35A968B" wp14:editId="054E3C99">
                  <wp:extent cx="3714750" cy="1990725"/>
                  <wp:effectExtent l="0" t="0" r="0" b="9525"/>
                  <wp:docPr id="224" name="Picture 224" descr="imb_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b__6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4750" cy="1990725"/>
                          </a:xfrm>
                          <a:prstGeom prst="rect">
                            <a:avLst/>
                          </a:prstGeom>
                          <a:noFill/>
                          <a:ln>
                            <a:noFill/>
                          </a:ln>
                        </pic:spPr>
                      </pic:pic>
                    </a:graphicData>
                  </a:graphic>
                </wp:inline>
              </w:drawing>
            </w:r>
          </w:p>
        </w:tc>
      </w:tr>
      <w:tr w:rsidR="00B81B86" w:rsidRPr="008A259A" w14:paraId="373E82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85A0D1" w14:textId="56E83544" w:rsidR="00B81B86" w:rsidRPr="008A259A" w:rsidRDefault="00765425" w:rsidP="00765425">
            <w:pPr>
              <w:pStyle w:val="TableHeadline"/>
              <w:rPr>
                <w:b w:val="0"/>
                <w:bCs/>
              </w:rPr>
            </w:pPr>
            <w:r w:rsidRPr="008A259A">
              <w:rPr>
                <w:b w:val="0"/>
                <w:bCs/>
              </w:rPr>
              <w:lastRenderedPageBreak/>
              <w:t xml:space="preserve">Note: </w:t>
            </w:r>
            <w:r w:rsidR="00B81B86" w:rsidRPr="008A259A">
              <w:rPr>
                <w:b w:val="0"/>
                <w:bCs/>
              </w:rPr>
              <w:t>With Workflow Forms, building Fiori form UIs becomes as easy as building workflows. The Forms Editor enables a declarative low-code approach to rapidly develop simple form UIs. Due to its full integration into Workflow a form can directly work on the values of the workflow context.</w:t>
            </w:r>
          </w:p>
        </w:tc>
        <w:tc>
          <w:tcPr>
            <w:tcW w:w="6572" w:type="dxa"/>
            <w:tcBorders>
              <w:bottom w:val="nil"/>
              <w:right w:val="nil"/>
            </w:tcBorders>
            <w:shd w:val="clear" w:color="auto" w:fill="auto"/>
            <w:tcMar>
              <w:top w:w="108" w:type="dxa"/>
              <w:bottom w:w="108" w:type="dxa"/>
            </w:tcMar>
            <w:vAlign w:val="center"/>
          </w:tcPr>
          <w:p w14:paraId="40772E78" w14:textId="64B05725"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C0C1482" wp14:editId="567BB8E9">
                  <wp:extent cx="3714750" cy="1571625"/>
                  <wp:effectExtent l="0" t="0" r="0" b="9525"/>
                  <wp:docPr id="223" name="Picture 223" descr="imb_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b__6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14750" cy="1571625"/>
                          </a:xfrm>
                          <a:prstGeom prst="rect">
                            <a:avLst/>
                          </a:prstGeom>
                          <a:noFill/>
                          <a:ln>
                            <a:noFill/>
                          </a:ln>
                        </pic:spPr>
                      </pic:pic>
                    </a:graphicData>
                  </a:graphic>
                </wp:inline>
              </w:drawing>
            </w:r>
          </w:p>
        </w:tc>
      </w:tr>
      <w:tr w:rsidR="00B81B86" w:rsidRPr="008A259A" w14:paraId="435E1FB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CF4824F" w14:textId="2EE903A9" w:rsidR="00B81B86" w:rsidRPr="008A259A" w:rsidRDefault="004E3DE3" w:rsidP="009D154D">
            <w:pPr>
              <w:pStyle w:val="p"/>
              <w:numPr>
                <w:ilvl w:val="1"/>
                <w:numId w:val="5"/>
              </w:numPr>
              <w:ind w:left="314"/>
            </w:pPr>
            <w:bookmarkStart w:id="44" w:name="TS_6E04D08B7673439DBE5A4D9D82AA4311"/>
            <w:bookmarkEnd w:id="44"/>
            <w:r w:rsidRPr="008A259A">
              <w:t>Click</w:t>
            </w:r>
            <w:r w:rsidR="00B81B86" w:rsidRPr="008A259A">
              <w:t xml:space="preserve"> </w:t>
            </w:r>
            <w:r w:rsidR="00B81B86" w:rsidRPr="008A259A">
              <w:rPr>
                <w:b/>
              </w:rPr>
              <w:t>Add Section</w:t>
            </w:r>
            <w:r w:rsidR="00B81B86" w:rsidRPr="008A259A">
              <w:t>.</w:t>
            </w:r>
          </w:p>
          <w:p w14:paraId="7CBE7FF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340432F" w14:textId="1B37D2B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79B6AEE" wp14:editId="30620BFF">
                  <wp:extent cx="3714750" cy="695325"/>
                  <wp:effectExtent l="0" t="0" r="0" b="9525"/>
                  <wp:docPr id="222" name="Picture 222" descr="imb_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b__6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4750" cy="695325"/>
                          </a:xfrm>
                          <a:prstGeom prst="rect">
                            <a:avLst/>
                          </a:prstGeom>
                          <a:noFill/>
                          <a:ln>
                            <a:noFill/>
                          </a:ln>
                        </pic:spPr>
                      </pic:pic>
                    </a:graphicData>
                  </a:graphic>
                </wp:inline>
              </w:drawing>
            </w:r>
          </w:p>
        </w:tc>
      </w:tr>
      <w:tr w:rsidR="00B81B86" w:rsidRPr="008A259A" w14:paraId="4BAA9EF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BA11D94" w14:textId="3C3167CD" w:rsidR="00B81B86" w:rsidRPr="008A259A" w:rsidRDefault="00B81B86" w:rsidP="009D154D">
            <w:pPr>
              <w:pStyle w:val="p"/>
              <w:numPr>
                <w:ilvl w:val="1"/>
                <w:numId w:val="5"/>
              </w:numPr>
              <w:ind w:left="314"/>
            </w:pPr>
            <w:bookmarkStart w:id="45" w:name="TS_5A3386E78184482A89990921A7C6C40B"/>
            <w:bookmarkEnd w:id="45"/>
            <w:r w:rsidRPr="008A259A">
              <w:t xml:space="preserve">Enter </w:t>
            </w:r>
            <w:r w:rsidRPr="008A259A">
              <w:rPr>
                <w:b/>
              </w:rPr>
              <w:t>Investment Details</w:t>
            </w:r>
            <w:r w:rsidRPr="008A259A">
              <w:t xml:space="preserve"> as </w:t>
            </w:r>
            <w:r w:rsidRPr="008A259A">
              <w:rPr>
                <w:b/>
              </w:rPr>
              <w:t>Title</w:t>
            </w:r>
            <w:r w:rsidRPr="008A259A">
              <w:t>.</w:t>
            </w:r>
          </w:p>
          <w:p w14:paraId="2B55E9BC" w14:textId="77777777" w:rsidR="00FA2326" w:rsidRPr="008A259A" w:rsidRDefault="00FA2326" w:rsidP="00FA2326">
            <w:pPr>
              <w:pStyle w:val="p"/>
            </w:pPr>
          </w:p>
          <w:p w14:paraId="394F3E4C" w14:textId="010BCA9C" w:rsidR="00B81B86" w:rsidRPr="008A259A" w:rsidRDefault="00B81B86" w:rsidP="006934C2">
            <w:pPr>
              <w:pStyle w:val="p"/>
            </w:pPr>
            <w:r w:rsidRPr="008A259A">
              <w:t>Note</w:t>
            </w:r>
            <w:r w:rsidR="00FA2326" w:rsidRPr="008A259A">
              <w:t>:</w:t>
            </w:r>
            <w:r w:rsidRPr="008A259A">
              <w:t xml:space="preserve"> </w:t>
            </w:r>
            <w:r w:rsidR="00FA2326" w:rsidRPr="008A259A">
              <w:t>T</w:t>
            </w:r>
            <w:r w:rsidRPr="008A259A">
              <w:t>he ID field is automatically filled out based on the given title.</w:t>
            </w:r>
          </w:p>
        </w:tc>
        <w:tc>
          <w:tcPr>
            <w:tcW w:w="6572" w:type="dxa"/>
            <w:tcBorders>
              <w:bottom w:val="nil"/>
              <w:right w:val="nil"/>
            </w:tcBorders>
            <w:shd w:val="clear" w:color="auto" w:fill="auto"/>
            <w:tcMar>
              <w:top w:w="108" w:type="dxa"/>
              <w:bottom w:w="108" w:type="dxa"/>
            </w:tcMar>
            <w:vAlign w:val="center"/>
          </w:tcPr>
          <w:p w14:paraId="3015B417" w14:textId="6CDE6A6E"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A5FB2B" wp14:editId="19A1682E">
                  <wp:extent cx="3714750" cy="2314575"/>
                  <wp:effectExtent l="0" t="0" r="0" b="9525"/>
                  <wp:docPr id="220" name="Picture 220" descr="imb_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b__6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4750" cy="2314575"/>
                          </a:xfrm>
                          <a:prstGeom prst="rect">
                            <a:avLst/>
                          </a:prstGeom>
                          <a:noFill/>
                          <a:ln>
                            <a:noFill/>
                          </a:ln>
                        </pic:spPr>
                      </pic:pic>
                    </a:graphicData>
                  </a:graphic>
                </wp:inline>
              </w:drawing>
            </w:r>
          </w:p>
        </w:tc>
      </w:tr>
      <w:tr w:rsidR="00B81B86" w:rsidRPr="008A259A" w14:paraId="3F2426BC" w14:textId="77777777" w:rsidTr="00A50B2D">
        <w:trPr>
          <w:trHeight w:val="814"/>
        </w:trPr>
        <w:tc>
          <w:tcPr>
            <w:tcW w:w="3828" w:type="dxa"/>
            <w:tcBorders>
              <w:left w:val="nil"/>
            </w:tcBorders>
            <w:shd w:val="clear" w:color="auto" w:fill="auto"/>
            <w:tcMar>
              <w:top w:w="108" w:type="dxa"/>
              <w:bottom w:w="108" w:type="dxa"/>
            </w:tcMar>
            <w:vAlign w:val="center"/>
          </w:tcPr>
          <w:p w14:paraId="68EEC8E5" w14:textId="6EE9A066" w:rsidR="00B81B86" w:rsidRPr="008A259A" w:rsidRDefault="00B81B86" w:rsidP="009D154D">
            <w:pPr>
              <w:pStyle w:val="p"/>
              <w:numPr>
                <w:ilvl w:val="1"/>
                <w:numId w:val="5"/>
              </w:numPr>
              <w:ind w:left="314"/>
            </w:pPr>
            <w:bookmarkStart w:id="46" w:name="TS_8770E01B90CB46B7A2C7AB8E676DFF3D"/>
            <w:bookmarkEnd w:id="46"/>
            <w:r w:rsidRPr="008A259A">
              <w:t xml:space="preserve">Select </w:t>
            </w:r>
            <w:r w:rsidRPr="008A259A">
              <w:rPr>
                <w:b/>
              </w:rPr>
              <w:t>Add Field</w:t>
            </w:r>
            <w:r w:rsidRPr="008A259A">
              <w:t>.</w:t>
            </w:r>
          </w:p>
          <w:p w14:paraId="46C04C4B" w14:textId="77777777" w:rsidR="00B81B86" w:rsidRPr="008A259A" w:rsidRDefault="00B81B86" w:rsidP="00B81B86">
            <w:pPr>
              <w:pStyle w:val="TableHeadline"/>
            </w:pPr>
          </w:p>
        </w:tc>
        <w:tc>
          <w:tcPr>
            <w:tcW w:w="6572" w:type="dxa"/>
            <w:tcBorders>
              <w:right w:val="nil"/>
            </w:tcBorders>
            <w:shd w:val="clear" w:color="auto" w:fill="auto"/>
            <w:tcMar>
              <w:top w:w="108" w:type="dxa"/>
              <w:bottom w:w="108" w:type="dxa"/>
            </w:tcMar>
            <w:vAlign w:val="center"/>
          </w:tcPr>
          <w:p w14:paraId="5A3BB1E3" w14:textId="2B9DE7CA"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63D1E7C1" wp14:editId="06B4B9DF">
                  <wp:extent cx="3714750" cy="466725"/>
                  <wp:effectExtent l="0" t="0" r="0" b="9525"/>
                  <wp:docPr id="219" name="Picture 219" descr="imb_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b__6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4750" cy="466725"/>
                          </a:xfrm>
                          <a:prstGeom prst="rect">
                            <a:avLst/>
                          </a:prstGeom>
                          <a:noFill/>
                          <a:ln>
                            <a:noFill/>
                          </a:ln>
                        </pic:spPr>
                      </pic:pic>
                    </a:graphicData>
                  </a:graphic>
                </wp:inline>
              </w:drawing>
            </w:r>
          </w:p>
        </w:tc>
      </w:tr>
      <w:tr w:rsidR="00573AE8" w:rsidRPr="008A259A" w14:paraId="591D83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1C8EF5DB" w14:textId="5961541D" w:rsidR="00573AE8" w:rsidRPr="008A259A" w:rsidRDefault="00573AE8" w:rsidP="009D154D">
            <w:pPr>
              <w:pStyle w:val="p"/>
              <w:numPr>
                <w:ilvl w:val="1"/>
                <w:numId w:val="5"/>
              </w:numPr>
              <w:ind w:left="314"/>
            </w:pPr>
            <w:bookmarkStart w:id="47" w:name="TS_701A5ACB79574236B8E36E67CC2EE053"/>
            <w:bookmarkEnd w:id="47"/>
            <w:r w:rsidRPr="008A259A">
              <w:lastRenderedPageBreak/>
              <w:t xml:space="preserve">Enter </w:t>
            </w:r>
            <w:r w:rsidRPr="008A259A">
              <w:rPr>
                <w:b/>
              </w:rPr>
              <w:t>Request Id</w:t>
            </w:r>
            <w:r w:rsidRPr="008A259A">
              <w:t xml:space="preserve"> as </w:t>
            </w:r>
            <w:r w:rsidRPr="008A259A">
              <w:rPr>
                <w:b/>
              </w:rPr>
              <w:t>Label</w:t>
            </w:r>
            <w:r w:rsidRPr="008A259A">
              <w:t>. The ID is then automatically derived from this.</w:t>
            </w:r>
          </w:p>
          <w:p w14:paraId="337A8297" w14:textId="77777777" w:rsidR="00573AE8" w:rsidRPr="008A259A" w:rsidRDefault="00573AE8" w:rsidP="00573AE8">
            <w:pPr>
              <w:pStyle w:val="p"/>
              <w:ind w:left="314"/>
            </w:pPr>
          </w:p>
          <w:p w14:paraId="7DF0B5E4" w14:textId="5B7B48FA"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context.RequestId</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167EE045" w14:textId="77777777" w:rsidR="00573AE8" w:rsidRPr="008A259A" w:rsidRDefault="00573AE8" w:rsidP="00573AE8">
            <w:pPr>
              <w:pStyle w:val="p"/>
              <w:ind w:left="314"/>
            </w:pPr>
          </w:p>
          <w:p w14:paraId="1C6E7509" w14:textId="16F12929" w:rsidR="00573AE8" w:rsidRPr="008A259A" w:rsidRDefault="00573AE8" w:rsidP="009D154D">
            <w:pPr>
              <w:pStyle w:val="p"/>
              <w:numPr>
                <w:ilvl w:val="1"/>
                <w:numId w:val="5"/>
              </w:numPr>
              <w:ind w:left="314"/>
            </w:pPr>
            <w:r w:rsidRPr="008A259A">
              <w:t xml:space="preserve">An input field can also be marked as </w:t>
            </w:r>
            <w:r w:rsidRPr="008A259A">
              <w:rPr>
                <w:b/>
              </w:rPr>
              <w:t>Required</w:t>
            </w:r>
            <w:r w:rsidRPr="008A259A">
              <w:t xml:space="preserve">. Since the </w:t>
            </w:r>
            <w:r w:rsidRPr="008A259A">
              <w:rPr>
                <w:b/>
              </w:rPr>
              <w:t>Request Id</w:t>
            </w:r>
            <w:r w:rsidRPr="008A259A">
              <w:t> is already given and should not be editable, leave it unchecked.</w:t>
            </w:r>
          </w:p>
          <w:p w14:paraId="67169FD2" w14:textId="77777777" w:rsidR="00573AE8" w:rsidRPr="008A259A" w:rsidRDefault="00573AE8" w:rsidP="00573AE8">
            <w:pPr>
              <w:pStyle w:val="p"/>
              <w:ind w:left="720"/>
            </w:pPr>
          </w:p>
        </w:tc>
        <w:tc>
          <w:tcPr>
            <w:tcW w:w="6572" w:type="dxa"/>
            <w:tcBorders>
              <w:bottom w:val="nil"/>
              <w:right w:val="nil"/>
            </w:tcBorders>
            <w:shd w:val="clear" w:color="auto" w:fill="auto"/>
            <w:tcMar>
              <w:top w:w="108" w:type="dxa"/>
              <w:bottom w:w="108" w:type="dxa"/>
            </w:tcMar>
            <w:vAlign w:val="center"/>
          </w:tcPr>
          <w:p w14:paraId="69FE3AAA" w14:textId="548C9610"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065BBB4" wp14:editId="7BBE60C7">
                  <wp:extent cx="2942854" cy="3455967"/>
                  <wp:effectExtent l="0" t="0" r="3810" b="0"/>
                  <wp:docPr id="218" name="Picture 218" descr="imb_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b__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7413" cy="3461321"/>
                          </a:xfrm>
                          <a:prstGeom prst="rect">
                            <a:avLst/>
                          </a:prstGeom>
                          <a:noFill/>
                          <a:ln>
                            <a:noFill/>
                          </a:ln>
                        </pic:spPr>
                      </pic:pic>
                    </a:graphicData>
                  </a:graphic>
                </wp:inline>
              </w:drawing>
            </w:r>
          </w:p>
        </w:tc>
      </w:tr>
      <w:tr w:rsidR="00573AE8" w:rsidRPr="008A259A" w14:paraId="5455B1BD"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909046" w14:textId="603FD046" w:rsidR="00573AE8" w:rsidRPr="008A259A" w:rsidRDefault="00573AE8" w:rsidP="009D154D">
            <w:pPr>
              <w:pStyle w:val="p"/>
              <w:numPr>
                <w:ilvl w:val="1"/>
                <w:numId w:val="5"/>
              </w:numPr>
              <w:ind w:left="314"/>
            </w:pPr>
            <w:bookmarkStart w:id="48" w:name="TS_E394C6CD248447DB927547FD5EAEE982"/>
            <w:bookmarkEnd w:id="48"/>
            <w:r w:rsidRPr="008A259A">
              <w:t xml:space="preserve">Clicking on the </w:t>
            </w:r>
            <w:r w:rsidRPr="008A259A">
              <w:rPr>
                <w:b/>
              </w:rPr>
              <w:t>Type</w:t>
            </w:r>
            <w:r w:rsidRPr="008A259A">
              <w:t xml:space="preserve"> field opens a dropdown list. </w:t>
            </w:r>
            <w:r w:rsidR="00973979" w:rsidRPr="008A259A">
              <w:t>Select the</w:t>
            </w:r>
            <w:r w:rsidRPr="008A259A">
              <w:t xml:space="preserve"> type</w:t>
            </w:r>
            <w:r w:rsidR="00C50F0E" w:rsidRPr="008A259A">
              <w:t xml:space="preserve"> as</w:t>
            </w:r>
            <w:r w:rsidRPr="008A259A">
              <w:t xml:space="preserve"> </w:t>
            </w:r>
            <w:r w:rsidRPr="008A259A">
              <w:rPr>
                <w:b/>
              </w:rPr>
              <w:t>String</w:t>
            </w:r>
            <w:r w:rsidRPr="008A259A">
              <w:t>.</w:t>
            </w:r>
          </w:p>
          <w:p w14:paraId="1CF6CB74"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2E7DEA8" w14:textId="22FBCDD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153149" wp14:editId="1510987C">
                  <wp:extent cx="3714750" cy="2495550"/>
                  <wp:effectExtent l="0" t="0" r="0" b="0"/>
                  <wp:docPr id="217" name="Picture 217" descr="imb_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b__6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inline>
              </w:drawing>
            </w:r>
          </w:p>
        </w:tc>
      </w:tr>
      <w:tr w:rsidR="00573AE8" w:rsidRPr="008A259A" w14:paraId="09C3CB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70CB6E" w14:textId="56C44721" w:rsidR="00573AE8" w:rsidRPr="008A259A" w:rsidRDefault="00573AE8" w:rsidP="009D154D">
            <w:pPr>
              <w:pStyle w:val="p"/>
              <w:numPr>
                <w:ilvl w:val="1"/>
                <w:numId w:val="5"/>
              </w:numPr>
              <w:ind w:left="314"/>
            </w:pPr>
            <w:bookmarkStart w:id="49" w:name="TS_E5CCE38499F2497E82AF3E06A6C490AC"/>
            <w:bookmarkEnd w:id="49"/>
            <w:r w:rsidRPr="008A259A">
              <w:t xml:space="preserve">Clicking on the </w:t>
            </w:r>
            <w:r w:rsidRPr="008A259A">
              <w:rPr>
                <w:b/>
              </w:rPr>
              <w:t>Mode</w:t>
            </w:r>
            <w:r w:rsidRPr="008A259A">
              <w:t xml:space="preserve"> field opens a dropdown list. </w:t>
            </w:r>
            <w:r w:rsidR="008F04CE" w:rsidRPr="008A259A">
              <w:t>S</w:t>
            </w:r>
            <w:r w:rsidRPr="008A259A">
              <w:t xml:space="preserve">elect </w:t>
            </w:r>
            <w:r w:rsidRPr="008A259A">
              <w:rPr>
                <w:b/>
              </w:rPr>
              <w:t>Display-Only</w:t>
            </w:r>
            <w:r w:rsidRPr="008A259A">
              <w:t>.</w:t>
            </w:r>
          </w:p>
          <w:p w14:paraId="7A2D8677"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3F8C707A" w14:textId="7D39153F"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F10D5F" wp14:editId="679AB62C">
                  <wp:extent cx="3714750" cy="1133475"/>
                  <wp:effectExtent l="0" t="0" r="0" b="9525"/>
                  <wp:docPr id="216" name="Picture 216" descr="imb_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b__6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573AE8" w:rsidRPr="008A259A" w14:paraId="6F0E1EC1" w14:textId="77777777" w:rsidTr="00A50B2D">
        <w:trPr>
          <w:trHeight w:val="24"/>
        </w:trPr>
        <w:tc>
          <w:tcPr>
            <w:tcW w:w="3828" w:type="dxa"/>
            <w:tcBorders>
              <w:left w:val="nil"/>
              <w:bottom w:val="nil"/>
            </w:tcBorders>
            <w:shd w:val="clear" w:color="auto" w:fill="auto"/>
            <w:tcMar>
              <w:top w:w="108" w:type="dxa"/>
              <w:bottom w:w="108" w:type="dxa"/>
            </w:tcMar>
            <w:vAlign w:val="center"/>
          </w:tcPr>
          <w:p w14:paraId="202A255F" w14:textId="4E63A681" w:rsidR="00662436" w:rsidRPr="008A259A" w:rsidRDefault="00573AE8" w:rsidP="009D154D">
            <w:pPr>
              <w:pStyle w:val="p"/>
              <w:numPr>
                <w:ilvl w:val="1"/>
                <w:numId w:val="5"/>
              </w:numPr>
              <w:ind w:left="314"/>
            </w:pPr>
            <w:r w:rsidRPr="008A259A">
              <w:lastRenderedPageBreak/>
              <w:t>In the same way, add the following fields</w:t>
            </w:r>
            <w:r w:rsidR="00662436" w:rsidRPr="008A259A">
              <w:t xml:space="preserve"> with given Label, Type and Context Path: </w:t>
            </w:r>
          </w:p>
          <w:p w14:paraId="3063D886" w14:textId="4F8FE9C6" w:rsidR="00573AE8" w:rsidRPr="008A259A" w:rsidRDefault="00BA0D69" w:rsidP="00963EC8">
            <w:pPr>
              <w:pStyle w:val="p"/>
              <w:numPr>
                <w:ilvl w:val="0"/>
                <w:numId w:val="8"/>
              </w:numPr>
              <w:ind w:left="597"/>
            </w:pPr>
            <w:r w:rsidRPr="008A259A">
              <w:t>Set the property of a</w:t>
            </w:r>
            <w:r w:rsidR="00573AE8" w:rsidRPr="008A259A">
              <w:t xml:space="preserve">ll of </w:t>
            </w:r>
            <w:r w:rsidR="00365511" w:rsidRPr="008A259A">
              <w:t xml:space="preserve">the fields </w:t>
            </w:r>
            <w:r w:rsidRPr="008A259A">
              <w:t>as</w:t>
            </w:r>
            <w:r w:rsidR="00573AE8" w:rsidRPr="008A259A">
              <w:t xml:space="preserve"> </w:t>
            </w:r>
            <w:r w:rsidR="00573AE8" w:rsidRPr="008A259A">
              <w:rPr>
                <w:b/>
              </w:rPr>
              <w:t>Editable</w:t>
            </w:r>
            <w:r w:rsidR="00573AE8" w:rsidRPr="008A259A">
              <w:t xml:space="preserve"> and </w:t>
            </w:r>
            <w:r w:rsidR="00573AE8" w:rsidRPr="008A259A">
              <w:rPr>
                <w:b/>
              </w:rPr>
              <w:t>Required</w:t>
            </w:r>
            <w:r w:rsidR="00573AE8" w:rsidRPr="008A259A">
              <w:t>.</w:t>
            </w:r>
          </w:p>
          <w:p w14:paraId="017648C7" w14:textId="77777777" w:rsidR="00573AE8" w:rsidRPr="008A259A" w:rsidRDefault="00573AE8" w:rsidP="00573AE8">
            <w:pPr>
              <w:pStyle w:val="p"/>
            </w:pPr>
            <w:r w:rsidRPr="008A259A">
              <w:t> </w:t>
            </w:r>
          </w:p>
          <w:p w14:paraId="31D2A155" w14:textId="0A532258" w:rsidR="00573AE8" w:rsidRPr="008A259A" w:rsidRDefault="00666041" w:rsidP="00573AE8">
            <w:pPr>
              <w:pStyle w:val="p"/>
              <w:rPr>
                <w:bCs/>
              </w:rPr>
            </w:pPr>
            <w:r w:rsidRPr="008A259A">
              <w:rPr>
                <w:bCs/>
              </w:rPr>
              <w:t xml:space="preserve">Label: </w:t>
            </w:r>
            <w:r w:rsidR="00573AE8" w:rsidRPr="008A259A">
              <w:rPr>
                <w:b/>
              </w:rPr>
              <w:t>Title</w:t>
            </w:r>
          </w:p>
          <w:p w14:paraId="788405B4" w14:textId="442DE9B4" w:rsidR="00573AE8" w:rsidRPr="008A259A" w:rsidRDefault="00666041" w:rsidP="00573AE8">
            <w:pPr>
              <w:pStyle w:val="p"/>
            </w:pPr>
            <w:r w:rsidRPr="008A259A">
              <w:t xml:space="preserve">Type: </w:t>
            </w:r>
            <w:r w:rsidR="00573AE8" w:rsidRPr="008A259A">
              <w:t>String</w:t>
            </w:r>
          </w:p>
          <w:p w14:paraId="7BDBCF33" w14:textId="333D028B"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context.Title</w:t>
            </w:r>
            <w:proofErr w:type="spellEnd"/>
            <w:proofErr w:type="gramEnd"/>
            <w:r w:rsidR="00573AE8" w:rsidRPr="008A259A">
              <w:rPr>
                <w:rFonts w:ascii="Courier New" w:hAnsi="Courier New" w:cs="Courier New"/>
              </w:rPr>
              <w:t>}</w:t>
            </w:r>
          </w:p>
          <w:p w14:paraId="3AA8C30D" w14:textId="77777777" w:rsidR="00573AE8" w:rsidRPr="008A259A" w:rsidRDefault="00573AE8" w:rsidP="00573AE8">
            <w:pPr>
              <w:pStyle w:val="p"/>
            </w:pPr>
            <w:r w:rsidRPr="008A259A">
              <w:t> </w:t>
            </w:r>
          </w:p>
          <w:p w14:paraId="774F965F" w14:textId="73B17271" w:rsidR="00573AE8" w:rsidRPr="008A259A" w:rsidRDefault="00666041" w:rsidP="00573AE8">
            <w:pPr>
              <w:pStyle w:val="p"/>
              <w:rPr>
                <w:bCs/>
              </w:rPr>
            </w:pPr>
            <w:r w:rsidRPr="008A259A">
              <w:rPr>
                <w:bCs/>
              </w:rPr>
              <w:t xml:space="preserve">Label: </w:t>
            </w:r>
            <w:r w:rsidR="00573AE8" w:rsidRPr="008A259A">
              <w:rPr>
                <w:b/>
              </w:rPr>
              <w:t>Type</w:t>
            </w:r>
          </w:p>
          <w:p w14:paraId="4348B3BF" w14:textId="461DEB92" w:rsidR="00573AE8" w:rsidRPr="008A259A" w:rsidRDefault="00666041" w:rsidP="00573AE8">
            <w:pPr>
              <w:pStyle w:val="p"/>
            </w:pPr>
            <w:r w:rsidRPr="008A259A">
              <w:t xml:space="preserve">Type: </w:t>
            </w:r>
            <w:r w:rsidR="00573AE8" w:rsidRPr="008A259A">
              <w:t>String</w:t>
            </w:r>
          </w:p>
          <w:p w14:paraId="57247C54" w14:textId="00DE470F"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context.Investment.Type</w:t>
            </w:r>
            <w:proofErr w:type="spellEnd"/>
            <w:proofErr w:type="gramEnd"/>
            <w:r w:rsidR="00573AE8" w:rsidRPr="008A259A">
              <w:rPr>
                <w:rFonts w:ascii="Courier New" w:hAnsi="Courier New" w:cs="Courier New"/>
              </w:rPr>
              <w:t>}</w:t>
            </w:r>
          </w:p>
          <w:p w14:paraId="2DC28978" w14:textId="77777777" w:rsidR="00573AE8" w:rsidRPr="008A259A" w:rsidRDefault="00573AE8" w:rsidP="00573AE8">
            <w:pPr>
              <w:pStyle w:val="p"/>
            </w:pPr>
            <w:r w:rsidRPr="008A259A">
              <w:t> </w:t>
            </w:r>
          </w:p>
          <w:p w14:paraId="1B208A1A" w14:textId="5EF8E009" w:rsidR="00573AE8" w:rsidRPr="008A259A" w:rsidRDefault="00BE2DA1" w:rsidP="00573AE8">
            <w:pPr>
              <w:pStyle w:val="p"/>
              <w:rPr>
                <w:bCs/>
              </w:rPr>
            </w:pPr>
            <w:r w:rsidRPr="008A259A">
              <w:rPr>
                <w:bCs/>
              </w:rPr>
              <w:t xml:space="preserve">Label: </w:t>
            </w:r>
            <w:r w:rsidR="00573AE8" w:rsidRPr="008A259A">
              <w:rPr>
                <w:b/>
              </w:rPr>
              <w:t>Country</w:t>
            </w:r>
          </w:p>
          <w:p w14:paraId="4A5EC230" w14:textId="7B620266" w:rsidR="00573AE8" w:rsidRPr="008A259A" w:rsidRDefault="00BE2DA1" w:rsidP="00573AE8">
            <w:pPr>
              <w:pStyle w:val="p"/>
            </w:pPr>
            <w:r w:rsidRPr="008A259A">
              <w:t xml:space="preserve">Type: </w:t>
            </w:r>
            <w:r w:rsidR="00573AE8" w:rsidRPr="008A259A">
              <w:t>String</w:t>
            </w:r>
          </w:p>
          <w:p w14:paraId="304C94DD" w14:textId="34E368DE" w:rsidR="00573AE8" w:rsidRPr="008A259A" w:rsidRDefault="00BE2DA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context.Investment.Country</w:t>
            </w:r>
            <w:proofErr w:type="spellEnd"/>
            <w:proofErr w:type="gramEnd"/>
            <w:r w:rsidR="00573AE8" w:rsidRPr="008A259A">
              <w:rPr>
                <w:rFonts w:ascii="Courier New" w:hAnsi="Courier New" w:cs="Courier New"/>
              </w:rPr>
              <w:t>}</w:t>
            </w:r>
          </w:p>
          <w:p w14:paraId="04F7AB92" w14:textId="77777777" w:rsidR="00573AE8" w:rsidRPr="008A259A" w:rsidRDefault="00573AE8" w:rsidP="00573AE8">
            <w:pPr>
              <w:pStyle w:val="p"/>
            </w:pPr>
            <w:r w:rsidRPr="008A259A">
              <w:t> </w:t>
            </w:r>
          </w:p>
          <w:p w14:paraId="2C7DA5E1" w14:textId="05753276" w:rsidR="00573AE8" w:rsidRPr="008A259A" w:rsidRDefault="001A42AD" w:rsidP="00573AE8">
            <w:pPr>
              <w:pStyle w:val="p"/>
              <w:rPr>
                <w:bCs/>
              </w:rPr>
            </w:pPr>
            <w:r w:rsidRPr="008A259A">
              <w:rPr>
                <w:bCs/>
              </w:rPr>
              <w:t xml:space="preserve">Label: </w:t>
            </w:r>
            <w:r w:rsidR="00573AE8" w:rsidRPr="008A259A">
              <w:rPr>
                <w:b/>
              </w:rPr>
              <w:t>CAPEX</w:t>
            </w:r>
          </w:p>
          <w:p w14:paraId="6B517829" w14:textId="35BF686C" w:rsidR="00573AE8" w:rsidRPr="008A259A" w:rsidRDefault="001A42AD" w:rsidP="00573AE8">
            <w:pPr>
              <w:pStyle w:val="p"/>
            </w:pPr>
            <w:r w:rsidRPr="008A259A">
              <w:t xml:space="preserve">Type: </w:t>
            </w:r>
            <w:r w:rsidR="00573AE8" w:rsidRPr="008A259A">
              <w:t>Float</w:t>
            </w:r>
          </w:p>
          <w:p w14:paraId="2F7BAB6A" w14:textId="5CA043A2" w:rsidR="00573AE8" w:rsidRPr="008A259A" w:rsidRDefault="001A42AD"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context.Investment.CAPEX</w:t>
            </w:r>
            <w:proofErr w:type="spellEnd"/>
            <w:proofErr w:type="gramEnd"/>
            <w:r w:rsidR="00573AE8" w:rsidRPr="008A259A">
              <w:rPr>
                <w:rFonts w:ascii="Courier New" w:hAnsi="Courier New" w:cs="Courier New"/>
              </w:rPr>
              <w:t>}</w:t>
            </w:r>
          </w:p>
          <w:p w14:paraId="366BD85A" w14:textId="77777777" w:rsidR="00573AE8" w:rsidRPr="008A259A" w:rsidRDefault="00573AE8" w:rsidP="00573AE8">
            <w:pPr>
              <w:pStyle w:val="p"/>
            </w:pPr>
            <w:r w:rsidRPr="008A259A">
              <w:t> </w:t>
            </w:r>
          </w:p>
          <w:p w14:paraId="6257BC2D" w14:textId="34897D77" w:rsidR="00573AE8" w:rsidRPr="008A259A" w:rsidRDefault="000A0FC9" w:rsidP="00573AE8">
            <w:pPr>
              <w:pStyle w:val="p"/>
              <w:rPr>
                <w:bCs/>
              </w:rPr>
            </w:pPr>
            <w:r w:rsidRPr="008A259A">
              <w:rPr>
                <w:bCs/>
              </w:rPr>
              <w:t xml:space="preserve">Label: </w:t>
            </w:r>
            <w:r w:rsidR="00573AE8" w:rsidRPr="008A259A">
              <w:rPr>
                <w:b/>
              </w:rPr>
              <w:t>ROI</w:t>
            </w:r>
          </w:p>
          <w:p w14:paraId="5ADAEF20" w14:textId="710D10D4" w:rsidR="00573AE8" w:rsidRPr="008A259A" w:rsidRDefault="000A0FC9" w:rsidP="00573AE8">
            <w:pPr>
              <w:pStyle w:val="p"/>
            </w:pPr>
            <w:r w:rsidRPr="008A259A">
              <w:t xml:space="preserve">Type: </w:t>
            </w:r>
            <w:r w:rsidR="00573AE8" w:rsidRPr="008A259A">
              <w:t>Float</w:t>
            </w:r>
          </w:p>
          <w:p w14:paraId="1C14843B" w14:textId="7B0C4DD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r w:rsidR="00573AE8" w:rsidRPr="008A259A">
              <w:rPr>
                <w:rFonts w:ascii="Courier New" w:hAnsi="Courier New" w:cs="Courier New"/>
              </w:rPr>
              <w:t>context.Investment.ROI</w:t>
            </w:r>
            <w:proofErr w:type="spellEnd"/>
            <w:r w:rsidR="00573AE8" w:rsidRPr="008A259A">
              <w:rPr>
                <w:rFonts w:ascii="Courier New" w:hAnsi="Courier New" w:cs="Courier New"/>
              </w:rPr>
              <w:t>}</w:t>
            </w:r>
          </w:p>
          <w:p w14:paraId="5A218A99" w14:textId="77777777" w:rsidR="00573AE8" w:rsidRPr="008A259A" w:rsidRDefault="00573AE8" w:rsidP="00573AE8">
            <w:pPr>
              <w:pStyle w:val="p"/>
            </w:pPr>
            <w:r w:rsidRPr="008A259A">
              <w:t> </w:t>
            </w:r>
          </w:p>
          <w:p w14:paraId="53CEEE24" w14:textId="22129C6D" w:rsidR="00573AE8" w:rsidRPr="008A259A" w:rsidRDefault="000A0FC9" w:rsidP="00573AE8">
            <w:pPr>
              <w:pStyle w:val="p"/>
              <w:rPr>
                <w:b/>
              </w:rPr>
            </w:pPr>
            <w:r w:rsidRPr="008A259A">
              <w:rPr>
                <w:bCs/>
              </w:rPr>
              <w:t xml:space="preserve">Label: </w:t>
            </w:r>
            <w:r w:rsidR="00573AE8" w:rsidRPr="008A259A">
              <w:rPr>
                <w:b/>
              </w:rPr>
              <w:t>Total Cost</w:t>
            </w:r>
          </w:p>
          <w:p w14:paraId="4492BDC2" w14:textId="186938B7" w:rsidR="00573AE8" w:rsidRPr="008A259A" w:rsidRDefault="000A0FC9" w:rsidP="00573AE8">
            <w:pPr>
              <w:pStyle w:val="p"/>
            </w:pPr>
            <w:r w:rsidRPr="008A259A">
              <w:t xml:space="preserve">Type: </w:t>
            </w:r>
            <w:r w:rsidR="00573AE8" w:rsidRPr="008A259A">
              <w:t>Float</w:t>
            </w:r>
          </w:p>
          <w:p w14:paraId="4C869DC8" w14:textId="52E9EC7C"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context.Investment.TotalCost</w:t>
            </w:r>
            <w:proofErr w:type="spellEnd"/>
            <w:proofErr w:type="gramEnd"/>
            <w:r w:rsidR="00573AE8" w:rsidRPr="008A259A">
              <w:rPr>
                <w:rFonts w:ascii="Courier New" w:hAnsi="Courier New" w:cs="Courier New"/>
              </w:rPr>
              <w:t>}</w:t>
            </w:r>
          </w:p>
          <w:p w14:paraId="635FE77B" w14:textId="77777777" w:rsidR="00573AE8" w:rsidRPr="008A259A" w:rsidRDefault="00573AE8" w:rsidP="00573AE8">
            <w:pPr>
              <w:pStyle w:val="p"/>
            </w:pPr>
            <w:r w:rsidRPr="008A259A">
              <w:t> </w:t>
            </w:r>
          </w:p>
          <w:p w14:paraId="7140541D" w14:textId="7322275D" w:rsidR="00573AE8" w:rsidRPr="008A259A" w:rsidRDefault="000A0FC9" w:rsidP="00573AE8">
            <w:pPr>
              <w:pStyle w:val="p"/>
              <w:rPr>
                <w:b/>
              </w:rPr>
            </w:pPr>
            <w:r w:rsidRPr="008A259A">
              <w:rPr>
                <w:bCs/>
              </w:rPr>
              <w:t xml:space="preserve">Label: </w:t>
            </w:r>
            <w:r w:rsidR="00573AE8" w:rsidRPr="008A259A">
              <w:rPr>
                <w:b/>
              </w:rPr>
              <w:t>Currency</w:t>
            </w:r>
          </w:p>
          <w:p w14:paraId="4BE7D518" w14:textId="7B91A387" w:rsidR="00573AE8" w:rsidRPr="008A259A" w:rsidRDefault="000A0FC9" w:rsidP="00573AE8">
            <w:pPr>
              <w:pStyle w:val="p"/>
            </w:pPr>
            <w:r w:rsidRPr="008A259A">
              <w:t xml:space="preserve">Type: </w:t>
            </w:r>
            <w:r w:rsidR="00573AE8" w:rsidRPr="008A259A">
              <w:t>String</w:t>
            </w:r>
          </w:p>
          <w:p w14:paraId="17E6DD9A" w14:textId="1A643D5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context.Investment.Currency</w:t>
            </w:r>
            <w:proofErr w:type="spellEnd"/>
            <w:proofErr w:type="gramEnd"/>
            <w:r w:rsidR="00573AE8" w:rsidRPr="008A259A">
              <w:rPr>
                <w:rFonts w:ascii="Courier New" w:hAnsi="Courier New" w:cs="Courier New"/>
              </w:rPr>
              <w:t>}</w:t>
            </w:r>
          </w:p>
          <w:p w14:paraId="0ED0154B" w14:textId="77777777" w:rsidR="00573AE8" w:rsidRPr="008A259A" w:rsidRDefault="00573AE8" w:rsidP="00573AE8">
            <w:pPr>
              <w:pStyle w:val="p"/>
            </w:pPr>
            <w:r w:rsidRPr="008A259A">
              <w:t> </w:t>
            </w:r>
          </w:p>
          <w:p w14:paraId="5FCDA880" w14:textId="51A4CB18" w:rsidR="00573AE8" w:rsidRPr="008A259A" w:rsidRDefault="000A0FC9" w:rsidP="00573AE8">
            <w:pPr>
              <w:pStyle w:val="p"/>
              <w:rPr>
                <w:b/>
              </w:rPr>
            </w:pPr>
            <w:r w:rsidRPr="008A259A">
              <w:rPr>
                <w:bCs/>
              </w:rPr>
              <w:t xml:space="preserve">Label: </w:t>
            </w:r>
            <w:r w:rsidR="00573AE8" w:rsidRPr="008A259A">
              <w:rPr>
                <w:b/>
              </w:rPr>
              <w:t>Description</w:t>
            </w:r>
          </w:p>
          <w:p w14:paraId="6FC61090" w14:textId="574F7D27" w:rsidR="00573AE8" w:rsidRPr="008A259A" w:rsidRDefault="000A0FC9" w:rsidP="00573AE8">
            <w:pPr>
              <w:pStyle w:val="p"/>
            </w:pPr>
            <w:r w:rsidRPr="008A259A">
              <w:t xml:space="preserve">Type: </w:t>
            </w:r>
            <w:r w:rsidR="00573AE8" w:rsidRPr="008A259A">
              <w:t>String</w:t>
            </w:r>
          </w:p>
          <w:p w14:paraId="15B4A3E3" w14:textId="4E3375A7" w:rsidR="00573AE8" w:rsidRPr="008A259A" w:rsidRDefault="000A0FC9" w:rsidP="00004905">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context.Investment.Description</w:t>
            </w:r>
            <w:proofErr w:type="spellEnd"/>
            <w:proofErr w:type="gramEnd"/>
            <w:r w:rsidR="00573AE8" w:rsidRPr="008A259A">
              <w:rPr>
                <w:rFonts w:ascii="Courier New" w:hAnsi="Courier New" w:cs="Courier New"/>
              </w:rPr>
              <w:t>}</w:t>
            </w:r>
          </w:p>
        </w:tc>
        <w:tc>
          <w:tcPr>
            <w:tcW w:w="6572" w:type="dxa"/>
            <w:tcBorders>
              <w:bottom w:val="nil"/>
              <w:right w:val="nil"/>
            </w:tcBorders>
            <w:shd w:val="clear" w:color="auto" w:fill="auto"/>
            <w:tcMar>
              <w:top w:w="108" w:type="dxa"/>
              <w:bottom w:w="108" w:type="dxa"/>
            </w:tcMar>
            <w:vAlign w:val="center"/>
          </w:tcPr>
          <w:p w14:paraId="4DFFF2B0" w14:textId="5067D05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9B13D9A" wp14:editId="5F95112A">
                  <wp:extent cx="3714750" cy="2647950"/>
                  <wp:effectExtent l="0" t="0" r="0" b="0"/>
                  <wp:docPr id="215" name="Picture 215" descr="imb_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b__6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tc>
      </w:tr>
      <w:tr w:rsidR="00573AE8" w:rsidRPr="008A259A" w14:paraId="6D61E07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EEC89D8" w14:textId="41EC667D" w:rsidR="00573AE8" w:rsidRPr="008A259A" w:rsidRDefault="00573AE8" w:rsidP="009D154D">
            <w:pPr>
              <w:pStyle w:val="p"/>
              <w:numPr>
                <w:ilvl w:val="1"/>
                <w:numId w:val="5"/>
              </w:numPr>
              <w:ind w:left="314"/>
            </w:pPr>
            <w:bookmarkStart w:id="50" w:name="TS_B66CA3CD23854AB682F8FCE9FF34747D"/>
            <w:bookmarkEnd w:id="50"/>
            <w:r w:rsidRPr="008A259A">
              <w:lastRenderedPageBreak/>
              <w:t xml:space="preserve">Select </w:t>
            </w:r>
            <w:r w:rsidRPr="008A259A">
              <w:rPr>
                <w:b/>
              </w:rPr>
              <w:t>Investment Details</w:t>
            </w:r>
            <w:r w:rsidRPr="008A259A">
              <w:t>​</w:t>
            </w:r>
            <w:r w:rsidR="008A6A96" w:rsidRPr="008A259A">
              <w:t xml:space="preserve"> section.</w:t>
            </w:r>
          </w:p>
          <w:p w14:paraId="33711D3A" w14:textId="77777777" w:rsidR="00573AE8" w:rsidRPr="008A259A" w:rsidRDefault="00573AE8" w:rsidP="00573AE8">
            <w:pPr>
              <w:pStyle w:val="p"/>
            </w:pPr>
          </w:p>
          <w:p w14:paraId="157B1A48" w14:textId="09CC73CD" w:rsidR="00573AE8" w:rsidRPr="008A259A" w:rsidRDefault="00573AE8" w:rsidP="009D154D">
            <w:pPr>
              <w:pStyle w:val="p"/>
              <w:numPr>
                <w:ilvl w:val="1"/>
                <w:numId w:val="5"/>
              </w:numPr>
              <w:ind w:left="314"/>
            </w:pPr>
            <w:r w:rsidRPr="008A259A">
              <w:t xml:space="preserve">Select </w:t>
            </w:r>
            <w:r w:rsidRPr="008A259A">
              <w:rPr>
                <w:b/>
              </w:rPr>
              <w:t>Add Section</w:t>
            </w:r>
            <w:r w:rsidRPr="008A259A">
              <w:t>.</w:t>
            </w:r>
          </w:p>
          <w:p w14:paraId="2A0BDDC6"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2447B119" w14:textId="2EABF853"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6625C86" wp14:editId="56844863">
                  <wp:extent cx="3714750" cy="733425"/>
                  <wp:effectExtent l="0" t="0" r="0" b="9525"/>
                  <wp:docPr id="214" name="Picture 214" descr="imb_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b__6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tc>
      </w:tr>
      <w:tr w:rsidR="00573AE8" w:rsidRPr="008A259A" w14:paraId="273647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5051E0" w14:textId="503DDB27" w:rsidR="00573AE8" w:rsidRPr="008A259A" w:rsidRDefault="00573AE8" w:rsidP="009D154D">
            <w:pPr>
              <w:pStyle w:val="p"/>
              <w:numPr>
                <w:ilvl w:val="1"/>
                <w:numId w:val="5"/>
              </w:numPr>
              <w:ind w:left="314"/>
            </w:pPr>
            <w:bookmarkStart w:id="51" w:name="TS_122407BCAAC347E082F2A8DBBE5C9A2D"/>
            <w:bookmarkEnd w:id="51"/>
            <w:r w:rsidRPr="008A259A">
              <w:t xml:space="preserve">Enter </w:t>
            </w:r>
            <w:r w:rsidRPr="008A259A">
              <w:rPr>
                <w:b/>
              </w:rPr>
              <w:t>Requester Details</w:t>
            </w:r>
            <w:r w:rsidRPr="008A259A">
              <w:t xml:space="preserve"> as </w:t>
            </w:r>
            <w:r w:rsidRPr="008A259A">
              <w:rPr>
                <w:b/>
              </w:rPr>
              <w:t>Title</w:t>
            </w:r>
            <w:r w:rsidRPr="008A259A">
              <w:t>.</w:t>
            </w:r>
          </w:p>
          <w:p w14:paraId="049FACDE"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7CB78355" w14:textId="6C61F941"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5A42EA0" wp14:editId="6172613B">
                  <wp:extent cx="2883477" cy="1767054"/>
                  <wp:effectExtent l="0" t="0" r="0" b="0"/>
                  <wp:docPr id="213" name="Picture 213" descr="imb_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b__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302" cy="1773688"/>
                          </a:xfrm>
                          <a:prstGeom prst="rect">
                            <a:avLst/>
                          </a:prstGeom>
                          <a:noFill/>
                          <a:ln>
                            <a:noFill/>
                          </a:ln>
                        </pic:spPr>
                      </pic:pic>
                    </a:graphicData>
                  </a:graphic>
                </wp:inline>
              </w:drawing>
            </w:r>
          </w:p>
        </w:tc>
      </w:tr>
      <w:tr w:rsidR="00573AE8" w:rsidRPr="008A259A" w14:paraId="58D5DBB3" w14:textId="77777777" w:rsidTr="00A50B2D">
        <w:trPr>
          <w:trHeight w:val="814"/>
        </w:trPr>
        <w:tc>
          <w:tcPr>
            <w:tcW w:w="3828" w:type="dxa"/>
            <w:tcBorders>
              <w:left w:val="nil"/>
              <w:bottom w:val="nil"/>
            </w:tcBorders>
            <w:shd w:val="clear" w:color="auto" w:fill="auto"/>
            <w:tcMar>
              <w:top w:w="108" w:type="dxa"/>
              <w:bottom w:w="108" w:type="dxa"/>
            </w:tcMar>
            <w:vAlign w:val="center"/>
          </w:tcPr>
          <w:p w14:paraId="1F5A3BA5" w14:textId="4F021236" w:rsidR="00573AE8" w:rsidRPr="008A259A" w:rsidRDefault="00573AE8" w:rsidP="009D154D">
            <w:pPr>
              <w:pStyle w:val="p"/>
              <w:numPr>
                <w:ilvl w:val="1"/>
                <w:numId w:val="5"/>
              </w:numPr>
              <w:ind w:left="314"/>
            </w:pPr>
            <w:r w:rsidRPr="008A259A">
              <w:t>Add the following fields.</w:t>
            </w:r>
          </w:p>
          <w:p w14:paraId="63AEE5B5" w14:textId="77777777" w:rsidR="00573AE8" w:rsidRPr="008A259A" w:rsidRDefault="00573AE8" w:rsidP="00573AE8">
            <w:pPr>
              <w:pStyle w:val="p"/>
            </w:pPr>
            <w:r w:rsidRPr="008A259A">
              <w:t> </w:t>
            </w:r>
          </w:p>
          <w:p w14:paraId="47AF3682" w14:textId="59E5F094" w:rsidR="00573AE8" w:rsidRPr="008A259A" w:rsidRDefault="00A976AC" w:rsidP="00573AE8">
            <w:pPr>
              <w:pStyle w:val="p"/>
              <w:rPr>
                <w:bCs/>
              </w:rPr>
            </w:pPr>
            <w:r w:rsidRPr="008A259A">
              <w:rPr>
                <w:bCs/>
              </w:rPr>
              <w:t xml:space="preserve">Label: </w:t>
            </w:r>
            <w:r w:rsidR="00573AE8" w:rsidRPr="008A259A">
              <w:rPr>
                <w:b/>
              </w:rPr>
              <w:t>Name</w:t>
            </w:r>
          </w:p>
          <w:p w14:paraId="27CAE654" w14:textId="77777777" w:rsidR="00573AE8" w:rsidRPr="008A259A" w:rsidRDefault="00573AE8" w:rsidP="00573AE8">
            <w:pPr>
              <w:pStyle w:val="p"/>
            </w:pPr>
            <w:r w:rsidRPr="008A259A">
              <w:t>Type: String</w:t>
            </w:r>
          </w:p>
          <w:p w14:paraId="2DF2FAD6" w14:textId="77777777" w:rsidR="00573AE8" w:rsidRPr="008A259A" w:rsidRDefault="00573AE8" w:rsidP="00573AE8">
            <w:pPr>
              <w:pStyle w:val="p"/>
            </w:pPr>
            <w:r w:rsidRPr="008A259A">
              <w:t>Mode: Display-Only</w:t>
            </w:r>
          </w:p>
          <w:p w14:paraId="5D8DA0CF" w14:textId="77777777" w:rsidR="00573AE8" w:rsidRPr="008A259A" w:rsidRDefault="00573AE8" w:rsidP="00573AE8">
            <w:pPr>
              <w:pStyle w:val="p"/>
            </w:pPr>
            <w:r w:rsidRPr="008A259A">
              <w:t>Control: Input</w:t>
            </w:r>
          </w:p>
          <w:p w14:paraId="1D5F0077" w14:textId="4CDA509A" w:rsidR="00573AE8" w:rsidRPr="008A259A" w:rsidRDefault="00E850FF"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context.Requester.Name</w:t>
            </w:r>
            <w:proofErr w:type="spellEnd"/>
            <w:proofErr w:type="gramEnd"/>
            <w:r w:rsidR="00573AE8" w:rsidRPr="008A259A">
              <w:rPr>
                <w:rFonts w:ascii="Courier New" w:hAnsi="Courier New" w:cs="Courier New"/>
              </w:rPr>
              <w:t>}</w:t>
            </w:r>
          </w:p>
          <w:p w14:paraId="60A191D9" w14:textId="77777777" w:rsidR="00573AE8" w:rsidRPr="008A259A" w:rsidRDefault="00573AE8" w:rsidP="00573AE8">
            <w:pPr>
              <w:pStyle w:val="p"/>
            </w:pPr>
            <w:r w:rsidRPr="008A259A">
              <w:t> </w:t>
            </w:r>
          </w:p>
          <w:p w14:paraId="316509A6" w14:textId="644959E1" w:rsidR="00573AE8" w:rsidRPr="008A259A" w:rsidRDefault="007964F6" w:rsidP="00573AE8">
            <w:pPr>
              <w:pStyle w:val="p"/>
              <w:rPr>
                <w:bCs/>
              </w:rPr>
            </w:pPr>
            <w:r w:rsidRPr="008A259A">
              <w:rPr>
                <w:bCs/>
              </w:rPr>
              <w:t xml:space="preserve">Label: </w:t>
            </w:r>
            <w:r w:rsidR="00573AE8" w:rsidRPr="008A259A">
              <w:rPr>
                <w:b/>
              </w:rPr>
              <w:t>Comment</w:t>
            </w:r>
          </w:p>
          <w:p w14:paraId="0C2FFAA7" w14:textId="77777777" w:rsidR="00573AE8" w:rsidRPr="008A259A" w:rsidRDefault="00573AE8" w:rsidP="00573AE8">
            <w:pPr>
              <w:pStyle w:val="p"/>
            </w:pPr>
            <w:r w:rsidRPr="008A259A">
              <w:t>Type: String</w:t>
            </w:r>
          </w:p>
          <w:p w14:paraId="27AF87E0" w14:textId="77777777" w:rsidR="00573AE8" w:rsidRPr="008A259A" w:rsidRDefault="00573AE8" w:rsidP="00573AE8">
            <w:pPr>
              <w:pStyle w:val="p"/>
            </w:pPr>
            <w:r w:rsidRPr="008A259A">
              <w:t>Mode: Editable</w:t>
            </w:r>
          </w:p>
          <w:p w14:paraId="13FC607D" w14:textId="77777777" w:rsidR="00573AE8" w:rsidRPr="008A259A" w:rsidRDefault="00573AE8" w:rsidP="00573AE8">
            <w:pPr>
              <w:pStyle w:val="p"/>
            </w:pPr>
            <w:r w:rsidRPr="008A259A">
              <w:t>Control: Text Area</w:t>
            </w:r>
          </w:p>
          <w:p w14:paraId="540E5328" w14:textId="77777777" w:rsidR="00573AE8" w:rsidRPr="008A259A" w:rsidRDefault="00573AE8" w:rsidP="00573AE8">
            <w:pPr>
              <w:pStyle w:val="p"/>
            </w:pPr>
            <w:r w:rsidRPr="008A259A">
              <w:t>Required: no</w:t>
            </w:r>
          </w:p>
          <w:p w14:paraId="449904C4" w14:textId="2BA2638E" w:rsidR="00573AE8" w:rsidRPr="008A259A" w:rsidRDefault="00DE57B4"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context.Requester.Comment</w:t>
            </w:r>
            <w:proofErr w:type="spellEnd"/>
            <w:proofErr w:type="gramEnd"/>
            <w:r w:rsidR="00573AE8" w:rsidRPr="008A259A">
              <w:rPr>
                <w:rFonts w:ascii="Courier New" w:hAnsi="Courier New" w:cs="Courier New"/>
              </w:rPr>
              <w:t>}</w:t>
            </w:r>
          </w:p>
          <w:p w14:paraId="21D2C3EF" w14:textId="3D58A7DF" w:rsidR="00573AE8" w:rsidRPr="008A259A" w:rsidRDefault="00573AE8" w:rsidP="00573AE8">
            <w:pPr>
              <w:pStyle w:val="TableHeadline"/>
            </w:pPr>
            <w:r w:rsidRPr="008A259A">
              <w:t> </w:t>
            </w:r>
          </w:p>
        </w:tc>
        <w:tc>
          <w:tcPr>
            <w:tcW w:w="6572" w:type="dxa"/>
            <w:tcBorders>
              <w:bottom w:val="nil"/>
              <w:right w:val="nil"/>
            </w:tcBorders>
            <w:shd w:val="clear" w:color="auto" w:fill="auto"/>
            <w:tcMar>
              <w:top w:w="108" w:type="dxa"/>
              <w:bottom w:w="108" w:type="dxa"/>
            </w:tcMar>
            <w:vAlign w:val="center"/>
          </w:tcPr>
          <w:p w14:paraId="2DB37680" w14:textId="0D2CF998"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6FFF0F" wp14:editId="109896D4">
                  <wp:extent cx="3714750" cy="714375"/>
                  <wp:effectExtent l="0" t="0" r="0" b="9525"/>
                  <wp:docPr id="212" name="Picture 212" descr="imb_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b__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573AE8" w:rsidRPr="008A259A" w14:paraId="3677156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17D472C" w14:textId="30B1BC06" w:rsidR="00573AE8" w:rsidRPr="008A259A" w:rsidRDefault="00573AE8" w:rsidP="009D154D">
            <w:pPr>
              <w:pStyle w:val="p"/>
              <w:numPr>
                <w:ilvl w:val="1"/>
                <w:numId w:val="5"/>
              </w:numPr>
              <w:ind w:left="314"/>
              <w:rPr>
                <w:b/>
              </w:rPr>
            </w:pPr>
            <w:bookmarkStart w:id="52" w:name="TS_B8068F395460413CB31D9758BE14335B"/>
            <w:bookmarkEnd w:id="52"/>
            <w:r w:rsidRPr="008A259A">
              <w:t xml:space="preserve">Select the </w:t>
            </w:r>
            <w:r w:rsidRPr="008A259A">
              <w:rPr>
                <w:b/>
              </w:rPr>
              <w:t>Requester Details</w:t>
            </w:r>
            <w:r w:rsidR="00A27305" w:rsidRPr="008A259A">
              <w:rPr>
                <w:b/>
              </w:rPr>
              <w:t xml:space="preserve"> </w:t>
            </w:r>
            <w:r w:rsidR="00A27305" w:rsidRPr="008A259A">
              <w:rPr>
                <w:bCs/>
              </w:rPr>
              <w:t>section.</w:t>
            </w:r>
          </w:p>
          <w:p w14:paraId="37E0D71B"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7A8EC1E" w14:textId="0E20174A"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02A1D1F" wp14:editId="6AABDA51">
                  <wp:extent cx="3714750" cy="876300"/>
                  <wp:effectExtent l="0" t="0" r="0" b="0"/>
                  <wp:docPr id="211" name="Picture 211" descr="imb_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b__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4750" cy="876300"/>
                          </a:xfrm>
                          <a:prstGeom prst="rect">
                            <a:avLst/>
                          </a:prstGeom>
                          <a:noFill/>
                          <a:ln>
                            <a:noFill/>
                          </a:ln>
                        </pic:spPr>
                      </pic:pic>
                    </a:graphicData>
                  </a:graphic>
                </wp:inline>
              </w:drawing>
            </w:r>
          </w:p>
        </w:tc>
      </w:tr>
      <w:tr w:rsidR="00573AE8" w:rsidRPr="008A259A" w14:paraId="7E3420DD"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DDA89C" w14:textId="140EA43C" w:rsidR="00573AE8" w:rsidRPr="008A259A" w:rsidRDefault="00573AE8" w:rsidP="009D154D">
            <w:pPr>
              <w:pStyle w:val="p"/>
              <w:numPr>
                <w:ilvl w:val="1"/>
                <w:numId w:val="5"/>
              </w:numPr>
              <w:ind w:left="314"/>
            </w:pPr>
            <w:bookmarkStart w:id="53" w:name="TS_B68087BACAA04A159432D53DB10A4D6C"/>
            <w:bookmarkEnd w:id="53"/>
            <w:r w:rsidRPr="008A259A">
              <w:t xml:space="preserve">Select </w:t>
            </w:r>
            <w:r w:rsidRPr="008A259A">
              <w:rPr>
                <w:b/>
              </w:rPr>
              <w:t>Add Section</w:t>
            </w:r>
            <w:r w:rsidRPr="008A259A">
              <w:t xml:space="preserve">. Name the new Section </w:t>
            </w:r>
            <w:r w:rsidRPr="008A259A">
              <w:rPr>
                <w:b/>
              </w:rPr>
              <w:t>History</w:t>
            </w:r>
            <w:r w:rsidRPr="008A259A">
              <w:t>.</w:t>
            </w:r>
          </w:p>
          <w:p w14:paraId="1E2066C8"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5C13C9DE" w14:textId="429A38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867DD1" wp14:editId="0F958ABA">
                  <wp:extent cx="3705225" cy="428625"/>
                  <wp:effectExtent l="0" t="0" r="9525" b="9525"/>
                  <wp:docPr id="210" name="Picture 210" descr="imb_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b__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428625"/>
                          </a:xfrm>
                          <a:prstGeom prst="rect">
                            <a:avLst/>
                          </a:prstGeom>
                          <a:noFill/>
                          <a:ln>
                            <a:noFill/>
                          </a:ln>
                        </pic:spPr>
                      </pic:pic>
                    </a:graphicData>
                  </a:graphic>
                </wp:inline>
              </w:drawing>
            </w:r>
          </w:p>
        </w:tc>
      </w:tr>
      <w:tr w:rsidR="00573AE8" w:rsidRPr="008A259A" w14:paraId="058554EA" w14:textId="77777777" w:rsidTr="00A50B2D">
        <w:trPr>
          <w:trHeight w:val="814"/>
        </w:trPr>
        <w:tc>
          <w:tcPr>
            <w:tcW w:w="3828" w:type="dxa"/>
            <w:tcBorders>
              <w:left w:val="nil"/>
              <w:bottom w:val="nil"/>
            </w:tcBorders>
            <w:shd w:val="clear" w:color="auto" w:fill="auto"/>
            <w:tcMar>
              <w:top w:w="108" w:type="dxa"/>
              <w:bottom w:w="108" w:type="dxa"/>
            </w:tcMar>
            <w:vAlign w:val="center"/>
          </w:tcPr>
          <w:p w14:paraId="6717360D" w14:textId="24F60FC6" w:rsidR="00573AE8" w:rsidRPr="008A259A" w:rsidRDefault="00573AE8" w:rsidP="009D154D">
            <w:pPr>
              <w:pStyle w:val="p"/>
              <w:numPr>
                <w:ilvl w:val="1"/>
                <w:numId w:val="5"/>
              </w:numPr>
              <w:ind w:left="314"/>
            </w:pPr>
            <w:bookmarkStart w:id="54" w:name="TS_7051A87593F24B41A3E0074B8621989E"/>
            <w:bookmarkEnd w:id="54"/>
            <w:r w:rsidRPr="008A259A">
              <w:lastRenderedPageBreak/>
              <w:t xml:space="preserve">Select </w:t>
            </w:r>
            <w:r w:rsidRPr="008A259A">
              <w:rPr>
                <w:b/>
              </w:rPr>
              <w:t>Add Collection</w:t>
            </w:r>
            <w:r w:rsidRPr="008A259A">
              <w:t>.</w:t>
            </w:r>
          </w:p>
          <w:p w14:paraId="00816E89" w14:textId="77777777" w:rsidR="00573AE8" w:rsidRPr="008A259A" w:rsidRDefault="00573AE8" w:rsidP="00573AE8">
            <w:pPr>
              <w:pStyle w:val="p"/>
            </w:pPr>
          </w:p>
          <w:p w14:paraId="6BF010D3" w14:textId="4176CF70" w:rsidR="00573AE8" w:rsidRPr="008A259A" w:rsidRDefault="003F069C" w:rsidP="003F069C">
            <w:pPr>
              <w:pStyle w:val="p"/>
            </w:pPr>
            <w:r w:rsidRPr="008A259A">
              <w:t xml:space="preserve">Note: </w:t>
            </w:r>
            <w:r w:rsidR="00573AE8" w:rsidRPr="008A259A">
              <w:t>Collections allow for an array of items to be displayed as table.</w:t>
            </w:r>
          </w:p>
        </w:tc>
        <w:tc>
          <w:tcPr>
            <w:tcW w:w="6572" w:type="dxa"/>
            <w:tcBorders>
              <w:bottom w:val="nil"/>
              <w:right w:val="nil"/>
            </w:tcBorders>
            <w:shd w:val="clear" w:color="auto" w:fill="auto"/>
            <w:tcMar>
              <w:top w:w="108" w:type="dxa"/>
              <w:bottom w:w="108" w:type="dxa"/>
            </w:tcMar>
            <w:vAlign w:val="center"/>
          </w:tcPr>
          <w:p w14:paraId="73C27166" w14:textId="7640AC36"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2A1B8822" wp14:editId="7D424535">
                  <wp:extent cx="3714750" cy="409575"/>
                  <wp:effectExtent l="0" t="0" r="0" b="9525"/>
                  <wp:docPr id="208" name="Picture 208" descr="imb_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b__6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4750" cy="409575"/>
                          </a:xfrm>
                          <a:prstGeom prst="rect">
                            <a:avLst/>
                          </a:prstGeom>
                          <a:noFill/>
                          <a:ln>
                            <a:noFill/>
                          </a:ln>
                        </pic:spPr>
                      </pic:pic>
                    </a:graphicData>
                  </a:graphic>
                </wp:inline>
              </w:drawing>
            </w:r>
          </w:p>
        </w:tc>
      </w:tr>
      <w:tr w:rsidR="00573AE8" w:rsidRPr="008A259A" w14:paraId="6AEFFD58" w14:textId="77777777" w:rsidTr="00A50B2D">
        <w:trPr>
          <w:trHeight w:val="814"/>
        </w:trPr>
        <w:tc>
          <w:tcPr>
            <w:tcW w:w="3828" w:type="dxa"/>
            <w:tcBorders>
              <w:left w:val="nil"/>
            </w:tcBorders>
            <w:shd w:val="clear" w:color="auto" w:fill="auto"/>
            <w:tcMar>
              <w:top w:w="108" w:type="dxa"/>
              <w:bottom w:w="108" w:type="dxa"/>
            </w:tcMar>
            <w:vAlign w:val="center"/>
          </w:tcPr>
          <w:p w14:paraId="13D70B03" w14:textId="6BE00B0E" w:rsidR="00573AE8" w:rsidRPr="008A259A" w:rsidRDefault="00573AE8" w:rsidP="009D154D">
            <w:pPr>
              <w:pStyle w:val="p"/>
              <w:numPr>
                <w:ilvl w:val="1"/>
                <w:numId w:val="5"/>
              </w:numPr>
              <w:ind w:left="314"/>
            </w:pPr>
            <w:bookmarkStart w:id="55" w:name="TS_EA11507C9A224C05A5B4F1E3E8F8C6DA"/>
            <w:bookmarkEnd w:id="55"/>
            <w:r w:rsidRPr="008A259A">
              <w:t xml:space="preserve">Enter </w:t>
            </w:r>
            <w:r w:rsidRPr="008A259A">
              <w:rPr>
                <w:b/>
              </w:rPr>
              <w:t>History</w:t>
            </w:r>
            <w:r w:rsidRPr="008A259A">
              <w:t xml:space="preserve"> as </w:t>
            </w:r>
            <w:r w:rsidRPr="008A259A">
              <w:rPr>
                <w:b/>
              </w:rPr>
              <w:t>Title</w:t>
            </w:r>
            <w:r w:rsidRPr="008A259A">
              <w:t>.</w:t>
            </w:r>
          </w:p>
          <w:p w14:paraId="3BCE3740" w14:textId="77777777" w:rsidR="00573AE8" w:rsidRPr="008A259A" w:rsidRDefault="00573AE8" w:rsidP="00C4308D">
            <w:pPr>
              <w:pStyle w:val="p"/>
              <w:ind w:left="314"/>
            </w:pPr>
          </w:p>
          <w:p w14:paraId="712A5ED3" w14:textId="7AF2797C"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context.History</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03B8EB7E" w14:textId="77777777" w:rsidR="00573AE8" w:rsidRPr="008A259A" w:rsidRDefault="00573AE8" w:rsidP="00573AE8">
            <w:pPr>
              <w:pStyle w:val="TableHeadline"/>
            </w:pPr>
          </w:p>
        </w:tc>
        <w:tc>
          <w:tcPr>
            <w:tcW w:w="6572" w:type="dxa"/>
            <w:tcBorders>
              <w:right w:val="nil"/>
            </w:tcBorders>
            <w:shd w:val="clear" w:color="auto" w:fill="auto"/>
            <w:tcMar>
              <w:top w:w="108" w:type="dxa"/>
              <w:bottom w:w="108" w:type="dxa"/>
            </w:tcMar>
            <w:vAlign w:val="center"/>
          </w:tcPr>
          <w:p w14:paraId="682EEABB" w14:textId="0184B6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5B6A2F5C" wp14:editId="28603577">
                  <wp:extent cx="3014106" cy="2967735"/>
                  <wp:effectExtent l="0" t="0" r="0" b="4445"/>
                  <wp:docPr id="207" name="Picture 207" descr="imb_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b__6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0130" cy="2973666"/>
                          </a:xfrm>
                          <a:prstGeom prst="rect">
                            <a:avLst/>
                          </a:prstGeom>
                          <a:noFill/>
                          <a:ln>
                            <a:noFill/>
                          </a:ln>
                        </pic:spPr>
                      </pic:pic>
                    </a:graphicData>
                  </a:graphic>
                </wp:inline>
              </w:drawing>
            </w:r>
          </w:p>
        </w:tc>
      </w:tr>
      <w:tr w:rsidR="00D2656E" w:rsidRPr="008A259A" w14:paraId="375AFA3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407238" w14:textId="3230BA90" w:rsidR="00D2656E" w:rsidRPr="008A259A" w:rsidRDefault="00D2656E" w:rsidP="009D154D">
            <w:pPr>
              <w:pStyle w:val="p"/>
              <w:numPr>
                <w:ilvl w:val="1"/>
                <w:numId w:val="5"/>
              </w:numPr>
              <w:ind w:left="314"/>
            </w:pPr>
            <w:bookmarkStart w:id="56" w:name="TS_B8FD52FE4DAF48BEA21B14F4E15CB2BD"/>
            <w:bookmarkEnd w:id="56"/>
            <w:r w:rsidRPr="008A259A">
              <w:t xml:space="preserve">Add the following </w:t>
            </w:r>
            <w:r w:rsidR="00136CBE" w:rsidRPr="008A259A">
              <w:t xml:space="preserve">values for </w:t>
            </w:r>
            <w:r w:rsidR="00136CBE" w:rsidRPr="008A259A">
              <w:rPr>
                <w:b/>
                <w:bCs/>
              </w:rPr>
              <w:t>Label</w:t>
            </w:r>
            <w:r w:rsidR="00136CBE" w:rsidRPr="008A259A">
              <w:t xml:space="preserve"> and </w:t>
            </w:r>
            <w:r w:rsidR="00136CBE" w:rsidRPr="008A259A">
              <w:rPr>
                <w:b/>
                <w:bCs/>
              </w:rPr>
              <w:t>Context Path</w:t>
            </w:r>
            <w:r w:rsidRPr="008A259A">
              <w:t xml:space="preserve"> and select </w:t>
            </w:r>
            <w:r w:rsidR="00F05092" w:rsidRPr="008A259A">
              <w:t>Ty</w:t>
            </w:r>
            <w:r w:rsidRPr="008A259A">
              <w:t xml:space="preserve">pe </w:t>
            </w:r>
            <w:r w:rsidRPr="008A259A">
              <w:rPr>
                <w:b/>
              </w:rPr>
              <w:t>String</w:t>
            </w:r>
            <w:r w:rsidRPr="008A259A">
              <w:t xml:space="preserve"> and mark them as </w:t>
            </w:r>
            <w:r w:rsidRPr="008A259A">
              <w:rPr>
                <w:b/>
              </w:rPr>
              <w:t>Display-Only</w:t>
            </w:r>
            <w:r w:rsidRPr="008A259A">
              <w:t>.</w:t>
            </w:r>
          </w:p>
          <w:p w14:paraId="046A97B4" w14:textId="77777777" w:rsidR="00D2656E" w:rsidRPr="008A259A" w:rsidRDefault="00D2656E" w:rsidP="00D2656E">
            <w:pPr>
              <w:pStyle w:val="p"/>
            </w:pPr>
            <w:r w:rsidRPr="008A259A">
              <w:t> </w:t>
            </w:r>
          </w:p>
          <w:p w14:paraId="084A8134" w14:textId="7A6D37FF" w:rsidR="00D2656E" w:rsidRPr="008A259A" w:rsidRDefault="006A7253" w:rsidP="00D2656E">
            <w:pPr>
              <w:pStyle w:val="p"/>
              <w:rPr>
                <w:b/>
              </w:rPr>
            </w:pPr>
            <w:r w:rsidRPr="008A259A">
              <w:rPr>
                <w:bCs/>
              </w:rPr>
              <w:t xml:space="preserve">Label: </w:t>
            </w:r>
            <w:r w:rsidR="00D2656E" w:rsidRPr="008A259A">
              <w:rPr>
                <w:b/>
              </w:rPr>
              <w:t>User</w:t>
            </w:r>
          </w:p>
          <w:p w14:paraId="2D4B4CD5" w14:textId="38313FB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item.UserId</w:t>
            </w:r>
            <w:proofErr w:type="spellEnd"/>
            <w:proofErr w:type="gramEnd"/>
            <w:r w:rsidR="00D2656E" w:rsidRPr="008A259A">
              <w:rPr>
                <w:rFonts w:ascii="Courier New" w:hAnsi="Courier New" w:cs="Courier New"/>
              </w:rPr>
              <w:t>}</w:t>
            </w:r>
          </w:p>
          <w:p w14:paraId="3CCF4FE9" w14:textId="77777777" w:rsidR="00D2656E" w:rsidRPr="008A259A" w:rsidRDefault="00D2656E" w:rsidP="00D2656E">
            <w:pPr>
              <w:pStyle w:val="p"/>
            </w:pPr>
            <w:r w:rsidRPr="008A259A">
              <w:t> </w:t>
            </w:r>
          </w:p>
          <w:p w14:paraId="783970E3" w14:textId="5EFEEFAE" w:rsidR="00D2656E" w:rsidRPr="008A259A" w:rsidRDefault="006A7253" w:rsidP="00D2656E">
            <w:pPr>
              <w:pStyle w:val="p"/>
              <w:rPr>
                <w:b/>
              </w:rPr>
            </w:pPr>
            <w:r w:rsidRPr="008A259A">
              <w:rPr>
                <w:bCs/>
              </w:rPr>
              <w:t xml:space="preserve">Label: </w:t>
            </w:r>
            <w:r w:rsidR="00D2656E" w:rsidRPr="008A259A">
              <w:rPr>
                <w:b/>
              </w:rPr>
              <w:t>Role</w:t>
            </w:r>
          </w:p>
          <w:p w14:paraId="4EACAD19" w14:textId="0F99A692"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item.Role</w:t>
            </w:r>
            <w:proofErr w:type="spellEnd"/>
            <w:proofErr w:type="gramEnd"/>
            <w:r w:rsidR="00D2656E" w:rsidRPr="008A259A">
              <w:rPr>
                <w:rFonts w:ascii="Courier New" w:hAnsi="Courier New" w:cs="Courier New"/>
              </w:rPr>
              <w:t>}</w:t>
            </w:r>
          </w:p>
          <w:p w14:paraId="51798301" w14:textId="77777777" w:rsidR="00D2656E" w:rsidRPr="008A259A" w:rsidRDefault="00D2656E" w:rsidP="00D2656E">
            <w:pPr>
              <w:pStyle w:val="p"/>
            </w:pPr>
            <w:r w:rsidRPr="008A259A">
              <w:t> </w:t>
            </w:r>
          </w:p>
          <w:p w14:paraId="3DA39EEC" w14:textId="753DDE8B" w:rsidR="00D2656E" w:rsidRPr="008A259A" w:rsidRDefault="006A7253" w:rsidP="00D2656E">
            <w:pPr>
              <w:pStyle w:val="p"/>
              <w:rPr>
                <w:b/>
              </w:rPr>
            </w:pPr>
            <w:r w:rsidRPr="008A259A">
              <w:rPr>
                <w:bCs/>
              </w:rPr>
              <w:t xml:space="preserve">Label: </w:t>
            </w:r>
            <w:r w:rsidR="00D2656E" w:rsidRPr="008A259A">
              <w:rPr>
                <w:b/>
              </w:rPr>
              <w:t>Action</w:t>
            </w:r>
          </w:p>
          <w:p w14:paraId="49148A3E" w14:textId="1B5599BD"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item.Action</w:t>
            </w:r>
            <w:proofErr w:type="spellEnd"/>
            <w:proofErr w:type="gramEnd"/>
            <w:r w:rsidR="00D2656E" w:rsidRPr="008A259A">
              <w:rPr>
                <w:rFonts w:ascii="Courier New" w:hAnsi="Courier New" w:cs="Courier New"/>
              </w:rPr>
              <w:t>}</w:t>
            </w:r>
          </w:p>
          <w:p w14:paraId="34084371" w14:textId="77777777" w:rsidR="00D2656E" w:rsidRPr="008A259A" w:rsidRDefault="00D2656E" w:rsidP="00D2656E">
            <w:pPr>
              <w:pStyle w:val="p"/>
            </w:pPr>
            <w:r w:rsidRPr="008A259A">
              <w:t> </w:t>
            </w:r>
          </w:p>
          <w:p w14:paraId="3C101480" w14:textId="618F6FC2" w:rsidR="00D2656E" w:rsidRPr="008A259A" w:rsidRDefault="006A7253" w:rsidP="00D2656E">
            <w:pPr>
              <w:pStyle w:val="p"/>
              <w:rPr>
                <w:b/>
              </w:rPr>
            </w:pPr>
            <w:r w:rsidRPr="008A259A">
              <w:rPr>
                <w:bCs/>
              </w:rPr>
              <w:t xml:space="preserve">Label: </w:t>
            </w:r>
            <w:r w:rsidR="00D2656E" w:rsidRPr="008A259A">
              <w:rPr>
                <w:b/>
              </w:rPr>
              <w:t>Comment</w:t>
            </w:r>
          </w:p>
          <w:p w14:paraId="4FEF5328" w14:textId="5FB6B77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item.Comment</w:t>
            </w:r>
            <w:proofErr w:type="spellEnd"/>
            <w:proofErr w:type="gramEnd"/>
            <w:r w:rsidR="00D2656E" w:rsidRPr="008A259A">
              <w:rPr>
                <w:rFonts w:ascii="Courier New" w:hAnsi="Courier New" w:cs="Courier New"/>
              </w:rPr>
              <w:t>}</w:t>
            </w:r>
          </w:p>
          <w:p w14:paraId="2B560B83" w14:textId="77777777" w:rsidR="00D2656E" w:rsidRPr="008A259A" w:rsidRDefault="00D2656E" w:rsidP="00D2656E">
            <w:pPr>
              <w:pStyle w:val="p"/>
            </w:pPr>
            <w:r w:rsidRPr="008A259A">
              <w:t> </w:t>
            </w:r>
          </w:p>
          <w:p w14:paraId="27FCF2D1" w14:textId="7B6B940B" w:rsidR="00D2656E" w:rsidRPr="008A259A" w:rsidRDefault="00D2656E" w:rsidP="004D7CA8">
            <w:pPr>
              <w:pStyle w:val="p"/>
            </w:pPr>
            <w:r w:rsidRPr="008A259A">
              <w:t xml:space="preserve">Note that inside a collection, the variable </w:t>
            </w:r>
            <w:r w:rsidRPr="008A259A">
              <w:rPr>
                <w:b/>
              </w:rPr>
              <w:t>item </w:t>
            </w:r>
            <w:r w:rsidRPr="008A259A">
              <w:t>refers to a single row.</w:t>
            </w:r>
          </w:p>
        </w:tc>
        <w:tc>
          <w:tcPr>
            <w:tcW w:w="6572" w:type="dxa"/>
            <w:tcBorders>
              <w:bottom w:val="nil"/>
              <w:right w:val="nil"/>
            </w:tcBorders>
            <w:shd w:val="clear" w:color="auto" w:fill="auto"/>
            <w:tcMar>
              <w:top w:w="108" w:type="dxa"/>
              <w:bottom w:w="108" w:type="dxa"/>
            </w:tcMar>
            <w:vAlign w:val="center"/>
          </w:tcPr>
          <w:p w14:paraId="2DFBFE63" w14:textId="0A32C18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37DEBE" wp14:editId="7268F26A">
                  <wp:extent cx="3714750" cy="1123950"/>
                  <wp:effectExtent l="0" t="0" r="0" b="0"/>
                  <wp:docPr id="205" name="Picture 205" descr="imb_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b__6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D2656E" w:rsidRPr="008A259A" w14:paraId="23E1512A" w14:textId="77777777" w:rsidTr="00A50B2D">
        <w:trPr>
          <w:trHeight w:val="814"/>
        </w:trPr>
        <w:tc>
          <w:tcPr>
            <w:tcW w:w="3828" w:type="dxa"/>
            <w:tcBorders>
              <w:left w:val="nil"/>
              <w:bottom w:val="nil"/>
            </w:tcBorders>
            <w:shd w:val="clear" w:color="auto" w:fill="auto"/>
            <w:tcMar>
              <w:top w:w="108" w:type="dxa"/>
              <w:bottom w:w="108" w:type="dxa"/>
            </w:tcMar>
          </w:tcPr>
          <w:p w14:paraId="15F3788D" w14:textId="06DE37F7" w:rsidR="00D2656E" w:rsidRPr="008A259A" w:rsidRDefault="00D2656E" w:rsidP="009D154D">
            <w:pPr>
              <w:pStyle w:val="ListParagraph"/>
              <w:numPr>
                <w:ilvl w:val="1"/>
                <w:numId w:val="5"/>
              </w:numPr>
              <w:tabs>
                <w:tab w:val="left" w:pos="455"/>
              </w:tabs>
              <w:ind w:left="314"/>
              <w:rPr>
                <w:lang w:val="en-US"/>
              </w:rPr>
            </w:pPr>
            <w:bookmarkStart w:id="57" w:name="TS_56A807224CAB4E0AB79A1C7B9A9B5A50"/>
            <w:bookmarkEnd w:id="57"/>
            <w:r w:rsidRPr="008A259A">
              <w:rPr>
                <w:lang w:val="en-US"/>
              </w:rPr>
              <w:lastRenderedPageBreak/>
              <w:t xml:space="preserve">Add a new Section with title </w:t>
            </w:r>
            <w:r w:rsidRPr="008A259A">
              <w:rPr>
                <w:b/>
                <w:bCs/>
                <w:lang w:val="en-US"/>
              </w:rPr>
              <w:t>Approval</w:t>
            </w:r>
            <w:r w:rsidRPr="008A259A">
              <w:rPr>
                <w:lang w:val="en-US"/>
              </w:rPr>
              <w:t>.</w:t>
            </w:r>
          </w:p>
          <w:p w14:paraId="386466DB" w14:textId="77777777" w:rsidR="00D2656E" w:rsidRPr="008A259A" w:rsidRDefault="00D2656E" w:rsidP="0038788E">
            <w:pPr>
              <w:tabs>
                <w:tab w:val="left" w:pos="455"/>
              </w:tabs>
              <w:ind w:left="314"/>
              <w:rPr>
                <w:lang w:val="en-US"/>
              </w:rPr>
            </w:pPr>
          </w:p>
          <w:p w14:paraId="7ECAAAC8" w14:textId="0FEF2520"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Add a new field and name it </w:t>
            </w:r>
            <w:r w:rsidRPr="008A259A">
              <w:rPr>
                <w:b/>
                <w:bCs/>
                <w:lang w:val="en-US"/>
              </w:rPr>
              <w:t>Comment</w:t>
            </w:r>
            <w:r w:rsidRPr="008A259A">
              <w:rPr>
                <w:lang w:val="en-US"/>
              </w:rPr>
              <w:t>.</w:t>
            </w:r>
          </w:p>
          <w:p w14:paraId="4006C8F2" w14:textId="77777777" w:rsidR="00D2656E" w:rsidRPr="008A259A" w:rsidRDefault="00D2656E" w:rsidP="0038788E">
            <w:pPr>
              <w:tabs>
                <w:tab w:val="left" w:pos="455"/>
              </w:tabs>
              <w:ind w:left="314"/>
              <w:rPr>
                <w:lang w:val="en-US"/>
              </w:rPr>
            </w:pPr>
          </w:p>
          <w:p w14:paraId="5F57C35B" w14:textId="533778A7" w:rsidR="00D2656E" w:rsidRPr="008A259A" w:rsidRDefault="00D2656E" w:rsidP="009D154D">
            <w:pPr>
              <w:pStyle w:val="ListParagraph"/>
              <w:numPr>
                <w:ilvl w:val="1"/>
                <w:numId w:val="5"/>
              </w:numPr>
              <w:tabs>
                <w:tab w:val="left" w:pos="455"/>
              </w:tabs>
              <w:ind w:left="314"/>
              <w:rPr>
                <w:b/>
                <w:bCs/>
                <w:lang w:val="en-US"/>
              </w:rPr>
            </w:pPr>
            <w:r w:rsidRPr="008A259A">
              <w:rPr>
                <w:lang w:val="en-US"/>
              </w:rPr>
              <w:t xml:space="preserve">Enter </w:t>
            </w:r>
            <w:r w:rsidRPr="008A259A">
              <w:rPr>
                <w:b/>
                <w:bCs/>
                <w:lang w:val="en-US"/>
              </w:rPr>
              <w:t>${</w:t>
            </w:r>
            <w:proofErr w:type="spellStart"/>
            <w:proofErr w:type="gramStart"/>
            <w:r w:rsidRPr="008A259A">
              <w:rPr>
                <w:b/>
                <w:bCs/>
                <w:lang w:val="en-US"/>
              </w:rPr>
              <w:t>context.comment</w:t>
            </w:r>
            <w:proofErr w:type="spellEnd"/>
            <w:proofErr w:type="gramEnd"/>
            <w:r w:rsidRPr="008A259A">
              <w:rPr>
                <w:b/>
                <w:bCs/>
                <w:lang w:val="en-US"/>
              </w:rPr>
              <w:t>}</w:t>
            </w:r>
            <w:r w:rsidRPr="008A259A">
              <w:rPr>
                <w:lang w:val="en-US"/>
              </w:rPr>
              <w:t xml:space="preserve"> as </w:t>
            </w:r>
            <w:r w:rsidRPr="008A259A">
              <w:rPr>
                <w:b/>
                <w:bCs/>
                <w:lang w:val="en-US"/>
              </w:rPr>
              <w:t>Context Path</w:t>
            </w:r>
          </w:p>
          <w:p w14:paraId="44EE52EC" w14:textId="77777777" w:rsidR="00D2656E" w:rsidRPr="008A259A" w:rsidRDefault="00D2656E" w:rsidP="0038788E">
            <w:pPr>
              <w:tabs>
                <w:tab w:val="left" w:pos="455"/>
              </w:tabs>
              <w:ind w:left="314"/>
              <w:rPr>
                <w:lang w:val="en-US"/>
              </w:rPr>
            </w:pPr>
          </w:p>
          <w:p w14:paraId="05F011E9" w14:textId="3B24C1B7"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Change the </w:t>
            </w:r>
            <w:r w:rsidRPr="008A259A">
              <w:rPr>
                <w:b/>
                <w:bCs/>
                <w:lang w:val="en-US"/>
              </w:rPr>
              <w:t>UI</w:t>
            </w:r>
            <w:r w:rsidR="00BA484D" w:rsidRPr="008A259A">
              <w:rPr>
                <w:b/>
                <w:bCs/>
                <w:lang w:val="en-US"/>
              </w:rPr>
              <w:t xml:space="preserve"> </w:t>
            </w:r>
            <w:r w:rsidRPr="008A259A">
              <w:rPr>
                <w:b/>
                <w:bCs/>
                <w:lang w:val="en-US"/>
              </w:rPr>
              <w:t>Control type</w:t>
            </w:r>
            <w:r w:rsidRPr="008A259A">
              <w:rPr>
                <w:lang w:val="en-US"/>
              </w:rPr>
              <w:t xml:space="preserve"> from </w:t>
            </w:r>
            <w:r w:rsidRPr="008A259A">
              <w:rPr>
                <w:i/>
                <w:iCs/>
                <w:lang w:val="en-US"/>
              </w:rPr>
              <w:t>Input field</w:t>
            </w:r>
            <w:r w:rsidRPr="008A259A">
              <w:rPr>
                <w:lang w:val="en-US"/>
              </w:rPr>
              <w:t xml:space="preserve"> to </w:t>
            </w:r>
            <w:r w:rsidRPr="008A259A">
              <w:rPr>
                <w:b/>
                <w:bCs/>
                <w:lang w:val="en-US"/>
              </w:rPr>
              <w:t>Text Area</w:t>
            </w:r>
            <w:r w:rsidRPr="008A259A">
              <w:rPr>
                <w:lang w:val="en-US"/>
              </w:rPr>
              <w:t>.</w:t>
            </w:r>
          </w:p>
          <w:p w14:paraId="662C3711" w14:textId="77777777" w:rsidR="00D2656E" w:rsidRPr="008A259A" w:rsidRDefault="00D2656E" w:rsidP="00A63A6A">
            <w:pPr>
              <w:pStyle w:val="TableHeadline"/>
            </w:pPr>
          </w:p>
        </w:tc>
        <w:tc>
          <w:tcPr>
            <w:tcW w:w="6572" w:type="dxa"/>
            <w:tcBorders>
              <w:bottom w:val="nil"/>
              <w:right w:val="nil"/>
            </w:tcBorders>
            <w:shd w:val="clear" w:color="auto" w:fill="auto"/>
            <w:tcMar>
              <w:top w:w="108" w:type="dxa"/>
              <w:bottom w:w="108" w:type="dxa"/>
            </w:tcMar>
            <w:vAlign w:val="center"/>
          </w:tcPr>
          <w:p w14:paraId="494980DC" w14:textId="65EBD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4127C75" wp14:editId="743D67AC">
                  <wp:extent cx="3714750" cy="6457950"/>
                  <wp:effectExtent l="0" t="0" r="0" b="0"/>
                  <wp:docPr id="204" name="Picture 204" descr="imb_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b__6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4750" cy="6457950"/>
                          </a:xfrm>
                          <a:prstGeom prst="rect">
                            <a:avLst/>
                          </a:prstGeom>
                          <a:noFill/>
                          <a:ln>
                            <a:noFill/>
                          </a:ln>
                        </pic:spPr>
                      </pic:pic>
                    </a:graphicData>
                  </a:graphic>
                </wp:inline>
              </w:drawing>
            </w:r>
          </w:p>
        </w:tc>
      </w:tr>
      <w:tr w:rsidR="00D2656E" w:rsidRPr="008A259A" w14:paraId="4107FB1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3917B8" w14:textId="74C85A6D" w:rsidR="00D2656E" w:rsidRPr="008A259A" w:rsidRDefault="00D2656E" w:rsidP="00326B0F">
            <w:pPr>
              <w:pStyle w:val="ListParagraph"/>
              <w:numPr>
                <w:ilvl w:val="1"/>
                <w:numId w:val="5"/>
              </w:numPr>
              <w:ind w:left="314"/>
              <w:rPr>
                <w:lang w:val="en-US"/>
              </w:rPr>
            </w:pPr>
            <w:bookmarkStart w:id="58" w:name="_Toc52484166"/>
            <w:bookmarkStart w:id="59" w:name="_Toc52486875"/>
            <w:bookmarkStart w:id="60" w:name="_Toc52801186"/>
            <w:r w:rsidRPr="008A259A">
              <w:rPr>
                <w:lang w:val="en-US"/>
              </w:rPr>
              <w:lastRenderedPageBreak/>
              <w:t>Ensure your Form looks like this.</w:t>
            </w:r>
            <w:bookmarkEnd w:id="58"/>
            <w:bookmarkEnd w:id="59"/>
            <w:bookmarkEnd w:id="60"/>
          </w:p>
          <w:p w14:paraId="5023CC6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865B61C" w14:textId="2B4FD0AD"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0546BA" wp14:editId="55772B28">
                  <wp:extent cx="3714750" cy="1419225"/>
                  <wp:effectExtent l="0" t="0" r="0" b="9525"/>
                  <wp:docPr id="203" name="Picture 203" descr="imb_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b__67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4750" cy="1419225"/>
                          </a:xfrm>
                          <a:prstGeom prst="rect">
                            <a:avLst/>
                          </a:prstGeom>
                          <a:noFill/>
                          <a:ln>
                            <a:noFill/>
                          </a:ln>
                        </pic:spPr>
                      </pic:pic>
                    </a:graphicData>
                  </a:graphic>
                </wp:inline>
              </w:drawing>
            </w:r>
          </w:p>
        </w:tc>
      </w:tr>
      <w:tr w:rsidR="00D2656E" w:rsidRPr="008A259A" w14:paraId="1F72226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9E28D2" w14:textId="3E23694B" w:rsidR="00D2656E" w:rsidRPr="008A259A" w:rsidRDefault="00D2656E" w:rsidP="00942ED7">
            <w:pPr>
              <w:pStyle w:val="ListParagraph"/>
              <w:numPr>
                <w:ilvl w:val="1"/>
                <w:numId w:val="5"/>
              </w:numPr>
              <w:ind w:left="314"/>
              <w:rPr>
                <w:lang w:val="en-US"/>
              </w:rPr>
            </w:pPr>
            <w:bookmarkStart w:id="61" w:name="_Toc52484167"/>
            <w:bookmarkStart w:id="62" w:name="_Toc52486876"/>
            <w:bookmarkStart w:id="63" w:name="_Toc52801187"/>
            <w:r w:rsidRPr="008A259A">
              <w:rPr>
                <w:lang w:val="en-US"/>
              </w:rPr>
              <w:t xml:space="preserve">Select the </w:t>
            </w:r>
            <w:r w:rsidRPr="008A259A">
              <w:rPr>
                <w:b/>
                <w:bCs/>
                <w:lang w:val="en-US"/>
              </w:rPr>
              <w:t>Decisions</w:t>
            </w:r>
            <w:r w:rsidRPr="008A259A">
              <w:rPr>
                <w:lang w:val="en-US"/>
              </w:rPr>
              <w:t xml:space="preserve"> tab.</w:t>
            </w:r>
            <w:bookmarkEnd w:id="61"/>
            <w:bookmarkEnd w:id="62"/>
            <w:bookmarkEnd w:id="63"/>
          </w:p>
          <w:p w14:paraId="6690FFF7" w14:textId="77777777" w:rsidR="00D2656E" w:rsidRPr="008A259A" w:rsidRDefault="00D2656E" w:rsidP="00942ED7">
            <w:pPr>
              <w:ind w:left="314"/>
              <w:rPr>
                <w:lang w:val="en-US"/>
              </w:rPr>
            </w:pPr>
          </w:p>
          <w:p w14:paraId="63B89459" w14:textId="69EC4BD8" w:rsidR="00D2656E" w:rsidRPr="008A259A" w:rsidRDefault="00D2656E" w:rsidP="00942ED7">
            <w:pPr>
              <w:pStyle w:val="ListParagraph"/>
              <w:numPr>
                <w:ilvl w:val="1"/>
                <w:numId w:val="5"/>
              </w:numPr>
              <w:ind w:left="314"/>
              <w:rPr>
                <w:lang w:val="en-US"/>
              </w:rPr>
            </w:pPr>
            <w:bookmarkStart w:id="64" w:name="_Toc52484168"/>
            <w:bookmarkStart w:id="65" w:name="_Toc52486877"/>
            <w:bookmarkStart w:id="66" w:name="_Toc52801188"/>
            <w:r w:rsidRPr="008A259A">
              <w:rPr>
                <w:lang w:val="en-US"/>
              </w:rPr>
              <w:t xml:space="preserve">Select </w:t>
            </w:r>
            <w:r w:rsidRPr="008A259A">
              <w:rPr>
                <w:b/>
                <w:bCs/>
                <w:lang w:val="en-US"/>
              </w:rPr>
              <w:t>Add</w:t>
            </w:r>
            <w:r w:rsidRPr="008A259A">
              <w:rPr>
                <w:lang w:val="en-US"/>
              </w:rPr>
              <w:t xml:space="preserve"> to add a new decision option.</w:t>
            </w:r>
            <w:bookmarkEnd w:id="64"/>
            <w:bookmarkEnd w:id="65"/>
            <w:bookmarkEnd w:id="66"/>
          </w:p>
          <w:p w14:paraId="4AE3DAB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24A8236" w14:textId="3B20109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287CA4" wp14:editId="244283FC">
                  <wp:extent cx="3714750" cy="714375"/>
                  <wp:effectExtent l="0" t="0" r="0" b="9525"/>
                  <wp:docPr id="202" name="Picture 202" descr="imb_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b__6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D2656E" w:rsidRPr="008A259A" w14:paraId="38F1AA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A28B8F2" w14:textId="0107E346" w:rsidR="00D2656E" w:rsidRPr="008A259A" w:rsidRDefault="00D2656E" w:rsidP="00727243">
            <w:pPr>
              <w:pStyle w:val="ListParagraph"/>
              <w:numPr>
                <w:ilvl w:val="1"/>
                <w:numId w:val="5"/>
              </w:numPr>
              <w:ind w:left="314"/>
              <w:rPr>
                <w:lang w:val="en-US"/>
              </w:rPr>
            </w:pPr>
            <w:bookmarkStart w:id="67" w:name="TS_07B1FF2B9B0244E49638A62B5BCCBCFF"/>
            <w:bookmarkStart w:id="68" w:name="_Toc52484169"/>
            <w:bookmarkStart w:id="69" w:name="_Toc52486878"/>
            <w:bookmarkStart w:id="70" w:name="_Toc52801189"/>
            <w:bookmarkEnd w:id="67"/>
            <w:r w:rsidRPr="008A259A">
              <w:rPr>
                <w:lang w:val="en-US"/>
              </w:rPr>
              <w:t xml:space="preserve">Enter </w:t>
            </w:r>
            <w:r w:rsidRPr="008A259A">
              <w:rPr>
                <w:b/>
                <w:bCs/>
                <w:lang w:val="en-US"/>
              </w:rPr>
              <w:t>Approve</w:t>
            </w:r>
            <w:r w:rsidRPr="008A259A">
              <w:rPr>
                <w:lang w:val="en-US"/>
              </w:rPr>
              <w:t xml:space="preserve"> as </w:t>
            </w:r>
            <w:r w:rsidRPr="008A259A">
              <w:rPr>
                <w:b/>
                <w:bCs/>
                <w:lang w:val="en-US"/>
              </w:rPr>
              <w:t>Text</w:t>
            </w:r>
            <w:r w:rsidRPr="008A259A">
              <w:rPr>
                <w:lang w:val="en-US"/>
              </w:rPr>
              <w:t xml:space="preserve"> of the decision button.</w:t>
            </w:r>
            <w:bookmarkEnd w:id="68"/>
            <w:bookmarkEnd w:id="69"/>
            <w:bookmarkEnd w:id="70"/>
          </w:p>
          <w:p w14:paraId="774BD30F" w14:textId="77777777" w:rsidR="00D2656E" w:rsidRPr="008A259A" w:rsidRDefault="00D2656E" w:rsidP="00727243">
            <w:pPr>
              <w:ind w:left="314"/>
              <w:rPr>
                <w:lang w:val="en-US"/>
              </w:rPr>
            </w:pPr>
          </w:p>
          <w:p w14:paraId="32ECDAAA" w14:textId="4E675283" w:rsidR="00D2656E" w:rsidRPr="008A259A" w:rsidRDefault="00D2656E" w:rsidP="00727243">
            <w:pPr>
              <w:pStyle w:val="ListParagraph"/>
              <w:numPr>
                <w:ilvl w:val="1"/>
                <w:numId w:val="5"/>
              </w:numPr>
              <w:ind w:left="314"/>
              <w:rPr>
                <w:lang w:val="en-US"/>
              </w:rPr>
            </w:pPr>
            <w:bookmarkStart w:id="71" w:name="_Toc52484170"/>
            <w:bookmarkStart w:id="72" w:name="_Toc52486879"/>
            <w:bookmarkStart w:id="73" w:name="_Toc52801190"/>
            <w:r w:rsidRPr="008A259A">
              <w:rPr>
                <w:lang w:val="en-US"/>
              </w:rPr>
              <w:t xml:space="preserve">Select </w:t>
            </w:r>
            <w:r w:rsidRPr="008A259A">
              <w:rPr>
                <w:b/>
                <w:bCs/>
                <w:lang w:val="en-US"/>
              </w:rPr>
              <w:t>Positive</w:t>
            </w:r>
            <w:r w:rsidRPr="008A259A">
              <w:rPr>
                <w:lang w:val="en-US"/>
              </w:rPr>
              <w:t xml:space="preserve"> as </w:t>
            </w:r>
            <w:r w:rsidRPr="008A259A">
              <w:rPr>
                <w:b/>
                <w:bCs/>
                <w:lang w:val="en-US"/>
              </w:rPr>
              <w:t>Type</w:t>
            </w:r>
            <w:r w:rsidRPr="008A259A">
              <w:rPr>
                <w:lang w:val="en-US"/>
              </w:rPr>
              <w:t> from the dropdown-list.</w:t>
            </w:r>
            <w:bookmarkEnd w:id="71"/>
            <w:bookmarkEnd w:id="72"/>
            <w:bookmarkEnd w:id="73"/>
          </w:p>
          <w:p w14:paraId="3593C4F5"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0F7AE98" w14:textId="438D7B1B"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5B8A25D" wp14:editId="7520209D">
                  <wp:extent cx="3067545" cy="2752925"/>
                  <wp:effectExtent l="0" t="0" r="6350" b="3175"/>
                  <wp:docPr id="201" name="Picture 201" descr="imb_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b__6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2902" cy="2757732"/>
                          </a:xfrm>
                          <a:prstGeom prst="rect">
                            <a:avLst/>
                          </a:prstGeom>
                          <a:noFill/>
                          <a:ln>
                            <a:noFill/>
                          </a:ln>
                        </pic:spPr>
                      </pic:pic>
                    </a:graphicData>
                  </a:graphic>
                </wp:inline>
              </w:drawing>
            </w:r>
          </w:p>
        </w:tc>
      </w:tr>
      <w:tr w:rsidR="00D2656E" w:rsidRPr="008A259A" w14:paraId="1C1503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82FADD" w14:textId="05D9C665" w:rsidR="00D2656E" w:rsidRPr="008A259A" w:rsidRDefault="00D2656E" w:rsidP="008A259A">
            <w:pPr>
              <w:pStyle w:val="ListParagraph"/>
              <w:numPr>
                <w:ilvl w:val="1"/>
                <w:numId w:val="5"/>
              </w:numPr>
              <w:ind w:left="314"/>
              <w:rPr>
                <w:lang w:val="en-US"/>
              </w:rPr>
            </w:pPr>
            <w:bookmarkStart w:id="74" w:name="_Toc52484171"/>
            <w:bookmarkStart w:id="75" w:name="_Toc52486880"/>
            <w:bookmarkStart w:id="76" w:name="_Toc52801191"/>
            <w:r w:rsidRPr="008A259A">
              <w:rPr>
                <w:lang w:val="en-US"/>
              </w:rPr>
              <w:t xml:space="preserve">In the same way, add a decision option </w:t>
            </w:r>
            <w:r w:rsidRPr="008A259A">
              <w:rPr>
                <w:b/>
                <w:bCs/>
                <w:lang w:val="en-US"/>
              </w:rPr>
              <w:t>Reject</w:t>
            </w:r>
            <w:r w:rsidRPr="008A259A">
              <w:rPr>
                <w:lang w:val="en-US"/>
              </w:rPr>
              <w:t xml:space="preserve"> with type </w:t>
            </w:r>
            <w:r w:rsidRPr="008A259A">
              <w:rPr>
                <w:b/>
                <w:bCs/>
                <w:lang w:val="en-US"/>
              </w:rPr>
              <w:t>Negative</w:t>
            </w:r>
            <w:r w:rsidRPr="008A259A">
              <w:rPr>
                <w:lang w:val="en-US"/>
              </w:rPr>
              <w:t xml:space="preserve"> and one </w:t>
            </w:r>
            <w:r w:rsidR="008A259A">
              <w:rPr>
                <w:lang w:val="en-US"/>
              </w:rPr>
              <w:t>with text</w:t>
            </w:r>
            <w:r w:rsidRPr="008A259A">
              <w:rPr>
                <w:lang w:val="en-US"/>
              </w:rPr>
              <w:t xml:space="preserve"> </w:t>
            </w:r>
            <w:r w:rsidRPr="008A259A">
              <w:rPr>
                <w:b/>
                <w:bCs/>
                <w:lang w:val="en-US"/>
              </w:rPr>
              <w:t>Rework</w:t>
            </w:r>
            <w:r w:rsidRPr="008A259A">
              <w:rPr>
                <w:lang w:val="en-US"/>
              </w:rPr>
              <w:t xml:space="preserve"> of </w:t>
            </w:r>
            <w:r w:rsidRPr="008A259A">
              <w:rPr>
                <w:b/>
                <w:bCs/>
                <w:lang w:val="en-US"/>
              </w:rPr>
              <w:t>Neutral</w:t>
            </w:r>
            <w:r w:rsidRPr="008A259A">
              <w:rPr>
                <w:lang w:val="en-US"/>
              </w:rPr>
              <w:t xml:space="preserve"> type.</w:t>
            </w:r>
            <w:bookmarkEnd w:id="74"/>
            <w:bookmarkEnd w:id="75"/>
            <w:bookmarkEnd w:id="76"/>
          </w:p>
        </w:tc>
        <w:tc>
          <w:tcPr>
            <w:tcW w:w="6572" w:type="dxa"/>
            <w:tcBorders>
              <w:bottom w:val="nil"/>
              <w:right w:val="nil"/>
            </w:tcBorders>
            <w:shd w:val="clear" w:color="auto" w:fill="auto"/>
            <w:tcMar>
              <w:top w:w="108" w:type="dxa"/>
              <w:bottom w:w="108" w:type="dxa"/>
            </w:tcMar>
            <w:vAlign w:val="center"/>
          </w:tcPr>
          <w:p w14:paraId="74DEA2B6" w14:textId="7E03639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30FAEE1" wp14:editId="6BB4DBA8">
                  <wp:extent cx="3705225" cy="752475"/>
                  <wp:effectExtent l="0" t="0" r="9525" b="9525"/>
                  <wp:docPr id="200" name="Picture 200" descr="imb_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b__6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5225" cy="752475"/>
                          </a:xfrm>
                          <a:prstGeom prst="rect">
                            <a:avLst/>
                          </a:prstGeom>
                          <a:noFill/>
                          <a:ln>
                            <a:noFill/>
                          </a:ln>
                        </pic:spPr>
                      </pic:pic>
                    </a:graphicData>
                  </a:graphic>
                </wp:inline>
              </w:drawing>
            </w:r>
          </w:p>
        </w:tc>
      </w:tr>
      <w:tr w:rsidR="00D2656E" w:rsidRPr="008A259A" w14:paraId="6B8621CB" w14:textId="77777777" w:rsidTr="00A50B2D">
        <w:trPr>
          <w:trHeight w:val="814"/>
        </w:trPr>
        <w:tc>
          <w:tcPr>
            <w:tcW w:w="3828" w:type="dxa"/>
            <w:tcBorders>
              <w:left w:val="nil"/>
              <w:bottom w:val="nil"/>
            </w:tcBorders>
            <w:shd w:val="clear" w:color="auto" w:fill="auto"/>
            <w:tcMar>
              <w:top w:w="108" w:type="dxa"/>
              <w:bottom w:w="108" w:type="dxa"/>
            </w:tcMar>
            <w:vAlign w:val="center"/>
          </w:tcPr>
          <w:p w14:paraId="13CB564B" w14:textId="1EDBC642" w:rsidR="00D2656E" w:rsidRPr="008A259A" w:rsidRDefault="00D2656E" w:rsidP="008A259A">
            <w:pPr>
              <w:pStyle w:val="ListParagraph"/>
              <w:numPr>
                <w:ilvl w:val="1"/>
                <w:numId w:val="5"/>
              </w:numPr>
              <w:ind w:left="314"/>
              <w:rPr>
                <w:lang w:val="en-US"/>
              </w:rPr>
            </w:pPr>
            <w:bookmarkStart w:id="77" w:name="TS_6AC587DE08AA4992958E1B861058DFFE"/>
            <w:bookmarkStart w:id="78" w:name="_Toc52484172"/>
            <w:bookmarkStart w:id="79" w:name="_Toc52486881"/>
            <w:bookmarkStart w:id="80" w:name="_Toc52801192"/>
            <w:bookmarkEnd w:id="77"/>
            <w:r w:rsidRPr="008A259A">
              <w:rPr>
                <w:b/>
                <w:bCs/>
                <w:lang w:val="en-US"/>
              </w:rPr>
              <w:t>Close</w:t>
            </w:r>
            <w:r w:rsidRPr="008A259A">
              <w:rPr>
                <w:lang w:val="en-US"/>
              </w:rPr>
              <w:t xml:space="preserve"> the file by clicking </w:t>
            </w:r>
            <w:r w:rsidRPr="008A259A">
              <w:rPr>
                <w:noProof/>
                <w:lang w:val="en-US"/>
              </w:rPr>
              <w:drawing>
                <wp:inline distT="0" distB="0" distL="0" distR="0" wp14:anchorId="7ABA444C" wp14:editId="56DB1BA2">
                  <wp:extent cx="152400" cy="152400"/>
                  <wp:effectExtent l="0" t="0" r="0" b="0"/>
                  <wp:docPr id="199" name="Picture 199" descr="fieldicon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eldicon_1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lang w:val="en-US"/>
              </w:rPr>
              <w:t>.</w:t>
            </w:r>
            <w:bookmarkEnd w:id="78"/>
            <w:bookmarkEnd w:id="79"/>
            <w:bookmarkEnd w:id="80"/>
          </w:p>
          <w:p w14:paraId="72791132" w14:textId="77777777" w:rsidR="00D2656E" w:rsidRPr="008A259A" w:rsidRDefault="00D2656E" w:rsidP="008A259A">
            <w:pPr>
              <w:pStyle w:val="TableHeadline"/>
              <w:ind w:left="314"/>
            </w:pPr>
          </w:p>
        </w:tc>
        <w:tc>
          <w:tcPr>
            <w:tcW w:w="6572" w:type="dxa"/>
            <w:tcBorders>
              <w:bottom w:val="nil"/>
              <w:right w:val="nil"/>
            </w:tcBorders>
            <w:shd w:val="clear" w:color="auto" w:fill="auto"/>
            <w:tcMar>
              <w:top w:w="108" w:type="dxa"/>
              <w:bottom w:w="108" w:type="dxa"/>
            </w:tcMar>
            <w:vAlign w:val="center"/>
          </w:tcPr>
          <w:p w14:paraId="29959BC8" w14:textId="2EBFF1CA"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4ABA75B" wp14:editId="184000CA">
                  <wp:extent cx="3714750" cy="828675"/>
                  <wp:effectExtent l="0" t="0" r="0" b="9525"/>
                  <wp:docPr id="198" name="Picture 198" descr="imb_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b__6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D2656E" w:rsidRPr="008A259A" w14:paraId="4759F9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D7DB63" w14:textId="5D148218" w:rsidR="00D2656E" w:rsidRPr="008A259A" w:rsidRDefault="00D2656E" w:rsidP="009D154D">
            <w:pPr>
              <w:pStyle w:val="p"/>
              <w:numPr>
                <w:ilvl w:val="1"/>
                <w:numId w:val="5"/>
              </w:numPr>
              <w:tabs>
                <w:tab w:val="left" w:pos="455"/>
                <w:tab w:val="left" w:pos="597"/>
              </w:tabs>
              <w:snapToGrid w:val="0"/>
              <w:ind w:left="0" w:firstLine="0"/>
            </w:pPr>
            <w:bookmarkStart w:id="81" w:name="TS_15FAF5FF3A6A4B278D1D827A58BB2570"/>
            <w:bookmarkEnd w:id="81"/>
            <w:r w:rsidRPr="008A259A">
              <w:lastRenderedPageBreak/>
              <w:t xml:space="preserve">Select the </w:t>
            </w:r>
            <w:r w:rsidR="00552838" w:rsidRPr="008A259A">
              <w:t>s</w:t>
            </w:r>
            <w:r w:rsidRPr="008A259A">
              <w:t xml:space="preserve">cript </w:t>
            </w:r>
            <w:r w:rsidR="00552838" w:rsidRPr="008A259A">
              <w:t>t</w:t>
            </w:r>
            <w:r w:rsidRPr="008A259A">
              <w:t xml:space="preserve">ask </w:t>
            </w:r>
            <w:r w:rsidRPr="008A259A">
              <w:rPr>
                <w:b/>
                <w:bCs/>
              </w:rPr>
              <w:t>Handle Approval (Local Manager).</w:t>
            </w:r>
          </w:p>
          <w:p w14:paraId="58556FD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0AF7CF7" w14:textId="3108509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70777DC" wp14:editId="648DFAB4">
                  <wp:extent cx="3686175" cy="1123950"/>
                  <wp:effectExtent l="0" t="0" r="9525" b="0"/>
                  <wp:docPr id="197" name="Picture 197" descr="imb_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b__6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6175" cy="1123950"/>
                          </a:xfrm>
                          <a:prstGeom prst="rect">
                            <a:avLst/>
                          </a:prstGeom>
                          <a:noFill/>
                          <a:ln>
                            <a:noFill/>
                          </a:ln>
                        </pic:spPr>
                      </pic:pic>
                    </a:graphicData>
                  </a:graphic>
                </wp:inline>
              </w:drawing>
            </w:r>
          </w:p>
        </w:tc>
      </w:tr>
      <w:tr w:rsidR="00D2656E" w:rsidRPr="008A259A" w14:paraId="57292712" w14:textId="77777777" w:rsidTr="00A50B2D">
        <w:trPr>
          <w:trHeight w:val="814"/>
        </w:trPr>
        <w:tc>
          <w:tcPr>
            <w:tcW w:w="3828" w:type="dxa"/>
            <w:tcBorders>
              <w:left w:val="nil"/>
              <w:bottom w:val="nil"/>
            </w:tcBorders>
            <w:shd w:val="clear" w:color="auto" w:fill="auto"/>
            <w:tcMar>
              <w:top w:w="108" w:type="dxa"/>
              <w:bottom w:w="108" w:type="dxa"/>
            </w:tcMar>
            <w:vAlign w:val="center"/>
          </w:tcPr>
          <w:p w14:paraId="60CCCDC8" w14:textId="26D3031E" w:rsidR="00D2656E" w:rsidRPr="008A259A" w:rsidRDefault="00D2656E" w:rsidP="009D154D">
            <w:pPr>
              <w:pStyle w:val="p"/>
              <w:numPr>
                <w:ilvl w:val="1"/>
                <w:numId w:val="5"/>
              </w:numPr>
              <w:tabs>
                <w:tab w:val="left" w:pos="455"/>
              </w:tabs>
              <w:ind w:left="314"/>
            </w:pPr>
            <w:bookmarkStart w:id="82" w:name="TS_EBF56FAFF9F542C18FB6C7BC5325E0D9"/>
            <w:bookmarkEnd w:id="82"/>
            <w:r w:rsidRPr="008A259A">
              <w:t xml:space="preserve">In the </w:t>
            </w:r>
            <w:r w:rsidRPr="008A259A">
              <w:rPr>
                <w:b/>
                <w:bCs/>
              </w:rPr>
              <w:t>Script Task Properties</w:t>
            </w:r>
            <w:r w:rsidRPr="008A259A">
              <w:t xml:space="preserve">, select </w:t>
            </w:r>
            <w:r w:rsidRPr="008A259A">
              <w:rPr>
                <w:b/>
                <w:bCs/>
              </w:rPr>
              <w:t>Create File</w:t>
            </w:r>
            <w:r w:rsidRPr="008A259A">
              <w:t>.</w:t>
            </w:r>
          </w:p>
          <w:p w14:paraId="66C3D95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274D557" w14:textId="2BFF6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0024AA5" wp14:editId="72F6418D">
                  <wp:extent cx="1733550" cy="695325"/>
                  <wp:effectExtent l="0" t="0" r="0" b="9525"/>
                  <wp:docPr id="196" name="Picture 196" descr="imb_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b__6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695325"/>
                          </a:xfrm>
                          <a:prstGeom prst="rect">
                            <a:avLst/>
                          </a:prstGeom>
                          <a:noFill/>
                          <a:ln>
                            <a:noFill/>
                          </a:ln>
                        </pic:spPr>
                      </pic:pic>
                    </a:graphicData>
                  </a:graphic>
                </wp:inline>
              </w:drawing>
            </w:r>
          </w:p>
        </w:tc>
      </w:tr>
      <w:tr w:rsidR="00D2656E" w:rsidRPr="008A259A" w14:paraId="407E34DF"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F1A8A" w14:textId="64D3E1EE" w:rsidR="00D2656E" w:rsidRPr="008A259A" w:rsidRDefault="00D2656E" w:rsidP="009D154D">
            <w:pPr>
              <w:pStyle w:val="p"/>
              <w:numPr>
                <w:ilvl w:val="1"/>
                <w:numId w:val="5"/>
              </w:numPr>
              <w:tabs>
                <w:tab w:val="left" w:pos="455"/>
              </w:tabs>
              <w:ind w:left="314"/>
            </w:pPr>
            <w:bookmarkStart w:id="83" w:name="TS_7B973C59732442A088330DAC2F4F4659"/>
            <w:bookmarkEnd w:id="83"/>
            <w:r w:rsidRPr="008A259A">
              <w:t xml:space="preserve">Enter </w:t>
            </w:r>
            <w:proofErr w:type="spellStart"/>
            <w:r w:rsidRPr="008A259A">
              <w:rPr>
                <w:b/>
                <w:bCs/>
              </w:rPr>
              <w:t>HandleApprovalLocalManager</w:t>
            </w:r>
            <w:proofErr w:type="spellEnd"/>
            <w:r w:rsidRPr="008A259A">
              <w:t> </w:t>
            </w:r>
            <w:r w:rsidR="00334FF8" w:rsidRPr="008A259A">
              <w:t>a</w:t>
            </w:r>
            <w:r w:rsidRPr="008A259A">
              <w:t>s Filename</w:t>
            </w:r>
          </w:p>
          <w:p w14:paraId="7269FD91" w14:textId="77777777" w:rsidR="00D2656E" w:rsidRPr="008A259A" w:rsidRDefault="00D2656E" w:rsidP="00334FF8">
            <w:pPr>
              <w:pStyle w:val="p"/>
              <w:tabs>
                <w:tab w:val="left" w:pos="455"/>
              </w:tabs>
              <w:ind w:left="314"/>
            </w:pPr>
          </w:p>
          <w:p w14:paraId="673190EB" w14:textId="4DC29FBD" w:rsidR="00D2656E" w:rsidRPr="008A259A" w:rsidRDefault="00D2656E" w:rsidP="009D154D">
            <w:pPr>
              <w:pStyle w:val="p"/>
              <w:numPr>
                <w:ilvl w:val="1"/>
                <w:numId w:val="5"/>
              </w:numPr>
              <w:tabs>
                <w:tab w:val="left" w:pos="455"/>
              </w:tabs>
              <w:ind w:left="314"/>
            </w:pPr>
            <w:r w:rsidRPr="008A259A">
              <w:t xml:space="preserve">Select </w:t>
            </w:r>
            <w:r w:rsidRPr="008A259A">
              <w:rPr>
                <w:b/>
                <w:bCs/>
              </w:rPr>
              <w:t>Create</w:t>
            </w:r>
            <w:r w:rsidRPr="008A259A">
              <w:t>.</w:t>
            </w:r>
          </w:p>
          <w:p w14:paraId="2BF596E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7AADA1D" w14:textId="7391814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196EF0" wp14:editId="5AC1C7A0">
                  <wp:extent cx="3714750" cy="1333500"/>
                  <wp:effectExtent l="0" t="0" r="0" b="0"/>
                  <wp:docPr id="195" name="Picture 195" descr="imb_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b__6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D2656E" w:rsidRPr="008A259A" w14:paraId="305334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30F00DC" w14:textId="77777777" w:rsidR="00D2656E" w:rsidRPr="008A259A" w:rsidRDefault="00D2656E" w:rsidP="00D2656E">
            <w:pPr>
              <w:pStyle w:val="p"/>
            </w:pPr>
          </w:p>
          <w:p w14:paraId="71A0A16E" w14:textId="77777777" w:rsidR="00D2656E" w:rsidRPr="008A259A" w:rsidRDefault="00D2656E" w:rsidP="009D154D">
            <w:pPr>
              <w:pStyle w:val="p"/>
              <w:numPr>
                <w:ilvl w:val="1"/>
                <w:numId w:val="5"/>
              </w:numPr>
              <w:tabs>
                <w:tab w:val="left" w:pos="455"/>
              </w:tabs>
              <w:ind w:left="314"/>
            </w:pPr>
            <w:bookmarkStart w:id="84" w:name="TS_B88A69C2C2554556AB750CFFCEE54904"/>
            <w:bookmarkEnd w:id="84"/>
            <w:r w:rsidRPr="004D1F4E">
              <w:rPr>
                <w:b/>
                <w:bCs/>
              </w:rPr>
              <w:t>Replace</w:t>
            </w:r>
            <w:r w:rsidRPr="008A259A">
              <w:t xml:space="preserve"> the default content with the script from </w:t>
            </w:r>
            <w:r w:rsidRPr="008A259A">
              <w:rPr>
                <w:b/>
                <w:bCs/>
              </w:rPr>
              <w:t>HandleApprovalLocalManager.js</w:t>
            </w:r>
            <w:r w:rsidRPr="008A259A">
              <w:t xml:space="preserve"> in the exercises folder.</w:t>
            </w:r>
          </w:p>
          <w:p w14:paraId="3A5DEAEE" w14:textId="77777777" w:rsidR="00D2656E" w:rsidRPr="008A259A" w:rsidRDefault="00D2656E" w:rsidP="0091742F">
            <w:pPr>
              <w:pStyle w:val="p"/>
              <w:tabs>
                <w:tab w:val="left" w:pos="455"/>
              </w:tabs>
              <w:ind w:left="314"/>
            </w:pPr>
          </w:p>
          <w:p w14:paraId="400A8181" w14:textId="77777777" w:rsidR="00D2656E" w:rsidRPr="008A259A" w:rsidRDefault="00D2656E" w:rsidP="0091742F">
            <w:pPr>
              <w:pStyle w:val="p"/>
              <w:tabs>
                <w:tab w:val="left" w:pos="455"/>
              </w:tabs>
              <w:ind w:left="314"/>
            </w:pPr>
          </w:p>
          <w:p w14:paraId="6E1711EB" w14:textId="48173B18" w:rsidR="00D2656E" w:rsidRPr="008A259A" w:rsidRDefault="00D2656E" w:rsidP="009D154D">
            <w:pPr>
              <w:pStyle w:val="p"/>
              <w:numPr>
                <w:ilvl w:val="1"/>
                <w:numId w:val="5"/>
              </w:numPr>
              <w:tabs>
                <w:tab w:val="left" w:pos="455"/>
              </w:tabs>
              <w:ind w:left="314"/>
            </w:pPr>
            <w:r w:rsidRPr="004D1F4E">
              <w:rPr>
                <w:b/>
                <w:bCs/>
              </w:rPr>
              <w:t>Close</w:t>
            </w:r>
            <w:r w:rsidRPr="008A259A">
              <w:t xml:space="preserve"> the file by clicking </w:t>
            </w:r>
            <w:r w:rsidRPr="008A259A">
              <w:rPr>
                <w:noProof/>
              </w:rPr>
              <w:drawing>
                <wp:inline distT="0" distB="0" distL="0" distR="0" wp14:anchorId="0BC6862C" wp14:editId="5A15FC15">
                  <wp:extent cx="152400" cy="152400"/>
                  <wp:effectExtent l="0" t="0" r="0" b="0"/>
                  <wp:docPr id="194" name="Picture 19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06175F55" w14:textId="77777777" w:rsidR="00D2656E" w:rsidRPr="008A259A" w:rsidRDefault="00D2656E" w:rsidP="00D2656E">
            <w:pPr>
              <w:pStyle w:val="p"/>
            </w:pPr>
          </w:p>
          <w:p w14:paraId="1AB3AEC5" w14:textId="1D11E82D" w:rsidR="00D2656E" w:rsidRPr="008A259A" w:rsidRDefault="00D2656E" w:rsidP="00746E48">
            <w:pPr>
              <w:pStyle w:val="p"/>
            </w:pPr>
            <w:r w:rsidRPr="008A259A">
              <w:t>Note</w:t>
            </w:r>
            <w:r w:rsidR="00746E48" w:rsidRPr="008A259A">
              <w:t>:</w:t>
            </w:r>
            <w:r w:rsidRPr="008A259A">
              <w:t xml:space="preserve"> </w:t>
            </w:r>
            <w:r w:rsidR="00746E48" w:rsidRPr="008A259A">
              <w:t>T</w:t>
            </w:r>
            <w:r w:rsidRPr="008A259A">
              <w:t>his script refers to the Task ID (</w:t>
            </w:r>
            <w:r w:rsidRPr="008A259A">
              <w:rPr>
                <w:rFonts w:ascii="Courier New" w:hAnsi="Courier New" w:cs="Courier New"/>
              </w:rPr>
              <w:t>usertask1</w:t>
            </w:r>
            <w:r w:rsidRPr="008A259A">
              <w:t>) multiple times. This is the id of the User Task "</w:t>
            </w:r>
            <w:r w:rsidRPr="0092417F">
              <w:rPr>
                <w:i/>
                <w:iCs/>
              </w:rPr>
              <w:t>Approval Task (Local Manager)</w:t>
            </w:r>
            <w:r w:rsidRPr="008A259A">
              <w:t xml:space="preserve">" which was mentioned earlier. It is automatically assigned to each task. If your ID is different, it needs to be replaced here. Please note </w:t>
            </w:r>
            <w:r w:rsidR="0092417F">
              <w:t>o</w:t>
            </w:r>
            <w:r w:rsidRPr="008A259A">
              <w:t>nly replace if your user task has a different id.</w:t>
            </w:r>
          </w:p>
        </w:tc>
        <w:tc>
          <w:tcPr>
            <w:tcW w:w="6572" w:type="dxa"/>
            <w:tcBorders>
              <w:bottom w:val="nil"/>
              <w:right w:val="nil"/>
            </w:tcBorders>
            <w:shd w:val="clear" w:color="auto" w:fill="auto"/>
            <w:tcMar>
              <w:top w:w="108" w:type="dxa"/>
              <w:bottom w:w="108" w:type="dxa"/>
            </w:tcMar>
            <w:vAlign w:val="center"/>
          </w:tcPr>
          <w:p w14:paraId="7A447BED" w14:textId="5B30420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560E3F2" wp14:editId="5115B4F9">
                  <wp:extent cx="3714750" cy="1876425"/>
                  <wp:effectExtent l="0" t="0" r="0" b="9525"/>
                  <wp:docPr id="192" name="Picture 192" descr="imb_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b__6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tc>
      </w:tr>
      <w:tr w:rsidR="00D2656E" w:rsidRPr="008A259A" w14:paraId="355B26E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4F0E476" w14:textId="024A67AE" w:rsidR="00D2656E" w:rsidRPr="008A259A" w:rsidRDefault="00D2656E" w:rsidP="009D154D">
            <w:pPr>
              <w:pStyle w:val="p"/>
              <w:numPr>
                <w:ilvl w:val="1"/>
                <w:numId w:val="5"/>
              </w:numPr>
              <w:tabs>
                <w:tab w:val="left" w:pos="455"/>
              </w:tabs>
              <w:ind w:left="314"/>
            </w:pPr>
            <w:bookmarkStart w:id="85" w:name="TS_60353C47DEBE44C3900FF5B1BA25178F"/>
            <w:bookmarkEnd w:id="85"/>
            <w:r w:rsidRPr="008A259A">
              <w:lastRenderedPageBreak/>
              <w:t xml:space="preserve">From the left sidebar, select </w:t>
            </w:r>
            <w:r w:rsidRPr="008A259A">
              <w:rPr>
                <w:b/>
                <w:bCs/>
              </w:rPr>
              <w:t>Add Event</w:t>
            </w:r>
            <w:r w:rsidRPr="008A259A">
              <w:t>.</w:t>
            </w:r>
            <w:r w:rsidR="004167E6" w:rsidRPr="008A259A">
              <w:t xml:space="preserve"> </w:t>
            </w:r>
          </w:p>
          <w:p w14:paraId="2879233D" w14:textId="77777777" w:rsidR="00D2656E" w:rsidRPr="008A259A" w:rsidRDefault="00D2656E" w:rsidP="004167E6">
            <w:pPr>
              <w:pStyle w:val="p"/>
              <w:tabs>
                <w:tab w:val="left" w:pos="455"/>
              </w:tabs>
              <w:ind w:left="314"/>
            </w:pPr>
          </w:p>
          <w:p w14:paraId="4A49A09E" w14:textId="7DFA3183" w:rsidR="00D2656E" w:rsidRPr="008A259A" w:rsidRDefault="00D2656E" w:rsidP="009D154D">
            <w:pPr>
              <w:pStyle w:val="p"/>
              <w:numPr>
                <w:ilvl w:val="1"/>
                <w:numId w:val="5"/>
              </w:numPr>
              <w:tabs>
                <w:tab w:val="left" w:pos="455"/>
              </w:tabs>
              <w:ind w:left="314"/>
            </w:pPr>
            <w:r w:rsidRPr="008A259A">
              <w:t xml:space="preserve">Select the </w:t>
            </w:r>
            <w:r w:rsidRPr="008A259A">
              <w:rPr>
                <w:b/>
                <w:bCs/>
              </w:rPr>
              <w:t>Terminate End Event</w:t>
            </w:r>
            <w:r w:rsidRPr="008A259A">
              <w:t> </w:t>
            </w:r>
            <w:r w:rsidRPr="008A259A">
              <w:rPr>
                <w:noProof/>
              </w:rPr>
              <w:drawing>
                <wp:inline distT="0" distB="0" distL="0" distR="0" wp14:anchorId="05A3B5DA" wp14:editId="7484279C">
                  <wp:extent cx="200025" cy="228600"/>
                  <wp:effectExtent l="0" t="0" r="9525" b="0"/>
                  <wp:docPr id="511" name="Picture 511" descr="E538B5D611DF3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538B5D611DF39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A259A">
              <w:t>.</w:t>
            </w:r>
          </w:p>
          <w:p w14:paraId="45DABAA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73378E4D" w14:textId="0CF08D73"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36F3F56" wp14:editId="194F4AE8">
                  <wp:extent cx="2483069" cy="2743200"/>
                  <wp:effectExtent l="0" t="0" r="6350" b="0"/>
                  <wp:docPr id="510" name="Picture 510" descr="imb_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b__6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8619" cy="2749332"/>
                          </a:xfrm>
                          <a:prstGeom prst="rect">
                            <a:avLst/>
                          </a:prstGeom>
                          <a:noFill/>
                          <a:ln>
                            <a:noFill/>
                          </a:ln>
                        </pic:spPr>
                      </pic:pic>
                    </a:graphicData>
                  </a:graphic>
                </wp:inline>
              </w:drawing>
            </w:r>
          </w:p>
        </w:tc>
      </w:tr>
      <w:tr w:rsidR="00D2656E" w:rsidRPr="008A259A" w14:paraId="335D3B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FDE93F" w14:textId="5C18CE46" w:rsidR="00787783" w:rsidRPr="008A259A" w:rsidRDefault="00D2656E" w:rsidP="009D154D">
            <w:pPr>
              <w:pStyle w:val="p"/>
              <w:numPr>
                <w:ilvl w:val="1"/>
                <w:numId w:val="5"/>
              </w:numPr>
              <w:tabs>
                <w:tab w:val="left" w:pos="455"/>
                <w:tab w:val="left" w:pos="881"/>
              </w:tabs>
              <w:ind w:left="314"/>
            </w:pPr>
            <w:bookmarkStart w:id="86" w:name="TS_0376F801772B4D84B6C50573AB45CCE7"/>
            <w:bookmarkEnd w:id="86"/>
            <w:r w:rsidRPr="008A259A">
              <w:t xml:space="preserve">Place the </w:t>
            </w:r>
            <w:r w:rsidRPr="008A259A">
              <w:rPr>
                <w:b/>
                <w:bCs/>
              </w:rPr>
              <w:t>End Event</w:t>
            </w:r>
            <w:r w:rsidRPr="008A259A">
              <w:t xml:space="preserve"> above the </w:t>
            </w:r>
            <w:r w:rsidR="00787783" w:rsidRPr="008A259A">
              <w:t>e</w:t>
            </w:r>
            <w:r w:rsidRPr="008A259A">
              <w:t xml:space="preserve">xclusive </w:t>
            </w:r>
            <w:r w:rsidR="00787783" w:rsidRPr="008A259A">
              <w:t>g</w:t>
            </w:r>
            <w:r w:rsidRPr="008A259A">
              <w:t xml:space="preserve">ateway </w:t>
            </w:r>
            <w:r w:rsidR="00787783" w:rsidRPr="008A259A">
              <w:t xml:space="preserve">named </w:t>
            </w:r>
            <w:r w:rsidRPr="008A259A">
              <w:rPr>
                <w:b/>
                <w:bCs/>
              </w:rPr>
              <w:t>Approval result?</w:t>
            </w:r>
            <w:r w:rsidR="00626204" w:rsidRPr="008A259A">
              <w:t xml:space="preserve"> </w:t>
            </w:r>
          </w:p>
          <w:p w14:paraId="2561CFF1" w14:textId="77777777" w:rsidR="00787783" w:rsidRPr="008A259A" w:rsidRDefault="00787783" w:rsidP="00787783">
            <w:pPr>
              <w:pStyle w:val="p"/>
              <w:tabs>
                <w:tab w:val="left" w:pos="455"/>
                <w:tab w:val="left" w:pos="881"/>
              </w:tabs>
              <w:ind w:left="314"/>
            </w:pPr>
          </w:p>
          <w:p w14:paraId="1AB2C659" w14:textId="40F93923" w:rsidR="00D2656E" w:rsidRPr="008A259A" w:rsidRDefault="00787783" w:rsidP="00787783">
            <w:pPr>
              <w:pStyle w:val="p"/>
              <w:tabs>
                <w:tab w:val="left" w:pos="455"/>
                <w:tab w:val="left" w:pos="881"/>
              </w:tabs>
              <w:ind w:left="314"/>
            </w:pPr>
            <w:r w:rsidRPr="008A259A">
              <w:t xml:space="preserve">Note: </w:t>
            </w:r>
            <w:r w:rsidR="00D2656E" w:rsidRPr="008A259A">
              <w:t>The yellow guiding lines help you position it nicely.</w:t>
            </w:r>
          </w:p>
          <w:p w14:paraId="1835D94C"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4DDFDC4" w14:textId="576FF7E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D8571BD" wp14:editId="7C03C898">
                  <wp:extent cx="2456337" cy="1287788"/>
                  <wp:effectExtent l="0" t="0" r="0" b="0"/>
                  <wp:docPr id="509" name="Picture 509" descr="imb_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b__6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1368" cy="1295668"/>
                          </a:xfrm>
                          <a:prstGeom prst="rect">
                            <a:avLst/>
                          </a:prstGeom>
                          <a:noFill/>
                          <a:ln>
                            <a:noFill/>
                          </a:ln>
                        </pic:spPr>
                      </pic:pic>
                    </a:graphicData>
                  </a:graphic>
                </wp:inline>
              </w:drawing>
            </w:r>
          </w:p>
        </w:tc>
      </w:tr>
      <w:tr w:rsidR="00D2656E" w:rsidRPr="008A259A" w14:paraId="4DD7026B" w14:textId="77777777" w:rsidTr="00A50B2D">
        <w:trPr>
          <w:trHeight w:val="814"/>
        </w:trPr>
        <w:tc>
          <w:tcPr>
            <w:tcW w:w="3828" w:type="dxa"/>
            <w:tcBorders>
              <w:left w:val="nil"/>
              <w:bottom w:val="nil"/>
            </w:tcBorders>
            <w:shd w:val="clear" w:color="auto" w:fill="auto"/>
            <w:tcMar>
              <w:top w:w="108" w:type="dxa"/>
              <w:bottom w:w="108" w:type="dxa"/>
            </w:tcMar>
            <w:vAlign w:val="center"/>
          </w:tcPr>
          <w:p w14:paraId="4C84966A" w14:textId="65144E4B" w:rsidR="00D2656E" w:rsidRPr="008A259A" w:rsidRDefault="00D2656E" w:rsidP="009D154D">
            <w:pPr>
              <w:pStyle w:val="p"/>
              <w:numPr>
                <w:ilvl w:val="1"/>
                <w:numId w:val="5"/>
              </w:numPr>
              <w:tabs>
                <w:tab w:val="left" w:pos="455"/>
                <w:tab w:val="left" w:pos="881"/>
              </w:tabs>
              <w:ind w:left="314"/>
            </w:pPr>
            <w:bookmarkStart w:id="87" w:name="TS_14CD250F56FD4BC3859B4F18889EE002"/>
            <w:bookmarkEnd w:id="87"/>
            <w:r w:rsidRPr="008A259A">
              <w:t xml:space="preserve">Enter </w:t>
            </w:r>
            <w:r w:rsidRPr="008A259A">
              <w:rPr>
                <w:b/>
                <w:bCs/>
              </w:rPr>
              <w:t>End (Rejection)</w:t>
            </w:r>
            <w:r w:rsidRPr="008A259A">
              <w:t xml:space="preserve"> as </w:t>
            </w:r>
            <w:r w:rsidRPr="008A259A">
              <w:rPr>
                <w:b/>
                <w:bCs/>
              </w:rPr>
              <w:t>Name</w:t>
            </w:r>
            <w:r w:rsidRPr="008A259A">
              <w:t>.</w:t>
            </w:r>
          </w:p>
          <w:p w14:paraId="158B4EA8" w14:textId="77777777" w:rsidR="00D2656E" w:rsidRPr="008A259A" w:rsidRDefault="00D2656E" w:rsidP="00060F9B">
            <w:pPr>
              <w:pStyle w:val="p"/>
              <w:tabs>
                <w:tab w:val="left" w:pos="455"/>
                <w:tab w:val="left" w:pos="881"/>
              </w:tabs>
              <w:ind w:left="314"/>
            </w:pPr>
          </w:p>
          <w:p w14:paraId="1C5536F6" w14:textId="5482FE81" w:rsidR="00D2656E" w:rsidRPr="008A259A" w:rsidRDefault="00D2656E" w:rsidP="009D154D">
            <w:pPr>
              <w:pStyle w:val="p"/>
              <w:numPr>
                <w:ilvl w:val="1"/>
                <w:numId w:val="5"/>
              </w:numPr>
              <w:tabs>
                <w:tab w:val="left" w:pos="455"/>
                <w:tab w:val="left" w:pos="881"/>
              </w:tabs>
              <w:ind w:left="314"/>
            </w:pPr>
            <w:r w:rsidRPr="008A259A">
              <w:t xml:space="preserve">Ensure that </w:t>
            </w:r>
            <w:r w:rsidRPr="008A259A">
              <w:rPr>
                <w:b/>
                <w:bCs/>
              </w:rPr>
              <w:t>Terminate</w:t>
            </w:r>
            <w:r w:rsidRPr="008A259A">
              <w:t xml:space="preserve"> is checked.</w:t>
            </w:r>
          </w:p>
          <w:p w14:paraId="3E3FEE7E"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5AD20FB" w14:textId="0C2A2A2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89ECE4A" wp14:editId="682DC0D7">
                  <wp:extent cx="3221924" cy="2660153"/>
                  <wp:effectExtent l="0" t="0" r="4445" b="0"/>
                  <wp:docPr id="508" name="Picture 508" descr="imb_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b__6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27524" cy="2664777"/>
                          </a:xfrm>
                          <a:prstGeom prst="rect">
                            <a:avLst/>
                          </a:prstGeom>
                          <a:noFill/>
                          <a:ln>
                            <a:noFill/>
                          </a:ln>
                        </pic:spPr>
                      </pic:pic>
                    </a:graphicData>
                  </a:graphic>
                </wp:inline>
              </w:drawing>
            </w:r>
          </w:p>
        </w:tc>
      </w:tr>
      <w:tr w:rsidR="00D2656E" w:rsidRPr="008A259A" w14:paraId="1ECE3AF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B935DA" w14:textId="7ECE501F" w:rsidR="00D2656E" w:rsidRPr="008A259A" w:rsidRDefault="00D2656E" w:rsidP="009D154D">
            <w:pPr>
              <w:pStyle w:val="p"/>
              <w:numPr>
                <w:ilvl w:val="1"/>
                <w:numId w:val="5"/>
              </w:numPr>
              <w:tabs>
                <w:tab w:val="left" w:pos="455"/>
                <w:tab w:val="left" w:pos="881"/>
              </w:tabs>
              <w:ind w:left="314"/>
            </w:pPr>
            <w:bookmarkStart w:id="88" w:name="TS_A1B72B8CE87C4C17947B43EEC6F874CB"/>
            <w:bookmarkEnd w:id="88"/>
            <w:r w:rsidRPr="008A259A">
              <w:lastRenderedPageBreak/>
              <w:t xml:space="preserve">Select the </w:t>
            </w:r>
            <w:r w:rsidR="002375EB" w:rsidRPr="008A259A">
              <w:t>e</w:t>
            </w:r>
            <w:r w:rsidRPr="008A259A">
              <w:t xml:space="preserve">xclusive </w:t>
            </w:r>
            <w:r w:rsidR="002375EB" w:rsidRPr="008A259A">
              <w:t>g</w:t>
            </w:r>
            <w:r w:rsidRPr="008A259A">
              <w:t xml:space="preserve">ateway </w:t>
            </w:r>
            <w:r w:rsidR="002375EB" w:rsidRPr="008A259A">
              <w:t xml:space="preserve">with name </w:t>
            </w:r>
            <w:r w:rsidRPr="008A259A">
              <w:rPr>
                <w:b/>
                <w:bCs/>
              </w:rPr>
              <w:t>Approval result?</w:t>
            </w:r>
          </w:p>
          <w:p w14:paraId="2453CC68" w14:textId="77777777" w:rsidR="00D2656E" w:rsidRPr="008A259A" w:rsidRDefault="00D2656E" w:rsidP="002375EB">
            <w:pPr>
              <w:pStyle w:val="p"/>
              <w:tabs>
                <w:tab w:val="left" w:pos="455"/>
                <w:tab w:val="left" w:pos="881"/>
              </w:tabs>
              <w:ind w:left="314"/>
            </w:pPr>
          </w:p>
          <w:p w14:paraId="3DD56DF3" w14:textId="7EAA2671" w:rsidR="00D2656E" w:rsidRPr="008A259A" w:rsidRDefault="00D2656E" w:rsidP="009D154D">
            <w:pPr>
              <w:pStyle w:val="p"/>
              <w:numPr>
                <w:ilvl w:val="1"/>
                <w:numId w:val="5"/>
              </w:numPr>
              <w:tabs>
                <w:tab w:val="left" w:pos="455"/>
                <w:tab w:val="left" w:pos="881"/>
              </w:tabs>
              <w:ind w:left="314"/>
            </w:pPr>
            <w:r w:rsidRPr="008A259A">
              <w:t xml:space="preserve">Drag the </w:t>
            </w:r>
            <w:r w:rsidR="002375EB" w:rsidRPr="008A259A">
              <w:t>s</w:t>
            </w:r>
            <w:r w:rsidRPr="008A259A">
              <w:t xml:space="preserve">equence </w:t>
            </w:r>
            <w:r w:rsidR="002375EB" w:rsidRPr="008A259A">
              <w:t>f</w:t>
            </w:r>
            <w:r w:rsidRPr="008A259A">
              <w:t xml:space="preserve">low </w:t>
            </w:r>
            <w:r w:rsidR="002375EB" w:rsidRPr="008A259A">
              <w:t>c</w:t>
            </w:r>
            <w:r w:rsidRPr="008A259A">
              <w:t>onnector</w:t>
            </w:r>
            <w:r w:rsidR="002375EB" w:rsidRPr="008A259A">
              <w:t xml:space="preserve"> </w:t>
            </w:r>
            <w:r w:rsidRPr="008A259A">
              <w:rPr>
                <w:noProof/>
              </w:rPr>
              <w:drawing>
                <wp:inline distT="0" distB="0" distL="0" distR="0" wp14:anchorId="3FE7D7A6" wp14:editId="7551EBDA">
                  <wp:extent cx="154379" cy="171532"/>
                  <wp:effectExtent l="0" t="0" r="0" b="6350"/>
                  <wp:docPr id="507" name="Picture 507"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eld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268" cy="175853"/>
                          </a:xfrm>
                          <a:prstGeom prst="rect">
                            <a:avLst/>
                          </a:prstGeom>
                          <a:noFill/>
                          <a:ln>
                            <a:noFill/>
                          </a:ln>
                        </pic:spPr>
                      </pic:pic>
                    </a:graphicData>
                  </a:graphic>
                </wp:inline>
              </w:drawing>
            </w:r>
            <w:r w:rsidRPr="008A259A">
              <w:t xml:space="preserve"> onto the </w:t>
            </w:r>
            <w:r w:rsidR="002375EB" w:rsidRPr="008A259A">
              <w:t>e</w:t>
            </w:r>
            <w:r w:rsidRPr="008A259A">
              <w:t xml:space="preserve">nd </w:t>
            </w:r>
            <w:r w:rsidR="002375EB" w:rsidRPr="008A259A">
              <w:t>e</w:t>
            </w:r>
            <w:r w:rsidRPr="008A259A">
              <w:t xml:space="preserve">vent </w:t>
            </w:r>
            <w:r w:rsidR="002375EB" w:rsidRPr="008A259A">
              <w:t xml:space="preserve">with name </w:t>
            </w:r>
            <w:r w:rsidRPr="008A259A">
              <w:rPr>
                <w:b/>
                <w:bCs/>
              </w:rPr>
              <w:t>End (Rejection)</w:t>
            </w:r>
          </w:p>
          <w:p w14:paraId="56D077DB"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1692F503" w14:textId="4E6E1D69"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16B1E62" wp14:editId="35797C41">
                  <wp:extent cx="3171825" cy="1619250"/>
                  <wp:effectExtent l="0" t="0" r="9525" b="0"/>
                  <wp:docPr id="506" name="Picture 506" descr="imb_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b__6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1825" cy="1619250"/>
                          </a:xfrm>
                          <a:prstGeom prst="rect">
                            <a:avLst/>
                          </a:prstGeom>
                          <a:noFill/>
                          <a:ln>
                            <a:noFill/>
                          </a:ln>
                        </pic:spPr>
                      </pic:pic>
                    </a:graphicData>
                  </a:graphic>
                </wp:inline>
              </w:drawing>
            </w:r>
          </w:p>
        </w:tc>
      </w:tr>
      <w:tr w:rsidR="00D2656E" w:rsidRPr="008A259A" w14:paraId="45737207"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A3DB9" w14:textId="0ED26650" w:rsidR="00D2656E" w:rsidRPr="008A259A" w:rsidRDefault="00D2656E" w:rsidP="009D154D">
            <w:pPr>
              <w:pStyle w:val="p"/>
              <w:numPr>
                <w:ilvl w:val="1"/>
                <w:numId w:val="5"/>
              </w:numPr>
              <w:tabs>
                <w:tab w:val="left" w:pos="455"/>
                <w:tab w:val="left" w:pos="881"/>
              </w:tabs>
              <w:ind w:left="314"/>
            </w:pPr>
            <w:bookmarkStart w:id="89" w:name="TS_CB4195CDA2604837AA6DBB63F79ACE59"/>
            <w:bookmarkEnd w:id="89"/>
            <w:r w:rsidRPr="008A259A">
              <w:t xml:space="preserve">Enter </w:t>
            </w:r>
            <w:r w:rsidRPr="008A259A">
              <w:rPr>
                <w:b/>
                <w:bCs/>
              </w:rPr>
              <w:t>Reject</w:t>
            </w:r>
            <w:r w:rsidRPr="008A259A">
              <w:t xml:space="preserve"> as </w:t>
            </w:r>
            <w:r w:rsidRPr="008A259A">
              <w:rPr>
                <w:b/>
                <w:bCs/>
              </w:rPr>
              <w:t>Name</w:t>
            </w:r>
            <w:r w:rsidRPr="008A259A">
              <w:t>.</w:t>
            </w:r>
            <w:r w:rsidR="00DE0D5D" w:rsidRPr="008A259A">
              <w:t xml:space="preserve"> </w:t>
            </w:r>
          </w:p>
          <w:p w14:paraId="4D4ED17A" w14:textId="77777777" w:rsidR="00D2656E" w:rsidRPr="008A259A" w:rsidRDefault="00D2656E" w:rsidP="00BE105D">
            <w:pPr>
              <w:pStyle w:val="p"/>
              <w:tabs>
                <w:tab w:val="left" w:pos="455"/>
                <w:tab w:val="left" w:pos="881"/>
              </w:tabs>
              <w:ind w:left="314"/>
            </w:pPr>
          </w:p>
          <w:p w14:paraId="63C7051E" w14:textId="6BD6F273" w:rsidR="00D2656E" w:rsidRPr="008A259A" w:rsidRDefault="00D2656E" w:rsidP="009D154D">
            <w:pPr>
              <w:pStyle w:val="p"/>
              <w:numPr>
                <w:ilvl w:val="1"/>
                <w:numId w:val="5"/>
              </w:numPr>
              <w:tabs>
                <w:tab w:val="left" w:pos="455"/>
                <w:tab w:val="left" w:pos="881"/>
              </w:tabs>
              <w:ind w:left="314"/>
            </w:pPr>
            <w:r w:rsidRPr="008A259A">
              <w:t xml:space="preserve">Select the </w:t>
            </w:r>
            <w:r w:rsidRPr="008A259A">
              <w:rPr>
                <w:b/>
                <w:bCs/>
              </w:rPr>
              <w:t>checkbox</w:t>
            </w:r>
            <w:r w:rsidRPr="008A259A">
              <w:t xml:space="preserve"> for </w:t>
            </w:r>
            <w:r w:rsidRPr="008A259A">
              <w:rPr>
                <w:b/>
                <w:bCs/>
              </w:rPr>
              <w:t>Default</w:t>
            </w:r>
            <w:r w:rsidRPr="008A259A">
              <w:t xml:space="preserve"> </w:t>
            </w:r>
            <w:r w:rsidR="00DE0D5D" w:rsidRPr="008A259A">
              <w:t>c</w:t>
            </w:r>
            <w:r w:rsidRPr="008A259A">
              <w:t>ondition.</w:t>
            </w:r>
          </w:p>
          <w:p w14:paraId="5FC2520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CD1533F" w14:textId="651C3AE5"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70C4BB8" wp14:editId="7DC1943A">
                  <wp:extent cx="3714750" cy="3190875"/>
                  <wp:effectExtent l="0" t="0" r="0" b="9525"/>
                  <wp:docPr id="505" name="Picture 505" descr="imb_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b__6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4750" cy="3190875"/>
                          </a:xfrm>
                          <a:prstGeom prst="rect">
                            <a:avLst/>
                          </a:prstGeom>
                          <a:noFill/>
                          <a:ln>
                            <a:noFill/>
                          </a:ln>
                        </pic:spPr>
                      </pic:pic>
                    </a:graphicData>
                  </a:graphic>
                </wp:inline>
              </w:drawing>
            </w:r>
          </w:p>
        </w:tc>
      </w:tr>
      <w:tr w:rsidR="00D2656E" w:rsidRPr="008A259A" w14:paraId="241EDE74"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8CD4D" w14:textId="4E9C2D9D" w:rsidR="00D2656E" w:rsidRPr="008A259A" w:rsidRDefault="00D2656E" w:rsidP="009D154D">
            <w:pPr>
              <w:pStyle w:val="p"/>
              <w:numPr>
                <w:ilvl w:val="1"/>
                <w:numId w:val="5"/>
              </w:numPr>
              <w:tabs>
                <w:tab w:val="left" w:pos="455"/>
                <w:tab w:val="left" w:pos="1022"/>
              </w:tabs>
              <w:ind w:left="314"/>
            </w:pPr>
            <w:bookmarkStart w:id="90" w:name="TS_9D6C40827F7A4B63BD38E2D3369566E6"/>
            <w:bookmarkEnd w:id="90"/>
            <w:r w:rsidRPr="008A259A">
              <w:t xml:space="preserve">Select the </w:t>
            </w:r>
            <w:r w:rsidR="00460C66" w:rsidRPr="008A259A">
              <w:t>s</w:t>
            </w:r>
            <w:r w:rsidRPr="008A259A">
              <w:t xml:space="preserve">equence </w:t>
            </w:r>
            <w:r w:rsidR="00460C66" w:rsidRPr="008A259A">
              <w:t>f</w:t>
            </w:r>
            <w:r w:rsidRPr="008A259A">
              <w:t xml:space="preserve">low </w:t>
            </w:r>
            <w:r w:rsidR="00460C66" w:rsidRPr="008A259A">
              <w:t>c</w:t>
            </w:r>
            <w:r w:rsidRPr="008A259A">
              <w:t xml:space="preserve">onnector between the </w:t>
            </w:r>
            <w:r w:rsidR="00460C66" w:rsidRPr="008A259A">
              <w:t>g</w:t>
            </w:r>
            <w:r w:rsidRPr="008A259A">
              <w:t>ateways</w:t>
            </w:r>
            <w:r w:rsidR="00460C66" w:rsidRPr="008A259A">
              <w:t xml:space="preserve"> named</w:t>
            </w:r>
            <w:r w:rsidRPr="008A259A">
              <w:t xml:space="preserve"> </w:t>
            </w:r>
            <w:r w:rsidRPr="008A259A">
              <w:rPr>
                <w:b/>
              </w:rPr>
              <w:t>Approval result?</w:t>
            </w:r>
            <w:r w:rsidRPr="008A259A">
              <w:t xml:space="preserve"> and </w:t>
            </w:r>
            <w:r w:rsidRPr="008A259A">
              <w:rPr>
                <w:b/>
              </w:rPr>
              <w:t>join</w:t>
            </w:r>
            <w:r w:rsidRPr="008A259A">
              <w:t>.</w:t>
            </w:r>
          </w:p>
          <w:p w14:paraId="36F8CF8D" w14:textId="77777777" w:rsidR="00D2656E" w:rsidRPr="008A259A" w:rsidRDefault="00D2656E" w:rsidP="00D2656E">
            <w:pPr>
              <w:pStyle w:val="p"/>
            </w:pPr>
          </w:p>
          <w:p w14:paraId="21B6BD3F" w14:textId="79BF03CE" w:rsidR="00D2656E" w:rsidRPr="008A259A" w:rsidRDefault="00CC1884" w:rsidP="00CC1884">
            <w:pPr>
              <w:pStyle w:val="p"/>
            </w:pPr>
            <w:r w:rsidRPr="008A259A">
              <w:t xml:space="preserve">Note: </w:t>
            </w:r>
            <w:r w:rsidR="00D2656E" w:rsidRPr="008A259A">
              <w:t xml:space="preserve">Once there is more than one outgoing sequence flow from an Exclusive Gateway, all of them can be named. Exactly one must have the 'default', and all others customized trigger conditions based on the </w:t>
            </w:r>
            <w:r w:rsidR="00981C8F" w:rsidRPr="008A259A">
              <w:t>w</w:t>
            </w:r>
            <w:r w:rsidR="00D2656E" w:rsidRPr="008A259A">
              <w:t xml:space="preserve">orkflow </w:t>
            </w:r>
            <w:r w:rsidR="00981C8F" w:rsidRPr="008A259A">
              <w:t>c</w:t>
            </w:r>
            <w:r w:rsidR="00D2656E" w:rsidRPr="008A259A">
              <w:t>ontext.</w:t>
            </w:r>
          </w:p>
        </w:tc>
        <w:tc>
          <w:tcPr>
            <w:tcW w:w="6572" w:type="dxa"/>
            <w:tcBorders>
              <w:bottom w:val="nil"/>
              <w:right w:val="nil"/>
            </w:tcBorders>
            <w:shd w:val="clear" w:color="auto" w:fill="auto"/>
            <w:tcMar>
              <w:top w:w="108" w:type="dxa"/>
              <w:bottom w:w="108" w:type="dxa"/>
            </w:tcMar>
            <w:vAlign w:val="center"/>
          </w:tcPr>
          <w:p w14:paraId="7A86E57D" w14:textId="5E0757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AB1B9A7" wp14:editId="6F2C1953">
                  <wp:extent cx="2905125" cy="1504950"/>
                  <wp:effectExtent l="0" t="0" r="9525" b="0"/>
                  <wp:docPr id="503" name="Picture 503" descr="imb_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b__6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5125" cy="1504950"/>
                          </a:xfrm>
                          <a:prstGeom prst="rect">
                            <a:avLst/>
                          </a:prstGeom>
                          <a:noFill/>
                          <a:ln>
                            <a:noFill/>
                          </a:ln>
                        </pic:spPr>
                      </pic:pic>
                    </a:graphicData>
                  </a:graphic>
                </wp:inline>
              </w:drawing>
            </w:r>
          </w:p>
        </w:tc>
      </w:tr>
      <w:tr w:rsidR="00D2656E" w:rsidRPr="008A259A" w14:paraId="6AB3AC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09EA0660" w14:textId="065BF88A" w:rsidR="00D2656E" w:rsidRPr="008A259A" w:rsidRDefault="00D2656E" w:rsidP="009D154D">
            <w:pPr>
              <w:pStyle w:val="p"/>
              <w:numPr>
                <w:ilvl w:val="1"/>
                <w:numId w:val="5"/>
              </w:numPr>
              <w:tabs>
                <w:tab w:val="left" w:pos="455"/>
              </w:tabs>
              <w:ind w:left="314"/>
            </w:pPr>
            <w:bookmarkStart w:id="91" w:name="TS_F74FF55ABDAA41BD859E30CF8E3ED8D3"/>
            <w:bookmarkEnd w:id="91"/>
            <w:r w:rsidRPr="008A259A">
              <w:lastRenderedPageBreak/>
              <w:t xml:space="preserve">Enter </w:t>
            </w:r>
            <w:r w:rsidRPr="008A259A">
              <w:rPr>
                <w:b/>
              </w:rPr>
              <w:t>Approve</w:t>
            </w:r>
            <w:r w:rsidRPr="008A259A">
              <w:t xml:space="preserve"> as </w:t>
            </w:r>
            <w:r w:rsidRPr="008A259A">
              <w:rPr>
                <w:b/>
              </w:rPr>
              <w:t>Name</w:t>
            </w:r>
            <w:r w:rsidRPr="008A259A">
              <w:t>.</w:t>
            </w:r>
          </w:p>
          <w:p w14:paraId="72033643" w14:textId="77777777" w:rsidR="00D2656E" w:rsidRPr="008A259A" w:rsidRDefault="00D2656E" w:rsidP="00313711">
            <w:pPr>
              <w:pStyle w:val="p"/>
              <w:tabs>
                <w:tab w:val="left" w:pos="455"/>
              </w:tabs>
              <w:ind w:left="314"/>
            </w:pPr>
          </w:p>
          <w:p w14:paraId="00459AAF" w14:textId="73DA590E" w:rsidR="00D2656E" w:rsidRPr="008A259A" w:rsidRDefault="00D2656E" w:rsidP="009D154D">
            <w:pPr>
              <w:pStyle w:val="p"/>
              <w:numPr>
                <w:ilvl w:val="1"/>
                <w:numId w:val="5"/>
              </w:numPr>
              <w:tabs>
                <w:tab w:val="left" w:pos="455"/>
              </w:tabs>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context.decision</w:t>
            </w:r>
            <w:proofErr w:type="spellEnd"/>
            <w:proofErr w:type="gramEnd"/>
            <w:r w:rsidRPr="008A259A">
              <w:rPr>
                <w:rFonts w:ascii="Courier New" w:hAnsi="Courier New" w:cs="Courier New"/>
                <w:b/>
              </w:rPr>
              <w:t xml:space="preserve"> == "approve"}</w:t>
            </w:r>
            <w:r w:rsidRPr="008A259A">
              <w:t xml:space="preserve"> as </w:t>
            </w:r>
            <w:r w:rsidRPr="008A259A">
              <w:rPr>
                <w:b/>
              </w:rPr>
              <w:t>Condition</w:t>
            </w:r>
            <w:r w:rsidRPr="008A259A">
              <w:t>.</w:t>
            </w:r>
          </w:p>
          <w:p w14:paraId="020F8EF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9EC5633" w14:textId="094BE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FCCBAFB" wp14:editId="6D491B3E">
                  <wp:extent cx="2811712" cy="2833342"/>
                  <wp:effectExtent l="0" t="0" r="0" b="0"/>
                  <wp:docPr id="502" name="Picture 502" descr="imb_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b__6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100" cy="2841795"/>
                          </a:xfrm>
                          <a:prstGeom prst="rect">
                            <a:avLst/>
                          </a:prstGeom>
                          <a:noFill/>
                          <a:ln>
                            <a:noFill/>
                          </a:ln>
                        </pic:spPr>
                      </pic:pic>
                    </a:graphicData>
                  </a:graphic>
                </wp:inline>
              </w:drawing>
            </w:r>
          </w:p>
        </w:tc>
      </w:tr>
      <w:tr w:rsidR="00D2656E" w:rsidRPr="008A259A" w14:paraId="225EBF5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7DFD7CF" w14:textId="76B93340" w:rsidR="00D2656E" w:rsidRPr="008A259A" w:rsidRDefault="00D2656E" w:rsidP="009D154D">
            <w:pPr>
              <w:pStyle w:val="p"/>
              <w:numPr>
                <w:ilvl w:val="1"/>
                <w:numId w:val="5"/>
              </w:numPr>
              <w:tabs>
                <w:tab w:val="left" w:pos="455"/>
              </w:tabs>
              <w:ind w:left="314"/>
            </w:pPr>
            <w:bookmarkStart w:id="92" w:name="TS_DD52540DF3324FED956104194BA79CBC"/>
            <w:bookmarkEnd w:id="92"/>
            <w:r w:rsidRPr="008A259A">
              <w:t xml:space="preserve">From the left sidebar, select </w:t>
            </w:r>
            <w:r w:rsidRPr="008A259A">
              <w:rPr>
                <w:b/>
              </w:rPr>
              <w:t>Add Task </w:t>
            </w:r>
            <w:r w:rsidRPr="008A259A">
              <w:rPr>
                <w:noProof/>
              </w:rPr>
              <w:drawing>
                <wp:inline distT="0" distB="0" distL="0" distR="0" wp14:anchorId="72D87531" wp14:editId="7514C79E">
                  <wp:extent cx="247650" cy="190500"/>
                  <wp:effectExtent l="0" t="0" r="0" b="0"/>
                  <wp:docPr id="501" name="Picture 501" descr="EE191BDA30CA94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E191BDA30CA94B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rsidRPr="008A259A">
              <w:t>.</w:t>
            </w:r>
          </w:p>
          <w:p w14:paraId="5166DA31" w14:textId="77777777" w:rsidR="00D2656E" w:rsidRPr="008A259A" w:rsidRDefault="00D2656E" w:rsidP="00D64C18">
            <w:pPr>
              <w:pStyle w:val="p"/>
              <w:tabs>
                <w:tab w:val="left" w:pos="455"/>
              </w:tabs>
              <w:ind w:left="314"/>
            </w:pPr>
          </w:p>
          <w:p w14:paraId="71CD7A44" w14:textId="7399F9C2" w:rsidR="00D2656E" w:rsidRPr="008A259A" w:rsidRDefault="00D2656E"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393AEB1D" wp14:editId="245A94F9">
                  <wp:extent cx="219075" cy="257175"/>
                  <wp:effectExtent l="0" t="0" r="9525" b="9525"/>
                  <wp:docPr id="500" name="Picture 500" descr="3C24A0ADFE39E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3C24A0ADFE39EC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8A259A">
              <w:t>.</w:t>
            </w:r>
          </w:p>
          <w:p w14:paraId="4BA038D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CB18C43" w14:textId="4211DB5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2186C00" wp14:editId="3C8BD5DC">
                  <wp:extent cx="1853328" cy="2075968"/>
                  <wp:effectExtent l="0" t="0" r="1270" b="0"/>
                  <wp:docPr id="499" name="Picture 499" descr="imb_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b__6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0105" cy="2083560"/>
                          </a:xfrm>
                          <a:prstGeom prst="rect">
                            <a:avLst/>
                          </a:prstGeom>
                          <a:noFill/>
                          <a:ln>
                            <a:noFill/>
                          </a:ln>
                        </pic:spPr>
                      </pic:pic>
                    </a:graphicData>
                  </a:graphic>
                </wp:inline>
              </w:drawing>
            </w:r>
          </w:p>
        </w:tc>
      </w:tr>
      <w:tr w:rsidR="00D2656E" w:rsidRPr="008A259A" w14:paraId="4E1CBA8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F2D1793" w14:textId="4D7ED33A" w:rsidR="00D2656E" w:rsidRPr="008A259A" w:rsidRDefault="00D2656E" w:rsidP="009D154D">
            <w:pPr>
              <w:pStyle w:val="p"/>
              <w:numPr>
                <w:ilvl w:val="1"/>
                <w:numId w:val="5"/>
              </w:numPr>
              <w:tabs>
                <w:tab w:val="left" w:pos="455"/>
              </w:tabs>
              <w:ind w:left="314"/>
            </w:pPr>
            <w:bookmarkStart w:id="93" w:name="TS_AC72F8FB7C5941A2B2788584876C84E5"/>
            <w:bookmarkEnd w:id="93"/>
            <w:r w:rsidRPr="008A259A">
              <w:t xml:space="preserve">Place the </w:t>
            </w:r>
            <w:r w:rsidRPr="008A259A">
              <w:rPr>
                <w:b/>
              </w:rPr>
              <w:t>User Task</w:t>
            </w:r>
            <w:r w:rsidRPr="008A259A">
              <w:t xml:space="preserve"> below the </w:t>
            </w:r>
            <w:r w:rsidR="005313EE" w:rsidRPr="008A259A">
              <w:t>s</w:t>
            </w:r>
            <w:r w:rsidRPr="008A259A">
              <w:t xml:space="preserve">cript </w:t>
            </w:r>
            <w:r w:rsidR="005313EE" w:rsidRPr="008A259A">
              <w:t>t</w:t>
            </w:r>
            <w:r w:rsidRPr="008A259A">
              <w:t xml:space="preserve">ask </w:t>
            </w:r>
            <w:r w:rsidRPr="008A259A">
              <w:rPr>
                <w:b/>
              </w:rPr>
              <w:t>Prepare Data</w:t>
            </w:r>
            <w:r w:rsidRPr="008A259A">
              <w:t>.</w:t>
            </w:r>
          </w:p>
          <w:p w14:paraId="6C323F26" w14:textId="77777777" w:rsidR="005313EE" w:rsidRPr="008A259A" w:rsidRDefault="005313EE" w:rsidP="00D2656E">
            <w:pPr>
              <w:pStyle w:val="p"/>
            </w:pPr>
          </w:p>
          <w:p w14:paraId="3FEE3B45" w14:textId="4457ED57" w:rsidR="00D2656E" w:rsidRPr="008A259A" w:rsidRDefault="005313EE" w:rsidP="00D2656E">
            <w:pPr>
              <w:pStyle w:val="p"/>
            </w:pPr>
            <w:r w:rsidRPr="008A259A">
              <w:t xml:space="preserve">Note: </w:t>
            </w:r>
            <w:r w:rsidR="00D2656E" w:rsidRPr="008A259A">
              <w:t>The yellow guiding lines help you position it nicely.</w:t>
            </w:r>
          </w:p>
          <w:p w14:paraId="654F452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D1D0A31" w14:textId="31648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90A3EF9" wp14:editId="58DD2357">
                  <wp:extent cx="2660366" cy="1702357"/>
                  <wp:effectExtent l="0" t="0" r="0" b="0"/>
                  <wp:docPr id="498" name="Picture 498" descr="imb_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b__6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848" cy="1711624"/>
                          </a:xfrm>
                          <a:prstGeom prst="rect">
                            <a:avLst/>
                          </a:prstGeom>
                          <a:noFill/>
                          <a:ln>
                            <a:noFill/>
                          </a:ln>
                        </pic:spPr>
                      </pic:pic>
                    </a:graphicData>
                  </a:graphic>
                </wp:inline>
              </w:drawing>
            </w:r>
          </w:p>
        </w:tc>
      </w:tr>
      <w:tr w:rsidR="00D2656E" w:rsidRPr="008A259A" w14:paraId="6DC04B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52FD45F" w14:textId="656BF197" w:rsidR="00D2656E" w:rsidRPr="008A259A" w:rsidRDefault="00D2656E" w:rsidP="009D154D">
            <w:pPr>
              <w:pStyle w:val="p"/>
              <w:numPr>
                <w:ilvl w:val="1"/>
                <w:numId w:val="5"/>
              </w:numPr>
              <w:tabs>
                <w:tab w:val="left" w:pos="455"/>
              </w:tabs>
              <w:ind w:left="314"/>
            </w:pPr>
            <w:bookmarkStart w:id="94" w:name="TS_F39345CA49B24BDB9A1D494D0E1BD377"/>
            <w:bookmarkEnd w:id="94"/>
            <w:r w:rsidRPr="008A259A">
              <w:lastRenderedPageBreak/>
              <w:t xml:space="preserve">Verify that the </w:t>
            </w:r>
            <w:r w:rsidRPr="008A259A">
              <w:rPr>
                <w:b/>
              </w:rPr>
              <w:t xml:space="preserve">ID </w:t>
            </w:r>
            <w:r w:rsidRPr="008A259A">
              <w:t xml:space="preserve">is </w:t>
            </w:r>
            <w:r w:rsidRPr="008A259A">
              <w:rPr>
                <w:rFonts w:ascii="Courier New" w:hAnsi="Courier New" w:cs="Courier New"/>
              </w:rPr>
              <w:t>usertask2</w:t>
            </w:r>
            <w:r w:rsidRPr="008A259A">
              <w:t xml:space="preserve">. If it differs, the references in the script </w:t>
            </w:r>
            <w:r w:rsidR="00D44385">
              <w:t xml:space="preserve">file </w:t>
            </w:r>
            <w:r w:rsidRPr="00D44385">
              <w:rPr>
                <w:b/>
                <w:bCs/>
              </w:rPr>
              <w:t>Prepare Data</w:t>
            </w:r>
            <w:r w:rsidR="00D44385" w:rsidRPr="00D44385">
              <w:rPr>
                <w:b/>
                <w:bCs/>
              </w:rPr>
              <w:t>.js</w:t>
            </w:r>
            <w:r w:rsidRPr="008A259A">
              <w:t xml:space="preserve"> needs to be adapted accordingly.</w:t>
            </w:r>
          </w:p>
          <w:p w14:paraId="16F3017A" w14:textId="77777777" w:rsidR="00D2656E" w:rsidRPr="008A259A" w:rsidRDefault="00D2656E" w:rsidP="00704341">
            <w:pPr>
              <w:pStyle w:val="p"/>
              <w:tabs>
                <w:tab w:val="left" w:pos="455"/>
              </w:tabs>
              <w:ind w:left="314"/>
            </w:pPr>
          </w:p>
          <w:p w14:paraId="038C6B4F" w14:textId="21DC23CC" w:rsidR="00D2656E" w:rsidRPr="008A259A" w:rsidRDefault="00D2656E" w:rsidP="009D154D">
            <w:pPr>
              <w:pStyle w:val="p"/>
              <w:numPr>
                <w:ilvl w:val="1"/>
                <w:numId w:val="5"/>
              </w:numPr>
              <w:tabs>
                <w:tab w:val="left" w:pos="455"/>
              </w:tabs>
              <w:ind w:left="314"/>
            </w:pPr>
            <w:r w:rsidRPr="008A259A">
              <w:t xml:space="preserve">Enter </w:t>
            </w:r>
            <w:r w:rsidRPr="008A259A">
              <w:rPr>
                <w:b/>
              </w:rPr>
              <w:t>Rework Task</w:t>
            </w:r>
            <w:r w:rsidRPr="008A259A">
              <w:t xml:space="preserve"> as </w:t>
            </w:r>
            <w:r w:rsidRPr="008A259A">
              <w:rPr>
                <w:b/>
              </w:rPr>
              <w:t>Name</w:t>
            </w:r>
            <w:r w:rsidRPr="008A259A">
              <w:t>.</w:t>
            </w:r>
          </w:p>
          <w:p w14:paraId="621DAA6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71F1047" w14:textId="3CFD5BD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EB90C0A" wp14:editId="0473B8EB">
                  <wp:extent cx="2294898" cy="2283130"/>
                  <wp:effectExtent l="0" t="0" r="3810" b="3175"/>
                  <wp:docPr id="497" name="Picture 497" descr="imb_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b__6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271" cy="2302404"/>
                          </a:xfrm>
                          <a:prstGeom prst="rect">
                            <a:avLst/>
                          </a:prstGeom>
                          <a:noFill/>
                          <a:ln>
                            <a:noFill/>
                          </a:ln>
                        </pic:spPr>
                      </pic:pic>
                    </a:graphicData>
                  </a:graphic>
                </wp:inline>
              </w:drawing>
            </w:r>
          </w:p>
        </w:tc>
      </w:tr>
      <w:tr w:rsidR="00D2656E" w:rsidRPr="008A259A" w14:paraId="0E90F5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1580C2" w14:textId="219E8D92" w:rsidR="00D2656E" w:rsidRPr="008A259A" w:rsidRDefault="00D2656E" w:rsidP="009D154D">
            <w:pPr>
              <w:pStyle w:val="p"/>
              <w:numPr>
                <w:ilvl w:val="1"/>
                <w:numId w:val="5"/>
              </w:numPr>
              <w:tabs>
                <w:tab w:val="left" w:pos="455"/>
              </w:tabs>
              <w:ind w:left="314"/>
            </w:pPr>
            <w:bookmarkStart w:id="95" w:name="TS_18456A8C9E9B410B8CB205BBA40E7F89"/>
            <w:bookmarkEnd w:id="95"/>
            <w:r w:rsidRPr="008A259A">
              <w:t xml:space="preserve">Select the </w:t>
            </w:r>
            <w:r w:rsidR="00CB777F" w:rsidRPr="008A259A">
              <w:rPr>
                <w:b/>
                <w:bCs/>
              </w:rPr>
              <w:t>DETAILS</w:t>
            </w:r>
            <w:r w:rsidRPr="008A259A">
              <w:t xml:space="preserve"> tab.</w:t>
            </w:r>
          </w:p>
          <w:p w14:paraId="55F9838B" w14:textId="77777777" w:rsidR="00D2656E" w:rsidRPr="008A259A" w:rsidRDefault="00D2656E" w:rsidP="00CB777F">
            <w:pPr>
              <w:pStyle w:val="p"/>
              <w:tabs>
                <w:tab w:val="left" w:pos="455"/>
              </w:tabs>
              <w:ind w:left="314"/>
            </w:pPr>
          </w:p>
          <w:p w14:paraId="60384901" w14:textId="211D7F25" w:rsidR="00D2656E" w:rsidRPr="008A259A" w:rsidRDefault="00D2656E" w:rsidP="009D154D">
            <w:pPr>
              <w:pStyle w:val="p"/>
              <w:numPr>
                <w:ilvl w:val="1"/>
                <w:numId w:val="5"/>
              </w:numPr>
              <w:tabs>
                <w:tab w:val="left" w:pos="455"/>
              </w:tabs>
              <w:ind w:left="314"/>
            </w:pPr>
            <w:r w:rsidRPr="008A259A">
              <w:t xml:space="preserve">Select the </w:t>
            </w:r>
            <w:r w:rsidRPr="008A259A">
              <w:rPr>
                <w:b/>
                <w:bCs/>
              </w:rPr>
              <w:t>Priority</w:t>
            </w:r>
            <w:r w:rsidRPr="008A259A">
              <w:t xml:space="preserve"> </w:t>
            </w:r>
            <w:r w:rsidR="00CB777F" w:rsidRPr="008A259A">
              <w:t xml:space="preserve">as </w:t>
            </w:r>
            <w:r w:rsidRPr="008A259A">
              <w:rPr>
                <w:b/>
                <w:bCs/>
              </w:rPr>
              <w:t>High</w:t>
            </w:r>
            <w:r w:rsidRPr="008A259A">
              <w:t>.</w:t>
            </w:r>
          </w:p>
          <w:p w14:paraId="6A559F93" w14:textId="77777777" w:rsidR="00D2656E" w:rsidRPr="008A259A" w:rsidRDefault="00D2656E" w:rsidP="00CB777F">
            <w:pPr>
              <w:pStyle w:val="p"/>
              <w:tabs>
                <w:tab w:val="left" w:pos="455"/>
              </w:tabs>
              <w:ind w:left="314"/>
            </w:pPr>
          </w:p>
          <w:p w14:paraId="71D7C009" w14:textId="59B9A040" w:rsidR="00D2656E" w:rsidRPr="008A259A" w:rsidRDefault="00D2656E" w:rsidP="009D154D">
            <w:pPr>
              <w:pStyle w:val="p"/>
              <w:numPr>
                <w:ilvl w:val="1"/>
                <w:numId w:val="5"/>
              </w:numPr>
              <w:tabs>
                <w:tab w:val="left" w:pos="455"/>
              </w:tabs>
              <w:ind w:left="314"/>
            </w:pPr>
            <w:r w:rsidRPr="008A259A">
              <w:t xml:space="preserve">Enter </w:t>
            </w:r>
            <w:r w:rsidRPr="008A259A">
              <w:rPr>
                <w:b/>
                <w:bCs/>
              </w:rPr>
              <w:t>Rework for '${</w:t>
            </w:r>
            <w:proofErr w:type="spellStart"/>
            <w:proofErr w:type="gramStart"/>
            <w:r w:rsidRPr="008A259A">
              <w:rPr>
                <w:b/>
                <w:bCs/>
              </w:rPr>
              <w:t>context.Title</w:t>
            </w:r>
            <w:proofErr w:type="spellEnd"/>
            <w:proofErr w:type="gramEnd"/>
            <w:r w:rsidRPr="008A259A">
              <w:rPr>
                <w:b/>
                <w:bCs/>
              </w:rPr>
              <w:t>}'</w:t>
            </w:r>
            <w:r w:rsidRPr="008A259A">
              <w:t xml:space="preserve"> as </w:t>
            </w:r>
            <w:r w:rsidRPr="008A259A">
              <w:rPr>
                <w:b/>
                <w:bCs/>
              </w:rPr>
              <w:t>Subject</w:t>
            </w:r>
            <w:r w:rsidRPr="008A259A">
              <w:t>.</w:t>
            </w:r>
          </w:p>
          <w:p w14:paraId="7CEF2036" w14:textId="77777777" w:rsidR="00D2656E" w:rsidRPr="008A259A" w:rsidRDefault="00D2656E" w:rsidP="00CB777F">
            <w:pPr>
              <w:pStyle w:val="p"/>
              <w:tabs>
                <w:tab w:val="left" w:pos="455"/>
              </w:tabs>
              <w:ind w:left="314"/>
            </w:pPr>
          </w:p>
          <w:p w14:paraId="7CB3BD10" w14:textId="665A98F1" w:rsidR="00D2656E" w:rsidRPr="008A259A" w:rsidRDefault="00D2656E" w:rsidP="009D154D">
            <w:pPr>
              <w:pStyle w:val="p"/>
              <w:numPr>
                <w:ilvl w:val="1"/>
                <w:numId w:val="5"/>
              </w:numPr>
              <w:tabs>
                <w:tab w:val="left" w:pos="455"/>
              </w:tabs>
              <w:ind w:left="314"/>
            </w:pPr>
            <w:r w:rsidRPr="008A259A">
              <w:t xml:space="preserve">Enter </w:t>
            </w:r>
            <w:r w:rsidRPr="008A259A">
              <w:rPr>
                <w:b/>
                <w:bCs/>
              </w:rPr>
              <w:t>${</w:t>
            </w:r>
            <w:proofErr w:type="spellStart"/>
            <w:r w:rsidR="00BC0505">
              <w:rPr>
                <w:b/>
                <w:bCs/>
              </w:rPr>
              <w:t>info</w:t>
            </w:r>
            <w:r w:rsidRPr="008A259A">
              <w:rPr>
                <w:b/>
                <w:bCs/>
              </w:rPr>
              <w:t>.startedBy</w:t>
            </w:r>
            <w:proofErr w:type="spellEnd"/>
            <w:r w:rsidRPr="008A259A">
              <w:rPr>
                <w:b/>
                <w:bCs/>
              </w:rPr>
              <w:t>}</w:t>
            </w:r>
            <w:r w:rsidRPr="008A259A">
              <w:t xml:space="preserve"> as Recipients - User.</w:t>
            </w:r>
          </w:p>
          <w:p w14:paraId="1668FBFC" w14:textId="77777777" w:rsidR="00D2656E" w:rsidRPr="008A259A" w:rsidRDefault="00D2656E" w:rsidP="00CB777F">
            <w:pPr>
              <w:pStyle w:val="p"/>
              <w:tabs>
                <w:tab w:val="left" w:pos="455"/>
              </w:tabs>
              <w:ind w:left="314"/>
            </w:pPr>
          </w:p>
          <w:p w14:paraId="5497BF0C" w14:textId="2640802B" w:rsidR="00D2656E" w:rsidRPr="008A259A" w:rsidRDefault="00D2656E" w:rsidP="009D154D">
            <w:pPr>
              <w:pStyle w:val="p"/>
              <w:numPr>
                <w:ilvl w:val="1"/>
                <w:numId w:val="5"/>
              </w:numPr>
              <w:tabs>
                <w:tab w:val="left" w:pos="455"/>
              </w:tabs>
              <w:ind w:left="314"/>
            </w:pPr>
            <w:r w:rsidRPr="008A259A">
              <w:t xml:space="preserve">Select </w:t>
            </w:r>
            <w:r w:rsidRPr="008A259A">
              <w:rPr>
                <w:b/>
                <w:bCs/>
              </w:rPr>
              <w:t>Configure Due Date</w:t>
            </w:r>
            <w:r w:rsidRPr="008A259A">
              <w:t>.</w:t>
            </w:r>
          </w:p>
          <w:p w14:paraId="5C891AA8" w14:textId="77777777" w:rsidR="00D2656E" w:rsidRPr="008A259A" w:rsidRDefault="00D2656E" w:rsidP="00CB777F">
            <w:pPr>
              <w:pStyle w:val="p"/>
              <w:tabs>
                <w:tab w:val="left" w:pos="455"/>
              </w:tabs>
              <w:ind w:left="314"/>
            </w:pPr>
          </w:p>
          <w:p w14:paraId="5F2C5B4F" w14:textId="22E5BC62" w:rsidR="00D2656E" w:rsidRPr="008A259A" w:rsidRDefault="00D2656E" w:rsidP="009D154D">
            <w:pPr>
              <w:pStyle w:val="p"/>
              <w:numPr>
                <w:ilvl w:val="1"/>
                <w:numId w:val="5"/>
              </w:numPr>
              <w:tabs>
                <w:tab w:val="left" w:pos="455"/>
              </w:tabs>
              <w:ind w:left="314"/>
            </w:pPr>
            <w:r w:rsidRPr="008A259A">
              <w:t xml:space="preserve">Enter </w:t>
            </w:r>
            <w:r w:rsidRPr="008A259A">
              <w:rPr>
                <w:b/>
                <w:bCs/>
              </w:rPr>
              <w:t>2</w:t>
            </w:r>
            <w:r w:rsidRPr="008A259A">
              <w:t xml:space="preserve"> as </w:t>
            </w:r>
            <w:r w:rsidRPr="008A259A">
              <w:rPr>
                <w:b/>
                <w:bCs/>
              </w:rPr>
              <w:t>Duration</w:t>
            </w:r>
            <w:r w:rsidR="00CB777F" w:rsidRPr="008A259A">
              <w:t xml:space="preserve"> and </w:t>
            </w:r>
            <w:r w:rsidRPr="008A259A">
              <w:rPr>
                <w:b/>
                <w:bCs/>
              </w:rPr>
              <w:t>Days</w:t>
            </w:r>
            <w:r w:rsidRPr="008A259A">
              <w:t xml:space="preserve"> from the dropdown list </w:t>
            </w:r>
            <w:r w:rsidRPr="008A259A">
              <w:rPr>
                <w:b/>
                <w:bCs/>
              </w:rPr>
              <w:t>Unit of Time</w:t>
            </w:r>
            <w:r w:rsidRPr="008A259A">
              <w:t>, to mark the task as being due 2 days after it started.</w:t>
            </w:r>
          </w:p>
          <w:p w14:paraId="2E55F97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34F9196" w14:textId="69A14FA9" w:rsidR="00D2656E" w:rsidRPr="008A259A" w:rsidRDefault="008A5776" w:rsidP="00D2656E">
            <w:pPr>
              <w:pStyle w:val="TableBullet"/>
              <w:tabs>
                <w:tab w:val="clear" w:pos="284"/>
                <w:tab w:val="clear" w:pos="567"/>
                <w:tab w:val="clear" w:pos="851"/>
              </w:tabs>
              <w:ind w:left="170"/>
              <w:rPr>
                <w:noProof/>
              </w:rPr>
            </w:pPr>
            <w:r>
              <w:rPr>
                <w:noProof/>
              </w:rPr>
              <w:drawing>
                <wp:inline distT="0" distB="0" distL="0" distR="0" wp14:anchorId="6C79FCB4" wp14:editId="0593CA5C">
                  <wp:extent cx="3241964" cy="456813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0"/>
                          <a:stretch>
                            <a:fillRect/>
                          </a:stretch>
                        </pic:blipFill>
                        <pic:spPr>
                          <a:xfrm>
                            <a:off x="0" y="0"/>
                            <a:ext cx="3259486" cy="4592819"/>
                          </a:xfrm>
                          <a:prstGeom prst="rect">
                            <a:avLst/>
                          </a:prstGeom>
                        </pic:spPr>
                      </pic:pic>
                    </a:graphicData>
                  </a:graphic>
                </wp:inline>
              </w:drawing>
            </w:r>
          </w:p>
        </w:tc>
      </w:tr>
      <w:tr w:rsidR="00D2656E" w:rsidRPr="008A259A" w14:paraId="78C6DEB0"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5A0C37" w14:textId="10AAA1CE" w:rsidR="00D2656E" w:rsidRPr="008A259A" w:rsidRDefault="00D2656E" w:rsidP="009D154D">
            <w:pPr>
              <w:pStyle w:val="p"/>
              <w:numPr>
                <w:ilvl w:val="1"/>
                <w:numId w:val="5"/>
              </w:numPr>
              <w:tabs>
                <w:tab w:val="left" w:pos="455"/>
              </w:tabs>
              <w:ind w:left="314"/>
            </w:pPr>
            <w:bookmarkStart w:id="96" w:name="TS_0E725A6CDBC54774A67D4255371F1B19"/>
            <w:bookmarkEnd w:id="96"/>
            <w:r w:rsidRPr="008A259A">
              <w:lastRenderedPageBreak/>
              <w:t xml:space="preserve">Select the </w:t>
            </w:r>
            <w:r w:rsidR="00BA49F1" w:rsidRPr="008A259A">
              <w:rPr>
                <w:b/>
                <w:bCs/>
              </w:rPr>
              <w:t>USER INTERFACE</w:t>
            </w:r>
            <w:r w:rsidRPr="008A259A">
              <w:t xml:space="preserve"> tab.</w:t>
            </w:r>
          </w:p>
          <w:p w14:paraId="19933A47" w14:textId="77777777" w:rsidR="00D2656E" w:rsidRPr="008A259A" w:rsidRDefault="00D2656E" w:rsidP="00BA49F1">
            <w:pPr>
              <w:pStyle w:val="p"/>
              <w:tabs>
                <w:tab w:val="left" w:pos="455"/>
              </w:tabs>
              <w:ind w:left="314"/>
            </w:pPr>
          </w:p>
          <w:p w14:paraId="402F7449" w14:textId="0681824D" w:rsidR="00D2656E" w:rsidRPr="008A259A" w:rsidRDefault="00D2656E" w:rsidP="009D154D">
            <w:pPr>
              <w:pStyle w:val="p"/>
              <w:numPr>
                <w:ilvl w:val="1"/>
                <w:numId w:val="5"/>
              </w:numPr>
              <w:tabs>
                <w:tab w:val="left" w:pos="455"/>
              </w:tabs>
              <w:ind w:left="314"/>
            </w:pPr>
            <w:r w:rsidRPr="008A259A">
              <w:t xml:space="preserve">Select </w:t>
            </w:r>
            <w:r w:rsidRPr="008A259A">
              <w:rPr>
                <w:b/>
                <w:bCs/>
              </w:rPr>
              <w:t>Form</w:t>
            </w:r>
            <w:r w:rsidRPr="008A259A">
              <w:t xml:space="preserve"> as </w:t>
            </w:r>
            <w:r w:rsidRPr="008A259A">
              <w:rPr>
                <w:b/>
                <w:bCs/>
              </w:rPr>
              <w:t>Type</w:t>
            </w:r>
            <w:r w:rsidRPr="008A259A">
              <w:t>.</w:t>
            </w:r>
          </w:p>
          <w:p w14:paraId="778CE917" w14:textId="77777777" w:rsidR="00D2656E" w:rsidRPr="008A259A" w:rsidRDefault="00D2656E" w:rsidP="00BA49F1">
            <w:pPr>
              <w:pStyle w:val="p"/>
              <w:tabs>
                <w:tab w:val="left" w:pos="455"/>
              </w:tabs>
              <w:ind w:left="314"/>
            </w:pPr>
          </w:p>
          <w:p w14:paraId="73D72232" w14:textId="35338BB4" w:rsidR="00D2656E" w:rsidRPr="008A259A" w:rsidRDefault="00D2656E" w:rsidP="009D154D">
            <w:pPr>
              <w:pStyle w:val="p"/>
              <w:numPr>
                <w:ilvl w:val="1"/>
                <w:numId w:val="5"/>
              </w:numPr>
              <w:tabs>
                <w:tab w:val="left" w:pos="455"/>
              </w:tabs>
              <w:ind w:left="314"/>
            </w:pPr>
            <w:r w:rsidRPr="008A259A">
              <w:t xml:space="preserve">Click </w:t>
            </w:r>
            <w:r w:rsidRPr="008A259A">
              <w:rPr>
                <w:b/>
                <w:bCs/>
              </w:rPr>
              <w:t>Select</w:t>
            </w:r>
            <w:r w:rsidRPr="008A259A">
              <w:t xml:space="preserve"> to choose an existing form.</w:t>
            </w:r>
          </w:p>
          <w:p w14:paraId="29F5C0C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3F1A800" w14:textId="1F47C856"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FDD3B93" wp14:editId="05432FF4">
                  <wp:extent cx="3714750" cy="3771900"/>
                  <wp:effectExtent l="0" t="0" r="0" b="0"/>
                  <wp:docPr id="495" name="Picture 495" descr="imb_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b__6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3771900"/>
                          </a:xfrm>
                          <a:prstGeom prst="rect">
                            <a:avLst/>
                          </a:prstGeom>
                          <a:noFill/>
                          <a:ln>
                            <a:noFill/>
                          </a:ln>
                        </pic:spPr>
                      </pic:pic>
                    </a:graphicData>
                  </a:graphic>
                </wp:inline>
              </w:drawing>
            </w:r>
          </w:p>
        </w:tc>
      </w:tr>
      <w:tr w:rsidR="00D2656E" w:rsidRPr="008A259A" w14:paraId="62F72A09" w14:textId="77777777" w:rsidTr="00A50B2D">
        <w:trPr>
          <w:trHeight w:val="814"/>
        </w:trPr>
        <w:tc>
          <w:tcPr>
            <w:tcW w:w="3828" w:type="dxa"/>
            <w:tcBorders>
              <w:left w:val="nil"/>
            </w:tcBorders>
            <w:shd w:val="clear" w:color="auto" w:fill="auto"/>
            <w:tcMar>
              <w:top w:w="108" w:type="dxa"/>
              <w:bottom w:w="108" w:type="dxa"/>
            </w:tcMar>
            <w:vAlign w:val="center"/>
          </w:tcPr>
          <w:p w14:paraId="3F14764F" w14:textId="550620B0" w:rsidR="00D2656E" w:rsidRPr="008A259A" w:rsidRDefault="00D2656E" w:rsidP="009D154D">
            <w:pPr>
              <w:pStyle w:val="p"/>
              <w:numPr>
                <w:ilvl w:val="1"/>
                <w:numId w:val="5"/>
              </w:numPr>
              <w:tabs>
                <w:tab w:val="left" w:pos="455"/>
              </w:tabs>
              <w:ind w:left="314"/>
              <w:rPr>
                <w:b/>
              </w:rPr>
            </w:pPr>
            <w:bookmarkStart w:id="97" w:name="TS_CBE739374E3347C5BF51F1CA7F2EB9BC"/>
            <w:bookmarkEnd w:id="97"/>
            <w:r w:rsidRPr="008A259A">
              <w:t xml:space="preserve">Select the previously created form </w:t>
            </w:r>
            <w:r w:rsidRPr="008A259A">
              <w:rPr>
                <w:b/>
              </w:rPr>
              <w:t>CapexApproval_</w:t>
            </w:r>
            <w:r w:rsidR="00C965CF" w:rsidRPr="008A259A">
              <w:rPr>
                <w:b/>
              </w:rPr>
              <w:t>00</w:t>
            </w:r>
          </w:p>
          <w:p w14:paraId="0F0B82C7" w14:textId="77777777" w:rsidR="00D2656E" w:rsidRPr="008A259A" w:rsidRDefault="00D2656E" w:rsidP="00661B00">
            <w:pPr>
              <w:pStyle w:val="p"/>
              <w:tabs>
                <w:tab w:val="left" w:pos="455"/>
              </w:tabs>
              <w:ind w:left="314"/>
            </w:pPr>
          </w:p>
          <w:p w14:paraId="47A4CA1C" w14:textId="508DE31E" w:rsidR="00D2656E" w:rsidRPr="008A259A" w:rsidRDefault="00D2656E" w:rsidP="009D154D">
            <w:pPr>
              <w:pStyle w:val="p"/>
              <w:numPr>
                <w:ilvl w:val="1"/>
                <w:numId w:val="5"/>
              </w:numPr>
              <w:tabs>
                <w:tab w:val="left" w:pos="455"/>
              </w:tabs>
              <w:ind w:left="314"/>
            </w:pPr>
            <w:r w:rsidRPr="008A259A">
              <w:t xml:space="preserve">Ensure that the </w:t>
            </w:r>
            <w:r w:rsidRPr="008A259A">
              <w:rPr>
                <w:b/>
              </w:rPr>
              <w:t>Revision</w:t>
            </w:r>
            <w:r w:rsidRPr="008A259A">
              <w:t xml:space="preserve"> is </w:t>
            </w:r>
            <w:r w:rsidR="00C965CF" w:rsidRPr="008A259A">
              <w:t>1</w:t>
            </w:r>
            <w:r w:rsidRPr="008A259A">
              <w:t>.</w:t>
            </w:r>
          </w:p>
          <w:p w14:paraId="17EA6865" w14:textId="77777777" w:rsidR="00D2656E" w:rsidRPr="008A259A" w:rsidRDefault="00D2656E" w:rsidP="00661B00">
            <w:pPr>
              <w:pStyle w:val="p"/>
              <w:tabs>
                <w:tab w:val="left" w:pos="455"/>
              </w:tabs>
              <w:ind w:left="314"/>
            </w:pPr>
          </w:p>
          <w:p w14:paraId="16B3A477" w14:textId="09F2F250" w:rsidR="00D2656E" w:rsidRPr="008A259A" w:rsidRDefault="00D2656E" w:rsidP="009D154D">
            <w:pPr>
              <w:pStyle w:val="p"/>
              <w:numPr>
                <w:ilvl w:val="1"/>
                <w:numId w:val="5"/>
              </w:numPr>
              <w:tabs>
                <w:tab w:val="left" w:pos="455"/>
              </w:tabs>
              <w:ind w:left="314"/>
            </w:pPr>
            <w:r w:rsidRPr="008A259A">
              <w:t xml:space="preserve">Select </w:t>
            </w:r>
            <w:r w:rsidRPr="008A259A">
              <w:rPr>
                <w:b/>
              </w:rPr>
              <w:t>OK</w:t>
            </w:r>
            <w:r w:rsidRPr="008A259A">
              <w:t>.</w:t>
            </w:r>
          </w:p>
          <w:p w14:paraId="3DE7925B" w14:textId="77777777" w:rsidR="00D2656E" w:rsidRPr="008A259A" w:rsidRDefault="00D2656E" w:rsidP="00D2656E">
            <w:pPr>
              <w:pStyle w:val="TableHeadline"/>
            </w:pPr>
          </w:p>
        </w:tc>
        <w:tc>
          <w:tcPr>
            <w:tcW w:w="6572" w:type="dxa"/>
            <w:tcBorders>
              <w:right w:val="nil"/>
            </w:tcBorders>
            <w:shd w:val="clear" w:color="auto" w:fill="auto"/>
            <w:tcMar>
              <w:top w:w="108" w:type="dxa"/>
              <w:bottom w:w="108" w:type="dxa"/>
            </w:tcMar>
            <w:vAlign w:val="center"/>
          </w:tcPr>
          <w:p w14:paraId="77E68E8A" w14:textId="04B91E6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CD13A73" wp14:editId="4DDE60F4">
                  <wp:extent cx="3376303" cy="1774723"/>
                  <wp:effectExtent l="0" t="0" r="1905" b="3810"/>
                  <wp:docPr id="494" name="Picture 494" descr="imb_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b__6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7567" cy="1780644"/>
                          </a:xfrm>
                          <a:prstGeom prst="rect">
                            <a:avLst/>
                          </a:prstGeom>
                          <a:noFill/>
                          <a:ln>
                            <a:noFill/>
                          </a:ln>
                        </pic:spPr>
                      </pic:pic>
                    </a:graphicData>
                  </a:graphic>
                </wp:inline>
              </w:drawing>
            </w:r>
          </w:p>
        </w:tc>
      </w:tr>
      <w:tr w:rsidR="006510A6" w:rsidRPr="008A259A" w14:paraId="74F28D33"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E9FE3C" w14:textId="128A194E" w:rsidR="006510A6" w:rsidRPr="008A259A" w:rsidRDefault="006510A6" w:rsidP="009D154D">
            <w:pPr>
              <w:pStyle w:val="p"/>
              <w:numPr>
                <w:ilvl w:val="1"/>
                <w:numId w:val="5"/>
              </w:numPr>
              <w:tabs>
                <w:tab w:val="left" w:pos="455"/>
              </w:tabs>
              <w:ind w:left="314"/>
            </w:pPr>
            <w:bookmarkStart w:id="98" w:name="TS_03C1A7B0E86343EA85A01FC62A2A010F"/>
            <w:bookmarkEnd w:id="98"/>
            <w:r w:rsidRPr="008A259A">
              <w:t xml:space="preserve">Select the Exclusive Gateway </w:t>
            </w:r>
            <w:r w:rsidRPr="008A259A">
              <w:rPr>
                <w:b/>
              </w:rPr>
              <w:t>Approval result?</w:t>
            </w:r>
            <w:r w:rsidRPr="008A259A">
              <w:t xml:space="preserve"> and drag an additional </w:t>
            </w:r>
            <w:r w:rsidRPr="008A259A">
              <w:rPr>
                <w:b/>
              </w:rPr>
              <w:t>Sequence Flow Connector</w:t>
            </w:r>
            <w:r w:rsidRPr="008A259A">
              <w:t>...</w:t>
            </w:r>
          </w:p>
          <w:p w14:paraId="4C113028" w14:textId="77777777" w:rsidR="006510A6" w:rsidRPr="008A259A" w:rsidRDefault="006510A6" w:rsidP="006510A6">
            <w:pPr>
              <w:pStyle w:val="p"/>
              <w:tabs>
                <w:tab w:val="left" w:pos="455"/>
              </w:tabs>
              <w:ind w:left="30"/>
            </w:pPr>
          </w:p>
        </w:tc>
        <w:tc>
          <w:tcPr>
            <w:tcW w:w="6572" w:type="dxa"/>
            <w:tcBorders>
              <w:bottom w:val="nil"/>
              <w:right w:val="nil"/>
            </w:tcBorders>
            <w:shd w:val="clear" w:color="auto" w:fill="auto"/>
            <w:tcMar>
              <w:top w:w="108" w:type="dxa"/>
              <w:bottom w:w="108" w:type="dxa"/>
            </w:tcMar>
            <w:vAlign w:val="center"/>
          </w:tcPr>
          <w:p w14:paraId="4A713B08" w14:textId="26CB2043"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9A1635C" wp14:editId="3F803116">
                  <wp:extent cx="2327811" cy="1429495"/>
                  <wp:effectExtent l="0" t="0" r="0" b="5715"/>
                  <wp:docPr id="493" name="Picture 493" descr="imb_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b__6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4345" cy="1433507"/>
                          </a:xfrm>
                          <a:prstGeom prst="rect">
                            <a:avLst/>
                          </a:prstGeom>
                          <a:noFill/>
                          <a:ln>
                            <a:noFill/>
                          </a:ln>
                        </pic:spPr>
                      </pic:pic>
                    </a:graphicData>
                  </a:graphic>
                </wp:inline>
              </w:drawing>
            </w:r>
          </w:p>
        </w:tc>
      </w:tr>
      <w:tr w:rsidR="006510A6" w:rsidRPr="008A259A" w14:paraId="38FA52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2E92DB" w14:textId="03B59023" w:rsidR="006510A6" w:rsidRPr="008A259A" w:rsidRDefault="006510A6" w:rsidP="006510A6">
            <w:pPr>
              <w:pStyle w:val="p"/>
            </w:pPr>
            <w:r w:rsidRPr="008A259A">
              <w:lastRenderedPageBreak/>
              <w:t> </w:t>
            </w:r>
            <w:bookmarkStart w:id="99" w:name="TS_A39AA3A76C6D465AB6F2C4CF77106EFC"/>
            <w:bookmarkEnd w:id="99"/>
            <w:r w:rsidRPr="008A259A">
              <w:t xml:space="preserve">...onto the User Task </w:t>
            </w:r>
            <w:r w:rsidRPr="008A259A">
              <w:rPr>
                <w:b/>
              </w:rPr>
              <w:t>Rework Task</w:t>
            </w:r>
            <w:r w:rsidRPr="008A259A">
              <w:t>. Position it onto the highlighted middle dot.</w:t>
            </w:r>
          </w:p>
          <w:p w14:paraId="3BCFE30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144D709" w14:textId="73C4E2F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3438D2B" wp14:editId="318BA56E">
                  <wp:extent cx="3714750" cy="1104900"/>
                  <wp:effectExtent l="0" t="0" r="0" b="0"/>
                  <wp:docPr id="492" name="Picture 492" descr="imb_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b__6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4750" cy="1104900"/>
                          </a:xfrm>
                          <a:prstGeom prst="rect">
                            <a:avLst/>
                          </a:prstGeom>
                          <a:noFill/>
                          <a:ln>
                            <a:noFill/>
                          </a:ln>
                        </pic:spPr>
                      </pic:pic>
                    </a:graphicData>
                  </a:graphic>
                </wp:inline>
              </w:drawing>
            </w:r>
          </w:p>
        </w:tc>
      </w:tr>
      <w:tr w:rsidR="006510A6" w:rsidRPr="008A259A" w14:paraId="493A7794"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0A4E24" w14:textId="4C95644E" w:rsidR="006510A6" w:rsidRPr="008A259A" w:rsidRDefault="00885199" w:rsidP="009D154D">
            <w:pPr>
              <w:pStyle w:val="p"/>
              <w:numPr>
                <w:ilvl w:val="1"/>
                <w:numId w:val="5"/>
              </w:numPr>
              <w:tabs>
                <w:tab w:val="left" w:pos="455"/>
              </w:tabs>
              <w:ind w:left="314"/>
            </w:pPr>
            <w:bookmarkStart w:id="100" w:name="TS_7CA7BD8737B84777A3D10B51BB8835F2"/>
            <w:bookmarkEnd w:id="100"/>
            <w:r w:rsidRPr="008A259A">
              <w:t xml:space="preserve">Click on the </w:t>
            </w:r>
            <w:r w:rsidRPr="008A259A">
              <w:rPr>
                <w:b/>
              </w:rPr>
              <w:t>Connection Dot </w:t>
            </w:r>
            <w:r w:rsidRPr="008A259A">
              <w:rPr>
                <w:noProof/>
              </w:rPr>
              <w:drawing>
                <wp:inline distT="0" distB="0" distL="0" distR="0" wp14:anchorId="12ED86E2" wp14:editId="3D5C4127">
                  <wp:extent cx="95250" cy="95250"/>
                  <wp:effectExtent l="0" t="0" r="0" b="0"/>
                  <wp:docPr id="491" name="Picture 491" descr="4095BE05D78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4095BE05D78AAA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rPr>
                <w:b/>
              </w:rPr>
              <w:t xml:space="preserve"> </w:t>
            </w:r>
            <w:r w:rsidRPr="008A259A">
              <w:t>of the new Sequence Flow and drag it from the middle of the Exclusive Gateway...</w:t>
            </w:r>
            <w:r w:rsidR="007E6DC8" w:rsidRPr="008A259A">
              <w:t xml:space="preserve"> </w:t>
            </w:r>
            <w:r w:rsidR="006510A6" w:rsidRPr="008A259A">
              <w:t xml:space="preserve">onto the lower edge of the Exclusive Gateway. </w:t>
            </w:r>
          </w:p>
          <w:p w14:paraId="1998115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9DDB375" w14:textId="1D64B21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3B0FFABC" wp14:editId="6F12DFDA">
                  <wp:extent cx="3019425" cy="1771650"/>
                  <wp:effectExtent l="0" t="0" r="9525" b="0"/>
                  <wp:docPr id="489" name="Picture 489" descr="imb_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b__7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9425" cy="1771650"/>
                          </a:xfrm>
                          <a:prstGeom prst="rect">
                            <a:avLst/>
                          </a:prstGeom>
                          <a:noFill/>
                          <a:ln>
                            <a:noFill/>
                          </a:ln>
                        </pic:spPr>
                      </pic:pic>
                    </a:graphicData>
                  </a:graphic>
                </wp:inline>
              </w:drawing>
            </w:r>
          </w:p>
        </w:tc>
      </w:tr>
      <w:tr w:rsidR="006510A6" w:rsidRPr="008A259A" w14:paraId="07B4951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C821E4" w14:textId="06304F90" w:rsidR="006510A6" w:rsidRPr="008A259A" w:rsidRDefault="006510A6" w:rsidP="009D154D">
            <w:pPr>
              <w:pStyle w:val="p"/>
              <w:numPr>
                <w:ilvl w:val="1"/>
                <w:numId w:val="5"/>
              </w:numPr>
              <w:tabs>
                <w:tab w:val="left" w:pos="455"/>
              </w:tabs>
              <w:ind w:left="314"/>
            </w:pPr>
            <w:bookmarkStart w:id="101" w:name="TS_113EBA1F0C394B5B8E0741480AD8EB3C"/>
            <w:bookmarkEnd w:id="101"/>
            <w:r w:rsidRPr="008A259A">
              <w:t>Ensure your outgoing Sequence Flow Connectors look like this.</w:t>
            </w:r>
          </w:p>
          <w:p w14:paraId="702D018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9A12FD4" w14:textId="59C90AC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B07F05" wp14:editId="5E0591CC">
                  <wp:extent cx="3076575" cy="2543175"/>
                  <wp:effectExtent l="0" t="0" r="9525" b="9525"/>
                  <wp:docPr id="488" name="Picture 488" descr="imb_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b__7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6575" cy="2543175"/>
                          </a:xfrm>
                          <a:prstGeom prst="rect">
                            <a:avLst/>
                          </a:prstGeom>
                          <a:noFill/>
                          <a:ln>
                            <a:noFill/>
                          </a:ln>
                        </pic:spPr>
                      </pic:pic>
                    </a:graphicData>
                  </a:graphic>
                </wp:inline>
              </w:drawing>
            </w:r>
          </w:p>
        </w:tc>
      </w:tr>
      <w:tr w:rsidR="006510A6" w:rsidRPr="008A259A" w14:paraId="45445E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DCEC63" w14:textId="5D880570" w:rsidR="006510A6" w:rsidRPr="008A259A" w:rsidRDefault="006510A6" w:rsidP="009D154D">
            <w:pPr>
              <w:pStyle w:val="p"/>
              <w:numPr>
                <w:ilvl w:val="1"/>
                <w:numId w:val="5"/>
              </w:numPr>
              <w:tabs>
                <w:tab w:val="left" w:pos="455"/>
              </w:tabs>
              <w:ind w:left="314"/>
            </w:pPr>
            <w:bookmarkStart w:id="102" w:name="TS_E2ACAAD92FCF49D693B42D044AAD2362"/>
            <w:bookmarkEnd w:id="102"/>
            <w:r w:rsidRPr="008A259A">
              <w:lastRenderedPageBreak/>
              <w:t xml:space="preserve">Enter </w:t>
            </w:r>
            <w:r w:rsidRPr="008A259A">
              <w:rPr>
                <w:b/>
              </w:rPr>
              <w:t>Rework</w:t>
            </w:r>
            <w:r w:rsidRPr="008A259A">
              <w:t xml:space="preserve"> as </w:t>
            </w:r>
            <w:r w:rsidRPr="008A259A">
              <w:rPr>
                <w:b/>
              </w:rPr>
              <w:t>Name</w:t>
            </w:r>
            <w:r w:rsidRPr="008A259A">
              <w:t>.</w:t>
            </w:r>
          </w:p>
          <w:p w14:paraId="38657339" w14:textId="77777777" w:rsidR="006510A6" w:rsidRPr="008A259A" w:rsidRDefault="006510A6" w:rsidP="00C80866">
            <w:pPr>
              <w:pStyle w:val="p"/>
              <w:tabs>
                <w:tab w:val="left" w:pos="455"/>
              </w:tabs>
              <w:ind w:left="314"/>
            </w:pPr>
          </w:p>
          <w:p w14:paraId="270222DB" w14:textId="0169017F" w:rsidR="006510A6" w:rsidRPr="008A259A" w:rsidRDefault="006510A6" w:rsidP="009D154D">
            <w:pPr>
              <w:pStyle w:val="p"/>
              <w:numPr>
                <w:ilvl w:val="1"/>
                <w:numId w:val="5"/>
              </w:numPr>
              <w:tabs>
                <w:tab w:val="left" w:pos="455"/>
              </w:tabs>
              <w:ind w:left="314"/>
            </w:pPr>
            <w:r w:rsidRPr="008A259A">
              <w:t xml:space="preserve">Enter </w:t>
            </w:r>
            <w:r w:rsidRPr="008A0362">
              <w:rPr>
                <w:b/>
                <w:bCs/>
              </w:rPr>
              <w:t>${</w:t>
            </w:r>
            <w:proofErr w:type="spellStart"/>
            <w:proofErr w:type="gramStart"/>
            <w:r w:rsidRPr="008A259A">
              <w:rPr>
                <w:b/>
              </w:rPr>
              <w:t>context.decision</w:t>
            </w:r>
            <w:proofErr w:type="spellEnd"/>
            <w:proofErr w:type="gramEnd"/>
            <w:r w:rsidRPr="008A259A">
              <w:rPr>
                <w:b/>
              </w:rPr>
              <w:t xml:space="preserve"> == "rework"}</w:t>
            </w:r>
            <w:r w:rsidRPr="008A259A">
              <w:t xml:space="preserve"> as </w:t>
            </w:r>
            <w:r w:rsidRPr="008A259A">
              <w:rPr>
                <w:b/>
              </w:rPr>
              <w:t>Condition</w:t>
            </w:r>
            <w:r w:rsidRPr="008A259A">
              <w:t>.</w:t>
            </w:r>
          </w:p>
          <w:p w14:paraId="610A52C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6416443A" w14:textId="17FFFA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23B1E7A" wp14:editId="6E669B4C">
                  <wp:extent cx="2902403" cy="3374887"/>
                  <wp:effectExtent l="0" t="0" r="6350" b="3810"/>
                  <wp:docPr id="487" name="Picture 487" descr="imb_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b__7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11749" cy="3385755"/>
                          </a:xfrm>
                          <a:prstGeom prst="rect">
                            <a:avLst/>
                          </a:prstGeom>
                          <a:noFill/>
                          <a:ln>
                            <a:noFill/>
                          </a:ln>
                        </pic:spPr>
                      </pic:pic>
                    </a:graphicData>
                  </a:graphic>
                </wp:inline>
              </w:drawing>
            </w:r>
          </w:p>
        </w:tc>
      </w:tr>
      <w:tr w:rsidR="006510A6" w:rsidRPr="008A259A" w14:paraId="6964D9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5CEC324B" w14:textId="11952300" w:rsidR="006510A6" w:rsidRPr="008A259A" w:rsidRDefault="006510A6" w:rsidP="009D154D">
            <w:pPr>
              <w:pStyle w:val="p"/>
              <w:numPr>
                <w:ilvl w:val="1"/>
                <w:numId w:val="5"/>
              </w:numPr>
              <w:tabs>
                <w:tab w:val="left" w:pos="455"/>
              </w:tabs>
              <w:ind w:left="314"/>
              <w:rPr>
                <w:b/>
              </w:rPr>
            </w:pPr>
            <w:bookmarkStart w:id="103" w:name="TS_B632E59540514E9695BBA7D1165CAEF0"/>
            <w:bookmarkEnd w:id="103"/>
            <w:r w:rsidRPr="008A259A">
              <w:t xml:space="preserve">Select User Task </w:t>
            </w:r>
            <w:r w:rsidRPr="008A259A">
              <w:rPr>
                <w:b/>
              </w:rPr>
              <w:t>Rework Task</w:t>
            </w:r>
          </w:p>
          <w:p w14:paraId="6C5241C2" w14:textId="77777777" w:rsidR="006510A6" w:rsidRPr="008A259A" w:rsidRDefault="006510A6" w:rsidP="004934D0">
            <w:pPr>
              <w:pStyle w:val="p"/>
              <w:tabs>
                <w:tab w:val="left" w:pos="455"/>
              </w:tabs>
              <w:ind w:left="314"/>
            </w:pPr>
          </w:p>
          <w:p w14:paraId="2AB19980" w14:textId="2DFA5FB2" w:rsidR="006510A6" w:rsidRPr="008A259A" w:rsidRDefault="006510A6" w:rsidP="009D154D">
            <w:pPr>
              <w:pStyle w:val="p"/>
              <w:numPr>
                <w:ilvl w:val="1"/>
                <w:numId w:val="5"/>
              </w:numPr>
              <w:tabs>
                <w:tab w:val="left" w:pos="455"/>
              </w:tabs>
              <w:ind w:left="314"/>
            </w:pPr>
            <w:r w:rsidRPr="008A259A">
              <w:t xml:space="preserve">Select </w:t>
            </w:r>
            <w:r w:rsidRPr="008A259A">
              <w:rPr>
                <w:b/>
                <w:bCs/>
              </w:rPr>
              <w:t>Sequence Flow Connector</w:t>
            </w:r>
            <w:r w:rsidRPr="008A259A">
              <w:t xml:space="preserve"> and drag it...</w:t>
            </w:r>
          </w:p>
          <w:p w14:paraId="42FB5DF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40507352" w14:textId="7A5A9E3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17562BB" wp14:editId="74BDF8E2">
                  <wp:extent cx="2759900" cy="2032484"/>
                  <wp:effectExtent l="0" t="0" r="0" b="0"/>
                  <wp:docPr id="486" name="Picture 486" descr="imb_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b__7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9591" cy="2039621"/>
                          </a:xfrm>
                          <a:prstGeom prst="rect">
                            <a:avLst/>
                          </a:prstGeom>
                          <a:noFill/>
                          <a:ln>
                            <a:noFill/>
                          </a:ln>
                        </pic:spPr>
                      </pic:pic>
                    </a:graphicData>
                  </a:graphic>
                </wp:inline>
              </w:drawing>
            </w:r>
          </w:p>
        </w:tc>
      </w:tr>
      <w:tr w:rsidR="006510A6" w:rsidRPr="008A259A" w14:paraId="5CF49840" w14:textId="77777777" w:rsidTr="00A50B2D">
        <w:trPr>
          <w:trHeight w:val="814"/>
        </w:trPr>
        <w:tc>
          <w:tcPr>
            <w:tcW w:w="3828" w:type="dxa"/>
            <w:tcBorders>
              <w:left w:val="nil"/>
              <w:bottom w:val="nil"/>
            </w:tcBorders>
            <w:shd w:val="clear" w:color="auto" w:fill="auto"/>
            <w:tcMar>
              <w:top w:w="108" w:type="dxa"/>
              <w:bottom w:w="108" w:type="dxa"/>
            </w:tcMar>
            <w:vAlign w:val="center"/>
          </w:tcPr>
          <w:p w14:paraId="2E81B8FA" w14:textId="59D5A65A" w:rsidR="006510A6" w:rsidRPr="008A259A" w:rsidRDefault="006510A6" w:rsidP="006510A6">
            <w:pPr>
              <w:pStyle w:val="p"/>
            </w:pPr>
            <w:bookmarkStart w:id="104" w:name="TS_CB2A89EB9BC54BEDB2CF7680C9171292"/>
            <w:bookmarkEnd w:id="104"/>
            <w:r w:rsidRPr="008A259A">
              <w:t xml:space="preserve">...onto the Script Task </w:t>
            </w:r>
            <w:r w:rsidRPr="008A259A">
              <w:rPr>
                <w:b/>
              </w:rPr>
              <w:t>Prepare Data</w:t>
            </w:r>
            <w:r w:rsidRPr="008A259A">
              <w:t>.</w:t>
            </w:r>
          </w:p>
          <w:p w14:paraId="6B8C2E7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BE00A35" w14:textId="41A20D9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0F0FBC2" wp14:editId="3B28A1AE">
                  <wp:extent cx="2784640" cy="1631108"/>
                  <wp:effectExtent l="0" t="0" r="0" b="0"/>
                  <wp:docPr id="485" name="Picture 485" descr="imb_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b__7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140" cy="1634330"/>
                          </a:xfrm>
                          <a:prstGeom prst="rect">
                            <a:avLst/>
                          </a:prstGeom>
                          <a:noFill/>
                          <a:ln>
                            <a:noFill/>
                          </a:ln>
                        </pic:spPr>
                      </pic:pic>
                    </a:graphicData>
                  </a:graphic>
                </wp:inline>
              </w:drawing>
            </w:r>
          </w:p>
        </w:tc>
      </w:tr>
      <w:tr w:rsidR="006510A6" w:rsidRPr="008A259A" w14:paraId="4811BE9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5D31C7A" w14:textId="6BC9DC68" w:rsidR="006510A6" w:rsidRPr="008A259A" w:rsidRDefault="006510A6" w:rsidP="006510A6">
            <w:pPr>
              <w:pStyle w:val="TableHeadline"/>
              <w:rPr>
                <w:b w:val="0"/>
                <w:bCs/>
              </w:rPr>
            </w:pPr>
            <w:r w:rsidRPr="008A259A">
              <w:rPr>
                <w:b w:val="0"/>
                <w:bCs/>
              </w:rPr>
              <w:lastRenderedPageBreak/>
              <w:t>Ensure your workflow looks like this.</w:t>
            </w:r>
          </w:p>
        </w:tc>
        <w:tc>
          <w:tcPr>
            <w:tcW w:w="6572" w:type="dxa"/>
            <w:tcBorders>
              <w:bottom w:val="nil"/>
              <w:right w:val="nil"/>
            </w:tcBorders>
            <w:shd w:val="clear" w:color="auto" w:fill="auto"/>
            <w:tcMar>
              <w:top w:w="108" w:type="dxa"/>
              <w:bottom w:w="108" w:type="dxa"/>
            </w:tcMar>
            <w:vAlign w:val="center"/>
          </w:tcPr>
          <w:p w14:paraId="6EF85640" w14:textId="3A19600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A864CF3" wp14:editId="0D430702">
                  <wp:extent cx="3714750" cy="1123950"/>
                  <wp:effectExtent l="0" t="0" r="0" b="0"/>
                  <wp:docPr id="484" name="Picture 484" descr="imb_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b__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6510A6" w:rsidRPr="008A259A" w14:paraId="5A498C5C" w14:textId="77777777" w:rsidTr="00A50B2D">
        <w:trPr>
          <w:trHeight w:val="814"/>
        </w:trPr>
        <w:tc>
          <w:tcPr>
            <w:tcW w:w="3828" w:type="dxa"/>
            <w:tcBorders>
              <w:left w:val="nil"/>
              <w:bottom w:val="nil"/>
            </w:tcBorders>
            <w:shd w:val="clear" w:color="auto" w:fill="auto"/>
            <w:tcMar>
              <w:top w:w="108" w:type="dxa"/>
              <w:bottom w:w="108" w:type="dxa"/>
            </w:tcMar>
            <w:vAlign w:val="center"/>
          </w:tcPr>
          <w:p w14:paraId="0BD4A1BB" w14:textId="46A4B09F" w:rsidR="006510A6" w:rsidRPr="008A259A" w:rsidRDefault="006510A6" w:rsidP="009D154D">
            <w:pPr>
              <w:pStyle w:val="p"/>
              <w:numPr>
                <w:ilvl w:val="1"/>
                <w:numId w:val="5"/>
              </w:numPr>
              <w:tabs>
                <w:tab w:val="left" w:pos="455"/>
              </w:tabs>
              <w:ind w:left="314"/>
            </w:pPr>
            <w:bookmarkStart w:id="105" w:name="TS_1FE51AF794D54912AB842303FA5DD5F7"/>
            <w:bookmarkEnd w:id="105"/>
            <w:r w:rsidRPr="008A259A">
              <w:t xml:space="preserve">Select the </w:t>
            </w:r>
            <w:r w:rsidR="00AE4587" w:rsidRPr="008A259A">
              <w:t>e</w:t>
            </w:r>
            <w:r w:rsidRPr="008A259A">
              <w:t xml:space="preserve">xclusive </w:t>
            </w:r>
            <w:r w:rsidR="00AE4587" w:rsidRPr="008A259A">
              <w:t>g</w:t>
            </w:r>
            <w:r w:rsidRPr="008A259A">
              <w:t xml:space="preserve">ateway </w:t>
            </w:r>
            <w:r w:rsidR="00AE4587" w:rsidRPr="008A259A">
              <w:t xml:space="preserve">with name </w:t>
            </w:r>
            <w:r w:rsidRPr="008A259A">
              <w:rPr>
                <w:b/>
                <w:bCs/>
              </w:rPr>
              <w:t>join</w:t>
            </w:r>
            <w:r w:rsidRPr="008A259A">
              <w:t>.</w:t>
            </w:r>
          </w:p>
          <w:p w14:paraId="774D3FC6" w14:textId="008C5A81" w:rsidR="006510A6" w:rsidRPr="008A259A" w:rsidRDefault="006510A6" w:rsidP="009D154D">
            <w:pPr>
              <w:pStyle w:val="p"/>
              <w:numPr>
                <w:ilvl w:val="1"/>
                <w:numId w:val="5"/>
              </w:numPr>
              <w:tabs>
                <w:tab w:val="left" w:pos="455"/>
              </w:tabs>
              <w:ind w:left="314"/>
            </w:pPr>
            <w:r w:rsidRPr="008A259A">
              <w:t xml:space="preserve">Select </w:t>
            </w:r>
            <w:r w:rsidRPr="008A259A">
              <w:rPr>
                <w:b/>
                <w:bCs/>
              </w:rPr>
              <w:t>Add Gateway</w:t>
            </w:r>
            <w:r w:rsidRPr="008A259A">
              <w:t> </w:t>
            </w:r>
            <w:r w:rsidRPr="008A259A">
              <w:rPr>
                <w:noProof/>
              </w:rPr>
              <w:drawing>
                <wp:inline distT="0" distB="0" distL="0" distR="0" wp14:anchorId="05657A1C" wp14:editId="316DC14D">
                  <wp:extent cx="190006" cy="190006"/>
                  <wp:effectExtent l="0" t="0" r="635" b="635"/>
                  <wp:docPr id="483" name="Picture 483"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eldic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025" cy="197025"/>
                          </a:xfrm>
                          <a:prstGeom prst="rect">
                            <a:avLst/>
                          </a:prstGeom>
                          <a:noFill/>
                          <a:ln>
                            <a:noFill/>
                          </a:ln>
                        </pic:spPr>
                      </pic:pic>
                    </a:graphicData>
                  </a:graphic>
                </wp:inline>
              </w:drawing>
            </w:r>
            <w:r w:rsidRPr="008A259A">
              <w:t>.</w:t>
            </w:r>
          </w:p>
          <w:p w14:paraId="69947BA6" w14:textId="77777777" w:rsidR="006510A6" w:rsidRPr="008A259A" w:rsidRDefault="006510A6" w:rsidP="00AE4587">
            <w:pPr>
              <w:pStyle w:val="p"/>
              <w:tabs>
                <w:tab w:val="left" w:pos="455"/>
              </w:tabs>
              <w:ind w:left="314"/>
            </w:pPr>
          </w:p>
          <w:p w14:paraId="00587EBA" w14:textId="18A5B2D5" w:rsidR="006510A6" w:rsidRPr="008A259A" w:rsidRDefault="006510A6" w:rsidP="009D154D">
            <w:pPr>
              <w:pStyle w:val="p"/>
              <w:numPr>
                <w:ilvl w:val="1"/>
                <w:numId w:val="5"/>
              </w:numPr>
              <w:tabs>
                <w:tab w:val="left" w:pos="455"/>
              </w:tabs>
              <w:ind w:left="314"/>
            </w:pPr>
            <w:r w:rsidRPr="008A259A">
              <w:t xml:space="preserve">Select the </w:t>
            </w:r>
            <w:r w:rsidRPr="008A259A">
              <w:rPr>
                <w:b/>
                <w:bCs/>
              </w:rPr>
              <w:t>Exclusive Gateway</w:t>
            </w:r>
            <w:r w:rsidRPr="008A259A">
              <w:t> </w:t>
            </w:r>
            <w:r w:rsidR="00AE4587" w:rsidRPr="008A259A">
              <w:t>option</w:t>
            </w:r>
            <w:r w:rsidRPr="008A259A">
              <w:rPr>
                <w:noProof/>
              </w:rPr>
              <w:drawing>
                <wp:inline distT="0" distB="0" distL="0" distR="0" wp14:anchorId="206D2853" wp14:editId="71C96A99">
                  <wp:extent cx="178130" cy="184068"/>
                  <wp:effectExtent l="0" t="0" r="0" b="0"/>
                  <wp:docPr id="482" name="Picture 48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eldicon00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6529" cy="192747"/>
                          </a:xfrm>
                          <a:prstGeom prst="rect">
                            <a:avLst/>
                          </a:prstGeom>
                          <a:noFill/>
                          <a:ln>
                            <a:noFill/>
                          </a:ln>
                        </pic:spPr>
                      </pic:pic>
                    </a:graphicData>
                  </a:graphic>
                </wp:inline>
              </w:drawing>
            </w:r>
            <w:r w:rsidRPr="008A259A">
              <w:t>.</w:t>
            </w:r>
          </w:p>
          <w:p w14:paraId="5E025CDE" w14:textId="77777777" w:rsidR="006510A6" w:rsidRPr="008A259A" w:rsidRDefault="006510A6" w:rsidP="00AE4587">
            <w:pPr>
              <w:pStyle w:val="p"/>
              <w:tabs>
                <w:tab w:val="left" w:pos="455"/>
              </w:tabs>
              <w:ind w:left="314"/>
            </w:pPr>
          </w:p>
          <w:p w14:paraId="1BB18C71" w14:textId="3F641B68" w:rsidR="006510A6" w:rsidRPr="008A259A" w:rsidRDefault="006510A6" w:rsidP="009D154D">
            <w:pPr>
              <w:pStyle w:val="p"/>
              <w:numPr>
                <w:ilvl w:val="1"/>
                <w:numId w:val="5"/>
              </w:numPr>
              <w:tabs>
                <w:tab w:val="left" w:pos="455"/>
              </w:tabs>
              <w:ind w:left="314"/>
            </w:pPr>
            <w:r w:rsidRPr="008A259A">
              <w:t xml:space="preserve">Name it </w:t>
            </w:r>
            <w:r w:rsidR="009275DE" w:rsidRPr="008A259A">
              <w:t xml:space="preserve">as </w:t>
            </w:r>
            <w:r w:rsidRPr="008A259A">
              <w:rPr>
                <w:b/>
                <w:bCs/>
              </w:rPr>
              <w:t>Approval required?</w:t>
            </w:r>
          </w:p>
          <w:p w14:paraId="6E5D2C9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7837C70" w14:textId="13674925"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C6DD080" wp14:editId="1BE4CA52">
                  <wp:extent cx="3505200" cy="1981200"/>
                  <wp:effectExtent l="0" t="0" r="0" b="0"/>
                  <wp:docPr id="481" name="Picture 481" descr="imb_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b__7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a:ln>
                            <a:noFill/>
                          </a:ln>
                        </pic:spPr>
                      </pic:pic>
                    </a:graphicData>
                  </a:graphic>
                </wp:inline>
              </w:drawing>
            </w:r>
          </w:p>
        </w:tc>
      </w:tr>
      <w:tr w:rsidR="006510A6" w:rsidRPr="008A259A" w14:paraId="0F7C2D8F"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EC7F4C" w14:textId="041B418B" w:rsidR="006510A6" w:rsidRPr="008A259A" w:rsidRDefault="006510A6" w:rsidP="009D154D">
            <w:pPr>
              <w:pStyle w:val="p"/>
              <w:numPr>
                <w:ilvl w:val="1"/>
                <w:numId w:val="5"/>
              </w:numPr>
              <w:tabs>
                <w:tab w:val="left" w:pos="455"/>
              </w:tabs>
              <w:ind w:left="314"/>
            </w:pPr>
            <w:bookmarkStart w:id="106" w:name="TS_B49D3935F95548F1A58139F1B059C7E7"/>
            <w:bookmarkEnd w:id="106"/>
            <w:r w:rsidRPr="008A259A">
              <w:t xml:space="preserve">Select </w:t>
            </w:r>
            <w:r w:rsidRPr="008A259A">
              <w:rPr>
                <w:b/>
              </w:rPr>
              <w:t>Add Task </w:t>
            </w:r>
            <w:r w:rsidRPr="008A259A">
              <w:rPr>
                <w:noProof/>
              </w:rPr>
              <w:drawing>
                <wp:inline distT="0" distB="0" distL="0" distR="0" wp14:anchorId="78CB289D" wp14:editId="2D91B612">
                  <wp:extent cx="190005" cy="190005"/>
                  <wp:effectExtent l="0" t="0" r="635" b="635"/>
                  <wp:docPr id="480" name="Picture 48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005" cy="190005"/>
                          </a:xfrm>
                          <a:prstGeom prst="rect">
                            <a:avLst/>
                          </a:prstGeom>
                          <a:noFill/>
                          <a:ln>
                            <a:noFill/>
                          </a:ln>
                        </pic:spPr>
                      </pic:pic>
                    </a:graphicData>
                  </a:graphic>
                </wp:inline>
              </w:drawing>
            </w:r>
            <w:r w:rsidRPr="008A259A">
              <w:t>.</w:t>
            </w:r>
          </w:p>
          <w:p w14:paraId="70DC50DC" w14:textId="77777777" w:rsidR="006510A6" w:rsidRPr="008A259A" w:rsidRDefault="006510A6" w:rsidP="001835D5">
            <w:pPr>
              <w:pStyle w:val="p"/>
              <w:tabs>
                <w:tab w:val="left" w:pos="455"/>
              </w:tabs>
              <w:ind w:left="314"/>
            </w:pPr>
          </w:p>
          <w:p w14:paraId="4F170859" w14:textId="2C664947" w:rsidR="006510A6" w:rsidRPr="008A259A" w:rsidRDefault="006510A6"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0BDA7217" wp14:editId="5C95B78E">
                  <wp:extent cx="172192" cy="172192"/>
                  <wp:effectExtent l="0" t="0" r="5715" b="5715"/>
                  <wp:docPr id="479" name="Picture 479" descr="6311423FCF6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6311423FCF6882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534" cy="175534"/>
                          </a:xfrm>
                          <a:prstGeom prst="rect">
                            <a:avLst/>
                          </a:prstGeom>
                          <a:noFill/>
                          <a:ln>
                            <a:noFill/>
                          </a:ln>
                        </pic:spPr>
                      </pic:pic>
                    </a:graphicData>
                  </a:graphic>
                </wp:inline>
              </w:drawing>
            </w:r>
            <w:r w:rsidRPr="008A259A">
              <w:t>.</w:t>
            </w:r>
          </w:p>
          <w:p w14:paraId="41A8250F" w14:textId="77777777" w:rsidR="006510A6" w:rsidRPr="008A259A" w:rsidRDefault="006510A6" w:rsidP="001835D5">
            <w:pPr>
              <w:pStyle w:val="p"/>
              <w:tabs>
                <w:tab w:val="left" w:pos="455"/>
              </w:tabs>
              <w:ind w:left="314"/>
            </w:pPr>
          </w:p>
          <w:p w14:paraId="6AA28B69" w14:textId="06218B42" w:rsidR="006510A6" w:rsidRPr="008A259A" w:rsidRDefault="006510A6" w:rsidP="009D154D">
            <w:pPr>
              <w:pStyle w:val="p"/>
              <w:numPr>
                <w:ilvl w:val="1"/>
                <w:numId w:val="5"/>
              </w:numPr>
              <w:tabs>
                <w:tab w:val="left" w:pos="455"/>
              </w:tabs>
              <w:ind w:left="314"/>
            </w:pPr>
            <w:r w:rsidRPr="008A259A">
              <w:t xml:space="preserve">Enter </w:t>
            </w:r>
            <w:r w:rsidRPr="008A259A">
              <w:rPr>
                <w:b/>
              </w:rPr>
              <w:t>Approval Task (Central Manager)</w:t>
            </w:r>
            <w:r w:rsidRPr="008A259A">
              <w:t xml:space="preserve"> as </w:t>
            </w:r>
            <w:r w:rsidRPr="008A259A">
              <w:rPr>
                <w:b/>
              </w:rPr>
              <w:t>Name</w:t>
            </w:r>
            <w:r w:rsidRPr="008A259A">
              <w:t>.</w:t>
            </w:r>
          </w:p>
          <w:p w14:paraId="5194EBDA"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5928DB91" w14:textId="79AE3F1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2CB7EBCA" wp14:editId="26DD7D53">
                  <wp:extent cx="2514600" cy="1628775"/>
                  <wp:effectExtent l="0" t="0" r="0" b="9525"/>
                  <wp:docPr id="478" name="Picture 478" descr="imb_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b__7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a:ln>
                            <a:noFill/>
                          </a:ln>
                        </pic:spPr>
                      </pic:pic>
                    </a:graphicData>
                  </a:graphic>
                </wp:inline>
              </w:drawing>
            </w:r>
          </w:p>
        </w:tc>
      </w:tr>
      <w:tr w:rsidR="006510A6" w:rsidRPr="008A259A" w14:paraId="5537ECC8"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83934A" w14:textId="684B5E76" w:rsidR="006510A6" w:rsidRPr="008A259A" w:rsidRDefault="006510A6" w:rsidP="009D154D">
            <w:pPr>
              <w:pStyle w:val="p"/>
              <w:numPr>
                <w:ilvl w:val="1"/>
                <w:numId w:val="5"/>
              </w:numPr>
              <w:tabs>
                <w:tab w:val="left" w:pos="455"/>
              </w:tabs>
              <w:ind w:left="314"/>
            </w:pPr>
            <w:bookmarkStart w:id="107" w:name="TS_41972209AF9C45EB856241A478CD5054"/>
            <w:bookmarkEnd w:id="107"/>
            <w:r w:rsidRPr="008A259A">
              <w:lastRenderedPageBreak/>
              <w:t xml:space="preserve">Select the </w:t>
            </w:r>
            <w:r w:rsidRPr="008A259A">
              <w:rPr>
                <w:b/>
              </w:rPr>
              <w:t>Details</w:t>
            </w:r>
            <w:r w:rsidRPr="008A259A">
              <w:t xml:space="preserve"> tab.</w:t>
            </w:r>
          </w:p>
          <w:p w14:paraId="1BB66789" w14:textId="77777777" w:rsidR="006510A6" w:rsidRPr="008A259A" w:rsidRDefault="006510A6" w:rsidP="006A73B3">
            <w:pPr>
              <w:pStyle w:val="p"/>
              <w:tabs>
                <w:tab w:val="left" w:pos="455"/>
              </w:tabs>
              <w:ind w:left="314"/>
            </w:pPr>
          </w:p>
          <w:p w14:paraId="3FAEAA97" w14:textId="644202B5" w:rsidR="006510A6" w:rsidRPr="008A259A" w:rsidRDefault="006510A6" w:rsidP="009D154D">
            <w:pPr>
              <w:pStyle w:val="p"/>
              <w:numPr>
                <w:ilvl w:val="1"/>
                <w:numId w:val="5"/>
              </w:numPr>
              <w:tabs>
                <w:tab w:val="left" w:pos="455"/>
              </w:tabs>
              <w:ind w:left="314"/>
            </w:pPr>
            <w:r w:rsidRPr="008A259A">
              <w:t xml:space="preserve">Enter </w:t>
            </w:r>
            <w:r w:rsidRPr="008A259A">
              <w:rPr>
                <w:b/>
              </w:rPr>
              <w:t>Approval for '</w:t>
            </w:r>
            <w:r w:rsidRPr="00900056">
              <w:rPr>
                <w:b/>
                <w:bCs/>
              </w:rPr>
              <w:t>$</w:t>
            </w:r>
            <w:r w:rsidRPr="008A259A">
              <w:rPr>
                <w:b/>
              </w:rPr>
              <w:t>{</w:t>
            </w:r>
            <w:proofErr w:type="spellStart"/>
            <w:proofErr w:type="gramStart"/>
            <w:r w:rsidRPr="008A259A">
              <w:rPr>
                <w:b/>
              </w:rPr>
              <w:t>context.Title</w:t>
            </w:r>
            <w:proofErr w:type="spellEnd"/>
            <w:proofErr w:type="gramEnd"/>
            <w:r w:rsidRPr="008A259A">
              <w:rPr>
                <w:b/>
              </w:rPr>
              <w:t xml:space="preserve">}' in your role as Central Manager </w:t>
            </w:r>
            <w:r w:rsidRPr="008A259A">
              <w:t xml:space="preserve">as </w:t>
            </w:r>
            <w:r w:rsidRPr="008A259A">
              <w:rPr>
                <w:b/>
              </w:rPr>
              <w:t>Subject</w:t>
            </w:r>
            <w:r w:rsidRPr="008A259A">
              <w:t>.</w:t>
            </w:r>
          </w:p>
          <w:p w14:paraId="2AD3490F" w14:textId="77777777" w:rsidR="006510A6" w:rsidRPr="008A259A" w:rsidRDefault="006510A6" w:rsidP="006A73B3">
            <w:pPr>
              <w:pStyle w:val="p"/>
              <w:tabs>
                <w:tab w:val="left" w:pos="455"/>
              </w:tabs>
              <w:ind w:left="314"/>
            </w:pPr>
          </w:p>
          <w:p w14:paraId="06A69500" w14:textId="45E584A5" w:rsidR="006510A6" w:rsidRPr="008A259A" w:rsidRDefault="006510A6" w:rsidP="009D154D">
            <w:pPr>
              <w:pStyle w:val="p"/>
              <w:numPr>
                <w:ilvl w:val="1"/>
                <w:numId w:val="5"/>
              </w:numPr>
              <w:tabs>
                <w:tab w:val="left" w:pos="455"/>
              </w:tabs>
              <w:ind w:left="314"/>
            </w:pPr>
            <w:r w:rsidRPr="008A259A">
              <w:t xml:space="preserve">Enter </w:t>
            </w:r>
            <w:r w:rsidR="00900056" w:rsidRPr="00900056">
              <w:rPr>
                <w:b/>
                <w:bCs/>
              </w:rPr>
              <w:t>$</w:t>
            </w:r>
            <w:r w:rsidR="00900056" w:rsidRPr="00900056">
              <w:rPr>
                <w:rFonts w:ascii="Courier New" w:hAnsi="Courier New" w:cs="Courier New"/>
                <w:b/>
              </w:rPr>
              <w:t>{</w:t>
            </w:r>
            <w:proofErr w:type="spellStart"/>
            <w:proofErr w:type="gramStart"/>
            <w:r w:rsidR="00900056" w:rsidRPr="00900056">
              <w:rPr>
                <w:rFonts w:ascii="Courier New" w:hAnsi="Courier New" w:cs="Courier New"/>
                <w:b/>
              </w:rPr>
              <w:t>context.approvalStepsResult.Result</w:t>
            </w:r>
            <w:proofErr w:type="spellEnd"/>
            <w:proofErr w:type="gramEnd"/>
            <w:r w:rsidR="00900056" w:rsidRPr="00900056">
              <w:rPr>
                <w:rFonts w:ascii="Courier New" w:hAnsi="Courier New" w:cs="Courier New"/>
                <w:b/>
              </w:rPr>
              <w:t>[0].</w:t>
            </w:r>
            <w:proofErr w:type="spellStart"/>
            <w:r w:rsidR="00900056" w:rsidRPr="00900056">
              <w:rPr>
                <w:rFonts w:ascii="Courier New" w:hAnsi="Courier New" w:cs="Courier New"/>
                <w:b/>
              </w:rPr>
              <w:t>Approvers.cm_userid</w:t>
            </w:r>
            <w:proofErr w:type="spellEnd"/>
            <w:r w:rsidR="00900056" w:rsidRPr="00900056">
              <w:rPr>
                <w:rFonts w:ascii="Courier New" w:hAnsi="Courier New" w:cs="Courier New"/>
                <w:b/>
              </w:rPr>
              <w:t xml:space="preserve">}, </w:t>
            </w:r>
            <w:r w:rsidR="00900056" w:rsidRPr="00900056">
              <w:rPr>
                <w:b/>
                <w:bCs/>
              </w:rPr>
              <w:t>$</w:t>
            </w:r>
            <w:r w:rsidR="00900056" w:rsidRPr="00900056">
              <w:rPr>
                <w:rFonts w:ascii="Courier New" w:hAnsi="Courier New" w:cs="Courier New"/>
                <w:b/>
              </w:rPr>
              <w:t>{</w:t>
            </w:r>
            <w:proofErr w:type="spellStart"/>
            <w:r w:rsidR="00EE21BE">
              <w:rPr>
                <w:rFonts w:ascii="Courier New" w:hAnsi="Courier New" w:cs="Courier New"/>
                <w:b/>
              </w:rPr>
              <w:t>info</w:t>
            </w:r>
            <w:r w:rsidR="00900056" w:rsidRPr="00900056">
              <w:rPr>
                <w:rFonts w:ascii="Courier New" w:hAnsi="Courier New" w:cs="Courier New"/>
                <w:b/>
              </w:rPr>
              <w:t>.startedBy</w:t>
            </w:r>
            <w:proofErr w:type="spellEnd"/>
            <w:r w:rsidR="00900056" w:rsidRPr="00900056">
              <w:rPr>
                <w:rFonts w:ascii="Courier New" w:hAnsi="Courier New" w:cs="Courier New"/>
                <w:b/>
              </w:rPr>
              <w:t>}</w:t>
            </w:r>
            <w:r w:rsidRPr="008A259A">
              <w:t xml:space="preserve"> as </w:t>
            </w:r>
            <w:r w:rsidRPr="008A259A">
              <w:rPr>
                <w:b/>
              </w:rPr>
              <w:t>Recipients - Users</w:t>
            </w:r>
            <w:r w:rsidRPr="008A259A">
              <w:t>.</w:t>
            </w:r>
          </w:p>
          <w:p w14:paraId="3FAEDE97" w14:textId="77777777" w:rsidR="006510A6" w:rsidRPr="008A259A" w:rsidRDefault="006510A6" w:rsidP="006510A6">
            <w:pPr>
              <w:pStyle w:val="p"/>
            </w:pPr>
          </w:p>
          <w:p w14:paraId="451C38CE" w14:textId="314C71ED" w:rsidR="006510A6" w:rsidRPr="008A259A" w:rsidRDefault="006A73B3" w:rsidP="006A73B3">
            <w:pPr>
              <w:pStyle w:val="p"/>
            </w:pPr>
            <w:r w:rsidRPr="008A259A">
              <w:t xml:space="preserve">Note: </w:t>
            </w:r>
            <w:r w:rsidR="006510A6" w:rsidRPr="008A259A">
              <w:t>During development, the user tasks will be sent to the process initiator. Later, the user Id will be retrieved from SAP Cloud Platform Business Rules.</w:t>
            </w:r>
          </w:p>
        </w:tc>
        <w:tc>
          <w:tcPr>
            <w:tcW w:w="6572" w:type="dxa"/>
            <w:tcBorders>
              <w:bottom w:val="nil"/>
              <w:right w:val="nil"/>
            </w:tcBorders>
            <w:shd w:val="clear" w:color="auto" w:fill="auto"/>
            <w:tcMar>
              <w:top w:w="108" w:type="dxa"/>
              <w:bottom w:w="108" w:type="dxa"/>
            </w:tcMar>
            <w:vAlign w:val="center"/>
          </w:tcPr>
          <w:p w14:paraId="66BBFF24" w14:textId="36249D7E" w:rsidR="006510A6" w:rsidRPr="008A259A" w:rsidRDefault="00995CB1" w:rsidP="006510A6">
            <w:pPr>
              <w:pStyle w:val="TableBullet"/>
              <w:tabs>
                <w:tab w:val="clear" w:pos="284"/>
                <w:tab w:val="clear" w:pos="567"/>
                <w:tab w:val="clear" w:pos="851"/>
              </w:tabs>
              <w:ind w:left="170"/>
              <w:rPr>
                <w:noProof/>
              </w:rPr>
            </w:pPr>
            <w:r>
              <w:rPr>
                <w:noProof/>
              </w:rPr>
              <w:drawing>
                <wp:inline distT="0" distB="0" distL="0" distR="0" wp14:anchorId="35BAB541" wp14:editId="0223973E">
                  <wp:extent cx="3335416" cy="3897966"/>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7"/>
                          <a:stretch>
                            <a:fillRect/>
                          </a:stretch>
                        </pic:blipFill>
                        <pic:spPr>
                          <a:xfrm>
                            <a:off x="0" y="0"/>
                            <a:ext cx="3339058" cy="3902223"/>
                          </a:xfrm>
                          <a:prstGeom prst="rect">
                            <a:avLst/>
                          </a:prstGeom>
                        </pic:spPr>
                      </pic:pic>
                    </a:graphicData>
                  </a:graphic>
                </wp:inline>
              </w:drawing>
            </w:r>
          </w:p>
        </w:tc>
      </w:tr>
      <w:tr w:rsidR="006510A6" w:rsidRPr="008A259A" w14:paraId="492D20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327260" w14:textId="55CCF462" w:rsidR="006510A6" w:rsidRPr="008A259A" w:rsidRDefault="006510A6" w:rsidP="009D154D">
            <w:pPr>
              <w:pStyle w:val="p"/>
              <w:numPr>
                <w:ilvl w:val="1"/>
                <w:numId w:val="5"/>
              </w:numPr>
              <w:tabs>
                <w:tab w:val="left" w:pos="455"/>
              </w:tabs>
              <w:ind w:left="314"/>
            </w:pPr>
            <w:bookmarkStart w:id="108" w:name="TS_683F027BF1184FBF83E826F4428968CD"/>
            <w:bookmarkEnd w:id="108"/>
            <w:r w:rsidRPr="008A259A">
              <w:lastRenderedPageBreak/>
              <w:t xml:space="preserve">Select the </w:t>
            </w:r>
            <w:r w:rsidRPr="008A259A">
              <w:rPr>
                <w:b/>
              </w:rPr>
              <w:t>User Interface</w:t>
            </w:r>
            <w:r w:rsidRPr="008A259A">
              <w:t xml:space="preserve"> tab.</w:t>
            </w:r>
          </w:p>
          <w:p w14:paraId="215AB1CE" w14:textId="77777777" w:rsidR="006510A6" w:rsidRPr="008A259A" w:rsidRDefault="006510A6" w:rsidP="00DB7FE7">
            <w:pPr>
              <w:pStyle w:val="p"/>
              <w:tabs>
                <w:tab w:val="left" w:pos="455"/>
              </w:tabs>
              <w:ind w:left="314"/>
            </w:pPr>
          </w:p>
          <w:p w14:paraId="2F63F903" w14:textId="0B184BB5" w:rsidR="006510A6" w:rsidRPr="008A259A" w:rsidRDefault="006510A6" w:rsidP="009D154D">
            <w:pPr>
              <w:pStyle w:val="p"/>
              <w:numPr>
                <w:ilvl w:val="1"/>
                <w:numId w:val="5"/>
              </w:numPr>
              <w:tabs>
                <w:tab w:val="left" w:pos="455"/>
              </w:tabs>
              <w:ind w:left="314"/>
            </w:pPr>
            <w:r w:rsidRPr="008A259A">
              <w:t xml:space="preserve">Select </w:t>
            </w:r>
            <w:r w:rsidRPr="008A259A">
              <w:rPr>
                <w:b/>
              </w:rPr>
              <w:t>Form</w:t>
            </w:r>
            <w:r w:rsidRPr="008A259A">
              <w:t xml:space="preserve"> as </w:t>
            </w:r>
            <w:r w:rsidRPr="008A259A">
              <w:rPr>
                <w:b/>
              </w:rPr>
              <w:t>Type</w:t>
            </w:r>
            <w:r w:rsidRPr="008A259A">
              <w:t>.</w:t>
            </w:r>
          </w:p>
          <w:p w14:paraId="2954C561" w14:textId="77777777" w:rsidR="006510A6" w:rsidRPr="008A259A" w:rsidRDefault="006510A6" w:rsidP="00DB7FE7">
            <w:pPr>
              <w:pStyle w:val="p"/>
              <w:tabs>
                <w:tab w:val="left" w:pos="455"/>
              </w:tabs>
              <w:ind w:left="314"/>
            </w:pPr>
          </w:p>
          <w:p w14:paraId="3424D32F" w14:textId="7A55EA73" w:rsidR="006510A6" w:rsidRPr="008A259A" w:rsidRDefault="006510A6" w:rsidP="009D154D">
            <w:pPr>
              <w:pStyle w:val="p"/>
              <w:numPr>
                <w:ilvl w:val="1"/>
                <w:numId w:val="5"/>
              </w:numPr>
              <w:tabs>
                <w:tab w:val="left" w:pos="455"/>
              </w:tabs>
              <w:ind w:left="314"/>
            </w:pPr>
            <w:r w:rsidRPr="008A259A">
              <w:t xml:space="preserve">Use the </w:t>
            </w:r>
            <w:r w:rsidRPr="008A259A">
              <w:rPr>
                <w:b/>
              </w:rPr>
              <w:t>Select</w:t>
            </w:r>
            <w:r w:rsidRPr="008A259A">
              <w:t xml:space="preserve"> button to cho</w:t>
            </w:r>
            <w:r w:rsidR="003D0A69" w:rsidRPr="008A259A">
              <w:t>o</w:t>
            </w:r>
            <w:r w:rsidRPr="008A259A">
              <w:t xml:space="preserve">se the previously created form </w:t>
            </w:r>
            <w:r w:rsidRPr="008A259A">
              <w:rPr>
                <w:b/>
              </w:rPr>
              <w:t>capexapproval_</w:t>
            </w:r>
            <w:r w:rsidR="003D0A69" w:rsidRPr="008A259A">
              <w:rPr>
                <w:b/>
              </w:rPr>
              <w:t>00</w:t>
            </w:r>
            <w:r w:rsidRPr="008A259A">
              <w:t>.</w:t>
            </w:r>
          </w:p>
          <w:p w14:paraId="43ED9DB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DC7E872" w14:textId="03C68DB7"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3375E93" wp14:editId="55DFA37A">
                  <wp:extent cx="2978817" cy="3360717"/>
                  <wp:effectExtent l="0" t="0" r="5715" b="5080"/>
                  <wp:docPr id="475" name="Picture 475" descr="imb_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b__7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2537" cy="3364914"/>
                          </a:xfrm>
                          <a:prstGeom prst="rect">
                            <a:avLst/>
                          </a:prstGeom>
                          <a:noFill/>
                          <a:ln>
                            <a:noFill/>
                          </a:ln>
                        </pic:spPr>
                      </pic:pic>
                    </a:graphicData>
                  </a:graphic>
                </wp:inline>
              </w:drawing>
            </w:r>
          </w:p>
        </w:tc>
      </w:tr>
      <w:tr w:rsidR="006510A6" w:rsidRPr="008A259A" w14:paraId="5B2626F1"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B0DFFD" w14:textId="123A0623" w:rsidR="006510A6" w:rsidRPr="008A259A" w:rsidRDefault="006510A6" w:rsidP="009D154D">
            <w:pPr>
              <w:pStyle w:val="p"/>
              <w:numPr>
                <w:ilvl w:val="1"/>
                <w:numId w:val="5"/>
              </w:numPr>
              <w:tabs>
                <w:tab w:val="left" w:pos="455"/>
              </w:tabs>
              <w:ind w:left="314"/>
            </w:pPr>
            <w:bookmarkStart w:id="109" w:name="TS_90FBEBA61B424D3A8BBCF877E3785C70"/>
            <w:bookmarkEnd w:id="109"/>
            <w:r w:rsidRPr="008A259A">
              <w:t xml:space="preserve">Select </w:t>
            </w:r>
            <w:r w:rsidRPr="008A259A">
              <w:rPr>
                <w:b/>
              </w:rPr>
              <w:t>Add Task</w:t>
            </w:r>
            <w:r w:rsidRPr="008A259A">
              <w:t xml:space="preserve"> on the central manager approval.</w:t>
            </w:r>
          </w:p>
          <w:p w14:paraId="598DD117" w14:textId="77777777" w:rsidR="006510A6" w:rsidRPr="008A259A" w:rsidRDefault="006510A6" w:rsidP="00447384">
            <w:pPr>
              <w:pStyle w:val="p"/>
              <w:tabs>
                <w:tab w:val="left" w:pos="455"/>
              </w:tabs>
              <w:ind w:left="314"/>
            </w:pPr>
          </w:p>
          <w:p w14:paraId="309B3393" w14:textId="38BE7C71" w:rsidR="006510A6" w:rsidRPr="008A259A" w:rsidRDefault="006510A6" w:rsidP="009D154D">
            <w:pPr>
              <w:pStyle w:val="p"/>
              <w:numPr>
                <w:ilvl w:val="1"/>
                <w:numId w:val="5"/>
              </w:numPr>
              <w:tabs>
                <w:tab w:val="left" w:pos="455"/>
              </w:tabs>
              <w:ind w:left="314"/>
            </w:pPr>
            <w:r w:rsidRPr="008A259A">
              <w:t xml:space="preserve">Select the </w:t>
            </w:r>
            <w:r w:rsidRPr="008A259A">
              <w:rPr>
                <w:b/>
              </w:rPr>
              <w:t>Script Task</w:t>
            </w:r>
            <w:r w:rsidRPr="008A259A">
              <w:t>.</w:t>
            </w:r>
          </w:p>
          <w:p w14:paraId="30A74F9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1DA4ED09" w14:textId="4D166E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09B5954" wp14:editId="253B4F4B">
                  <wp:extent cx="3002230" cy="1508813"/>
                  <wp:effectExtent l="0" t="0" r="0" b="2540"/>
                  <wp:docPr id="474" name="Picture 474" descr="imb_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b__7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2525" cy="1513987"/>
                          </a:xfrm>
                          <a:prstGeom prst="rect">
                            <a:avLst/>
                          </a:prstGeom>
                          <a:noFill/>
                          <a:ln>
                            <a:noFill/>
                          </a:ln>
                        </pic:spPr>
                      </pic:pic>
                    </a:graphicData>
                  </a:graphic>
                </wp:inline>
              </w:drawing>
            </w:r>
          </w:p>
        </w:tc>
      </w:tr>
      <w:tr w:rsidR="006510A6" w:rsidRPr="008A259A" w14:paraId="3D8EAE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CB1C29" w14:textId="7F867F0B" w:rsidR="006510A6" w:rsidRPr="008A259A" w:rsidRDefault="006510A6" w:rsidP="009D154D">
            <w:pPr>
              <w:pStyle w:val="p"/>
              <w:numPr>
                <w:ilvl w:val="1"/>
                <w:numId w:val="5"/>
              </w:numPr>
              <w:tabs>
                <w:tab w:val="left" w:pos="455"/>
              </w:tabs>
              <w:ind w:left="314"/>
            </w:pPr>
            <w:bookmarkStart w:id="110" w:name="TS_A95FECD192C94522B015D2541162CC55"/>
            <w:bookmarkEnd w:id="110"/>
            <w:r w:rsidRPr="008A259A">
              <w:lastRenderedPageBreak/>
              <w:t xml:space="preserve">Enter </w:t>
            </w:r>
            <w:r w:rsidRPr="008A259A">
              <w:rPr>
                <w:b/>
              </w:rPr>
              <w:t>Handle Approval (Central Manager)</w:t>
            </w:r>
            <w:r w:rsidRPr="008A259A">
              <w:t xml:space="preserve"> as </w:t>
            </w:r>
            <w:r w:rsidRPr="008A259A">
              <w:rPr>
                <w:b/>
              </w:rPr>
              <w:t>Name</w:t>
            </w:r>
            <w:r w:rsidRPr="008A259A">
              <w:t>.</w:t>
            </w:r>
          </w:p>
          <w:p w14:paraId="7C040890" w14:textId="77777777" w:rsidR="006510A6" w:rsidRPr="008A259A" w:rsidRDefault="006510A6" w:rsidP="00F57198">
            <w:pPr>
              <w:pStyle w:val="p"/>
              <w:tabs>
                <w:tab w:val="left" w:pos="455"/>
              </w:tabs>
              <w:ind w:left="314"/>
            </w:pPr>
          </w:p>
          <w:p w14:paraId="41C97AF1" w14:textId="2397895F" w:rsidR="006510A6" w:rsidRPr="008A259A" w:rsidRDefault="006510A6" w:rsidP="009D154D">
            <w:pPr>
              <w:pStyle w:val="p"/>
              <w:numPr>
                <w:ilvl w:val="1"/>
                <w:numId w:val="5"/>
              </w:numPr>
              <w:tabs>
                <w:tab w:val="left" w:pos="455"/>
              </w:tabs>
              <w:ind w:left="314"/>
            </w:pPr>
            <w:r w:rsidRPr="008A259A">
              <w:t xml:space="preserve">Select </w:t>
            </w:r>
            <w:r w:rsidRPr="008A259A">
              <w:rPr>
                <w:b/>
              </w:rPr>
              <w:t xml:space="preserve">Create File </w:t>
            </w:r>
            <w:r w:rsidRPr="008A259A">
              <w:t xml:space="preserve">to create a new file. Name it </w:t>
            </w:r>
            <w:proofErr w:type="spellStart"/>
            <w:r w:rsidRPr="008A259A">
              <w:rPr>
                <w:b/>
              </w:rPr>
              <w:t>HandleApprovalCentralManager</w:t>
            </w:r>
            <w:proofErr w:type="spellEnd"/>
            <w:r w:rsidRPr="008A259A">
              <w:t xml:space="preserve"> and paste the content of the file with the same name from the exercise folder. You can then close it again.</w:t>
            </w:r>
          </w:p>
          <w:p w14:paraId="697E487D" w14:textId="77777777" w:rsidR="006510A6" w:rsidRPr="008A259A" w:rsidRDefault="006510A6" w:rsidP="006510A6">
            <w:pPr>
              <w:pStyle w:val="p"/>
            </w:pPr>
          </w:p>
          <w:p w14:paraId="707A09B3" w14:textId="0B5621C4" w:rsidR="006510A6" w:rsidRPr="008A259A" w:rsidRDefault="006510A6" w:rsidP="006510A6">
            <w:pPr>
              <w:pStyle w:val="p"/>
            </w:pPr>
            <w:r w:rsidRPr="008A259A">
              <w:t>Note</w:t>
            </w:r>
            <w:r w:rsidR="00103583" w:rsidRPr="008A259A">
              <w:t>: T</w:t>
            </w:r>
            <w:r w:rsidRPr="008A259A">
              <w:t xml:space="preserve">his script refers to the </w:t>
            </w:r>
            <w:r w:rsidRPr="008A259A">
              <w:rPr>
                <w:b/>
              </w:rPr>
              <w:t xml:space="preserve">Task ID </w:t>
            </w:r>
            <w:r w:rsidRPr="008A259A">
              <w:t>(</w:t>
            </w:r>
            <w:r w:rsidRPr="008A259A">
              <w:rPr>
                <w:rFonts w:ascii="Courier New" w:hAnsi="Courier New" w:cs="Courier New"/>
              </w:rPr>
              <w:t>usertask3</w:t>
            </w:r>
            <w:r w:rsidRPr="008A259A">
              <w:t xml:space="preserve">) multiple times. This is the id of the User Task </w:t>
            </w:r>
            <w:r w:rsidRPr="008A259A">
              <w:rPr>
                <w:b/>
              </w:rPr>
              <w:t>Approval Task (Central Manager)</w:t>
            </w:r>
            <w:r w:rsidRPr="008A259A">
              <w:t xml:space="preserve"> which was mentioned earlier. It is automatically assigned to each task. If your ID is different, </w:t>
            </w:r>
            <w:r w:rsidR="007754B7" w:rsidRPr="008A259A">
              <w:t xml:space="preserve">then </w:t>
            </w:r>
            <w:r w:rsidRPr="008A259A">
              <w:t xml:space="preserve">it needs to be replaced here. </w:t>
            </w:r>
          </w:p>
          <w:p w14:paraId="781C1B8D" w14:textId="77777777" w:rsidR="007E4F75" w:rsidRPr="008A259A" w:rsidRDefault="006510A6" w:rsidP="007E4F75">
            <w:pPr>
              <w:pStyle w:val="p"/>
            </w:pPr>
            <w:r w:rsidRPr="008A259A">
              <w:t> </w:t>
            </w:r>
          </w:p>
          <w:p w14:paraId="345EE180" w14:textId="693BAA6F" w:rsidR="006510A6" w:rsidRPr="008A259A" w:rsidRDefault="007E4F75" w:rsidP="007E4F75">
            <w:pPr>
              <w:pStyle w:val="p"/>
            </w:pPr>
            <w:r w:rsidRPr="008A259A">
              <w:t xml:space="preserve">Note: </w:t>
            </w:r>
            <w:r w:rsidR="006510A6" w:rsidRPr="008A259A">
              <w:t xml:space="preserve">To access the task decision the </w:t>
            </w:r>
            <w:r w:rsidR="00103583" w:rsidRPr="008A259A">
              <w:t>ID</w:t>
            </w:r>
            <w:r w:rsidR="006510A6" w:rsidRPr="008A259A">
              <w:t xml:space="preserve"> of the User Task </w:t>
            </w:r>
            <w:r w:rsidR="001E418E" w:rsidRPr="008A259A">
              <w:t>is used</w:t>
            </w:r>
            <w:r w:rsidR="006510A6" w:rsidRPr="008A259A">
              <w:t xml:space="preserve">. The difference in the two </w:t>
            </w:r>
            <w:r w:rsidR="006510A6" w:rsidRPr="008A259A">
              <w:rPr>
                <w:b/>
              </w:rPr>
              <w:t>Handle Approval</w:t>
            </w:r>
            <w:r w:rsidR="006510A6" w:rsidRPr="008A259A">
              <w:t xml:space="preserve"> scripts are which task they refer to, and the 'Role' stored in the </w:t>
            </w:r>
            <w:r w:rsidR="00103583" w:rsidRPr="008A259A">
              <w:t>h</w:t>
            </w:r>
            <w:r w:rsidR="006510A6" w:rsidRPr="008A259A">
              <w:t xml:space="preserve">istory </w:t>
            </w:r>
            <w:r w:rsidR="00103583" w:rsidRPr="008A259A">
              <w:t>element of workflow context</w:t>
            </w:r>
            <w:r w:rsidR="006510A6" w:rsidRPr="008A259A">
              <w:t>.</w:t>
            </w:r>
          </w:p>
        </w:tc>
        <w:tc>
          <w:tcPr>
            <w:tcW w:w="6572" w:type="dxa"/>
            <w:tcBorders>
              <w:bottom w:val="nil"/>
              <w:right w:val="nil"/>
            </w:tcBorders>
            <w:shd w:val="clear" w:color="auto" w:fill="auto"/>
            <w:tcMar>
              <w:top w:w="108" w:type="dxa"/>
              <w:bottom w:w="108" w:type="dxa"/>
            </w:tcMar>
            <w:vAlign w:val="center"/>
          </w:tcPr>
          <w:p w14:paraId="36FDB17C" w14:textId="7AF2953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4752D384" wp14:editId="4F8950E2">
                  <wp:extent cx="3714750" cy="3886200"/>
                  <wp:effectExtent l="0" t="0" r="0" b="0"/>
                  <wp:docPr id="471" name="Picture 471" descr="imb_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b__7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3886200"/>
                          </a:xfrm>
                          <a:prstGeom prst="rect">
                            <a:avLst/>
                          </a:prstGeom>
                          <a:noFill/>
                          <a:ln>
                            <a:noFill/>
                          </a:ln>
                        </pic:spPr>
                      </pic:pic>
                    </a:graphicData>
                  </a:graphic>
                </wp:inline>
              </w:drawing>
            </w:r>
          </w:p>
        </w:tc>
      </w:tr>
      <w:tr w:rsidR="006510A6" w:rsidRPr="008A259A" w14:paraId="46D1C7B2"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6E0A3" w14:textId="6935E04C" w:rsidR="006510A6" w:rsidRPr="008A259A" w:rsidRDefault="006510A6" w:rsidP="009D154D">
            <w:pPr>
              <w:pStyle w:val="p"/>
              <w:numPr>
                <w:ilvl w:val="1"/>
                <w:numId w:val="5"/>
              </w:numPr>
              <w:tabs>
                <w:tab w:val="left" w:pos="455"/>
              </w:tabs>
              <w:ind w:left="314"/>
            </w:pPr>
            <w:bookmarkStart w:id="111" w:name="TS_5EE3A41B1DDC47EAB479741203297C64"/>
            <w:bookmarkEnd w:id="111"/>
            <w:r w:rsidRPr="008A259A">
              <w:t xml:space="preserve">Select </w:t>
            </w:r>
            <w:r w:rsidRPr="008A259A">
              <w:rPr>
                <w:b/>
              </w:rPr>
              <w:t>Add Gateway </w:t>
            </w:r>
            <w:r w:rsidRPr="008A259A">
              <w:rPr>
                <w:noProof/>
              </w:rPr>
              <w:drawing>
                <wp:inline distT="0" distB="0" distL="0" distR="0" wp14:anchorId="14457089" wp14:editId="6C8D9BFB">
                  <wp:extent cx="184067" cy="184067"/>
                  <wp:effectExtent l="0" t="0" r="0" b="0"/>
                  <wp:docPr id="470" name="Picture 47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eldic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054" cy="189054"/>
                          </a:xfrm>
                          <a:prstGeom prst="rect">
                            <a:avLst/>
                          </a:prstGeom>
                          <a:noFill/>
                          <a:ln>
                            <a:noFill/>
                          </a:ln>
                        </pic:spPr>
                      </pic:pic>
                    </a:graphicData>
                  </a:graphic>
                </wp:inline>
              </w:drawing>
            </w:r>
            <w:r w:rsidRPr="008A259A">
              <w:t>.</w:t>
            </w:r>
          </w:p>
          <w:p w14:paraId="4C44B969" w14:textId="77777777" w:rsidR="006510A6" w:rsidRPr="008A259A" w:rsidRDefault="006510A6" w:rsidP="002B7C48">
            <w:pPr>
              <w:pStyle w:val="p"/>
              <w:tabs>
                <w:tab w:val="left" w:pos="455"/>
              </w:tabs>
              <w:ind w:left="314"/>
            </w:pPr>
          </w:p>
          <w:p w14:paraId="0389D614" w14:textId="1EC8D30F" w:rsidR="006510A6" w:rsidRPr="008A259A" w:rsidRDefault="006510A6" w:rsidP="009D154D">
            <w:pPr>
              <w:pStyle w:val="p"/>
              <w:numPr>
                <w:ilvl w:val="1"/>
                <w:numId w:val="5"/>
              </w:numPr>
              <w:tabs>
                <w:tab w:val="left" w:pos="455"/>
              </w:tabs>
              <w:ind w:left="314"/>
            </w:pPr>
            <w:r w:rsidRPr="008A259A">
              <w:t xml:space="preserve">Select the </w:t>
            </w:r>
            <w:r w:rsidRPr="008A259A">
              <w:rPr>
                <w:b/>
              </w:rPr>
              <w:t>Exclusive Gateway </w:t>
            </w:r>
            <w:r w:rsidRPr="008A259A">
              <w:rPr>
                <w:noProof/>
              </w:rPr>
              <w:drawing>
                <wp:inline distT="0" distB="0" distL="0" distR="0" wp14:anchorId="23649E75" wp14:editId="579E991B">
                  <wp:extent cx="171768" cy="178130"/>
                  <wp:effectExtent l="0" t="0" r="0" b="0"/>
                  <wp:docPr id="469" name="Picture 469" descr="9600F070B454D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9600F070B454D5A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5720" cy="182229"/>
                          </a:xfrm>
                          <a:prstGeom prst="rect">
                            <a:avLst/>
                          </a:prstGeom>
                          <a:noFill/>
                          <a:ln>
                            <a:noFill/>
                          </a:ln>
                        </pic:spPr>
                      </pic:pic>
                    </a:graphicData>
                  </a:graphic>
                </wp:inline>
              </w:drawing>
            </w:r>
            <w:r w:rsidRPr="008A259A">
              <w:t>.</w:t>
            </w:r>
          </w:p>
          <w:p w14:paraId="59E66414" w14:textId="77777777" w:rsidR="006510A6" w:rsidRPr="008A259A" w:rsidRDefault="006510A6" w:rsidP="002B7C48">
            <w:pPr>
              <w:pStyle w:val="p"/>
              <w:tabs>
                <w:tab w:val="left" w:pos="455"/>
              </w:tabs>
              <w:ind w:left="314"/>
            </w:pPr>
          </w:p>
          <w:p w14:paraId="769A308C" w14:textId="62D4138D" w:rsidR="006510A6" w:rsidRPr="008A259A" w:rsidRDefault="006510A6" w:rsidP="009D154D">
            <w:pPr>
              <w:pStyle w:val="p"/>
              <w:numPr>
                <w:ilvl w:val="1"/>
                <w:numId w:val="5"/>
              </w:numPr>
              <w:tabs>
                <w:tab w:val="left" w:pos="455"/>
              </w:tabs>
              <w:ind w:left="314"/>
              <w:rPr>
                <w:b/>
              </w:rPr>
            </w:pPr>
            <w:r w:rsidRPr="008A259A">
              <w:t xml:space="preserve">Name it </w:t>
            </w:r>
            <w:r w:rsidR="002B7C48" w:rsidRPr="008A259A">
              <w:t xml:space="preserve">as </w:t>
            </w:r>
            <w:r w:rsidRPr="008A259A">
              <w:rPr>
                <w:b/>
              </w:rPr>
              <w:t>Approval result?</w:t>
            </w:r>
          </w:p>
          <w:p w14:paraId="1412AB2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2B3C63EA" w14:textId="68F190B2"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648E6FD" wp14:editId="54771928">
                  <wp:extent cx="2597356" cy="1325028"/>
                  <wp:effectExtent l="0" t="0" r="0" b="0"/>
                  <wp:docPr id="468" name="Picture 468" descr="imb_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b__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6658" cy="1329773"/>
                          </a:xfrm>
                          <a:prstGeom prst="rect">
                            <a:avLst/>
                          </a:prstGeom>
                          <a:noFill/>
                          <a:ln>
                            <a:noFill/>
                          </a:ln>
                        </pic:spPr>
                      </pic:pic>
                    </a:graphicData>
                  </a:graphic>
                </wp:inline>
              </w:drawing>
            </w:r>
          </w:p>
        </w:tc>
      </w:tr>
      <w:tr w:rsidR="006510A6" w:rsidRPr="008A259A" w14:paraId="4FDC0A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88E31F" w14:textId="0DDC6C91" w:rsidR="006510A6" w:rsidRPr="00924B16" w:rsidRDefault="00924B16" w:rsidP="00924B16">
            <w:pPr>
              <w:pStyle w:val="p"/>
              <w:numPr>
                <w:ilvl w:val="1"/>
                <w:numId w:val="5"/>
              </w:numPr>
              <w:tabs>
                <w:tab w:val="left" w:pos="455"/>
              </w:tabs>
              <w:ind w:left="314"/>
              <w:rPr>
                <w:b/>
              </w:rPr>
            </w:pPr>
            <w:bookmarkStart w:id="112" w:name="TS_0355562405F849D18A5442AC963DB42C"/>
            <w:bookmarkEnd w:id="112"/>
            <w:r>
              <w:t xml:space="preserve">Click </w:t>
            </w:r>
            <w:r w:rsidRPr="008A259A">
              <w:rPr>
                <w:b/>
              </w:rPr>
              <w:t>Approval result?</w:t>
            </w:r>
            <w:r>
              <w:rPr>
                <w:b/>
              </w:rPr>
              <w:t xml:space="preserve"> </w:t>
            </w:r>
            <w:r>
              <w:t xml:space="preserve">and </w:t>
            </w:r>
            <w:r w:rsidR="006510A6" w:rsidRPr="008A259A">
              <w:t xml:space="preserve">Select </w:t>
            </w:r>
            <w:r w:rsidR="006510A6" w:rsidRPr="00924B16">
              <w:rPr>
                <w:b/>
              </w:rPr>
              <w:t xml:space="preserve">Add </w:t>
            </w:r>
            <w:r w:rsidR="00400EDC" w:rsidRPr="00924B16">
              <w:rPr>
                <w:b/>
              </w:rPr>
              <w:t>Event</w:t>
            </w:r>
            <w:r w:rsidR="006510A6" w:rsidRPr="008A259A">
              <w:t>.</w:t>
            </w:r>
          </w:p>
          <w:p w14:paraId="697DE8D6" w14:textId="77777777" w:rsidR="006510A6" w:rsidRPr="008A259A" w:rsidRDefault="006510A6" w:rsidP="00621FA7">
            <w:pPr>
              <w:pStyle w:val="p"/>
              <w:tabs>
                <w:tab w:val="left" w:pos="455"/>
              </w:tabs>
              <w:ind w:left="314"/>
            </w:pPr>
          </w:p>
          <w:p w14:paraId="1E5A4C03" w14:textId="514BFD07" w:rsidR="006510A6" w:rsidRPr="008A259A" w:rsidRDefault="006510A6" w:rsidP="009D154D">
            <w:pPr>
              <w:pStyle w:val="p"/>
              <w:numPr>
                <w:ilvl w:val="1"/>
                <w:numId w:val="5"/>
              </w:numPr>
              <w:tabs>
                <w:tab w:val="left" w:pos="455"/>
              </w:tabs>
              <w:ind w:left="314"/>
            </w:pPr>
            <w:r w:rsidRPr="008A259A">
              <w:t xml:space="preserve">Select the </w:t>
            </w:r>
            <w:r w:rsidR="00400EDC">
              <w:rPr>
                <w:b/>
              </w:rPr>
              <w:t>Terminate End Event</w:t>
            </w:r>
            <w:r w:rsidR="009D43B4">
              <w:rPr>
                <w:b/>
              </w:rPr>
              <w:t xml:space="preserve">. Name </w:t>
            </w:r>
            <w:r w:rsidR="009D43B4" w:rsidRPr="009D43B4">
              <w:rPr>
                <w:bCs/>
              </w:rPr>
              <w:t>the event as</w:t>
            </w:r>
            <w:r w:rsidR="009D43B4">
              <w:rPr>
                <w:b/>
              </w:rPr>
              <w:t xml:space="preserve"> End (Approval)</w:t>
            </w:r>
            <w:r w:rsidR="009D43B4">
              <w:t>.</w:t>
            </w:r>
          </w:p>
          <w:p w14:paraId="0922C2A5" w14:textId="77777777" w:rsidR="006510A6" w:rsidRPr="008A259A" w:rsidRDefault="006510A6" w:rsidP="006510A6">
            <w:pPr>
              <w:pStyle w:val="p"/>
            </w:pPr>
          </w:p>
          <w:p w14:paraId="7519E4D5" w14:textId="6AFDF796" w:rsidR="006510A6" w:rsidRPr="008A259A" w:rsidRDefault="006510A6" w:rsidP="006510A6">
            <w:pPr>
              <w:pStyle w:val="TableHeadline"/>
              <w:rPr>
                <w:b w:val="0"/>
                <w:bCs/>
              </w:rPr>
            </w:pPr>
          </w:p>
        </w:tc>
        <w:tc>
          <w:tcPr>
            <w:tcW w:w="6572" w:type="dxa"/>
            <w:tcBorders>
              <w:bottom w:val="nil"/>
              <w:right w:val="nil"/>
            </w:tcBorders>
            <w:shd w:val="clear" w:color="auto" w:fill="auto"/>
            <w:tcMar>
              <w:top w:w="108" w:type="dxa"/>
              <w:bottom w:w="108" w:type="dxa"/>
            </w:tcMar>
            <w:vAlign w:val="center"/>
          </w:tcPr>
          <w:p w14:paraId="7D6CBEAE" w14:textId="4A12FD4D" w:rsidR="006510A6" w:rsidRPr="008A259A" w:rsidRDefault="0051724B" w:rsidP="0051724B">
            <w:pPr>
              <w:pStyle w:val="TableBullet"/>
              <w:tabs>
                <w:tab w:val="clear" w:pos="284"/>
                <w:tab w:val="clear" w:pos="567"/>
                <w:tab w:val="clear" w:pos="851"/>
              </w:tabs>
              <w:ind w:left="34"/>
              <w:rPr>
                <w:noProof/>
              </w:rPr>
            </w:pPr>
            <w:r>
              <w:rPr>
                <w:noProof/>
              </w:rPr>
              <w:drawing>
                <wp:inline distT="0" distB="0" distL="0" distR="0" wp14:anchorId="558C3D9A" wp14:editId="5BD001F4">
                  <wp:extent cx="2929463" cy="1419102"/>
                  <wp:effectExtent l="0" t="0" r="444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54"/>
                          <a:stretch>
                            <a:fillRect/>
                          </a:stretch>
                        </pic:blipFill>
                        <pic:spPr>
                          <a:xfrm>
                            <a:off x="0" y="0"/>
                            <a:ext cx="2943057" cy="1425687"/>
                          </a:xfrm>
                          <a:prstGeom prst="rect">
                            <a:avLst/>
                          </a:prstGeom>
                        </pic:spPr>
                      </pic:pic>
                    </a:graphicData>
                  </a:graphic>
                </wp:inline>
              </w:drawing>
            </w:r>
          </w:p>
        </w:tc>
      </w:tr>
      <w:tr w:rsidR="006510A6" w:rsidRPr="008A259A" w14:paraId="5AA8F1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4B10C5A" w14:textId="32F03524" w:rsidR="00C12673" w:rsidRPr="008A259A" w:rsidRDefault="006510A6" w:rsidP="009D154D">
            <w:pPr>
              <w:pStyle w:val="p"/>
              <w:numPr>
                <w:ilvl w:val="1"/>
                <w:numId w:val="5"/>
              </w:numPr>
              <w:tabs>
                <w:tab w:val="left" w:pos="455"/>
              </w:tabs>
              <w:ind w:left="314"/>
            </w:pPr>
            <w:bookmarkStart w:id="113" w:name="TS_94ADE829A36640C88997D848CFF351DA"/>
            <w:bookmarkEnd w:id="113"/>
            <w:r w:rsidRPr="008A259A">
              <w:lastRenderedPageBreak/>
              <w:t xml:space="preserve">On the previous </w:t>
            </w:r>
            <w:r w:rsidR="00C12673" w:rsidRPr="008A259A">
              <w:t>e</w:t>
            </w:r>
            <w:r w:rsidRPr="008A259A">
              <w:t xml:space="preserve">xclusive </w:t>
            </w:r>
            <w:r w:rsidR="00C12673" w:rsidRPr="008A259A">
              <w:t>g</w:t>
            </w:r>
            <w:r w:rsidRPr="008A259A">
              <w:t xml:space="preserve">ateway </w:t>
            </w:r>
            <w:r w:rsidR="00C12673" w:rsidRPr="008A259A">
              <w:t xml:space="preserve">with name </w:t>
            </w:r>
            <w:r w:rsidRPr="008A259A">
              <w:rPr>
                <w:b/>
                <w:bCs/>
              </w:rPr>
              <w:t>Approval required?</w:t>
            </w:r>
            <w:r w:rsidRPr="008A259A">
              <w:t xml:space="preserve"> add a new </w:t>
            </w:r>
            <w:r w:rsidRPr="008A259A">
              <w:rPr>
                <w:b/>
                <w:bCs/>
              </w:rPr>
              <w:t>Sequence Flow Connector</w:t>
            </w:r>
            <w:r w:rsidRPr="008A259A">
              <w:t xml:space="preserve"> and drag it onto the </w:t>
            </w:r>
            <w:r w:rsidR="007B5B88">
              <w:t xml:space="preserve">newly added </w:t>
            </w:r>
            <w:r w:rsidR="007B5B88" w:rsidRPr="007B5B88">
              <w:rPr>
                <w:b/>
                <w:bCs/>
              </w:rPr>
              <w:t>Terminate End Event</w:t>
            </w:r>
            <w:r w:rsidRPr="008A259A">
              <w:t xml:space="preserve">. </w:t>
            </w:r>
          </w:p>
          <w:p w14:paraId="2A45CA9D" w14:textId="77777777" w:rsidR="00C12673" w:rsidRPr="008A259A" w:rsidRDefault="00C12673" w:rsidP="00C12673">
            <w:pPr>
              <w:pStyle w:val="p"/>
              <w:tabs>
                <w:tab w:val="left" w:pos="455"/>
              </w:tabs>
              <w:ind w:left="-46"/>
            </w:pPr>
          </w:p>
          <w:p w14:paraId="1E387A0E" w14:textId="7225308C" w:rsidR="006510A6" w:rsidRPr="008A259A" w:rsidRDefault="00C12673" w:rsidP="00C12673">
            <w:pPr>
              <w:pStyle w:val="p"/>
              <w:tabs>
                <w:tab w:val="left" w:pos="455"/>
              </w:tabs>
              <w:ind w:left="-46"/>
            </w:pPr>
            <w:r w:rsidRPr="008A259A">
              <w:t xml:space="preserve">Note: </w:t>
            </w:r>
            <w:r w:rsidR="006510A6" w:rsidRPr="008A259A">
              <w:t>To make it look nice, move the blue connection dots on both sides to the upper edge of the icons and optionally drag the line upwards further upwards.</w:t>
            </w:r>
          </w:p>
          <w:p w14:paraId="1AF9D52C"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D73B30D" w14:textId="47D93A75" w:rsidR="006510A6" w:rsidRPr="008A259A" w:rsidRDefault="00F11CC5" w:rsidP="004E7A8E">
            <w:pPr>
              <w:pStyle w:val="TableBullet"/>
              <w:tabs>
                <w:tab w:val="clear" w:pos="284"/>
                <w:tab w:val="clear" w:pos="567"/>
                <w:tab w:val="clear" w:pos="851"/>
              </w:tabs>
              <w:ind w:left="34"/>
              <w:rPr>
                <w:noProof/>
              </w:rPr>
            </w:pPr>
            <w:r>
              <w:rPr>
                <w:noProof/>
              </w:rPr>
              <w:drawing>
                <wp:inline distT="0" distB="0" distL="0" distR="0" wp14:anchorId="73A479BC" wp14:editId="653018E3">
                  <wp:extent cx="4036060" cy="1889760"/>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5"/>
                          <a:stretch>
                            <a:fillRect/>
                          </a:stretch>
                        </pic:blipFill>
                        <pic:spPr>
                          <a:xfrm>
                            <a:off x="0" y="0"/>
                            <a:ext cx="4036060" cy="1889760"/>
                          </a:xfrm>
                          <a:prstGeom prst="rect">
                            <a:avLst/>
                          </a:prstGeom>
                        </pic:spPr>
                      </pic:pic>
                    </a:graphicData>
                  </a:graphic>
                </wp:inline>
              </w:drawing>
            </w:r>
          </w:p>
        </w:tc>
      </w:tr>
      <w:tr w:rsidR="006510A6" w:rsidRPr="008A259A" w14:paraId="7EEF1B9F" w14:textId="77777777" w:rsidTr="00A50B2D">
        <w:trPr>
          <w:trHeight w:val="814"/>
        </w:trPr>
        <w:tc>
          <w:tcPr>
            <w:tcW w:w="3828" w:type="dxa"/>
            <w:tcBorders>
              <w:left w:val="nil"/>
              <w:bottom w:val="nil"/>
            </w:tcBorders>
            <w:shd w:val="clear" w:color="auto" w:fill="auto"/>
            <w:tcMar>
              <w:top w:w="108" w:type="dxa"/>
              <w:bottom w:w="108" w:type="dxa"/>
            </w:tcMar>
            <w:vAlign w:val="center"/>
          </w:tcPr>
          <w:p w14:paraId="3603B0FA" w14:textId="351F1CA8" w:rsidR="006510A6" w:rsidRPr="008A259A" w:rsidRDefault="006510A6" w:rsidP="009D154D">
            <w:pPr>
              <w:pStyle w:val="p"/>
              <w:numPr>
                <w:ilvl w:val="1"/>
                <w:numId w:val="5"/>
              </w:numPr>
              <w:tabs>
                <w:tab w:val="left" w:pos="455"/>
              </w:tabs>
              <w:ind w:left="314"/>
            </w:pPr>
            <w:bookmarkStart w:id="114" w:name="TS_811D89204AC84A9CB1F69DA0ADC5E849"/>
            <w:bookmarkEnd w:id="114"/>
            <w:r w:rsidRPr="008A259A">
              <w:t xml:space="preserve">Enter </w:t>
            </w:r>
            <w:r w:rsidRPr="008A259A">
              <w:rPr>
                <w:b/>
              </w:rPr>
              <w:t>no</w:t>
            </w:r>
            <w:r w:rsidRPr="008A259A">
              <w:t xml:space="preserve"> as </w:t>
            </w:r>
            <w:r w:rsidRPr="008A259A">
              <w:rPr>
                <w:b/>
              </w:rPr>
              <w:t>Name</w:t>
            </w:r>
            <w:r w:rsidRPr="008A259A">
              <w:t>.</w:t>
            </w:r>
          </w:p>
          <w:p w14:paraId="46A9375E" w14:textId="77777777" w:rsidR="006510A6" w:rsidRPr="008A259A" w:rsidRDefault="006510A6" w:rsidP="00A714C5">
            <w:pPr>
              <w:pStyle w:val="p"/>
              <w:tabs>
                <w:tab w:val="left" w:pos="455"/>
              </w:tabs>
              <w:ind w:left="314"/>
            </w:pPr>
          </w:p>
          <w:p w14:paraId="64BDF51A" w14:textId="7B695503" w:rsidR="006510A6" w:rsidRPr="008A259A" w:rsidRDefault="006510A6" w:rsidP="009D154D">
            <w:pPr>
              <w:pStyle w:val="p"/>
              <w:numPr>
                <w:ilvl w:val="1"/>
                <w:numId w:val="5"/>
              </w:numPr>
              <w:tabs>
                <w:tab w:val="left" w:pos="455"/>
              </w:tabs>
              <w:ind w:left="314"/>
            </w:pPr>
            <w:r w:rsidRPr="008A259A">
              <w:t xml:space="preserve">Select it as </w:t>
            </w:r>
            <w:r w:rsidRPr="008A259A">
              <w:rPr>
                <w:b/>
              </w:rPr>
              <w:t>Default</w:t>
            </w:r>
            <w:r w:rsidRPr="008A259A">
              <w:t>.</w:t>
            </w:r>
          </w:p>
          <w:p w14:paraId="3DA574B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F7B0EAF" w14:textId="6670CC1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53ADC3" wp14:editId="753DC5E9">
                  <wp:extent cx="3714750" cy="3600450"/>
                  <wp:effectExtent l="0" t="0" r="0" b="0"/>
                  <wp:docPr id="62" name="Picture 62" descr="imb_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b__7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4750" cy="3600450"/>
                          </a:xfrm>
                          <a:prstGeom prst="rect">
                            <a:avLst/>
                          </a:prstGeom>
                          <a:noFill/>
                          <a:ln>
                            <a:noFill/>
                          </a:ln>
                        </pic:spPr>
                      </pic:pic>
                    </a:graphicData>
                  </a:graphic>
                </wp:inline>
              </w:drawing>
            </w:r>
          </w:p>
        </w:tc>
      </w:tr>
      <w:tr w:rsidR="006510A6" w:rsidRPr="008A259A" w14:paraId="51AE6E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D3C8C0" w14:textId="47FB954A" w:rsidR="006510A6" w:rsidRPr="008A259A" w:rsidRDefault="006510A6" w:rsidP="009D154D">
            <w:pPr>
              <w:pStyle w:val="p"/>
              <w:numPr>
                <w:ilvl w:val="1"/>
                <w:numId w:val="5"/>
              </w:numPr>
              <w:tabs>
                <w:tab w:val="left" w:pos="455"/>
              </w:tabs>
              <w:ind w:left="314"/>
            </w:pPr>
            <w:bookmarkStart w:id="115" w:name="TS_161E3B7F3782418D912E0B751C97B888"/>
            <w:bookmarkEnd w:id="115"/>
            <w:r w:rsidRPr="008A259A">
              <w:t xml:space="preserve">Select the Sequence Flow Connector </w:t>
            </w:r>
            <w:r w:rsidRPr="008A259A">
              <w:rPr>
                <w:noProof/>
              </w:rPr>
              <w:drawing>
                <wp:inline distT="0" distB="0" distL="0" distR="0" wp14:anchorId="76C94A0F" wp14:editId="232B1943">
                  <wp:extent cx="514350" cy="133350"/>
                  <wp:effectExtent l="0" t="0" r="0" b="0"/>
                  <wp:docPr id="61" name="Picture 6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eldic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Pr="008A259A">
              <w:t xml:space="preserve">. between </w:t>
            </w:r>
            <w:r w:rsidRPr="008A259A">
              <w:rPr>
                <w:b/>
              </w:rPr>
              <w:t>Approval required?</w:t>
            </w:r>
            <w:r w:rsidRPr="008A259A">
              <w:t xml:space="preserve"> and </w:t>
            </w:r>
            <w:r w:rsidRPr="008A259A">
              <w:rPr>
                <w:b/>
              </w:rPr>
              <w:t>Approval Task (Central Manager)</w:t>
            </w:r>
            <w:r w:rsidRPr="008A259A">
              <w:t>.</w:t>
            </w:r>
          </w:p>
          <w:p w14:paraId="4FA882E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EB1AFB5" w14:textId="4774E3E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A57D01C" wp14:editId="45D7AF0B">
                  <wp:extent cx="2952750" cy="1143000"/>
                  <wp:effectExtent l="0" t="0" r="0" b="0"/>
                  <wp:docPr id="60" name="Picture 60" descr="imb_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b__7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1143000"/>
                          </a:xfrm>
                          <a:prstGeom prst="rect">
                            <a:avLst/>
                          </a:prstGeom>
                          <a:noFill/>
                          <a:ln>
                            <a:noFill/>
                          </a:ln>
                        </pic:spPr>
                      </pic:pic>
                    </a:graphicData>
                  </a:graphic>
                </wp:inline>
              </w:drawing>
            </w:r>
          </w:p>
        </w:tc>
      </w:tr>
      <w:tr w:rsidR="006510A6" w:rsidRPr="008A259A" w14:paraId="06C17D2C"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EBB762" w14:textId="0AB4AF61" w:rsidR="006510A6" w:rsidRPr="008A259A" w:rsidRDefault="006510A6" w:rsidP="009D154D">
            <w:pPr>
              <w:pStyle w:val="p"/>
              <w:numPr>
                <w:ilvl w:val="1"/>
                <w:numId w:val="5"/>
              </w:numPr>
              <w:tabs>
                <w:tab w:val="left" w:pos="455"/>
              </w:tabs>
              <w:ind w:left="314"/>
            </w:pPr>
            <w:bookmarkStart w:id="116" w:name="TS_1EBB70CACC174E98B76A5372CF996CA5"/>
            <w:bookmarkEnd w:id="116"/>
            <w:r w:rsidRPr="008A259A">
              <w:lastRenderedPageBreak/>
              <w:t xml:space="preserve">Enter </w:t>
            </w:r>
            <w:r w:rsidRPr="008A259A">
              <w:rPr>
                <w:b/>
                <w:bCs/>
              </w:rPr>
              <w:t>Yes</w:t>
            </w:r>
            <w:r w:rsidRPr="008A259A">
              <w:t xml:space="preserve"> as </w:t>
            </w:r>
            <w:r w:rsidRPr="008A259A">
              <w:rPr>
                <w:b/>
                <w:bCs/>
              </w:rPr>
              <w:t>Name</w:t>
            </w:r>
            <w:r w:rsidRPr="008A259A">
              <w:t>.</w:t>
            </w:r>
          </w:p>
          <w:p w14:paraId="38E6FF7F" w14:textId="77777777" w:rsidR="006510A6" w:rsidRPr="008A259A" w:rsidRDefault="006510A6" w:rsidP="002C2B73">
            <w:pPr>
              <w:pStyle w:val="p"/>
              <w:tabs>
                <w:tab w:val="left" w:pos="455"/>
              </w:tabs>
              <w:ind w:left="314"/>
            </w:pPr>
          </w:p>
          <w:p w14:paraId="10E47D43" w14:textId="339FF463" w:rsidR="006510A6" w:rsidRPr="008A259A" w:rsidRDefault="006510A6"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context.approvalStepsResult.Result</w:t>
            </w:r>
            <w:proofErr w:type="spellEnd"/>
            <w:proofErr w:type="gramEnd"/>
            <w:r w:rsidRPr="008A259A">
              <w:rPr>
                <w:b/>
                <w:bCs/>
              </w:rPr>
              <w:t>[0].</w:t>
            </w:r>
            <w:proofErr w:type="spellStart"/>
            <w:r w:rsidRPr="008A259A">
              <w:rPr>
                <w:b/>
                <w:bCs/>
              </w:rPr>
              <w:t>Approvers.cm_required</w:t>
            </w:r>
            <w:proofErr w:type="spellEnd"/>
            <w:r w:rsidRPr="008A259A">
              <w:rPr>
                <w:b/>
                <w:bCs/>
              </w:rPr>
              <w:t>}</w:t>
            </w:r>
            <w:r w:rsidRPr="008A259A">
              <w:t xml:space="preserve"> as </w:t>
            </w:r>
            <w:r w:rsidRPr="008A259A">
              <w:rPr>
                <w:b/>
                <w:bCs/>
              </w:rPr>
              <w:t>Condition</w:t>
            </w:r>
            <w:r w:rsidRPr="008A259A">
              <w:t>.</w:t>
            </w:r>
          </w:p>
          <w:p w14:paraId="28A629D1" w14:textId="77777777" w:rsidR="006510A6" w:rsidRPr="008A259A" w:rsidRDefault="006510A6" w:rsidP="006510A6">
            <w:pPr>
              <w:pStyle w:val="p"/>
            </w:pPr>
          </w:p>
          <w:p w14:paraId="099EEC6E" w14:textId="0879C444" w:rsidR="006510A6" w:rsidRPr="008A259A" w:rsidRDefault="006510A6" w:rsidP="006510A6">
            <w:pPr>
              <w:pStyle w:val="p"/>
            </w:pPr>
            <w:r w:rsidRPr="008A259A">
              <w:t> </w:t>
            </w:r>
          </w:p>
          <w:p w14:paraId="30E0DF99" w14:textId="71EC1DEA" w:rsidR="006510A6" w:rsidRPr="008A259A" w:rsidRDefault="002C2B73" w:rsidP="006510A6">
            <w:pPr>
              <w:pStyle w:val="p"/>
            </w:pPr>
            <w:r w:rsidRPr="008A259A">
              <w:t xml:space="preserve">Note: </w:t>
            </w:r>
            <w:r w:rsidR="006510A6" w:rsidRPr="008A259A">
              <w:t xml:space="preserve">Be careful during copying. There are no spaces in the condition. Sometimes during copy, spaces are added automatically. In this case, </w:t>
            </w:r>
            <w:r w:rsidRPr="008A259A">
              <w:t>then</w:t>
            </w:r>
            <w:r w:rsidR="006510A6" w:rsidRPr="008A259A">
              <w:t xml:space="preserve"> </w:t>
            </w:r>
            <w:r w:rsidRPr="008A259A">
              <w:t>remove them.</w:t>
            </w:r>
          </w:p>
          <w:p w14:paraId="1496B18F" w14:textId="77777777" w:rsidR="002C2B73" w:rsidRPr="008A259A" w:rsidRDefault="002C2B73" w:rsidP="006510A6">
            <w:pPr>
              <w:pStyle w:val="TableHeadline"/>
            </w:pPr>
          </w:p>
          <w:p w14:paraId="3D91EB0D" w14:textId="74266787" w:rsidR="006510A6" w:rsidRPr="008A259A" w:rsidRDefault="006510A6" w:rsidP="006510A6">
            <w:pPr>
              <w:pStyle w:val="TableHeadline"/>
              <w:rPr>
                <w:b w:val="0"/>
                <w:bCs/>
              </w:rPr>
            </w:pPr>
            <w:r w:rsidRPr="008A259A">
              <w:rPr>
                <w:b w:val="0"/>
                <w:bCs/>
              </w:rPr>
              <w:t>Note</w:t>
            </w:r>
            <w:r w:rsidR="002C2B73" w:rsidRPr="008A259A">
              <w:rPr>
                <w:b w:val="0"/>
                <w:bCs/>
              </w:rPr>
              <w:t>:</w:t>
            </w:r>
            <w:r w:rsidRPr="008A259A">
              <w:rPr>
                <w:b w:val="0"/>
                <w:bCs/>
              </w:rPr>
              <w:t xml:space="preserve"> how this accesses the field </w:t>
            </w:r>
            <w:proofErr w:type="spellStart"/>
            <w:r w:rsidRPr="008A259A">
              <w:rPr>
                <w:b w:val="0"/>
                <w:bCs/>
                <w:i/>
                <w:iCs/>
              </w:rPr>
              <w:t>cm_required</w:t>
            </w:r>
            <w:proofErr w:type="spellEnd"/>
            <w:r w:rsidRPr="008A259A">
              <w:rPr>
                <w:b w:val="0"/>
                <w:bCs/>
              </w:rPr>
              <w:t>, for "</w:t>
            </w:r>
            <w:r w:rsidRPr="008A259A">
              <w:rPr>
                <w:b w:val="0"/>
                <w:bCs/>
                <w:i/>
                <w:iCs/>
              </w:rPr>
              <w:t>approval required from Central Manager</w:t>
            </w:r>
            <w:r w:rsidRPr="008A259A">
              <w:rPr>
                <w:b w:val="0"/>
                <w:bCs/>
              </w:rPr>
              <w:t xml:space="preserve">", whereas for the first approval, the field was called </w:t>
            </w:r>
            <w:proofErr w:type="spellStart"/>
            <w:r w:rsidRPr="008A259A">
              <w:rPr>
                <w:b w:val="0"/>
                <w:bCs/>
                <w:i/>
                <w:iCs/>
              </w:rPr>
              <w:t>lm_required</w:t>
            </w:r>
            <w:proofErr w:type="spellEnd"/>
            <w:r w:rsidRPr="008A259A">
              <w:rPr>
                <w:b w:val="0"/>
                <w:bCs/>
              </w:rPr>
              <w:t xml:space="preserve">, for the </w:t>
            </w:r>
            <w:r w:rsidRPr="008A259A">
              <w:rPr>
                <w:b w:val="0"/>
                <w:bCs/>
                <w:i/>
                <w:iCs/>
              </w:rPr>
              <w:t>Local Manager</w:t>
            </w:r>
            <w:r w:rsidRPr="008A259A">
              <w:rPr>
                <w:b w:val="0"/>
                <w:bCs/>
              </w:rPr>
              <w:t>.</w:t>
            </w:r>
          </w:p>
        </w:tc>
        <w:tc>
          <w:tcPr>
            <w:tcW w:w="6572" w:type="dxa"/>
            <w:tcBorders>
              <w:bottom w:val="nil"/>
              <w:right w:val="nil"/>
            </w:tcBorders>
            <w:shd w:val="clear" w:color="auto" w:fill="auto"/>
            <w:tcMar>
              <w:top w:w="108" w:type="dxa"/>
              <w:bottom w:w="108" w:type="dxa"/>
            </w:tcMar>
            <w:vAlign w:val="center"/>
          </w:tcPr>
          <w:p w14:paraId="21F31D8D" w14:textId="1569A8D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17EE07A" wp14:editId="034E62B6">
                  <wp:extent cx="2588821" cy="3236026"/>
                  <wp:effectExtent l="0" t="0" r="2540" b="2540"/>
                  <wp:docPr id="58" name="Picture 58" descr="imb_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b__7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96609" cy="3245761"/>
                          </a:xfrm>
                          <a:prstGeom prst="rect">
                            <a:avLst/>
                          </a:prstGeom>
                          <a:noFill/>
                          <a:ln>
                            <a:noFill/>
                          </a:ln>
                        </pic:spPr>
                      </pic:pic>
                    </a:graphicData>
                  </a:graphic>
                </wp:inline>
              </w:drawing>
            </w:r>
          </w:p>
        </w:tc>
      </w:tr>
      <w:tr w:rsidR="006510A6" w:rsidRPr="008A259A" w14:paraId="79AC304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C4E490" w14:textId="33000BA3" w:rsidR="006510A6" w:rsidRPr="008A259A" w:rsidRDefault="006510A6" w:rsidP="009D154D">
            <w:pPr>
              <w:pStyle w:val="p"/>
              <w:numPr>
                <w:ilvl w:val="1"/>
                <w:numId w:val="5"/>
              </w:numPr>
              <w:tabs>
                <w:tab w:val="left" w:pos="455"/>
              </w:tabs>
              <w:ind w:left="314"/>
            </w:pPr>
            <w:bookmarkStart w:id="117" w:name="TS_CBE20A60587D46DB8EE9E9938AF7F955"/>
            <w:bookmarkEnd w:id="117"/>
            <w:r w:rsidRPr="008A259A">
              <w:t xml:space="preserve">Create a new </w:t>
            </w:r>
            <w:r w:rsidRPr="008A259A">
              <w:rPr>
                <w:b/>
              </w:rPr>
              <w:t>Terminating End Event</w:t>
            </w:r>
            <w:r w:rsidRPr="008A259A">
              <w:t xml:space="preserve"> and place it above the </w:t>
            </w:r>
            <w:r w:rsidRPr="008A259A">
              <w:rPr>
                <w:b/>
              </w:rPr>
              <w:t>Approval result?</w:t>
            </w:r>
            <w:r w:rsidRPr="008A259A">
              <w:t xml:space="preserve"> gateway.</w:t>
            </w:r>
          </w:p>
          <w:p w14:paraId="65816152" w14:textId="77777777" w:rsidR="006510A6" w:rsidRPr="008A259A" w:rsidRDefault="006510A6" w:rsidP="001D0820">
            <w:pPr>
              <w:pStyle w:val="p"/>
              <w:tabs>
                <w:tab w:val="left" w:pos="455"/>
              </w:tabs>
              <w:ind w:left="314"/>
            </w:pPr>
            <w:r w:rsidRPr="008A259A">
              <w:t xml:space="preserve">Name it </w:t>
            </w:r>
            <w:r w:rsidRPr="008A259A">
              <w:rPr>
                <w:b/>
              </w:rPr>
              <w:t>End (Rejection)</w:t>
            </w:r>
            <w:r w:rsidRPr="008A259A">
              <w:t>.</w:t>
            </w:r>
          </w:p>
          <w:p w14:paraId="2F7F6E0B" w14:textId="77777777" w:rsidR="006510A6" w:rsidRPr="008A259A" w:rsidRDefault="006510A6" w:rsidP="001D0820">
            <w:pPr>
              <w:pStyle w:val="p"/>
              <w:tabs>
                <w:tab w:val="left" w:pos="455"/>
              </w:tabs>
              <w:ind w:left="314"/>
            </w:pPr>
          </w:p>
          <w:p w14:paraId="46AD5B03" w14:textId="573B3BB1" w:rsidR="006510A6" w:rsidRPr="008A259A" w:rsidRDefault="006510A6" w:rsidP="009D154D">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End (Rejection)</w:t>
            </w:r>
            <w:r w:rsidRPr="008A259A">
              <w:t xml:space="preserve"> event.</w:t>
            </w:r>
            <w:r w:rsidRPr="008A259A">
              <w:br/>
              <w:t xml:space="preserve">Name it </w:t>
            </w:r>
            <w:r w:rsidRPr="008A259A">
              <w:rPr>
                <w:b/>
              </w:rPr>
              <w:t>Reject</w:t>
            </w:r>
            <w:r w:rsidRPr="008A259A">
              <w:t xml:space="preserve"> and select </w:t>
            </w:r>
            <w:r w:rsidRPr="008A259A">
              <w:rPr>
                <w:b/>
              </w:rPr>
              <w:t>Default</w:t>
            </w:r>
            <w:r w:rsidRPr="008A259A">
              <w:t> as condition.</w:t>
            </w:r>
          </w:p>
          <w:p w14:paraId="223DF963"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E951DFC" w14:textId="2B69C829" w:rsidR="006510A6" w:rsidRPr="008A259A" w:rsidRDefault="00B013C6" w:rsidP="004E7A8E">
            <w:pPr>
              <w:pStyle w:val="TableBullet"/>
              <w:tabs>
                <w:tab w:val="clear" w:pos="284"/>
                <w:tab w:val="clear" w:pos="567"/>
                <w:tab w:val="clear" w:pos="851"/>
              </w:tabs>
              <w:ind w:left="34"/>
              <w:rPr>
                <w:noProof/>
              </w:rPr>
            </w:pPr>
            <w:r>
              <w:rPr>
                <w:noProof/>
              </w:rPr>
              <w:drawing>
                <wp:inline distT="0" distB="0" distL="0" distR="0" wp14:anchorId="1430A2FD" wp14:editId="0A58A59D">
                  <wp:extent cx="3727302" cy="178155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60"/>
                          <a:stretch>
                            <a:fillRect/>
                          </a:stretch>
                        </pic:blipFill>
                        <pic:spPr>
                          <a:xfrm>
                            <a:off x="0" y="0"/>
                            <a:ext cx="3732820" cy="1784190"/>
                          </a:xfrm>
                          <a:prstGeom prst="rect">
                            <a:avLst/>
                          </a:prstGeom>
                        </pic:spPr>
                      </pic:pic>
                    </a:graphicData>
                  </a:graphic>
                </wp:inline>
              </w:drawing>
            </w:r>
          </w:p>
        </w:tc>
      </w:tr>
      <w:tr w:rsidR="00362976" w:rsidRPr="008A259A" w14:paraId="7BFC6F8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538065" w14:textId="77777777" w:rsidR="00362976" w:rsidRPr="008A259A" w:rsidRDefault="00362976" w:rsidP="00362976">
            <w:pPr>
              <w:pStyle w:val="p"/>
              <w:tabs>
                <w:tab w:val="left" w:pos="455"/>
              </w:tabs>
            </w:pPr>
            <w:bookmarkStart w:id="118" w:name="TS_647E55E192894F56B2F5D5C58107754D"/>
            <w:bookmarkEnd w:id="118"/>
          </w:p>
          <w:p w14:paraId="5C6A5033" w14:textId="107E268B" w:rsidR="00362976" w:rsidRDefault="00362976" w:rsidP="00362976">
            <w:pPr>
              <w:pStyle w:val="p"/>
              <w:numPr>
                <w:ilvl w:val="1"/>
                <w:numId w:val="5"/>
              </w:numPr>
              <w:tabs>
                <w:tab w:val="left" w:pos="455"/>
              </w:tabs>
              <w:ind w:left="314"/>
            </w:pPr>
            <w:r w:rsidRPr="008A259A">
              <w:t xml:space="preserve"> </w:t>
            </w:r>
            <w:r w:rsidR="00801CFF">
              <w:t>Select the</w:t>
            </w:r>
            <w:r w:rsidRPr="008A259A">
              <w:t xml:space="preserve"> Sequence Flow Connection from </w:t>
            </w:r>
            <w:r w:rsidRPr="008A259A">
              <w:rPr>
                <w:b/>
              </w:rPr>
              <w:t>Approval result?</w:t>
            </w:r>
            <w:r w:rsidRPr="008A259A">
              <w:t xml:space="preserve"> onto the </w:t>
            </w:r>
            <w:r>
              <w:rPr>
                <w:b/>
              </w:rPr>
              <w:t>End (Approval)</w:t>
            </w:r>
          </w:p>
          <w:p w14:paraId="11A9AAA1" w14:textId="77777777" w:rsidR="009D43B4" w:rsidRDefault="009D43B4" w:rsidP="009D43B4">
            <w:pPr>
              <w:pStyle w:val="p"/>
              <w:tabs>
                <w:tab w:val="left" w:pos="455"/>
              </w:tabs>
              <w:ind w:left="314"/>
            </w:pPr>
          </w:p>
          <w:p w14:paraId="35EBCC55" w14:textId="7DAA965F" w:rsidR="009D43B4" w:rsidRDefault="009D43B4" w:rsidP="00362976">
            <w:pPr>
              <w:pStyle w:val="p"/>
              <w:numPr>
                <w:ilvl w:val="1"/>
                <w:numId w:val="5"/>
              </w:numPr>
              <w:tabs>
                <w:tab w:val="left" w:pos="455"/>
              </w:tabs>
              <w:ind w:left="314"/>
            </w:pPr>
            <w:r>
              <w:t xml:space="preserve">Name it </w:t>
            </w:r>
            <w:r w:rsidRPr="00DD13AF">
              <w:rPr>
                <w:b/>
              </w:rPr>
              <w:t>Approve</w:t>
            </w:r>
            <w:r>
              <w:t xml:space="preserve"> and </w:t>
            </w:r>
            <w:r w:rsidR="000D7FE1">
              <w:t>e</w:t>
            </w:r>
            <w:r>
              <w:t>nter $</w:t>
            </w:r>
            <w:r w:rsidRPr="00DD13AF">
              <w:rPr>
                <w:b/>
              </w:rPr>
              <w:t>{</w:t>
            </w:r>
            <w:proofErr w:type="spellStart"/>
            <w:proofErr w:type="gramStart"/>
            <w:r w:rsidRPr="00DD13AF">
              <w:rPr>
                <w:b/>
              </w:rPr>
              <w:t>context.decision</w:t>
            </w:r>
            <w:proofErr w:type="spellEnd"/>
            <w:proofErr w:type="gramEnd"/>
            <w:r w:rsidRPr="00DD13AF">
              <w:rPr>
                <w:b/>
              </w:rPr>
              <w:t xml:space="preserve"> == "approve"}</w:t>
            </w:r>
            <w:r>
              <w:t xml:space="preserve"> as condition</w:t>
            </w:r>
            <w:r w:rsidR="0032005F">
              <w:t>.</w:t>
            </w:r>
          </w:p>
          <w:p w14:paraId="1F4F6458" w14:textId="77777777" w:rsidR="00801CFF" w:rsidRPr="008A259A" w:rsidRDefault="00801CFF" w:rsidP="00801CFF">
            <w:pPr>
              <w:pStyle w:val="p"/>
              <w:tabs>
                <w:tab w:val="left" w:pos="455"/>
              </w:tabs>
              <w:ind w:left="314"/>
            </w:pPr>
          </w:p>
          <w:p w14:paraId="31BD9491" w14:textId="7593AE0F" w:rsidR="00362976" w:rsidRPr="008A259A" w:rsidRDefault="00362976" w:rsidP="00362976">
            <w:pPr>
              <w:pStyle w:val="p"/>
              <w:tabs>
                <w:tab w:val="left" w:pos="455"/>
              </w:tabs>
              <w:ind w:left="314"/>
            </w:pPr>
          </w:p>
          <w:p w14:paraId="3F7014BA"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49D7EF19" w14:textId="6711C216" w:rsidR="00362976" w:rsidRPr="008A259A" w:rsidRDefault="000536B3" w:rsidP="009D43B4">
            <w:pPr>
              <w:pStyle w:val="TableBullet"/>
              <w:tabs>
                <w:tab w:val="clear" w:pos="284"/>
                <w:tab w:val="clear" w:pos="567"/>
                <w:tab w:val="clear" w:pos="851"/>
              </w:tabs>
              <w:rPr>
                <w:noProof/>
              </w:rPr>
            </w:pPr>
            <w:r>
              <w:rPr>
                <w:noProof/>
              </w:rPr>
              <w:drawing>
                <wp:inline distT="0" distB="0" distL="0" distR="0" wp14:anchorId="2F4FBB68" wp14:editId="2DFA1662">
                  <wp:extent cx="4036060" cy="1938020"/>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1"/>
                          <a:stretch>
                            <a:fillRect/>
                          </a:stretch>
                        </pic:blipFill>
                        <pic:spPr>
                          <a:xfrm>
                            <a:off x="0" y="0"/>
                            <a:ext cx="4036060" cy="1938020"/>
                          </a:xfrm>
                          <a:prstGeom prst="rect">
                            <a:avLst/>
                          </a:prstGeom>
                        </pic:spPr>
                      </pic:pic>
                    </a:graphicData>
                  </a:graphic>
                </wp:inline>
              </w:drawing>
            </w:r>
          </w:p>
        </w:tc>
      </w:tr>
      <w:tr w:rsidR="00362976" w:rsidRPr="008A259A" w14:paraId="7A660A51"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A6B2BF" w14:textId="256BD368" w:rsidR="00362976" w:rsidRPr="008A259A" w:rsidRDefault="00362976" w:rsidP="00362976">
            <w:pPr>
              <w:pStyle w:val="p"/>
              <w:numPr>
                <w:ilvl w:val="1"/>
                <w:numId w:val="5"/>
              </w:numPr>
              <w:tabs>
                <w:tab w:val="left" w:pos="455"/>
              </w:tabs>
              <w:ind w:left="314"/>
            </w:pPr>
            <w:r w:rsidRPr="008A259A">
              <w:lastRenderedPageBreak/>
              <w:t xml:space="preserve">Drag a new Sequence Flow Connection from </w:t>
            </w:r>
            <w:r w:rsidRPr="008A259A">
              <w:rPr>
                <w:b/>
              </w:rPr>
              <w:t>Approval result?</w:t>
            </w:r>
            <w:r w:rsidRPr="008A259A">
              <w:t xml:space="preserve"> onto the </w:t>
            </w:r>
            <w:r w:rsidRPr="008A259A">
              <w:rPr>
                <w:b/>
              </w:rPr>
              <w:t>Rework Task</w:t>
            </w:r>
            <w:r w:rsidRPr="008A259A">
              <w:t>.</w:t>
            </w:r>
          </w:p>
          <w:p w14:paraId="428C6421" w14:textId="77777777" w:rsidR="00362976" w:rsidRPr="008A259A" w:rsidRDefault="00362976" w:rsidP="00362976">
            <w:pPr>
              <w:pStyle w:val="p"/>
            </w:pPr>
          </w:p>
          <w:p w14:paraId="327F38B5" w14:textId="2754EDFA" w:rsidR="00362976" w:rsidRPr="008A259A" w:rsidRDefault="00362976" w:rsidP="00D368C0">
            <w:pPr>
              <w:pStyle w:val="p"/>
              <w:numPr>
                <w:ilvl w:val="1"/>
                <w:numId w:val="5"/>
              </w:numPr>
              <w:tabs>
                <w:tab w:val="left" w:pos="455"/>
              </w:tabs>
              <w:ind w:left="314"/>
            </w:pPr>
            <w:r w:rsidRPr="008A259A">
              <w:t>Adjust it that it starts directly downward by selecting the starting Connection Dot and move it to the lower edge of the Exclusive Gateway. </w:t>
            </w:r>
          </w:p>
          <w:p w14:paraId="6DE13B9E"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74B90E49" w14:textId="634C4AF1" w:rsidR="00362976" w:rsidRPr="008A259A" w:rsidRDefault="00FD7B8E" w:rsidP="00FD7B8E">
            <w:pPr>
              <w:pStyle w:val="TableBullet"/>
              <w:tabs>
                <w:tab w:val="clear" w:pos="284"/>
                <w:tab w:val="clear" w:pos="567"/>
                <w:tab w:val="clear" w:pos="851"/>
              </w:tabs>
              <w:rPr>
                <w:noProof/>
              </w:rPr>
            </w:pPr>
            <w:r>
              <w:rPr>
                <w:noProof/>
              </w:rPr>
              <w:drawing>
                <wp:inline distT="0" distB="0" distL="0" distR="0" wp14:anchorId="00E3FB69" wp14:editId="0845C327">
                  <wp:extent cx="4036060" cy="112077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2"/>
                          <a:stretch>
                            <a:fillRect/>
                          </a:stretch>
                        </pic:blipFill>
                        <pic:spPr>
                          <a:xfrm>
                            <a:off x="0" y="0"/>
                            <a:ext cx="4036060" cy="1120775"/>
                          </a:xfrm>
                          <a:prstGeom prst="rect">
                            <a:avLst/>
                          </a:prstGeom>
                        </pic:spPr>
                      </pic:pic>
                    </a:graphicData>
                  </a:graphic>
                </wp:inline>
              </w:drawing>
            </w:r>
          </w:p>
        </w:tc>
      </w:tr>
      <w:tr w:rsidR="00D368C0" w:rsidRPr="008A259A" w14:paraId="476F1B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3A5582" w14:textId="77777777" w:rsidR="00D368C0" w:rsidRPr="008A259A" w:rsidRDefault="00D368C0" w:rsidP="00D368C0">
            <w:pPr>
              <w:pStyle w:val="p"/>
              <w:numPr>
                <w:ilvl w:val="1"/>
                <w:numId w:val="5"/>
              </w:numPr>
              <w:tabs>
                <w:tab w:val="left" w:pos="455"/>
              </w:tabs>
              <w:ind w:left="314"/>
            </w:pPr>
            <w:r w:rsidRPr="008A259A">
              <w:t xml:space="preserve">Name it as </w:t>
            </w:r>
            <w:r w:rsidRPr="008A259A">
              <w:rPr>
                <w:b/>
              </w:rPr>
              <w:t>Rework</w:t>
            </w:r>
            <w:r w:rsidRPr="008A259A">
              <w:t xml:space="preserve"> and enter </w:t>
            </w:r>
            <w:r w:rsidRPr="006519E4">
              <w:rPr>
                <w:b/>
                <w:bCs/>
              </w:rPr>
              <w:t>$</w:t>
            </w:r>
            <w:r w:rsidRPr="008A259A">
              <w:rPr>
                <w:b/>
              </w:rPr>
              <w:t>{</w:t>
            </w:r>
            <w:proofErr w:type="spellStart"/>
            <w:proofErr w:type="gramStart"/>
            <w:r w:rsidRPr="008A259A">
              <w:rPr>
                <w:b/>
              </w:rPr>
              <w:t>context.decision</w:t>
            </w:r>
            <w:proofErr w:type="spellEnd"/>
            <w:proofErr w:type="gramEnd"/>
            <w:r w:rsidRPr="008A259A">
              <w:rPr>
                <w:b/>
              </w:rPr>
              <w:t xml:space="preserve"> == "rework"}</w:t>
            </w:r>
            <w:r w:rsidRPr="008A259A">
              <w:t xml:space="preserve"> as condition.</w:t>
            </w:r>
          </w:p>
          <w:p w14:paraId="45003D73" w14:textId="77777777" w:rsidR="00D368C0" w:rsidRPr="008A259A" w:rsidRDefault="00D368C0" w:rsidP="00D368C0">
            <w:pPr>
              <w:pStyle w:val="p"/>
              <w:tabs>
                <w:tab w:val="left" w:pos="455"/>
              </w:tabs>
              <w:ind w:left="314"/>
            </w:pPr>
          </w:p>
        </w:tc>
        <w:tc>
          <w:tcPr>
            <w:tcW w:w="6572" w:type="dxa"/>
            <w:tcBorders>
              <w:bottom w:val="nil"/>
              <w:right w:val="nil"/>
            </w:tcBorders>
            <w:shd w:val="clear" w:color="auto" w:fill="auto"/>
            <w:tcMar>
              <w:top w:w="108" w:type="dxa"/>
              <w:bottom w:w="108" w:type="dxa"/>
            </w:tcMar>
            <w:vAlign w:val="center"/>
          </w:tcPr>
          <w:p w14:paraId="3542316E" w14:textId="7899795F" w:rsidR="00D368C0" w:rsidRDefault="00D368C0" w:rsidP="00FD7B8E">
            <w:pPr>
              <w:pStyle w:val="TableBullet"/>
              <w:tabs>
                <w:tab w:val="clear" w:pos="284"/>
                <w:tab w:val="clear" w:pos="567"/>
                <w:tab w:val="clear" w:pos="851"/>
              </w:tabs>
              <w:rPr>
                <w:noProof/>
              </w:rPr>
            </w:pPr>
            <w:r>
              <w:rPr>
                <w:noProof/>
              </w:rPr>
              <w:drawing>
                <wp:inline distT="0" distB="0" distL="0" distR="0" wp14:anchorId="32D22427" wp14:editId="63E98AF0">
                  <wp:extent cx="3287915" cy="2034514"/>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63"/>
                          <a:stretch>
                            <a:fillRect/>
                          </a:stretch>
                        </pic:blipFill>
                        <pic:spPr>
                          <a:xfrm>
                            <a:off x="0" y="0"/>
                            <a:ext cx="3292165" cy="2037144"/>
                          </a:xfrm>
                          <a:prstGeom prst="rect">
                            <a:avLst/>
                          </a:prstGeom>
                        </pic:spPr>
                      </pic:pic>
                    </a:graphicData>
                  </a:graphic>
                </wp:inline>
              </w:drawing>
            </w:r>
          </w:p>
        </w:tc>
      </w:tr>
      <w:tr w:rsidR="00362976" w:rsidRPr="008A259A" w14:paraId="772E88CA"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29FCC" w14:textId="11647DEB" w:rsidR="00362976" w:rsidRDefault="00362976" w:rsidP="00362976">
            <w:pPr>
              <w:pStyle w:val="p"/>
              <w:numPr>
                <w:ilvl w:val="1"/>
                <w:numId w:val="5"/>
              </w:numPr>
              <w:tabs>
                <w:tab w:val="left" w:pos="455"/>
              </w:tabs>
              <w:ind w:left="314"/>
            </w:pPr>
            <w:bookmarkStart w:id="119" w:name="TS_81C8AF22EAA549C4B0864818CE44143E"/>
            <w:bookmarkStart w:id="120" w:name="TS_E02DD95C13B84BB5BA58BB620717EE1E"/>
            <w:bookmarkStart w:id="121" w:name="TS_C12E43BB626B49D3867176D8F1CD8B7C"/>
            <w:bookmarkEnd w:id="119"/>
            <w:bookmarkEnd w:id="120"/>
            <w:bookmarkEnd w:id="121"/>
            <w:r w:rsidRPr="008A259A">
              <w:t xml:space="preserve">Click </w:t>
            </w:r>
            <w:r w:rsidR="00402E43">
              <w:t>anywhere</w:t>
            </w:r>
            <w:r w:rsidRPr="008A259A">
              <w:t xml:space="preserve"> on an empty space in the workflow editor</w:t>
            </w:r>
            <w:r w:rsidR="00402E43">
              <w:t xml:space="preserve"> to open </w:t>
            </w:r>
            <w:r w:rsidR="00402E43" w:rsidRPr="00402E43">
              <w:rPr>
                <w:b/>
                <w:bCs/>
              </w:rPr>
              <w:t>Workflow Properties</w:t>
            </w:r>
            <w:r w:rsidRPr="008A259A">
              <w:t>.</w:t>
            </w:r>
            <w:r w:rsidR="001E5DD5">
              <w:br/>
            </w:r>
          </w:p>
          <w:p w14:paraId="1E42F20B" w14:textId="0B0380C7" w:rsidR="001E5DD5" w:rsidRPr="008A259A" w:rsidRDefault="0047308F" w:rsidP="001E5DD5">
            <w:pPr>
              <w:pStyle w:val="p"/>
              <w:numPr>
                <w:ilvl w:val="1"/>
                <w:numId w:val="5"/>
              </w:numPr>
              <w:tabs>
                <w:tab w:val="left" w:pos="455"/>
              </w:tabs>
              <w:ind w:left="314"/>
            </w:pPr>
            <w:r>
              <w:t xml:space="preserve">In </w:t>
            </w:r>
            <w:r w:rsidRPr="0047308F">
              <w:rPr>
                <w:b/>
                <w:bCs/>
              </w:rPr>
              <w:t>Workflow Properties</w:t>
            </w:r>
            <w:r>
              <w:t>, e</w:t>
            </w:r>
            <w:r w:rsidR="001E5DD5" w:rsidRPr="008A259A">
              <w:t xml:space="preserve">nter </w:t>
            </w:r>
            <w:r w:rsidR="00D05D2B" w:rsidRPr="00D05D2B">
              <w:rPr>
                <w:b/>
                <w:bCs/>
              </w:rPr>
              <w:t>Subject</w:t>
            </w:r>
            <w:r w:rsidR="00D05D2B">
              <w:t xml:space="preserve"> as </w:t>
            </w:r>
            <w:r w:rsidR="001E5DD5" w:rsidRPr="008A259A">
              <w:rPr>
                <w:b/>
              </w:rPr>
              <w:t>CAPEX Approval for '</w:t>
            </w:r>
            <w:r w:rsidR="001E5DD5" w:rsidRPr="0047308F">
              <w:rPr>
                <w:b/>
                <w:bCs/>
              </w:rPr>
              <w:t>$</w:t>
            </w:r>
            <w:r w:rsidR="001E5DD5" w:rsidRPr="008A259A">
              <w:rPr>
                <w:b/>
              </w:rPr>
              <w:t>{</w:t>
            </w:r>
            <w:proofErr w:type="spellStart"/>
            <w:proofErr w:type="gramStart"/>
            <w:r w:rsidR="001E5DD5" w:rsidRPr="008A259A">
              <w:rPr>
                <w:b/>
              </w:rPr>
              <w:t>context.Title</w:t>
            </w:r>
            <w:proofErr w:type="spellEnd"/>
            <w:proofErr w:type="gramEnd"/>
            <w:r w:rsidR="001E5DD5" w:rsidRPr="008A259A">
              <w:rPr>
                <w:b/>
              </w:rPr>
              <w:t>}'</w:t>
            </w:r>
          </w:p>
          <w:p w14:paraId="094C5263" w14:textId="77777777" w:rsidR="001E5DD5" w:rsidRPr="008A259A" w:rsidRDefault="001E5DD5" w:rsidP="001E5DD5">
            <w:pPr>
              <w:pStyle w:val="p"/>
              <w:tabs>
                <w:tab w:val="left" w:pos="455"/>
              </w:tabs>
              <w:ind w:left="314"/>
            </w:pPr>
          </w:p>
          <w:p w14:paraId="500150E4" w14:textId="7CFC1B9F" w:rsidR="001E5DD5" w:rsidRPr="008A259A" w:rsidRDefault="001E5DD5" w:rsidP="001E5DD5">
            <w:pPr>
              <w:pStyle w:val="p"/>
              <w:numPr>
                <w:ilvl w:val="1"/>
                <w:numId w:val="5"/>
              </w:numPr>
              <w:tabs>
                <w:tab w:val="left" w:pos="455"/>
              </w:tabs>
              <w:ind w:left="314"/>
            </w:pPr>
            <w:r w:rsidRPr="008A259A">
              <w:t>Enter</w:t>
            </w:r>
            <w:r w:rsidR="00D05D2B">
              <w:t xml:space="preserve"> </w:t>
            </w:r>
            <w:r w:rsidR="00D05D2B" w:rsidRPr="008A259A">
              <w:rPr>
                <w:b/>
              </w:rPr>
              <w:t>Business Key</w:t>
            </w:r>
            <w:r w:rsidR="00D05D2B">
              <w:rPr>
                <w:b/>
              </w:rPr>
              <w:t xml:space="preserve"> </w:t>
            </w:r>
            <w:r w:rsidR="00D05D2B" w:rsidRPr="00D05D2B">
              <w:rPr>
                <w:bCs/>
              </w:rPr>
              <w:t>as</w:t>
            </w:r>
            <w:r w:rsidR="00D05D2B">
              <w:t xml:space="preserve"> </w:t>
            </w:r>
            <w:r w:rsidRPr="00D05D2B">
              <w:rPr>
                <w:b/>
                <w:bCs/>
              </w:rPr>
              <w:t>$</w:t>
            </w:r>
            <w:r w:rsidRPr="008A259A">
              <w:rPr>
                <w:b/>
              </w:rPr>
              <w:t>{</w:t>
            </w:r>
            <w:proofErr w:type="spellStart"/>
            <w:proofErr w:type="gramStart"/>
            <w:r w:rsidRPr="008A259A">
              <w:rPr>
                <w:b/>
              </w:rPr>
              <w:t>context.RequestId</w:t>
            </w:r>
            <w:proofErr w:type="spellEnd"/>
            <w:proofErr w:type="gramEnd"/>
            <w:r w:rsidRPr="008A259A">
              <w:rPr>
                <w:b/>
              </w:rPr>
              <w:t>}</w:t>
            </w:r>
          </w:p>
          <w:p w14:paraId="5D892C1E" w14:textId="77777777" w:rsidR="001E5DD5" w:rsidRPr="008A259A" w:rsidRDefault="001E5DD5" w:rsidP="001E5DD5">
            <w:pPr>
              <w:pStyle w:val="p"/>
              <w:tabs>
                <w:tab w:val="left" w:pos="455"/>
              </w:tabs>
              <w:ind w:left="314"/>
            </w:pPr>
          </w:p>
          <w:p w14:paraId="375BAFAE" w14:textId="7CDD5185" w:rsidR="00362976" w:rsidRPr="008A259A" w:rsidRDefault="001E5DD5" w:rsidP="00402E43">
            <w:pPr>
              <w:pStyle w:val="p"/>
              <w:numPr>
                <w:ilvl w:val="1"/>
                <w:numId w:val="5"/>
              </w:numPr>
              <w:tabs>
                <w:tab w:val="left" w:pos="455"/>
              </w:tabs>
              <w:ind w:left="314"/>
            </w:pPr>
            <w:r w:rsidRPr="008A259A">
              <w:t xml:space="preserve">Select the </w:t>
            </w:r>
            <w:r w:rsidR="00960FDB">
              <w:rPr>
                <w:b/>
              </w:rPr>
              <w:t>ATTRIBUTES</w:t>
            </w:r>
            <w:r w:rsidRPr="008A259A">
              <w:t xml:space="preserve"> tab.</w:t>
            </w:r>
          </w:p>
        </w:tc>
        <w:tc>
          <w:tcPr>
            <w:tcW w:w="6572" w:type="dxa"/>
            <w:tcBorders>
              <w:bottom w:val="nil"/>
              <w:right w:val="nil"/>
            </w:tcBorders>
            <w:shd w:val="clear" w:color="auto" w:fill="auto"/>
            <w:tcMar>
              <w:top w:w="108" w:type="dxa"/>
              <w:bottom w:w="108" w:type="dxa"/>
            </w:tcMar>
            <w:vAlign w:val="center"/>
          </w:tcPr>
          <w:p w14:paraId="536F7D80" w14:textId="5EF56F74" w:rsidR="00362976" w:rsidRPr="008A259A" w:rsidRDefault="001E5DD5" w:rsidP="00362976">
            <w:pPr>
              <w:pStyle w:val="TableBullet"/>
              <w:tabs>
                <w:tab w:val="clear" w:pos="284"/>
                <w:tab w:val="clear" w:pos="567"/>
                <w:tab w:val="clear" w:pos="851"/>
              </w:tabs>
              <w:ind w:left="170"/>
              <w:rPr>
                <w:noProof/>
              </w:rPr>
            </w:pPr>
            <w:r>
              <w:rPr>
                <w:noProof/>
              </w:rPr>
              <w:drawing>
                <wp:inline distT="0" distB="0" distL="0" distR="0" wp14:anchorId="08C19D12" wp14:editId="69DF2FFC">
                  <wp:extent cx="4036060" cy="175641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64"/>
                          <a:stretch>
                            <a:fillRect/>
                          </a:stretch>
                        </pic:blipFill>
                        <pic:spPr>
                          <a:xfrm>
                            <a:off x="0" y="0"/>
                            <a:ext cx="4036060" cy="1756410"/>
                          </a:xfrm>
                          <a:prstGeom prst="rect">
                            <a:avLst/>
                          </a:prstGeom>
                        </pic:spPr>
                      </pic:pic>
                    </a:graphicData>
                  </a:graphic>
                </wp:inline>
              </w:drawing>
            </w:r>
          </w:p>
        </w:tc>
      </w:tr>
      <w:tr w:rsidR="00362976" w:rsidRPr="008A259A" w14:paraId="35697696"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F739E7" w14:textId="4F588CD8" w:rsidR="00362976" w:rsidRDefault="00362976" w:rsidP="00362976">
            <w:pPr>
              <w:pStyle w:val="p"/>
            </w:pPr>
            <w:bookmarkStart w:id="122" w:name="TS_AAEDDDCA59FA430BB3AF8C2A33FE3471"/>
            <w:bookmarkStart w:id="123" w:name="TS_DFE5440C36FB445FA075296FF6550E76"/>
            <w:bookmarkEnd w:id="122"/>
            <w:bookmarkEnd w:id="123"/>
            <w:r w:rsidRPr="008A259A">
              <w:t xml:space="preserve">Note: You can drag the vertical divider line of the </w:t>
            </w:r>
            <w:r w:rsidRPr="008A259A">
              <w:rPr>
                <w:b/>
                <w:bCs/>
              </w:rPr>
              <w:t>Workflow Properties</w:t>
            </w:r>
            <w:r w:rsidRPr="008A259A">
              <w:t xml:space="preserve"> Pane to enlarge it.</w:t>
            </w:r>
            <w:r>
              <w:t xml:space="preserve"> </w:t>
            </w:r>
          </w:p>
          <w:p w14:paraId="13200E3E" w14:textId="4FCF16D9" w:rsidR="00362976" w:rsidRDefault="00362976" w:rsidP="00362976">
            <w:pPr>
              <w:pStyle w:val="p"/>
            </w:pPr>
          </w:p>
          <w:p w14:paraId="0EDFB543" w14:textId="4EE37A67" w:rsidR="00362976" w:rsidRPr="008A259A" w:rsidRDefault="00362976" w:rsidP="00F07996">
            <w:pPr>
              <w:pStyle w:val="p"/>
              <w:tabs>
                <w:tab w:val="left" w:pos="455"/>
                <w:tab w:val="left" w:pos="1589"/>
              </w:tabs>
            </w:pPr>
            <w:r>
              <w:t>Now we will add attributes from the workflow context that will be exposed to be seen in Process Visibility scenario (</w:t>
            </w:r>
            <w:r w:rsidR="007D616B">
              <w:t xml:space="preserve">in </w:t>
            </w:r>
            <w:r>
              <w:t>exercise 3</w:t>
            </w:r>
            <w:r w:rsidR="007D616B">
              <w:t xml:space="preserve"> later</w:t>
            </w:r>
            <w:r>
              <w:t>)</w:t>
            </w:r>
          </w:p>
        </w:tc>
        <w:tc>
          <w:tcPr>
            <w:tcW w:w="6572" w:type="dxa"/>
            <w:tcBorders>
              <w:bottom w:val="nil"/>
              <w:right w:val="nil"/>
            </w:tcBorders>
            <w:shd w:val="clear" w:color="auto" w:fill="auto"/>
            <w:tcMar>
              <w:top w:w="108" w:type="dxa"/>
              <w:bottom w:w="108" w:type="dxa"/>
            </w:tcMar>
            <w:vAlign w:val="center"/>
          </w:tcPr>
          <w:p w14:paraId="373989D5" w14:textId="0C750B7E"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1469993" wp14:editId="0C7E43BE">
                  <wp:extent cx="3714750" cy="771525"/>
                  <wp:effectExtent l="0" t="0" r="0" b="9525"/>
                  <wp:docPr id="42" name="Picture 42" descr="imb_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b__7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771525"/>
                          </a:xfrm>
                          <a:prstGeom prst="rect">
                            <a:avLst/>
                          </a:prstGeom>
                          <a:noFill/>
                          <a:ln>
                            <a:noFill/>
                          </a:ln>
                        </pic:spPr>
                      </pic:pic>
                    </a:graphicData>
                  </a:graphic>
                </wp:inline>
              </w:drawing>
            </w:r>
          </w:p>
        </w:tc>
      </w:tr>
      <w:tr w:rsidR="00362976" w:rsidRPr="008A259A" w14:paraId="01619A5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86B1D3B" w14:textId="097DE764" w:rsidR="00362976" w:rsidRPr="008A259A" w:rsidRDefault="00362976" w:rsidP="00362976">
            <w:pPr>
              <w:pStyle w:val="p"/>
              <w:numPr>
                <w:ilvl w:val="1"/>
                <w:numId w:val="5"/>
              </w:numPr>
              <w:tabs>
                <w:tab w:val="left" w:pos="455"/>
              </w:tabs>
              <w:ind w:left="314"/>
            </w:pPr>
            <w:bookmarkStart w:id="124" w:name="TS_D296E018CB85403288043A35D375E3DA"/>
            <w:bookmarkEnd w:id="124"/>
            <w:r w:rsidRPr="008A259A">
              <w:lastRenderedPageBreak/>
              <w:t xml:space="preserve">Select </w:t>
            </w:r>
            <w:r w:rsidRPr="008A259A">
              <w:rPr>
                <w:b/>
              </w:rPr>
              <w:t>Add</w:t>
            </w:r>
            <w:r w:rsidRPr="008A259A">
              <w:t>.</w:t>
            </w:r>
          </w:p>
          <w:p w14:paraId="604D0C31" w14:textId="77777777" w:rsidR="00362976" w:rsidRPr="008A259A" w:rsidRDefault="00362976" w:rsidP="00362976">
            <w:pPr>
              <w:pStyle w:val="p"/>
              <w:tabs>
                <w:tab w:val="left" w:pos="455"/>
              </w:tabs>
              <w:ind w:left="314"/>
            </w:pPr>
          </w:p>
          <w:p w14:paraId="06D99C24" w14:textId="6536A855"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ID</w:t>
            </w:r>
            <w:r w:rsidRPr="008A259A">
              <w:t>.</w:t>
            </w:r>
          </w:p>
          <w:p w14:paraId="6547D543" w14:textId="77777777" w:rsidR="00362976" w:rsidRPr="008A259A" w:rsidRDefault="00362976" w:rsidP="00362976">
            <w:pPr>
              <w:pStyle w:val="p"/>
              <w:tabs>
                <w:tab w:val="left" w:pos="455"/>
              </w:tabs>
              <w:ind w:left="314"/>
            </w:pPr>
          </w:p>
          <w:p w14:paraId="0FCD506C" w14:textId="0ADDE76C"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Label</w:t>
            </w:r>
            <w:r w:rsidRPr="008A259A">
              <w:t>.</w:t>
            </w:r>
          </w:p>
          <w:p w14:paraId="5292F3FC" w14:textId="77777777" w:rsidR="00362976" w:rsidRPr="008A259A" w:rsidRDefault="00362976" w:rsidP="00362976">
            <w:pPr>
              <w:pStyle w:val="p"/>
              <w:tabs>
                <w:tab w:val="left" w:pos="455"/>
              </w:tabs>
              <w:ind w:left="314"/>
            </w:pPr>
          </w:p>
          <w:p w14:paraId="05FD184D" w14:textId="266CC563" w:rsidR="00362976" w:rsidRPr="008A259A" w:rsidRDefault="00362976" w:rsidP="00362976">
            <w:pPr>
              <w:pStyle w:val="p"/>
              <w:numPr>
                <w:ilvl w:val="1"/>
                <w:numId w:val="5"/>
              </w:numPr>
              <w:tabs>
                <w:tab w:val="left" w:pos="455"/>
              </w:tabs>
              <w:ind w:left="314"/>
            </w:pPr>
            <w:r w:rsidRPr="008A259A">
              <w:t xml:space="preserve">Enter </w:t>
            </w:r>
            <w:r w:rsidRPr="00F07996">
              <w:rPr>
                <w:b/>
                <w:bCs/>
              </w:rPr>
              <w:t>$</w:t>
            </w:r>
            <w:r w:rsidRPr="008A259A">
              <w:rPr>
                <w:b/>
              </w:rPr>
              <w:t>{</w:t>
            </w:r>
            <w:proofErr w:type="spellStart"/>
            <w:proofErr w:type="gramStart"/>
            <w:r w:rsidRPr="008A259A">
              <w:rPr>
                <w:b/>
              </w:rPr>
              <w:t>context.Investment.Currency</w:t>
            </w:r>
            <w:proofErr w:type="spellEnd"/>
            <w:proofErr w:type="gramEnd"/>
            <w:r w:rsidRPr="008A259A">
              <w:rPr>
                <w:b/>
              </w:rPr>
              <w:t>}</w:t>
            </w:r>
            <w:r w:rsidRPr="008A259A">
              <w:t xml:space="preserve"> as </w:t>
            </w:r>
            <w:r w:rsidRPr="008A259A">
              <w:rPr>
                <w:b/>
              </w:rPr>
              <w:t>Value</w:t>
            </w:r>
            <w:r w:rsidRPr="008A259A">
              <w:t>.</w:t>
            </w:r>
          </w:p>
        </w:tc>
        <w:tc>
          <w:tcPr>
            <w:tcW w:w="6572" w:type="dxa"/>
            <w:tcBorders>
              <w:bottom w:val="nil"/>
              <w:right w:val="nil"/>
            </w:tcBorders>
            <w:shd w:val="clear" w:color="auto" w:fill="auto"/>
            <w:tcMar>
              <w:top w:w="108" w:type="dxa"/>
              <w:bottom w:w="108" w:type="dxa"/>
            </w:tcMar>
            <w:vAlign w:val="center"/>
          </w:tcPr>
          <w:p w14:paraId="5999EE8E" w14:textId="1EDC83EA"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CBD7C9B" wp14:editId="5C61FC8E">
                  <wp:extent cx="3714750" cy="828675"/>
                  <wp:effectExtent l="0" t="0" r="0" b="9525"/>
                  <wp:docPr id="41" name="Picture 41" descr="imb_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b__7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362976" w:rsidRPr="008A259A" w14:paraId="78CFC629" w14:textId="77777777" w:rsidTr="00A50B2D">
        <w:trPr>
          <w:trHeight w:val="814"/>
        </w:trPr>
        <w:tc>
          <w:tcPr>
            <w:tcW w:w="3828" w:type="dxa"/>
            <w:tcBorders>
              <w:left w:val="nil"/>
              <w:bottom w:val="nil"/>
            </w:tcBorders>
            <w:shd w:val="clear" w:color="auto" w:fill="auto"/>
            <w:tcMar>
              <w:top w:w="108" w:type="dxa"/>
              <w:bottom w:w="108" w:type="dxa"/>
            </w:tcMar>
            <w:vAlign w:val="center"/>
          </w:tcPr>
          <w:p w14:paraId="55F1FF77" w14:textId="6F698880" w:rsidR="00362976" w:rsidRPr="008A259A" w:rsidRDefault="00362976" w:rsidP="00362976">
            <w:pPr>
              <w:pStyle w:val="p"/>
              <w:numPr>
                <w:ilvl w:val="1"/>
                <w:numId w:val="5"/>
              </w:numPr>
              <w:tabs>
                <w:tab w:val="left" w:pos="455"/>
              </w:tabs>
              <w:ind w:left="314"/>
            </w:pPr>
            <w:bookmarkStart w:id="125" w:name="TS_4CD64B228BDF4399AF14637998FE98BF"/>
            <w:bookmarkEnd w:id="125"/>
            <w:r w:rsidRPr="008A259A">
              <w:t>In the same way, add the following fields:</w:t>
            </w:r>
          </w:p>
          <w:p w14:paraId="3FE259B6" w14:textId="77777777" w:rsidR="00362976" w:rsidRPr="008A259A" w:rsidRDefault="00362976" w:rsidP="00362976">
            <w:pPr>
              <w:pStyle w:val="p"/>
            </w:pPr>
            <w:r w:rsidRPr="008A259A">
              <w:t> </w:t>
            </w:r>
          </w:p>
          <w:p w14:paraId="69988104" w14:textId="77777777" w:rsidR="00362976" w:rsidRPr="008A259A" w:rsidRDefault="00362976" w:rsidP="00362976">
            <w:pPr>
              <w:pStyle w:val="p"/>
            </w:pPr>
            <w:r w:rsidRPr="008A259A">
              <w:rPr>
                <w:b/>
              </w:rPr>
              <w:t>ID:</w:t>
            </w:r>
            <w:r w:rsidRPr="008A259A">
              <w:t xml:space="preserve"> </w:t>
            </w:r>
            <w:proofErr w:type="spellStart"/>
            <w:r w:rsidRPr="008A259A">
              <w:t>TotalCost</w:t>
            </w:r>
            <w:proofErr w:type="spellEnd"/>
          </w:p>
          <w:p w14:paraId="1A9A77DB" w14:textId="77777777" w:rsidR="00362976" w:rsidRPr="008A259A" w:rsidRDefault="00362976" w:rsidP="00362976">
            <w:pPr>
              <w:pStyle w:val="p"/>
            </w:pPr>
            <w:r w:rsidRPr="008A259A">
              <w:rPr>
                <w:b/>
              </w:rPr>
              <w:t>Label:</w:t>
            </w:r>
            <w:r w:rsidRPr="008A259A">
              <w:t xml:space="preserve"> Total Cost</w:t>
            </w:r>
          </w:p>
          <w:p w14:paraId="32F4DAA3" w14:textId="3F0C40EC" w:rsidR="00362976" w:rsidRPr="008A259A" w:rsidRDefault="00362976" w:rsidP="00362976">
            <w:pPr>
              <w:pStyle w:val="p"/>
              <w:rPr>
                <w:bCs/>
                <w:sz w:val="18"/>
                <w:szCs w:val="18"/>
              </w:rPr>
            </w:pPr>
            <w:r w:rsidRPr="008A259A">
              <w:rPr>
                <w:b/>
              </w:rPr>
              <w:t>Value:</w:t>
            </w:r>
            <w:r w:rsidR="00F879AD">
              <w:rPr>
                <w:b/>
              </w:rPr>
              <w:t xml:space="preserve"> </w:t>
            </w:r>
            <w:r w:rsidRPr="008A259A">
              <w:rPr>
                <w:bCs/>
                <w:sz w:val="18"/>
                <w:szCs w:val="18"/>
              </w:rPr>
              <w:t>${</w:t>
            </w:r>
            <w:proofErr w:type="spellStart"/>
            <w:proofErr w:type="gramStart"/>
            <w:r w:rsidRPr="008A259A">
              <w:rPr>
                <w:bCs/>
                <w:sz w:val="18"/>
                <w:szCs w:val="18"/>
              </w:rPr>
              <w:t>context.Investment.TotalCost</w:t>
            </w:r>
            <w:proofErr w:type="spellEnd"/>
            <w:proofErr w:type="gramEnd"/>
            <w:r w:rsidRPr="008A259A">
              <w:rPr>
                <w:bCs/>
                <w:sz w:val="18"/>
                <w:szCs w:val="18"/>
              </w:rPr>
              <w:t>}</w:t>
            </w:r>
          </w:p>
          <w:p w14:paraId="6921D020" w14:textId="3414507C" w:rsidR="00362976" w:rsidRPr="008A259A" w:rsidRDefault="00362976" w:rsidP="00362976">
            <w:pPr>
              <w:pStyle w:val="p"/>
            </w:pPr>
            <w:r w:rsidRPr="008A259A">
              <w:t> </w:t>
            </w:r>
          </w:p>
          <w:p w14:paraId="513A3BC2" w14:textId="77777777" w:rsidR="00362976" w:rsidRPr="008A259A" w:rsidRDefault="00362976" w:rsidP="00362976">
            <w:pPr>
              <w:pStyle w:val="p"/>
            </w:pPr>
            <w:r w:rsidRPr="008A259A">
              <w:rPr>
                <w:b/>
              </w:rPr>
              <w:t>ID:</w:t>
            </w:r>
            <w:r w:rsidRPr="008A259A">
              <w:t xml:space="preserve"> CAPEX</w:t>
            </w:r>
          </w:p>
          <w:p w14:paraId="42135D0A" w14:textId="77777777" w:rsidR="00362976" w:rsidRPr="008A259A" w:rsidRDefault="00362976" w:rsidP="00362976">
            <w:pPr>
              <w:pStyle w:val="p"/>
            </w:pPr>
            <w:r w:rsidRPr="008A259A">
              <w:rPr>
                <w:b/>
              </w:rPr>
              <w:t>Label:</w:t>
            </w:r>
            <w:r w:rsidRPr="008A259A">
              <w:t xml:space="preserve"> CAPEX</w:t>
            </w:r>
          </w:p>
          <w:p w14:paraId="7BE5211F" w14:textId="77777777" w:rsidR="00362976" w:rsidRPr="008A259A" w:rsidRDefault="00362976" w:rsidP="00362976">
            <w:pPr>
              <w:pStyle w:val="p"/>
            </w:pPr>
            <w:r w:rsidRPr="008A259A">
              <w:rPr>
                <w:b/>
              </w:rPr>
              <w:t xml:space="preserve">Value: </w:t>
            </w:r>
            <w:r w:rsidRPr="008A259A">
              <w:rPr>
                <w:bCs/>
                <w:sz w:val="18"/>
                <w:szCs w:val="18"/>
              </w:rPr>
              <w:t>${</w:t>
            </w:r>
            <w:proofErr w:type="spellStart"/>
            <w:proofErr w:type="gramStart"/>
            <w:r w:rsidRPr="008A259A">
              <w:rPr>
                <w:bCs/>
                <w:sz w:val="18"/>
                <w:szCs w:val="18"/>
              </w:rPr>
              <w:t>context.Investment.CAPEX</w:t>
            </w:r>
            <w:proofErr w:type="spellEnd"/>
            <w:proofErr w:type="gramEnd"/>
            <w:r w:rsidRPr="008A259A">
              <w:rPr>
                <w:bCs/>
                <w:sz w:val="18"/>
                <w:szCs w:val="18"/>
              </w:rPr>
              <w:t>}</w:t>
            </w:r>
          </w:p>
          <w:p w14:paraId="1B8380D9" w14:textId="31D9C8AF" w:rsidR="00362976" w:rsidRPr="008A259A" w:rsidRDefault="00362976" w:rsidP="00362976">
            <w:pPr>
              <w:pStyle w:val="p"/>
            </w:pPr>
            <w:r w:rsidRPr="008A259A">
              <w:t> </w:t>
            </w:r>
          </w:p>
          <w:p w14:paraId="1EF2CC51" w14:textId="77777777" w:rsidR="00362976" w:rsidRPr="008A259A" w:rsidRDefault="00362976" w:rsidP="00362976">
            <w:pPr>
              <w:pStyle w:val="p"/>
            </w:pPr>
            <w:r w:rsidRPr="008A259A">
              <w:rPr>
                <w:b/>
              </w:rPr>
              <w:t>ID:</w:t>
            </w:r>
            <w:r w:rsidRPr="008A259A">
              <w:t xml:space="preserve"> ROI</w:t>
            </w:r>
          </w:p>
          <w:p w14:paraId="6394FDD7" w14:textId="77777777" w:rsidR="00362976" w:rsidRPr="008A259A" w:rsidRDefault="00362976" w:rsidP="00362976">
            <w:pPr>
              <w:pStyle w:val="p"/>
            </w:pPr>
            <w:r w:rsidRPr="008A259A">
              <w:rPr>
                <w:b/>
              </w:rPr>
              <w:t>Label:</w:t>
            </w:r>
            <w:r w:rsidRPr="008A259A">
              <w:t xml:space="preserve"> ROI</w:t>
            </w:r>
          </w:p>
          <w:p w14:paraId="65DB06B5" w14:textId="77777777" w:rsidR="00362976" w:rsidRPr="008A259A" w:rsidRDefault="00362976" w:rsidP="00362976">
            <w:pPr>
              <w:pStyle w:val="p"/>
              <w:rPr>
                <w:bCs/>
              </w:rPr>
            </w:pPr>
            <w:r w:rsidRPr="008A259A">
              <w:rPr>
                <w:b/>
              </w:rPr>
              <w:t xml:space="preserve">Value: </w:t>
            </w:r>
            <w:r w:rsidRPr="008A259A">
              <w:rPr>
                <w:bCs/>
              </w:rPr>
              <w:t>${</w:t>
            </w:r>
            <w:proofErr w:type="spellStart"/>
            <w:r w:rsidRPr="008A259A">
              <w:rPr>
                <w:bCs/>
              </w:rPr>
              <w:t>context.Investment.ROI</w:t>
            </w:r>
            <w:proofErr w:type="spellEnd"/>
            <w:r w:rsidRPr="008A259A">
              <w:rPr>
                <w:bCs/>
              </w:rPr>
              <w:t>}</w:t>
            </w:r>
          </w:p>
          <w:p w14:paraId="0FC52FB8" w14:textId="665FAA5D" w:rsidR="00362976" w:rsidRPr="008A259A" w:rsidRDefault="00362976" w:rsidP="00362976">
            <w:pPr>
              <w:pStyle w:val="p"/>
            </w:pPr>
            <w:r w:rsidRPr="008A259A">
              <w:t> </w:t>
            </w:r>
          </w:p>
          <w:p w14:paraId="1AC4622A" w14:textId="77777777" w:rsidR="00362976" w:rsidRPr="008A259A" w:rsidRDefault="00362976" w:rsidP="00362976">
            <w:pPr>
              <w:pStyle w:val="p"/>
            </w:pPr>
            <w:r w:rsidRPr="008A259A">
              <w:rPr>
                <w:b/>
              </w:rPr>
              <w:t>ID:</w:t>
            </w:r>
            <w:r w:rsidRPr="008A259A">
              <w:t xml:space="preserve"> Country</w:t>
            </w:r>
          </w:p>
          <w:p w14:paraId="7AF6A132" w14:textId="77777777" w:rsidR="00362976" w:rsidRPr="008A259A" w:rsidRDefault="00362976" w:rsidP="00362976">
            <w:pPr>
              <w:pStyle w:val="p"/>
            </w:pPr>
            <w:r w:rsidRPr="008A259A">
              <w:rPr>
                <w:b/>
              </w:rPr>
              <w:t>Label:</w:t>
            </w:r>
            <w:r w:rsidRPr="008A259A">
              <w:t xml:space="preserve"> Country</w:t>
            </w:r>
          </w:p>
          <w:p w14:paraId="6293075A" w14:textId="0A943263" w:rsidR="00362976" w:rsidRPr="008A259A" w:rsidRDefault="00362976" w:rsidP="00362976">
            <w:pPr>
              <w:pStyle w:val="p"/>
              <w:rPr>
                <w:bCs/>
                <w:sz w:val="18"/>
                <w:szCs w:val="18"/>
              </w:rPr>
            </w:pPr>
            <w:r w:rsidRPr="008A259A">
              <w:rPr>
                <w:b/>
              </w:rPr>
              <w:t xml:space="preserve">Value: </w:t>
            </w:r>
            <w:r w:rsidRPr="008A259A">
              <w:rPr>
                <w:bCs/>
                <w:sz w:val="18"/>
                <w:szCs w:val="18"/>
              </w:rPr>
              <w:t>${</w:t>
            </w:r>
            <w:proofErr w:type="spellStart"/>
            <w:proofErr w:type="gramStart"/>
            <w:r w:rsidRPr="008A259A">
              <w:rPr>
                <w:bCs/>
                <w:sz w:val="18"/>
                <w:szCs w:val="18"/>
              </w:rPr>
              <w:t>context.Investment.Country</w:t>
            </w:r>
            <w:proofErr w:type="spellEnd"/>
            <w:proofErr w:type="gramEnd"/>
            <w:r w:rsidRPr="008A259A">
              <w:rPr>
                <w:bCs/>
                <w:sz w:val="18"/>
                <w:szCs w:val="18"/>
              </w:rPr>
              <w:t>}</w:t>
            </w:r>
          </w:p>
          <w:p w14:paraId="3D8E0234" w14:textId="77777777" w:rsidR="00362976" w:rsidRPr="008A259A" w:rsidRDefault="00362976" w:rsidP="00362976">
            <w:pPr>
              <w:pStyle w:val="p"/>
            </w:pPr>
            <w:r w:rsidRPr="008A259A">
              <w:t> </w:t>
            </w:r>
          </w:p>
          <w:p w14:paraId="2BE01EC5" w14:textId="486AC73B" w:rsidR="00362976" w:rsidRPr="008A259A" w:rsidRDefault="00362976" w:rsidP="00362976">
            <w:pPr>
              <w:pStyle w:val="p"/>
            </w:pPr>
            <w:r w:rsidRPr="008A259A">
              <w:rPr>
                <w:b/>
              </w:rPr>
              <w:t>ID:</w:t>
            </w:r>
            <w:r w:rsidRPr="008A259A">
              <w:t xml:space="preserve"> Type</w:t>
            </w:r>
          </w:p>
          <w:p w14:paraId="500943AE" w14:textId="77777777" w:rsidR="00362976" w:rsidRPr="008A259A" w:rsidRDefault="00362976" w:rsidP="00362976">
            <w:pPr>
              <w:pStyle w:val="p"/>
            </w:pPr>
            <w:r w:rsidRPr="008A259A">
              <w:rPr>
                <w:b/>
              </w:rPr>
              <w:t>Label:</w:t>
            </w:r>
            <w:r w:rsidRPr="008A259A">
              <w:t xml:space="preserve"> Type</w:t>
            </w:r>
          </w:p>
          <w:p w14:paraId="0E765B6E"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context.Investment.Type</w:t>
            </w:r>
            <w:proofErr w:type="spellEnd"/>
            <w:proofErr w:type="gramEnd"/>
            <w:r w:rsidRPr="008A259A">
              <w:rPr>
                <w:bCs/>
              </w:rPr>
              <w:t>}</w:t>
            </w:r>
          </w:p>
          <w:p w14:paraId="6D71A1F7" w14:textId="436A0D82" w:rsidR="00362976" w:rsidRPr="008A259A" w:rsidRDefault="00362976" w:rsidP="00362976">
            <w:pPr>
              <w:pStyle w:val="p"/>
            </w:pPr>
            <w:r w:rsidRPr="008A259A">
              <w:t>  </w:t>
            </w:r>
          </w:p>
          <w:p w14:paraId="3B5F7731" w14:textId="77777777" w:rsidR="00362976" w:rsidRPr="008A259A" w:rsidRDefault="00362976" w:rsidP="00362976">
            <w:pPr>
              <w:pStyle w:val="p"/>
            </w:pPr>
            <w:r w:rsidRPr="008A259A">
              <w:rPr>
                <w:b/>
              </w:rPr>
              <w:t>ID:</w:t>
            </w:r>
            <w:r w:rsidRPr="008A259A">
              <w:t xml:space="preserve"> Title</w:t>
            </w:r>
          </w:p>
          <w:p w14:paraId="586C7362" w14:textId="77777777" w:rsidR="00362976" w:rsidRPr="008A259A" w:rsidRDefault="00362976" w:rsidP="00362976">
            <w:pPr>
              <w:pStyle w:val="p"/>
            </w:pPr>
            <w:r w:rsidRPr="008A259A">
              <w:rPr>
                <w:b/>
              </w:rPr>
              <w:t>Label:</w:t>
            </w:r>
            <w:r w:rsidRPr="008A259A">
              <w:t xml:space="preserve"> Title</w:t>
            </w:r>
          </w:p>
          <w:p w14:paraId="5393559C"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context.Title</w:t>
            </w:r>
            <w:proofErr w:type="spellEnd"/>
            <w:proofErr w:type="gramEnd"/>
            <w:r w:rsidRPr="008A259A">
              <w:rPr>
                <w:bCs/>
              </w:rPr>
              <w:t>}</w:t>
            </w:r>
          </w:p>
          <w:p w14:paraId="292BAD0E" w14:textId="2CC870B0" w:rsidR="00362976" w:rsidRPr="008A259A" w:rsidRDefault="00362976" w:rsidP="00362976">
            <w:pPr>
              <w:pStyle w:val="p"/>
            </w:pPr>
            <w:r w:rsidRPr="008A259A">
              <w:t> </w:t>
            </w:r>
          </w:p>
          <w:p w14:paraId="0B9AB3CD" w14:textId="77777777" w:rsidR="00362976" w:rsidRPr="008A259A" w:rsidRDefault="00362976" w:rsidP="00362976">
            <w:pPr>
              <w:pStyle w:val="p"/>
            </w:pPr>
            <w:r w:rsidRPr="008A259A">
              <w:rPr>
                <w:b/>
              </w:rPr>
              <w:t>ID:</w:t>
            </w:r>
            <w:r w:rsidRPr="008A259A">
              <w:t xml:space="preserve"> </w:t>
            </w:r>
            <w:proofErr w:type="spellStart"/>
            <w:r w:rsidRPr="008A259A">
              <w:t>RequestId</w:t>
            </w:r>
            <w:proofErr w:type="spellEnd"/>
          </w:p>
          <w:p w14:paraId="48F07E6A" w14:textId="77777777" w:rsidR="00362976" w:rsidRPr="008A259A" w:rsidRDefault="00362976" w:rsidP="00362976">
            <w:pPr>
              <w:pStyle w:val="p"/>
            </w:pPr>
            <w:r w:rsidRPr="008A259A">
              <w:rPr>
                <w:b/>
              </w:rPr>
              <w:t>Label:</w:t>
            </w:r>
            <w:r w:rsidRPr="008A259A">
              <w:t xml:space="preserve"> Request Id</w:t>
            </w:r>
          </w:p>
          <w:p w14:paraId="4D2E7229"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context.RequestId</w:t>
            </w:r>
            <w:proofErr w:type="spellEnd"/>
            <w:proofErr w:type="gramEnd"/>
            <w:r w:rsidRPr="008A259A">
              <w:rPr>
                <w:bCs/>
              </w:rPr>
              <w:t>}</w:t>
            </w:r>
          </w:p>
          <w:p w14:paraId="09DE7DF1" w14:textId="77777777" w:rsidR="00362976" w:rsidRPr="008A259A" w:rsidRDefault="00362976" w:rsidP="00362976">
            <w:pPr>
              <w:pStyle w:val="p"/>
            </w:pPr>
          </w:p>
          <w:p w14:paraId="47762B8E" w14:textId="3BE95AD4" w:rsidR="00362976" w:rsidRPr="008A259A" w:rsidRDefault="00362976" w:rsidP="00362976">
            <w:pPr>
              <w:pStyle w:val="p"/>
            </w:pPr>
            <w:r w:rsidRPr="008A259A">
              <w:t>Note: Currently only String type is supported.</w:t>
            </w:r>
          </w:p>
        </w:tc>
        <w:tc>
          <w:tcPr>
            <w:tcW w:w="6572" w:type="dxa"/>
            <w:tcBorders>
              <w:bottom w:val="nil"/>
              <w:right w:val="nil"/>
            </w:tcBorders>
            <w:shd w:val="clear" w:color="auto" w:fill="auto"/>
            <w:tcMar>
              <w:top w:w="108" w:type="dxa"/>
              <w:bottom w:w="108" w:type="dxa"/>
            </w:tcMar>
            <w:vAlign w:val="center"/>
          </w:tcPr>
          <w:p w14:paraId="1B71D39C" w14:textId="4A00FD13"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22F9AA78" wp14:editId="5F0D703E">
                  <wp:extent cx="3714750" cy="1952625"/>
                  <wp:effectExtent l="0" t="0" r="0" b="9525"/>
                  <wp:docPr id="39" name="Picture 39" descr="imb_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b__7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tc>
      </w:tr>
      <w:tr w:rsidR="00362976" w:rsidRPr="008A259A" w14:paraId="31C1025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4835A02" w14:textId="33CF2033" w:rsidR="00362976" w:rsidRPr="008A259A" w:rsidRDefault="00362976" w:rsidP="00362976">
            <w:pPr>
              <w:pStyle w:val="p"/>
            </w:pPr>
            <w:bookmarkStart w:id="126" w:name="TS_DA71F018835C422E967C16B142D61696"/>
            <w:bookmarkEnd w:id="126"/>
            <w:r w:rsidRPr="008A259A">
              <w:lastRenderedPageBreak/>
              <w:t xml:space="preserve">Your workflow should </w:t>
            </w:r>
            <w:r w:rsidR="007B7467">
              <w:t xml:space="preserve">finally </w:t>
            </w:r>
            <w:r w:rsidRPr="008A259A">
              <w:t>look like this.</w:t>
            </w:r>
          </w:p>
          <w:p w14:paraId="33A5713D"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6CF5EE39" w14:textId="31B44E70" w:rsidR="00362976" w:rsidRPr="008A259A" w:rsidRDefault="007B7467" w:rsidP="00362976">
            <w:pPr>
              <w:pStyle w:val="TableBullet"/>
              <w:tabs>
                <w:tab w:val="clear" w:pos="284"/>
                <w:tab w:val="clear" w:pos="567"/>
                <w:tab w:val="clear" w:pos="851"/>
              </w:tabs>
              <w:rPr>
                <w:noProof/>
              </w:rPr>
            </w:pPr>
            <w:r w:rsidRPr="007B7467">
              <w:rPr>
                <w:noProof/>
              </w:rPr>
              <w:drawing>
                <wp:inline distT="0" distB="0" distL="0" distR="0" wp14:anchorId="6D31EC03" wp14:editId="2F381A50">
                  <wp:extent cx="4036060" cy="11772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6060" cy="1177290"/>
                          </a:xfrm>
                          <a:prstGeom prst="rect">
                            <a:avLst/>
                          </a:prstGeom>
                        </pic:spPr>
                      </pic:pic>
                    </a:graphicData>
                  </a:graphic>
                </wp:inline>
              </w:drawing>
            </w:r>
          </w:p>
        </w:tc>
      </w:tr>
      <w:tr w:rsidR="00362976" w:rsidRPr="008A259A" w14:paraId="5B1A9324"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8BB727" w14:textId="089B1732" w:rsidR="00362976" w:rsidRPr="008A259A" w:rsidRDefault="00362976" w:rsidP="00362976">
            <w:pPr>
              <w:pStyle w:val="p"/>
            </w:pPr>
            <w:bookmarkStart w:id="127" w:name="TS_63237FD2C2C1448DA1DB4686398314F9"/>
            <w:bookmarkEnd w:id="127"/>
            <w:r w:rsidRPr="008A259A">
              <w:t xml:space="preserve">Note: If you did not use </w:t>
            </w:r>
            <w:r w:rsidRPr="008A259A">
              <w:rPr>
                <w:b/>
              </w:rPr>
              <w:t>Auto Save</w:t>
            </w:r>
            <w:r w:rsidRPr="008A259A">
              <w:t>, ensure that all files are saved.</w:t>
            </w:r>
          </w:p>
          <w:p w14:paraId="387F64F5"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0A50DC28" w14:textId="7BFE1C4B"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5E90743D" wp14:editId="2D943D52">
                  <wp:extent cx="2254585" cy="2695699"/>
                  <wp:effectExtent l="0" t="0" r="6350" b="0"/>
                  <wp:docPr id="37" name="Picture 37" descr="imb_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b__7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4970" cy="2708115"/>
                          </a:xfrm>
                          <a:prstGeom prst="rect">
                            <a:avLst/>
                          </a:prstGeom>
                          <a:noFill/>
                          <a:ln>
                            <a:noFill/>
                          </a:ln>
                        </pic:spPr>
                      </pic:pic>
                    </a:graphicData>
                  </a:graphic>
                </wp:inline>
              </w:drawing>
            </w:r>
          </w:p>
        </w:tc>
      </w:tr>
    </w:tbl>
    <w:p w14:paraId="02E3AD9B" w14:textId="1717CF1A" w:rsidR="00A26418" w:rsidRPr="008A259A" w:rsidRDefault="004A4220" w:rsidP="00A26418">
      <w:pPr>
        <w:pStyle w:val="Heading1"/>
        <w:rPr>
          <w:lang w:val="en-US"/>
        </w:rPr>
      </w:pPr>
      <w:r>
        <w:rPr>
          <w:lang w:val="en-US"/>
        </w:rPr>
        <w:lastRenderedPageBreak/>
        <w:br/>
      </w:r>
      <w:bookmarkStart w:id="128" w:name="_Toc52990124"/>
      <w:r w:rsidR="00A26418" w:rsidRPr="008A259A">
        <w:rPr>
          <w:lang w:val="en-US"/>
        </w:rPr>
        <w:t>build and deploy WORKFLOW</w:t>
      </w:r>
      <w:bookmarkEnd w:id="128"/>
      <w:r w:rsidR="00A26418" w:rsidRPr="008A259A">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6910"/>
      </w:tblGrid>
      <w:tr w:rsidR="00F43EA2" w:rsidRPr="008A259A" w14:paraId="00ACA631" w14:textId="77777777" w:rsidTr="00CB7FFC">
        <w:trPr>
          <w:trHeight w:val="583"/>
          <w:tblHeader/>
        </w:trPr>
        <w:tc>
          <w:tcPr>
            <w:tcW w:w="306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9C45183" w14:textId="77777777" w:rsidR="00F43EA2" w:rsidRPr="008A259A" w:rsidRDefault="00F43EA2" w:rsidP="004A4181">
            <w:pPr>
              <w:pStyle w:val="TableHeadline"/>
            </w:pPr>
            <w:r w:rsidRPr="008A259A">
              <w:t>Explanation</w:t>
            </w:r>
          </w:p>
        </w:tc>
        <w:tc>
          <w:tcPr>
            <w:tcW w:w="691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B77DED7" w14:textId="77777777" w:rsidR="00F43EA2" w:rsidRPr="008A259A" w:rsidRDefault="00F43EA2" w:rsidP="004A4181">
            <w:pPr>
              <w:pStyle w:val="TableHeadline"/>
            </w:pPr>
            <w:r w:rsidRPr="008A259A">
              <w:t>Screenshot</w:t>
            </w:r>
          </w:p>
        </w:tc>
      </w:tr>
      <w:tr w:rsidR="00F43EA2" w:rsidRPr="008A259A" w14:paraId="3011AED0" w14:textId="77777777" w:rsidTr="00CB7FFC">
        <w:trPr>
          <w:trHeight w:val="3513"/>
        </w:trPr>
        <w:tc>
          <w:tcPr>
            <w:tcW w:w="3064" w:type="dxa"/>
            <w:tcBorders>
              <w:top w:val="single" w:sz="18" w:space="0" w:color="auto"/>
              <w:left w:val="nil"/>
              <w:bottom w:val="single" w:sz="4" w:space="0" w:color="auto"/>
            </w:tcBorders>
            <w:shd w:val="clear" w:color="auto" w:fill="auto"/>
            <w:tcMar>
              <w:top w:w="108" w:type="dxa"/>
              <w:bottom w:w="108" w:type="dxa"/>
            </w:tcMar>
            <w:vAlign w:val="center"/>
          </w:tcPr>
          <w:p w14:paraId="348EA6CC" w14:textId="438A8791" w:rsidR="00F43EA2" w:rsidRPr="008A259A" w:rsidRDefault="00F43EA2" w:rsidP="00963EC8">
            <w:pPr>
              <w:pStyle w:val="p"/>
              <w:numPr>
                <w:ilvl w:val="1"/>
                <w:numId w:val="5"/>
              </w:numPr>
              <w:ind w:left="314"/>
            </w:pPr>
            <w:bookmarkStart w:id="129" w:name="TS_09F0A4F7DD234326B8A7CF75A5EE4003"/>
            <w:bookmarkEnd w:id="129"/>
            <w:r w:rsidRPr="008A259A">
              <w:t xml:space="preserve">Double-click the file </w:t>
            </w:r>
            <w:proofErr w:type="gramStart"/>
            <w:r w:rsidRPr="008A259A">
              <w:rPr>
                <w:b/>
              </w:rPr>
              <w:t>mta.yaml</w:t>
            </w:r>
            <w:proofErr w:type="gramEnd"/>
            <w:r w:rsidRPr="008A259A">
              <w:t xml:space="preserve"> to open it.</w:t>
            </w:r>
          </w:p>
          <w:p w14:paraId="5FA1A2CB" w14:textId="77777777" w:rsidR="00F43EA2" w:rsidRPr="008A259A" w:rsidRDefault="00F43EA2" w:rsidP="000869D3">
            <w:pPr>
              <w:pStyle w:val="p"/>
              <w:ind w:left="314"/>
            </w:pPr>
          </w:p>
          <w:p w14:paraId="32672374" w14:textId="7ACEDF82" w:rsidR="00F43EA2" w:rsidRPr="008A259A" w:rsidRDefault="00F43EA2" w:rsidP="00E86054">
            <w:pPr>
              <w:pStyle w:val="p"/>
            </w:pPr>
            <w:r w:rsidRPr="008A259A">
              <w:t xml:space="preserve">Note: The default MTA will create a </w:t>
            </w:r>
            <w:r w:rsidR="00E41AE3">
              <w:t xml:space="preserve">reference to a </w:t>
            </w:r>
            <w:r w:rsidRPr="008A259A">
              <w:t xml:space="preserve">new </w:t>
            </w:r>
            <w:r w:rsidR="00E41AE3">
              <w:t>w</w:t>
            </w:r>
            <w:r w:rsidRPr="008A259A">
              <w:t xml:space="preserve">orkflow </w:t>
            </w:r>
            <w:r w:rsidR="00E41AE3">
              <w:t>s</w:t>
            </w:r>
            <w:r w:rsidRPr="008A259A">
              <w:t xml:space="preserve">ervice instance. </w:t>
            </w:r>
            <w:r w:rsidR="00E41AE3">
              <w:t>When you ran the Booster in the setup the workflow service instance was already created so change the resource to the existing instance name</w:t>
            </w:r>
            <w:r w:rsidRPr="008A259A">
              <w:t>.</w:t>
            </w:r>
          </w:p>
          <w:p w14:paraId="1E2DB0F8" w14:textId="77777777" w:rsidR="00F43EA2" w:rsidRPr="008A259A" w:rsidRDefault="00F43EA2" w:rsidP="000869D3">
            <w:pPr>
              <w:pStyle w:val="p"/>
              <w:ind w:left="314"/>
            </w:pPr>
          </w:p>
          <w:p w14:paraId="39C7E6B1" w14:textId="29065CE3" w:rsidR="00F43EA2" w:rsidRPr="008A259A" w:rsidRDefault="00F43EA2" w:rsidP="00963EC8">
            <w:pPr>
              <w:pStyle w:val="p"/>
              <w:numPr>
                <w:ilvl w:val="1"/>
                <w:numId w:val="5"/>
              </w:numPr>
              <w:ind w:left="314"/>
            </w:pPr>
            <w:r w:rsidRPr="008A259A">
              <w:t xml:space="preserve">Change the resource name to </w:t>
            </w:r>
            <w:proofErr w:type="spellStart"/>
            <w:r w:rsidR="00A85840" w:rsidRPr="008A259A">
              <w:rPr>
                <w:b/>
              </w:rPr>
              <w:t>wm_workflow</w:t>
            </w:r>
            <w:proofErr w:type="spellEnd"/>
            <w:r w:rsidRPr="008A259A">
              <w:t>.</w:t>
            </w:r>
          </w:p>
          <w:p w14:paraId="44E9EE11" w14:textId="77777777" w:rsidR="00F43EA2" w:rsidRPr="008A259A" w:rsidRDefault="00F43EA2" w:rsidP="000869D3">
            <w:pPr>
              <w:pStyle w:val="p"/>
              <w:ind w:left="314"/>
            </w:pPr>
          </w:p>
          <w:p w14:paraId="5D5ECCE1" w14:textId="425AF51A" w:rsidR="00F43EA2" w:rsidRPr="008A259A" w:rsidRDefault="00F43EA2" w:rsidP="00963EC8">
            <w:pPr>
              <w:pStyle w:val="p"/>
              <w:numPr>
                <w:ilvl w:val="1"/>
                <w:numId w:val="5"/>
              </w:numPr>
              <w:ind w:left="314"/>
            </w:pPr>
            <w:r w:rsidRPr="008A259A">
              <w:t xml:space="preserve">Change the resource type to </w:t>
            </w:r>
            <w:proofErr w:type="spellStart"/>
            <w:proofErr w:type="gramStart"/>
            <w:r w:rsidRPr="008A259A">
              <w:rPr>
                <w:b/>
              </w:rPr>
              <w:t>org.cloudfoundry</w:t>
            </w:r>
            <w:proofErr w:type="gramEnd"/>
            <w:r w:rsidRPr="008A259A">
              <w:rPr>
                <w:b/>
              </w:rPr>
              <w:t>.existing</w:t>
            </w:r>
            <w:proofErr w:type="spellEnd"/>
            <w:r w:rsidRPr="008A259A">
              <w:rPr>
                <w:b/>
              </w:rPr>
              <w:t>-service</w:t>
            </w:r>
            <w:r w:rsidRPr="008A259A">
              <w:t>.</w:t>
            </w:r>
          </w:p>
          <w:p w14:paraId="18E6B140" w14:textId="77777777" w:rsidR="00F43EA2" w:rsidRPr="008A259A" w:rsidRDefault="00F43EA2" w:rsidP="000869D3">
            <w:pPr>
              <w:pStyle w:val="p"/>
              <w:ind w:left="314"/>
            </w:pPr>
          </w:p>
          <w:p w14:paraId="652AB219" w14:textId="4BE12CF6" w:rsidR="00F43EA2" w:rsidRPr="008A259A" w:rsidRDefault="00F43EA2" w:rsidP="00963EC8">
            <w:pPr>
              <w:pStyle w:val="p"/>
              <w:numPr>
                <w:ilvl w:val="1"/>
                <w:numId w:val="5"/>
              </w:numPr>
              <w:ind w:left="314"/>
            </w:pPr>
            <w:r w:rsidRPr="008A259A">
              <w:t xml:space="preserve">Change the resource reference to </w:t>
            </w:r>
            <w:proofErr w:type="spellStart"/>
            <w:r w:rsidR="00974BF0" w:rsidRPr="008A259A">
              <w:rPr>
                <w:b/>
              </w:rPr>
              <w:t>wm_workflow</w:t>
            </w:r>
            <w:proofErr w:type="spellEnd"/>
            <w:r w:rsidRPr="008A259A">
              <w:t>.</w:t>
            </w:r>
          </w:p>
          <w:p w14:paraId="31FF5EB8" w14:textId="77777777" w:rsidR="00F43EA2" w:rsidRPr="008A259A" w:rsidRDefault="00F43EA2" w:rsidP="00F43EA2">
            <w:pPr>
              <w:pStyle w:val="p"/>
            </w:pPr>
          </w:p>
          <w:p w14:paraId="2CE1996E" w14:textId="77777777" w:rsidR="00F43EA2" w:rsidRPr="008A259A" w:rsidRDefault="00F43EA2" w:rsidP="00F43EA2">
            <w:pPr>
              <w:pStyle w:val="p"/>
            </w:pPr>
          </w:p>
          <w:p w14:paraId="7A704F3C" w14:textId="28F503A4" w:rsidR="00F43EA2" w:rsidRPr="008A259A" w:rsidRDefault="007D224D" w:rsidP="00024CBE">
            <w:pPr>
              <w:pStyle w:val="p"/>
              <w:numPr>
                <w:ilvl w:val="1"/>
                <w:numId w:val="5"/>
              </w:numPr>
              <w:ind w:left="314"/>
            </w:pPr>
            <w:r w:rsidRPr="008A259A">
              <w:t>C</w:t>
            </w:r>
            <w:r w:rsidR="00F43EA2" w:rsidRPr="008A259A">
              <w:t xml:space="preserve">lose the tab </w:t>
            </w:r>
            <w:r w:rsidR="0079761E" w:rsidRPr="008A259A">
              <w:t>and</w:t>
            </w:r>
            <w:r w:rsidR="00F43EA2" w:rsidRPr="008A259A">
              <w:t xml:space="preserve"> ensure the file is saved. </w:t>
            </w:r>
          </w:p>
        </w:tc>
        <w:tc>
          <w:tcPr>
            <w:tcW w:w="6910" w:type="dxa"/>
            <w:tcBorders>
              <w:top w:val="single" w:sz="18" w:space="0" w:color="auto"/>
              <w:bottom w:val="single" w:sz="4" w:space="0" w:color="auto"/>
              <w:right w:val="nil"/>
            </w:tcBorders>
            <w:shd w:val="clear" w:color="auto" w:fill="auto"/>
            <w:tcMar>
              <w:top w:w="108" w:type="dxa"/>
              <w:bottom w:w="108" w:type="dxa"/>
            </w:tcMar>
            <w:vAlign w:val="center"/>
          </w:tcPr>
          <w:p w14:paraId="419C9BCC" w14:textId="737CF58B" w:rsidR="00F43EA2" w:rsidRPr="008A259A" w:rsidRDefault="00E41AE3" w:rsidP="00E41AE3">
            <w:pPr>
              <w:pStyle w:val="TableBullet"/>
              <w:keepNext/>
              <w:tabs>
                <w:tab w:val="clear" w:pos="284"/>
                <w:tab w:val="clear" w:pos="567"/>
                <w:tab w:val="clear" w:pos="851"/>
              </w:tabs>
            </w:pPr>
            <w:r>
              <w:rPr>
                <w:noProof/>
              </w:rPr>
              <w:drawing>
                <wp:inline distT="0" distB="0" distL="0" distR="0" wp14:anchorId="1BE4CC43" wp14:editId="4A59C889">
                  <wp:extent cx="4102452" cy="1989117"/>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70"/>
                          <a:stretch>
                            <a:fillRect/>
                          </a:stretch>
                        </pic:blipFill>
                        <pic:spPr>
                          <a:xfrm>
                            <a:off x="0" y="0"/>
                            <a:ext cx="4125858" cy="2000466"/>
                          </a:xfrm>
                          <a:prstGeom prst="rect">
                            <a:avLst/>
                          </a:prstGeom>
                        </pic:spPr>
                      </pic:pic>
                    </a:graphicData>
                  </a:graphic>
                </wp:inline>
              </w:drawing>
            </w:r>
          </w:p>
        </w:tc>
      </w:tr>
      <w:tr w:rsidR="00F43EA2" w:rsidRPr="008A259A" w14:paraId="0491F981" w14:textId="77777777" w:rsidTr="00CB7FFC">
        <w:trPr>
          <w:trHeight w:val="511"/>
        </w:trPr>
        <w:tc>
          <w:tcPr>
            <w:tcW w:w="3064" w:type="dxa"/>
            <w:vMerge w:val="restart"/>
            <w:tcBorders>
              <w:left w:val="nil"/>
              <w:bottom w:val="nil"/>
            </w:tcBorders>
            <w:shd w:val="clear" w:color="auto" w:fill="auto"/>
            <w:tcMar>
              <w:top w:w="108" w:type="dxa"/>
              <w:bottom w:w="108" w:type="dxa"/>
            </w:tcMar>
            <w:vAlign w:val="center"/>
          </w:tcPr>
          <w:p w14:paraId="4A3FB26E" w14:textId="74EA35A2" w:rsidR="00F43EA2" w:rsidRPr="008A259A" w:rsidRDefault="00F43EA2" w:rsidP="00963EC8">
            <w:pPr>
              <w:pStyle w:val="TableText"/>
              <w:keepNext/>
              <w:numPr>
                <w:ilvl w:val="1"/>
                <w:numId w:val="5"/>
              </w:numPr>
              <w:ind w:left="314"/>
            </w:pPr>
            <w:r w:rsidRPr="008A259A">
              <w:t>To build the project</w:t>
            </w:r>
            <w:bookmarkStart w:id="130" w:name="TS_FB5B2B01FBD54142A84E20AD3AA1D2FB"/>
            <w:bookmarkEnd w:id="130"/>
            <w:r w:rsidRPr="008A259A">
              <w:t xml:space="preserve">, </w:t>
            </w:r>
            <w:r w:rsidR="00C41190" w:rsidRPr="008A259A">
              <w:t>r</w:t>
            </w:r>
            <w:r w:rsidRPr="008A259A">
              <w:t xml:space="preserve">ight-click on </w:t>
            </w:r>
            <w:proofErr w:type="gramStart"/>
            <w:r w:rsidRPr="008A259A">
              <w:rPr>
                <w:b/>
              </w:rPr>
              <w:t>mta.yaml</w:t>
            </w:r>
            <w:proofErr w:type="gramEnd"/>
            <w:r w:rsidRPr="008A259A">
              <w:t xml:space="preserve"> to open the context menu.</w:t>
            </w:r>
          </w:p>
          <w:p w14:paraId="08ACFFF4" w14:textId="77777777" w:rsidR="00F43EA2" w:rsidRPr="008A259A" w:rsidRDefault="00F43EA2" w:rsidP="00F43EA2">
            <w:pPr>
              <w:pStyle w:val="p"/>
            </w:pPr>
          </w:p>
          <w:p w14:paraId="6FE3ECE2" w14:textId="5F904F86" w:rsidR="00F43EA2" w:rsidRPr="008A259A" w:rsidRDefault="00F43EA2" w:rsidP="00963EC8">
            <w:pPr>
              <w:pStyle w:val="p"/>
              <w:numPr>
                <w:ilvl w:val="1"/>
                <w:numId w:val="5"/>
              </w:numPr>
              <w:ind w:left="314"/>
            </w:pPr>
            <w:r w:rsidRPr="008A259A">
              <w:t xml:space="preserve">Select </w:t>
            </w:r>
            <w:r w:rsidRPr="008A259A">
              <w:rPr>
                <w:b/>
              </w:rPr>
              <w:t>Build MTA</w:t>
            </w:r>
            <w:r w:rsidRPr="008A259A">
              <w:t>.</w:t>
            </w:r>
          </w:p>
          <w:p w14:paraId="316C22E7" w14:textId="5C59DC2A" w:rsidR="00F43EA2" w:rsidRPr="008A259A" w:rsidRDefault="00F43EA2" w:rsidP="00F43EA2">
            <w:pPr>
              <w:pStyle w:val="TableText"/>
              <w:keepNext/>
              <w:ind w:left="317"/>
            </w:pPr>
          </w:p>
        </w:tc>
        <w:tc>
          <w:tcPr>
            <w:tcW w:w="6910" w:type="dxa"/>
            <w:vMerge w:val="restart"/>
            <w:tcBorders>
              <w:bottom w:val="nil"/>
              <w:right w:val="nil"/>
            </w:tcBorders>
            <w:shd w:val="clear" w:color="auto" w:fill="auto"/>
            <w:tcMar>
              <w:top w:w="108" w:type="dxa"/>
              <w:bottom w:w="108" w:type="dxa"/>
            </w:tcMar>
          </w:tcPr>
          <w:p w14:paraId="21F60316" w14:textId="77777777" w:rsidR="00F43EA2" w:rsidRPr="008A259A" w:rsidRDefault="00F43EA2" w:rsidP="00F43EA2">
            <w:pPr>
              <w:pStyle w:val="TableBullet"/>
              <w:tabs>
                <w:tab w:val="clear" w:pos="284"/>
                <w:tab w:val="clear" w:pos="567"/>
                <w:tab w:val="clear" w:pos="851"/>
              </w:tabs>
              <w:ind w:left="170"/>
            </w:pPr>
          </w:p>
          <w:p w14:paraId="1C83BA62" w14:textId="75E12EAB" w:rsidR="00F43EA2" w:rsidRPr="008A259A" w:rsidRDefault="00F43EA2" w:rsidP="007507CF">
            <w:pPr>
              <w:pStyle w:val="TableBullet"/>
              <w:tabs>
                <w:tab w:val="clear" w:pos="284"/>
                <w:tab w:val="clear" w:pos="567"/>
                <w:tab w:val="clear" w:pos="851"/>
              </w:tabs>
              <w:ind w:left="92"/>
            </w:pPr>
            <w:r w:rsidRPr="008A259A">
              <w:rPr>
                <w:noProof/>
              </w:rPr>
              <w:drawing>
                <wp:inline distT="0" distB="0" distL="0" distR="0" wp14:anchorId="5AC8417E" wp14:editId="5638BE73">
                  <wp:extent cx="2594263" cy="1666568"/>
                  <wp:effectExtent l="0" t="0" r="0" b="0"/>
                  <wp:docPr id="34" name="Picture 34" descr="imb_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b__7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00421" cy="1670524"/>
                          </a:xfrm>
                          <a:prstGeom prst="rect">
                            <a:avLst/>
                          </a:prstGeom>
                          <a:noFill/>
                          <a:ln>
                            <a:noFill/>
                          </a:ln>
                        </pic:spPr>
                      </pic:pic>
                    </a:graphicData>
                  </a:graphic>
                </wp:inline>
              </w:drawing>
            </w:r>
          </w:p>
        </w:tc>
      </w:tr>
      <w:tr w:rsidR="00F43EA2" w:rsidRPr="008A259A" w14:paraId="269120F5" w14:textId="77777777" w:rsidTr="00CB7FFC">
        <w:trPr>
          <w:trHeight w:val="207"/>
        </w:trPr>
        <w:tc>
          <w:tcPr>
            <w:tcW w:w="3064" w:type="dxa"/>
            <w:vMerge/>
            <w:tcBorders>
              <w:left w:val="nil"/>
              <w:bottom w:val="nil"/>
            </w:tcBorders>
            <w:shd w:val="clear" w:color="auto" w:fill="auto"/>
            <w:tcMar>
              <w:top w:w="108" w:type="dxa"/>
              <w:bottom w:w="108" w:type="dxa"/>
            </w:tcMar>
            <w:vAlign w:val="center"/>
          </w:tcPr>
          <w:p w14:paraId="6F1D6A4E" w14:textId="77777777" w:rsidR="00F43EA2" w:rsidRPr="008A259A" w:rsidRDefault="00F43EA2" w:rsidP="00F43EA2">
            <w:pPr>
              <w:pStyle w:val="TableText"/>
            </w:pPr>
          </w:p>
        </w:tc>
        <w:tc>
          <w:tcPr>
            <w:tcW w:w="6910" w:type="dxa"/>
            <w:vMerge/>
            <w:tcBorders>
              <w:bottom w:val="nil"/>
              <w:right w:val="nil"/>
            </w:tcBorders>
            <w:shd w:val="clear" w:color="auto" w:fill="auto"/>
            <w:tcMar>
              <w:top w:w="108" w:type="dxa"/>
              <w:bottom w:w="108" w:type="dxa"/>
            </w:tcMar>
            <w:vAlign w:val="center"/>
          </w:tcPr>
          <w:p w14:paraId="56842520" w14:textId="77777777" w:rsidR="00F43EA2" w:rsidRPr="008A259A" w:rsidRDefault="00F43EA2" w:rsidP="00963EC8">
            <w:pPr>
              <w:pStyle w:val="TableBullet"/>
              <w:numPr>
                <w:ilvl w:val="0"/>
                <w:numId w:val="1"/>
              </w:numPr>
              <w:tabs>
                <w:tab w:val="clear" w:pos="284"/>
                <w:tab w:val="clear" w:pos="567"/>
                <w:tab w:val="clear" w:pos="851"/>
              </w:tabs>
              <w:ind w:left="170" w:hanging="170"/>
            </w:pPr>
          </w:p>
        </w:tc>
      </w:tr>
      <w:tr w:rsidR="00F43EA2" w:rsidRPr="008A259A" w14:paraId="216AFF7E" w14:textId="77777777" w:rsidTr="00CB7FFC">
        <w:trPr>
          <w:trHeight w:val="1280"/>
        </w:trPr>
        <w:tc>
          <w:tcPr>
            <w:tcW w:w="3064" w:type="dxa"/>
            <w:tcBorders>
              <w:left w:val="nil"/>
            </w:tcBorders>
            <w:shd w:val="clear" w:color="auto" w:fill="auto"/>
            <w:tcMar>
              <w:top w:w="108" w:type="dxa"/>
              <w:bottom w:w="108" w:type="dxa"/>
            </w:tcMar>
            <w:vAlign w:val="center"/>
          </w:tcPr>
          <w:p w14:paraId="2F370339" w14:textId="5079EF73" w:rsidR="00F43EA2" w:rsidRPr="008A259A" w:rsidRDefault="00F43EA2" w:rsidP="00963EC8">
            <w:pPr>
              <w:pStyle w:val="p"/>
              <w:numPr>
                <w:ilvl w:val="1"/>
                <w:numId w:val="5"/>
              </w:numPr>
              <w:ind w:left="314"/>
            </w:pPr>
            <w:bookmarkStart w:id="131" w:name="TS_3BE3FEE157CE4FF09805A47AE9BD6FF6"/>
            <w:bookmarkEnd w:id="131"/>
            <w:r w:rsidRPr="008A259A">
              <w:lastRenderedPageBreak/>
              <w:t xml:space="preserve">Ensure that the </w:t>
            </w:r>
            <w:r w:rsidRPr="008A259A">
              <w:rPr>
                <w:b/>
              </w:rPr>
              <w:t>Build MTA</w:t>
            </w:r>
            <w:r w:rsidRPr="008A259A">
              <w:t xml:space="preserve"> task exits with code 0, indicating </w:t>
            </w:r>
            <w:r w:rsidR="00167017" w:rsidRPr="008A259A">
              <w:t>the build is completed</w:t>
            </w:r>
            <w:r w:rsidRPr="008A259A">
              <w:t>.</w:t>
            </w:r>
          </w:p>
          <w:p w14:paraId="4F274E82" w14:textId="65209D14" w:rsidR="00F43EA2" w:rsidRPr="008A259A" w:rsidRDefault="00F43EA2" w:rsidP="00B5542D">
            <w:pPr>
              <w:pStyle w:val="TableText"/>
              <w:keepNext/>
              <w:ind w:left="317"/>
            </w:pPr>
          </w:p>
        </w:tc>
        <w:tc>
          <w:tcPr>
            <w:tcW w:w="6910" w:type="dxa"/>
            <w:tcBorders>
              <w:right w:val="nil"/>
            </w:tcBorders>
            <w:shd w:val="clear" w:color="auto" w:fill="auto"/>
            <w:tcMar>
              <w:top w:w="108" w:type="dxa"/>
              <w:bottom w:w="108" w:type="dxa"/>
            </w:tcMar>
            <w:vAlign w:val="center"/>
          </w:tcPr>
          <w:p w14:paraId="31FBBC13" w14:textId="6C837E51" w:rsidR="00F43EA2" w:rsidRPr="008A259A" w:rsidRDefault="00F43EA2" w:rsidP="00F43EA2">
            <w:pPr>
              <w:pStyle w:val="TableBullet"/>
              <w:tabs>
                <w:tab w:val="clear" w:pos="284"/>
                <w:tab w:val="clear" w:pos="567"/>
                <w:tab w:val="clear" w:pos="851"/>
              </w:tabs>
              <w:ind w:left="170"/>
            </w:pPr>
            <w:r w:rsidRPr="008A259A">
              <w:rPr>
                <w:noProof/>
              </w:rPr>
              <w:drawing>
                <wp:inline distT="0" distB="0" distL="0" distR="0" wp14:anchorId="0B91D6C0" wp14:editId="74E837D2">
                  <wp:extent cx="3714750" cy="1152525"/>
                  <wp:effectExtent l="0" t="0" r="0" b="9525"/>
                  <wp:docPr id="33" name="Picture 33" descr="imb_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b__7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4750" cy="1152525"/>
                          </a:xfrm>
                          <a:prstGeom prst="rect">
                            <a:avLst/>
                          </a:prstGeom>
                          <a:noFill/>
                          <a:ln>
                            <a:noFill/>
                          </a:ln>
                        </pic:spPr>
                      </pic:pic>
                    </a:graphicData>
                  </a:graphic>
                </wp:inline>
              </w:drawing>
            </w:r>
          </w:p>
        </w:tc>
      </w:tr>
      <w:tr w:rsidR="00AC7923" w:rsidRPr="008A259A" w14:paraId="13DDC757" w14:textId="77777777" w:rsidTr="00CB7FFC">
        <w:trPr>
          <w:trHeight w:val="814"/>
        </w:trPr>
        <w:tc>
          <w:tcPr>
            <w:tcW w:w="3064" w:type="dxa"/>
            <w:tcBorders>
              <w:left w:val="nil"/>
            </w:tcBorders>
            <w:shd w:val="clear" w:color="auto" w:fill="auto"/>
            <w:tcMar>
              <w:top w:w="108" w:type="dxa"/>
              <w:bottom w:w="108" w:type="dxa"/>
            </w:tcMar>
            <w:vAlign w:val="center"/>
          </w:tcPr>
          <w:p w14:paraId="647F7F39" w14:textId="2A5B6FB0" w:rsidR="00AC7923" w:rsidRDefault="00AC7923" w:rsidP="00963EC8">
            <w:pPr>
              <w:pStyle w:val="p"/>
              <w:numPr>
                <w:ilvl w:val="1"/>
                <w:numId w:val="5"/>
              </w:numPr>
              <w:ind w:left="314"/>
            </w:pPr>
            <w:bookmarkStart w:id="132" w:name="TS_AB48C78D5D9E4B999852D52399721741"/>
            <w:bookmarkEnd w:id="132"/>
            <w:r w:rsidRPr="008A259A">
              <w:t xml:space="preserve">Ensure that a </w:t>
            </w:r>
            <w:r w:rsidR="00D75A56" w:rsidRPr="008A259A">
              <w:t>cloud tenant</w:t>
            </w:r>
            <w:r w:rsidRPr="008A259A">
              <w:t xml:space="preserve"> has already been</w:t>
            </w:r>
            <w:r w:rsidR="00D75A56" w:rsidRPr="008A259A">
              <w:t xml:space="preserve"> </w:t>
            </w:r>
            <w:r w:rsidRPr="008A259A">
              <w:t>configured. It will be shown in the bottom left corner</w:t>
            </w:r>
            <w:r w:rsidR="00D75A56" w:rsidRPr="008A259A">
              <w:t xml:space="preserve"> on a blue bar</w:t>
            </w:r>
            <w:r w:rsidRPr="008A259A">
              <w:t xml:space="preserve">. If it is not configured yet, </w:t>
            </w:r>
            <w:r w:rsidR="00D90F34" w:rsidRPr="008A259A">
              <w:t xml:space="preserve">then click on the blue bar and </w:t>
            </w:r>
            <w:r w:rsidR="00CB7FFC">
              <w:t xml:space="preserve">click on the blue-bar and </w:t>
            </w:r>
            <w:r w:rsidR="00D90F34" w:rsidRPr="008A259A">
              <w:t>follow the wizard to enter the details.</w:t>
            </w:r>
          </w:p>
          <w:p w14:paraId="20D84F67" w14:textId="7C1FA164" w:rsidR="00CB7FFC" w:rsidRPr="008A259A" w:rsidRDefault="00CB7FFC" w:rsidP="00CB7FFC">
            <w:pPr>
              <w:pStyle w:val="p"/>
              <w:ind w:left="314"/>
            </w:pPr>
          </w:p>
        </w:tc>
        <w:tc>
          <w:tcPr>
            <w:tcW w:w="6910" w:type="dxa"/>
            <w:tcBorders>
              <w:right w:val="nil"/>
            </w:tcBorders>
            <w:shd w:val="clear" w:color="auto" w:fill="auto"/>
            <w:tcMar>
              <w:top w:w="108" w:type="dxa"/>
              <w:bottom w:w="108" w:type="dxa"/>
            </w:tcMar>
            <w:vAlign w:val="center"/>
          </w:tcPr>
          <w:p w14:paraId="256AF8F6" w14:textId="4AE5E958"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7135C2BC" wp14:editId="367CAA79">
                  <wp:extent cx="3705225" cy="523875"/>
                  <wp:effectExtent l="0" t="0" r="9525" b="9525"/>
                  <wp:docPr id="22" name="Picture 22" descr="imb_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b__7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05225" cy="523875"/>
                          </a:xfrm>
                          <a:prstGeom prst="rect">
                            <a:avLst/>
                          </a:prstGeom>
                          <a:noFill/>
                          <a:ln>
                            <a:noFill/>
                          </a:ln>
                        </pic:spPr>
                      </pic:pic>
                    </a:graphicData>
                  </a:graphic>
                </wp:inline>
              </w:drawing>
            </w:r>
          </w:p>
        </w:tc>
      </w:tr>
      <w:tr w:rsidR="00CB7FFC" w:rsidRPr="008A259A" w14:paraId="2C0EEC0B" w14:textId="77777777" w:rsidTr="00CB7FFC">
        <w:trPr>
          <w:trHeight w:val="814"/>
        </w:trPr>
        <w:tc>
          <w:tcPr>
            <w:tcW w:w="3064" w:type="dxa"/>
            <w:tcBorders>
              <w:left w:val="nil"/>
            </w:tcBorders>
            <w:shd w:val="clear" w:color="auto" w:fill="auto"/>
            <w:tcMar>
              <w:top w:w="108" w:type="dxa"/>
              <w:bottom w:w="108" w:type="dxa"/>
            </w:tcMar>
          </w:tcPr>
          <w:p w14:paraId="383734B7" w14:textId="77777777" w:rsidR="00CB7FFC" w:rsidRPr="00CB7FFC" w:rsidRDefault="00CB7FFC" w:rsidP="00CB7FFC">
            <w:pPr>
              <w:rPr>
                <w:rFonts w:cs="Arial"/>
                <w:color w:val="333333"/>
                <w:szCs w:val="20"/>
                <w:shd w:val="clear" w:color="auto" w:fill="FFFFFF"/>
                <w:lang w:val="en-US"/>
              </w:rPr>
            </w:pPr>
            <w:r w:rsidRPr="00CB7FFC">
              <w:rPr>
                <w:rFonts w:cs="Arial"/>
                <w:color w:val="333333"/>
                <w:szCs w:val="20"/>
                <w:shd w:val="clear" w:color="auto" w:fill="FFFFFF"/>
                <w:lang w:val="en-US"/>
              </w:rPr>
              <w:t>Y</w:t>
            </w:r>
            <w:r w:rsidRPr="00CB7FFC">
              <w:rPr>
                <w:lang w:val="en-US"/>
              </w:rPr>
              <w:t xml:space="preserve">ou can get the need information about the Login URL, organization name and space name from you trial account. </w:t>
            </w:r>
          </w:p>
          <w:p w14:paraId="6E38D138" w14:textId="77777777" w:rsidR="00CB7FFC" w:rsidRDefault="00CB7FFC" w:rsidP="00CB7FFC">
            <w:pPr>
              <w:rPr>
                <w:rFonts w:cs="Arial"/>
                <w:color w:val="333333"/>
                <w:szCs w:val="20"/>
                <w:shd w:val="clear" w:color="auto" w:fill="FFFFFF"/>
                <w:lang w:val="en-US"/>
              </w:rPr>
            </w:pPr>
          </w:p>
          <w:p w14:paraId="233684D6" w14:textId="7FF4D268" w:rsidR="00CB7FFC" w:rsidRPr="00CB7FFC" w:rsidRDefault="00CB7FFC" w:rsidP="00CB7FFC">
            <w:pPr>
              <w:rPr>
                <w:rFonts w:cs="Arial"/>
                <w:color w:val="333333"/>
                <w:szCs w:val="20"/>
                <w:shd w:val="clear" w:color="auto" w:fill="FFFFFF"/>
                <w:lang w:val="en-US"/>
              </w:rPr>
            </w:pPr>
            <w:r w:rsidRPr="00CB7FFC">
              <w:rPr>
                <w:rFonts w:cs="Arial"/>
                <w:color w:val="333333"/>
                <w:szCs w:val="20"/>
                <w:shd w:val="clear" w:color="auto" w:fill="FFFFFF"/>
                <w:lang w:val="en-US"/>
              </w:rPr>
              <w:t xml:space="preserve">You have to login with your trial user email and password. </w:t>
            </w:r>
          </w:p>
          <w:p w14:paraId="7D92BD7C" w14:textId="77777777" w:rsidR="00CB7FFC" w:rsidRDefault="00CB7FFC" w:rsidP="00CB7FFC">
            <w:pPr>
              <w:rPr>
                <w:rFonts w:cs="Arial"/>
                <w:color w:val="333333"/>
                <w:szCs w:val="20"/>
                <w:shd w:val="clear" w:color="auto" w:fill="FFFFFF"/>
                <w:lang w:val="en-US"/>
              </w:rPr>
            </w:pPr>
          </w:p>
          <w:p w14:paraId="57A3148E" w14:textId="14BF51D9" w:rsidR="00CB7FFC" w:rsidRPr="008A259A" w:rsidRDefault="00CB7FFC" w:rsidP="00CB7FFC">
            <w:pPr>
              <w:pStyle w:val="p"/>
            </w:pPr>
          </w:p>
        </w:tc>
        <w:tc>
          <w:tcPr>
            <w:tcW w:w="6910" w:type="dxa"/>
            <w:tcBorders>
              <w:right w:val="nil"/>
            </w:tcBorders>
            <w:shd w:val="clear" w:color="auto" w:fill="auto"/>
            <w:tcMar>
              <w:top w:w="108" w:type="dxa"/>
              <w:bottom w:w="108" w:type="dxa"/>
            </w:tcMar>
          </w:tcPr>
          <w:p w14:paraId="26587F0D" w14:textId="173BE5B0" w:rsidR="00CB7FFC" w:rsidRPr="008A259A" w:rsidRDefault="00CB7FFC" w:rsidP="00CB7FFC">
            <w:pPr>
              <w:pStyle w:val="TableBullet"/>
              <w:tabs>
                <w:tab w:val="clear" w:pos="284"/>
                <w:tab w:val="clear" w:pos="567"/>
                <w:tab w:val="clear" w:pos="851"/>
              </w:tabs>
              <w:ind w:left="170"/>
              <w:rPr>
                <w:noProof/>
              </w:rPr>
            </w:pPr>
            <w:r w:rsidRPr="006420AE">
              <w:rPr>
                <w:rFonts w:cs="Arial"/>
                <w:noProof/>
                <w:sz w:val="20"/>
              </w:rPr>
              <w:drawing>
                <wp:inline distT="0" distB="0" distL="0" distR="0" wp14:anchorId="6FE7551F" wp14:editId="18B976D8">
                  <wp:extent cx="3564890" cy="1908613"/>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74"/>
                          <a:stretch>
                            <a:fillRect/>
                          </a:stretch>
                        </pic:blipFill>
                        <pic:spPr>
                          <a:xfrm>
                            <a:off x="0" y="0"/>
                            <a:ext cx="3595596" cy="1925053"/>
                          </a:xfrm>
                          <a:prstGeom prst="rect">
                            <a:avLst/>
                          </a:prstGeom>
                        </pic:spPr>
                      </pic:pic>
                    </a:graphicData>
                  </a:graphic>
                </wp:inline>
              </w:drawing>
            </w:r>
          </w:p>
        </w:tc>
      </w:tr>
      <w:tr w:rsidR="00CB7FFC" w:rsidRPr="008A259A" w14:paraId="3BE343F2" w14:textId="77777777" w:rsidTr="00CB7FFC">
        <w:trPr>
          <w:trHeight w:val="814"/>
        </w:trPr>
        <w:tc>
          <w:tcPr>
            <w:tcW w:w="3064" w:type="dxa"/>
            <w:tcBorders>
              <w:left w:val="nil"/>
              <w:bottom w:val="nil"/>
            </w:tcBorders>
            <w:shd w:val="clear" w:color="auto" w:fill="auto"/>
            <w:tcMar>
              <w:top w:w="108" w:type="dxa"/>
              <w:bottom w:w="108" w:type="dxa"/>
            </w:tcMar>
            <w:vAlign w:val="center"/>
          </w:tcPr>
          <w:p w14:paraId="32FD16D9" w14:textId="3917DC10" w:rsidR="00CB7FFC" w:rsidRPr="008A259A" w:rsidRDefault="00CB7FFC" w:rsidP="00CB7FFC">
            <w:pPr>
              <w:pStyle w:val="p"/>
              <w:numPr>
                <w:ilvl w:val="1"/>
                <w:numId w:val="5"/>
              </w:numPr>
              <w:ind w:left="314"/>
            </w:pPr>
            <w:bookmarkStart w:id="133" w:name="TS_A4E39A0DB3444E9BB7D37E8922DB1D95"/>
            <w:bookmarkEnd w:id="133"/>
            <w:r w:rsidRPr="008A259A">
              <w:t xml:space="preserve">Select the newly created directory </w:t>
            </w:r>
            <w:r w:rsidRPr="008A259A">
              <w:rPr>
                <w:b/>
              </w:rPr>
              <w:t>mta_archives</w:t>
            </w:r>
            <w:r w:rsidRPr="008A259A">
              <w:t> to open it.</w:t>
            </w:r>
          </w:p>
          <w:p w14:paraId="326253C1" w14:textId="77777777" w:rsidR="00CB7FFC" w:rsidRPr="008A259A" w:rsidRDefault="00CB7FFC" w:rsidP="00CB7FFC">
            <w:pPr>
              <w:pStyle w:val="p"/>
              <w:ind w:left="314"/>
            </w:pPr>
          </w:p>
          <w:p w14:paraId="0133F38D" w14:textId="0502FDCB" w:rsidR="00CB7FFC" w:rsidRPr="008A259A" w:rsidRDefault="00CB7FFC" w:rsidP="00CB7FFC">
            <w:pPr>
              <w:pStyle w:val="p"/>
              <w:numPr>
                <w:ilvl w:val="1"/>
                <w:numId w:val="5"/>
              </w:numPr>
              <w:ind w:left="314"/>
            </w:pPr>
            <w:r w:rsidRPr="008A259A">
              <w:t xml:space="preserve">Right-click on the created file </w:t>
            </w:r>
            <w:r w:rsidRPr="008A259A">
              <w:rPr>
                <w:b/>
                <w:bCs/>
              </w:rPr>
              <w:t>CapexProject-00_0.0.</w:t>
            </w:r>
            <w:proofErr w:type="gramStart"/>
            <w:r w:rsidRPr="008A259A">
              <w:rPr>
                <w:b/>
                <w:bCs/>
              </w:rPr>
              <w:t>1.mtar</w:t>
            </w:r>
            <w:proofErr w:type="gramEnd"/>
            <w:r w:rsidRPr="008A259A">
              <w:t> to open the context menu.</w:t>
            </w:r>
          </w:p>
          <w:p w14:paraId="411312EF" w14:textId="77777777" w:rsidR="00CB7FFC" w:rsidRPr="008A259A" w:rsidRDefault="00CB7FFC" w:rsidP="00CB7FFC">
            <w:pPr>
              <w:pStyle w:val="p"/>
              <w:ind w:left="314"/>
            </w:pPr>
          </w:p>
          <w:p w14:paraId="57F07639" w14:textId="2136CA20" w:rsidR="00CB7FFC" w:rsidRPr="008A259A" w:rsidRDefault="00CB7FFC" w:rsidP="00CB7FFC">
            <w:pPr>
              <w:pStyle w:val="p"/>
              <w:numPr>
                <w:ilvl w:val="1"/>
                <w:numId w:val="5"/>
              </w:numPr>
              <w:ind w:left="314"/>
            </w:pPr>
            <w:r w:rsidRPr="008A259A">
              <w:t xml:space="preserve">Select </w:t>
            </w:r>
            <w:r w:rsidRPr="008A259A">
              <w:rPr>
                <w:b/>
              </w:rPr>
              <w:t>Deploy MTA Archive</w:t>
            </w:r>
            <w:r w:rsidRPr="008A259A">
              <w:t>.</w:t>
            </w:r>
          </w:p>
        </w:tc>
        <w:tc>
          <w:tcPr>
            <w:tcW w:w="6910" w:type="dxa"/>
            <w:tcBorders>
              <w:bottom w:val="nil"/>
              <w:right w:val="nil"/>
            </w:tcBorders>
            <w:shd w:val="clear" w:color="auto" w:fill="auto"/>
            <w:tcMar>
              <w:top w:w="108" w:type="dxa"/>
              <w:bottom w:w="108" w:type="dxa"/>
            </w:tcMar>
            <w:vAlign w:val="center"/>
          </w:tcPr>
          <w:p w14:paraId="3EF4440C" w14:textId="4CA719AC" w:rsidR="00CB7FFC" w:rsidRPr="008A259A" w:rsidRDefault="00CB7FFC" w:rsidP="00CB7FFC">
            <w:pPr>
              <w:pStyle w:val="TableBullet"/>
              <w:tabs>
                <w:tab w:val="clear" w:pos="284"/>
                <w:tab w:val="clear" w:pos="567"/>
                <w:tab w:val="clear" w:pos="851"/>
              </w:tabs>
              <w:ind w:left="170"/>
            </w:pPr>
            <w:r w:rsidRPr="008A259A">
              <w:rPr>
                <w:noProof/>
              </w:rPr>
              <w:drawing>
                <wp:inline distT="0" distB="0" distL="0" distR="0" wp14:anchorId="4190C296" wp14:editId="6985CBEE">
                  <wp:extent cx="3714750" cy="1552575"/>
                  <wp:effectExtent l="0" t="0" r="0" b="9525"/>
                  <wp:docPr id="31" name="Picture 31" descr="imb_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b__7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14750" cy="1552575"/>
                          </a:xfrm>
                          <a:prstGeom prst="rect">
                            <a:avLst/>
                          </a:prstGeom>
                          <a:noFill/>
                          <a:ln>
                            <a:noFill/>
                          </a:ln>
                        </pic:spPr>
                      </pic:pic>
                    </a:graphicData>
                  </a:graphic>
                </wp:inline>
              </w:drawing>
            </w:r>
          </w:p>
        </w:tc>
      </w:tr>
      <w:tr w:rsidR="00CB7FFC" w:rsidRPr="008A259A" w14:paraId="0AA47A7D" w14:textId="77777777" w:rsidTr="00CB7FFC">
        <w:trPr>
          <w:trHeight w:val="814"/>
        </w:trPr>
        <w:tc>
          <w:tcPr>
            <w:tcW w:w="3064" w:type="dxa"/>
            <w:tcBorders>
              <w:left w:val="nil"/>
              <w:bottom w:val="nil"/>
            </w:tcBorders>
            <w:shd w:val="clear" w:color="auto" w:fill="auto"/>
            <w:tcMar>
              <w:top w:w="108" w:type="dxa"/>
              <w:bottom w:w="108" w:type="dxa"/>
            </w:tcMar>
            <w:vAlign w:val="center"/>
          </w:tcPr>
          <w:p w14:paraId="62FBB5CB" w14:textId="019624C0" w:rsidR="00CB7FFC" w:rsidRPr="008A259A" w:rsidRDefault="00CB7FFC" w:rsidP="00CB7FFC">
            <w:pPr>
              <w:pStyle w:val="p"/>
              <w:numPr>
                <w:ilvl w:val="1"/>
                <w:numId w:val="5"/>
              </w:numPr>
              <w:ind w:left="314"/>
            </w:pPr>
            <w:bookmarkStart w:id="134" w:name="TS_6AE02651F088411195E7716F6E7C6E24"/>
            <w:bookmarkEnd w:id="134"/>
            <w:r w:rsidRPr="008A259A">
              <w:lastRenderedPageBreak/>
              <w:t xml:space="preserve">Ensure that the </w:t>
            </w:r>
            <w:r w:rsidRPr="008A259A">
              <w:rPr>
                <w:b/>
              </w:rPr>
              <w:t>Deploy MTA Archive</w:t>
            </w:r>
            <w:r w:rsidRPr="008A259A">
              <w:t> task exits with code 0 indicating that the deployment has finished.</w:t>
            </w:r>
          </w:p>
          <w:p w14:paraId="6D7A2946" w14:textId="77777777" w:rsidR="00CB7FFC" w:rsidRPr="008A259A" w:rsidRDefault="00CB7FFC" w:rsidP="00CB7FFC">
            <w:pPr>
              <w:pStyle w:val="p"/>
            </w:pPr>
          </w:p>
          <w:p w14:paraId="35E3FCF8" w14:textId="4DF50477" w:rsidR="00CB7FFC" w:rsidRPr="008A259A" w:rsidRDefault="00CB7FFC" w:rsidP="00CB7FFC">
            <w:pPr>
              <w:pStyle w:val="p"/>
            </w:pPr>
            <w:r w:rsidRPr="008A259A">
              <w:t xml:space="preserve">Note: You can also click on the </w:t>
            </w:r>
            <w:r w:rsidRPr="008A259A">
              <w:rPr>
                <w:noProof/>
              </w:rPr>
              <w:drawing>
                <wp:inline distT="0" distB="0" distL="0" distR="0" wp14:anchorId="2AC3FA1A" wp14:editId="3B905F1D">
                  <wp:extent cx="142504" cy="116594"/>
                  <wp:effectExtent l="0" t="0" r="0" b="0"/>
                  <wp:docPr id="30" name="Picture 30" descr="9AA339FC0D8E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AA339FC0D8EC0B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6454" cy="119826"/>
                          </a:xfrm>
                          <a:prstGeom prst="rect">
                            <a:avLst/>
                          </a:prstGeom>
                          <a:noFill/>
                          <a:ln>
                            <a:noFill/>
                          </a:ln>
                        </pic:spPr>
                      </pic:pic>
                    </a:graphicData>
                  </a:graphic>
                </wp:inline>
              </w:drawing>
            </w:r>
            <w:r w:rsidRPr="008A259A">
              <w:t xml:space="preserve"> icon in the lower right corner to toggle display of the console panels.</w:t>
            </w:r>
          </w:p>
        </w:tc>
        <w:tc>
          <w:tcPr>
            <w:tcW w:w="6910" w:type="dxa"/>
            <w:tcBorders>
              <w:bottom w:val="nil"/>
              <w:right w:val="nil"/>
            </w:tcBorders>
            <w:shd w:val="clear" w:color="auto" w:fill="auto"/>
            <w:tcMar>
              <w:top w:w="108" w:type="dxa"/>
              <w:bottom w:w="108" w:type="dxa"/>
            </w:tcMar>
            <w:vAlign w:val="center"/>
          </w:tcPr>
          <w:p w14:paraId="066C7A82" w14:textId="32860DE6" w:rsidR="00CB7FFC" w:rsidRPr="008A259A" w:rsidRDefault="00CB7FFC" w:rsidP="00CB7FFC">
            <w:pPr>
              <w:pStyle w:val="TableBullet"/>
              <w:tabs>
                <w:tab w:val="clear" w:pos="284"/>
                <w:tab w:val="clear" w:pos="567"/>
                <w:tab w:val="clear" w:pos="851"/>
              </w:tabs>
              <w:ind w:left="170"/>
              <w:rPr>
                <w:noProof/>
              </w:rPr>
            </w:pPr>
            <w:r w:rsidRPr="008A259A">
              <w:rPr>
                <w:noProof/>
              </w:rPr>
              <w:drawing>
                <wp:inline distT="0" distB="0" distL="0" distR="0" wp14:anchorId="5BD0000D" wp14:editId="559EE836">
                  <wp:extent cx="3714750" cy="1143000"/>
                  <wp:effectExtent l="0" t="0" r="0" b="0"/>
                  <wp:docPr id="23" name="Picture 23" descr="imb_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b__7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750" cy="1143000"/>
                          </a:xfrm>
                          <a:prstGeom prst="rect">
                            <a:avLst/>
                          </a:prstGeom>
                          <a:noFill/>
                          <a:ln>
                            <a:noFill/>
                          </a:ln>
                        </pic:spPr>
                      </pic:pic>
                    </a:graphicData>
                  </a:graphic>
                </wp:inline>
              </w:drawing>
            </w:r>
          </w:p>
        </w:tc>
      </w:tr>
      <w:tr w:rsidR="00CB7FFC" w:rsidRPr="008A259A" w14:paraId="369EDA70" w14:textId="77777777" w:rsidTr="00CB7FFC">
        <w:trPr>
          <w:trHeight w:val="814"/>
        </w:trPr>
        <w:tc>
          <w:tcPr>
            <w:tcW w:w="3064" w:type="dxa"/>
            <w:tcBorders>
              <w:left w:val="nil"/>
              <w:bottom w:val="nil"/>
            </w:tcBorders>
            <w:shd w:val="clear" w:color="auto" w:fill="auto"/>
            <w:tcMar>
              <w:top w:w="108" w:type="dxa"/>
              <w:bottom w:w="108" w:type="dxa"/>
            </w:tcMar>
            <w:vAlign w:val="center"/>
          </w:tcPr>
          <w:p w14:paraId="4865236F" w14:textId="77777777" w:rsidR="00CB7FFC" w:rsidRPr="008A259A" w:rsidRDefault="00CB7FFC" w:rsidP="00CB7FFC">
            <w:pPr>
              <w:pStyle w:val="p"/>
            </w:pPr>
            <w:r w:rsidRPr="008A259A">
              <w:t>Note: Your deployment console should look similar to this with the "</w:t>
            </w:r>
            <w:r w:rsidRPr="00A70FE9">
              <w:rPr>
                <w:b/>
                <w:bCs/>
              </w:rPr>
              <w:t>Process finished</w:t>
            </w:r>
            <w:r w:rsidRPr="008A259A">
              <w:t>" in the second-to-last line, indicating success.</w:t>
            </w:r>
          </w:p>
          <w:p w14:paraId="767EAC43" w14:textId="77777777" w:rsidR="00CB7FFC" w:rsidRPr="008A259A" w:rsidRDefault="00CB7FFC" w:rsidP="00CB7FFC">
            <w:pPr>
              <w:pStyle w:val="p"/>
            </w:pPr>
          </w:p>
          <w:p w14:paraId="3C225249" w14:textId="6A144101" w:rsidR="00CB7FFC" w:rsidRPr="008A259A" w:rsidRDefault="00CB7FFC" w:rsidP="00CB7FFC">
            <w:pPr>
              <w:pStyle w:val="p"/>
            </w:pPr>
            <w:r w:rsidRPr="008A259A">
              <w:t>If there are any errors then fix the error, build and deploy the workflow project again.</w:t>
            </w:r>
          </w:p>
        </w:tc>
        <w:tc>
          <w:tcPr>
            <w:tcW w:w="6910" w:type="dxa"/>
            <w:tcBorders>
              <w:bottom w:val="nil"/>
              <w:right w:val="nil"/>
            </w:tcBorders>
            <w:shd w:val="clear" w:color="auto" w:fill="auto"/>
            <w:tcMar>
              <w:top w:w="108" w:type="dxa"/>
              <w:bottom w:w="108" w:type="dxa"/>
            </w:tcMar>
            <w:vAlign w:val="center"/>
          </w:tcPr>
          <w:p w14:paraId="0BBB970F" w14:textId="6C664AF0" w:rsidR="00CB7FFC" w:rsidRPr="008A259A" w:rsidRDefault="00CB7FFC" w:rsidP="00CB7FFC">
            <w:pPr>
              <w:pStyle w:val="TableBullet"/>
              <w:tabs>
                <w:tab w:val="clear" w:pos="284"/>
                <w:tab w:val="clear" w:pos="567"/>
                <w:tab w:val="clear" w:pos="851"/>
              </w:tabs>
              <w:ind w:left="170"/>
              <w:rPr>
                <w:noProof/>
              </w:rPr>
            </w:pPr>
            <w:r w:rsidRPr="008A259A">
              <w:rPr>
                <w:noProof/>
              </w:rPr>
              <w:drawing>
                <wp:inline distT="0" distB="0" distL="0" distR="0" wp14:anchorId="2B55CDED" wp14:editId="15C9D6F1">
                  <wp:extent cx="3705225" cy="1323975"/>
                  <wp:effectExtent l="0" t="0" r="9525" b="9525"/>
                  <wp:docPr id="24" name="Picture 24" descr="imb_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b__73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tc>
      </w:tr>
    </w:tbl>
    <w:p w14:paraId="31D9F63C" w14:textId="31BE455C" w:rsidR="00895FB5" w:rsidRPr="008A259A" w:rsidRDefault="00895FB5" w:rsidP="00895FB5">
      <w:pPr>
        <w:pStyle w:val="Heading1"/>
        <w:rPr>
          <w:lang w:val="en-US"/>
        </w:rPr>
      </w:pPr>
      <w:bookmarkStart w:id="135" w:name="_Toc52990125"/>
      <w:r w:rsidRPr="008A259A">
        <w:rPr>
          <w:lang w:val="en-US"/>
        </w:rPr>
        <w:t>execute and Monitor WORKFLOW</w:t>
      </w:r>
      <w:bookmarkEnd w:id="135"/>
      <w:r w:rsidRPr="008A259A">
        <w:rPr>
          <w:lang w:val="en-US"/>
        </w:rPr>
        <w:t xml:space="preserve"> </w:t>
      </w:r>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946"/>
      </w:tblGrid>
      <w:tr w:rsidR="00AF02AD" w:rsidRPr="008A259A" w14:paraId="6D8D1CB4" w14:textId="77777777" w:rsidTr="00AF02AD">
        <w:trPr>
          <w:trHeight w:val="583"/>
          <w:tblHeader/>
        </w:trPr>
        <w:tc>
          <w:tcPr>
            <w:tcW w:w="3119"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A84BD6C" w14:textId="77777777" w:rsidR="00634B83" w:rsidRPr="008A259A" w:rsidRDefault="00634B83"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163D272" w14:textId="77777777" w:rsidR="00634B83" w:rsidRPr="008A259A" w:rsidRDefault="00634B83" w:rsidP="004A4181">
            <w:pPr>
              <w:pStyle w:val="TableHeadline"/>
            </w:pPr>
            <w:r w:rsidRPr="008A259A">
              <w:t>Screenshot</w:t>
            </w:r>
          </w:p>
        </w:tc>
      </w:tr>
      <w:tr w:rsidR="00AF02AD" w:rsidRPr="008A259A" w14:paraId="24675092" w14:textId="77777777" w:rsidTr="00AF02AD">
        <w:trPr>
          <w:trHeight w:val="3513"/>
        </w:trPr>
        <w:tc>
          <w:tcPr>
            <w:tcW w:w="3119" w:type="dxa"/>
            <w:tcBorders>
              <w:top w:val="single" w:sz="18" w:space="0" w:color="auto"/>
              <w:left w:val="nil"/>
              <w:bottom w:val="single" w:sz="4" w:space="0" w:color="auto"/>
            </w:tcBorders>
            <w:shd w:val="clear" w:color="auto" w:fill="auto"/>
            <w:tcMar>
              <w:top w:w="108" w:type="dxa"/>
              <w:bottom w:w="108" w:type="dxa"/>
            </w:tcMar>
            <w:vAlign w:val="center"/>
          </w:tcPr>
          <w:p w14:paraId="0CE099E7" w14:textId="44F2AFD5" w:rsidR="00B35535" w:rsidRPr="008A259A" w:rsidRDefault="00024CBE" w:rsidP="00963EC8">
            <w:pPr>
              <w:pStyle w:val="p"/>
              <w:numPr>
                <w:ilvl w:val="0"/>
                <w:numId w:val="9"/>
              </w:numPr>
              <w:ind w:left="314"/>
            </w:pPr>
            <w:bookmarkStart w:id="136" w:name="TS_E5D98F9534184F99B6FDCF27C2E12F05"/>
            <w:bookmarkEnd w:id="136"/>
            <w:r w:rsidRPr="008A259A">
              <w:t xml:space="preserve">Open </w:t>
            </w:r>
            <w:r w:rsidR="00B35535" w:rsidRPr="008A259A">
              <w:t xml:space="preserve">the </w:t>
            </w:r>
            <w:r w:rsidR="002B3D08" w:rsidRPr="008A259A">
              <w:t>Workflow Management</w:t>
            </w:r>
            <w:r w:rsidR="00B35535" w:rsidRPr="008A259A">
              <w:t xml:space="preserve"> Launchpad </w:t>
            </w:r>
          </w:p>
          <w:p w14:paraId="26B48617" w14:textId="77777777" w:rsidR="002B3D08" w:rsidRPr="008A259A" w:rsidRDefault="002B3D08" w:rsidP="002B3D08">
            <w:pPr>
              <w:pStyle w:val="p"/>
              <w:ind w:left="314"/>
            </w:pPr>
          </w:p>
          <w:p w14:paraId="1F7CF3A9" w14:textId="1EA4E2C6" w:rsidR="00B35535" w:rsidRPr="008A259A" w:rsidRDefault="00B35535" w:rsidP="00963EC8">
            <w:pPr>
              <w:pStyle w:val="p"/>
              <w:numPr>
                <w:ilvl w:val="0"/>
                <w:numId w:val="9"/>
              </w:numPr>
              <w:ind w:left="314"/>
            </w:pPr>
            <w:r w:rsidRPr="008A259A">
              <w:rPr>
                <w:b/>
              </w:rPr>
              <w:t>Log On</w:t>
            </w:r>
            <w:r w:rsidRPr="008A259A">
              <w:t xml:space="preserve"> with </w:t>
            </w:r>
            <w:r w:rsidR="002B3D08" w:rsidRPr="008A259A">
              <w:t xml:space="preserve">your </w:t>
            </w:r>
            <w:r w:rsidR="00D25269" w:rsidRPr="008A259A">
              <w:t xml:space="preserve">trial </w:t>
            </w:r>
            <w:r w:rsidR="005F508A" w:rsidRPr="008A259A">
              <w:t>username and password</w:t>
            </w:r>
            <w:r w:rsidRPr="008A259A">
              <w:t>.</w:t>
            </w:r>
          </w:p>
          <w:p w14:paraId="7CFBBD5C" w14:textId="77777777" w:rsidR="00AF02AD" w:rsidRPr="008A259A" w:rsidRDefault="00AF02AD" w:rsidP="00AF02AD">
            <w:pPr>
              <w:pStyle w:val="ListParagraph"/>
              <w:rPr>
                <w:lang w:val="en-US"/>
              </w:rPr>
            </w:pPr>
          </w:p>
          <w:p w14:paraId="609C7339" w14:textId="77777777" w:rsidR="00AF02AD" w:rsidRPr="008A259A" w:rsidRDefault="00AF02AD" w:rsidP="00AF02AD">
            <w:pPr>
              <w:pStyle w:val="p"/>
              <w:numPr>
                <w:ilvl w:val="0"/>
                <w:numId w:val="9"/>
              </w:numPr>
              <w:ind w:left="314"/>
            </w:pPr>
            <w:r w:rsidRPr="008A259A">
              <w:t xml:space="preserve">Select the tile </w:t>
            </w:r>
            <w:r w:rsidRPr="008A259A">
              <w:rPr>
                <w:b/>
              </w:rPr>
              <w:t>Monitor Workflows - Workflow Definitions</w:t>
            </w:r>
            <w:r w:rsidRPr="008A259A">
              <w:t>.</w:t>
            </w:r>
          </w:p>
          <w:p w14:paraId="70FB8A76" w14:textId="77777777" w:rsidR="00AF02AD" w:rsidRPr="008A259A" w:rsidRDefault="00AF02AD" w:rsidP="00AF02AD">
            <w:pPr>
              <w:pStyle w:val="p"/>
              <w:ind w:left="314"/>
            </w:pPr>
          </w:p>
          <w:p w14:paraId="5993158F" w14:textId="03185397" w:rsidR="00B35535" w:rsidRPr="008A259A" w:rsidRDefault="00B35535" w:rsidP="00B35535">
            <w:pPr>
              <w:pStyle w:val="TableText"/>
              <w:keepNext/>
            </w:pP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7AAEF12D" w14:textId="48E0DB7F" w:rsidR="00B35535" w:rsidRPr="008A259A" w:rsidRDefault="00AF02AD" w:rsidP="00B35535">
            <w:pPr>
              <w:pStyle w:val="TableBullet"/>
              <w:keepNext/>
              <w:tabs>
                <w:tab w:val="clear" w:pos="284"/>
                <w:tab w:val="clear" w:pos="567"/>
                <w:tab w:val="clear" w:pos="851"/>
              </w:tabs>
              <w:ind w:left="170"/>
            </w:pPr>
            <w:r w:rsidRPr="008A259A">
              <w:rPr>
                <w:noProof/>
              </w:rPr>
              <w:drawing>
                <wp:inline distT="0" distB="0" distL="0" distR="0" wp14:anchorId="75516463" wp14:editId="63C7EBA6">
                  <wp:extent cx="4055424" cy="270185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9"/>
                          <a:stretch>
                            <a:fillRect/>
                          </a:stretch>
                        </pic:blipFill>
                        <pic:spPr>
                          <a:xfrm>
                            <a:off x="0" y="0"/>
                            <a:ext cx="4064798" cy="2708099"/>
                          </a:xfrm>
                          <a:prstGeom prst="rect">
                            <a:avLst/>
                          </a:prstGeom>
                        </pic:spPr>
                      </pic:pic>
                    </a:graphicData>
                  </a:graphic>
                </wp:inline>
              </w:drawing>
            </w:r>
          </w:p>
        </w:tc>
      </w:tr>
      <w:tr w:rsidR="00AF02AD" w:rsidRPr="008A259A" w14:paraId="0AC7C92E" w14:textId="77777777" w:rsidTr="00AF02AD">
        <w:trPr>
          <w:trHeight w:val="207"/>
        </w:trPr>
        <w:tc>
          <w:tcPr>
            <w:tcW w:w="3119" w:type="dxa"/>
            <w:tcBorders>
              <w:left w:val="nil"/>
              <w:bottom w:val="nil"/>
            </w:tcBorders>
            <w:shd w:val="clear" w:color="auto" w:fill="auto"/>
            <w:tcMar>
              <w:top w:w="108" w:type="dxa"/>
              <w:bottom w:w="108" w:type="dxa"/>
            </w:tcMar>
            <w:vAlign w:val="center"/>
          </w:tcPr>
          <w:p w14:paraId="1ADFB5F1" w14:textId="77777777" w:rsidR="00B35535" w:rsidRPr="008A259A" w:rsidRDefault="00B35535" w:rsidP="00B35535">
            <w:pPr>
              <w:pStyle w:val="TableText"/>
            </w:pPr>
            <w:bookmarkStart w:id="137" w:name="TS_C0776F7724F741E2B777C62F78D646C1"/>
            <w:bookmarkEnd w:id="137"/>
          </w:p>
        </w:tc>
        <w:tc>
          <w:tcPr>
            <w:tcW w:w="6946" w:type="dxa"/>
            <w:tcBorders>
              <w:bottom w:val="nil"/>
              <w:right w:val="nil"/>
            </w:tcBorders>
            <w:shd w:val="clear" w:color="auto" w:fill="auto"/>
            <w:tcMar>
              <w:top w:w="108" w:type="dxa"/>
              <w:bottom w:w="108" w:type="dxa"/>
            </w:tcMar>
            <w:vAlign w:val="center"/>
          </w:tcPr>
          <w:p w14:paraId="1353A403" w14:textId="77777777" w:rsidR="00B35535" w:rsidRPr="008A259A" w:rsidRDefault="00B35535" w:rsidP="00AF02AD">
            <w:pPr>
              <w:pStyle w:val="TableBullet"/>
              <w:tabs>
                <w:tab w:val="clear" w:pos="284"/>
                <w:tab w:val="clear" w:pos="567"/>
                <w:tab w:val="clear" w:pos="851"/>
              </w:tabs>
              <w:ind w:left="170"/>
            </w:pPr>
          </w:p>
        </w:tc>
      </w:tr>
      <w:tr w:rsidR="00AF02AD" w:rsidRPr="008A259A" w14:paraId="3B0D6E87" w14:textId="77777777" w:rsidTr="00AF02AD">
        <w:trPr>
          <w:trHeight w:val="814"/>
        </w:trPr>
        <w:tc>
          <w:tcPr>
            <w:tcW w:w="3119" w:type="dxa"/>
            <w:tcBorders>
              <w:left w:val="nil"/>
            </w:tcBorders>
            <w:shd w:val="clear" w:color="auto" w:fill="auto"/>
            <w:tcMar>
              <w:top w:w="108" w:type="dxa"/>
              <w:bottom w:w="108" w:type="dxa"/>
            </w:tcMar>
            <w:vAlign w:val="center"/>
          </w:tcPr>
          <w:p w14:paraId="19A337FD" w14:textId="77777777" w:rsidR="007C7FAC" w:rsidRPr="008A259A" w:rsidRDefault="007E5671" w:rsidP="007E5671">
            <w:pPr>
              <w:pStyle w:val="p"/>
            </w:pPr>
            <w:bookmarkStart w:id="138" w:name="TS_A1C2C07FB89047B0817AE710E6B4A340"/>
            <w:bookmarkEnd w:id="138"/>
            <w:r w:rsidRPr="008A259A">
              <w:lastRenderedPageBreak/>
              <w:t xml:space="preserve">Note: </w:t>
            </w:r>
            <w:r w:rsidR="00B35535" w:rsidRPr="008A259A">
              <w:rPr>
                <w:b/>
                <w:bCs/>
              </w:rPr>
              <w:t>Monitor Workflows</w:t>
            </w:r>
            <w:r w:rsidR="00B35535" w:rsidRPr="008A259A">
              <w:t xml:space="preserve"> </w:t>
            </w:r>
            <w:r w:rsidRPr="008A259A">
              <w:t>application has</w:t>
            </w:r>
            <w:r w:rsidR="00B35535" w:rsidRPr="008A259A">
              <w:t xml:space="preserve"> Master-Detail </w:t>
            </w:r>
            <w:r w:rsidRPr="008A259A">
              <w:t>layout where you see all the workflows deployed on left</w:t>
            </w:r>
            <w:r w:rsidR="00B35535" w:rsidRPr="008A259A">
              <w:t xml:space="preserve">. Ensure that the workflow you just deployed - </w:t>
            </w:r>
            <w:r w:rsidRPr="008A259A">
              <w:rPr>
                <w:b/>
              </w:rPr>
              <w:t>CAPEX</w:t>
            </w:r>
            <w:r w:rsidR="00B35535" w:rsidRPr="008A259A">
              <w:rPr>
                <w:b/>
              </w:rPr>
              <w:t>_</w:t>
            </w:r>
            <w:r w:rsidR="007E1720" w:rsidRPr="008A259A">
              <w:rPr>
                <w:b/>
              </w:rPr>
              <w:t>00</w:t>
            </w:r>
            <w:r w:rsidR="00B35535" w:rsidRPr="008A259A">
              <w:t xml:space="preserve"> - is existing</w:t>
            </w:r>
            <w:r w:rsidRPr="008A259A">
              <w:t xml:space="preserve">. </w:t>
            </w:r>
          </w:p>
          <w:p w14:paraId="28DBA7A8" w14:textId="77777777" w:rsidR="007C7FAC" w:rsidRPr="008A259A" w:rsidRDefault="007C7FAC" w:rsidP="007E5671">
            <w:pPr>
              <w:pStyle w:val="p"/>
            </w:pPr>
          </w:p>
          <w:p w14:paraId="08980309" w14:textId="17D7659B" w:rsidR="00B35535" w:rsidRPr="008A259A" w:rsidRDefault="007C7FAC" w:rsidP="007507CF">
            <w:pPr>
              <w:pStyle w:val="p"/>
              <w:numPr>
                <w:ilvl w:val="0"/>
                <w:numId w:val="9"/>
              </w:numPr>
              <w:ind w:left="314"/>
            </w:pPr>
            <w:r w:rsidRPr="008A259A">
              <w:t>S</w:t>
            </w:r>
            <w:r w:rsidR="00B35535" w:rsidRPr="008A259A">
              <w:t>elect</w:t>
            </w:r>
            <w:r w:rsidR="007E5671" w:rsidRPr="008A259A">
              <w:t xml:space="preserve"> the workflow</w:t>
            </w:r>
            <w:r w:rsidR="00B35535" w:rsidRPr="008A259A">
              <w:t>.</w:t>
            </w:r>
          </w:p>
        </w:tc>
        <w:tc>
          <w:tcPr>
            <w:tcW w:w="6946" w:type="dxa"/>
            <w:tcBorders>
              <w:right w:val="nil"/>
            </w:tcBorders>
            <w:shd w:val="clear" w:color="auto" w:fill="auto"/>
            <w:tcMar>
              <w:top w:w="108" w:type="dxa"/>
              <w:bottom w:w="108" w:type="dxa"/>
            </w:tcMar>
            <w:vAlign w:val="center"/>
          </w:tcPr>
          <w:p w14:paraId="4AB92000" w14:textId="08938676"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1E9A1C2F" wp14:editId="71E92D30">
                  <wp:extent cx="2118442" cy="1638795"/>
                  <wp:effectExtent l="0" t="0" r="2540" b="0"/>
                  <wp:docPr id="449" name="Picture 449" descr="imb_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b__7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26648" cy="1645143"/>
                          </a:xfrm>
                          <a:prstGeom prst="rect">
                            <a:avLst/>
                          </a:prstGeom>
                          <a:noFill/>
                          <a:ln>
                            <a:noFill/>
                          </a:ln>
                        </pic:spPr>
                      </pic:pic>
                    </a:graphicData>
                  </a:graphic>
                </wp:inline>
              </w:drawing>
            </w:r>
          </w:p>
        </w:tc>
      </w:tr>
      <w:tr w:rsidR="00AF02AD" w:rsidRPr="008A259A" w14:paraId="6A9846EB" w14:textId="77777777" w:rsidTr="00AF02AD">
        <w:trPr>
          <w:trHeight w:val="814"/>
        </w:trPr>
        <w:tc>
          <w:tcPr>
            <w:tcW w:w="3119" w:type="dxa"/>
            <w:tcBorders>
              <w:left w:val="nil"/>
            </w:tcBorders>
            <w:shd w:val="clear" w:color="auto" w:fill="auto"/>
            <w:tcMar>
              <w:top w:w="108" w:type="dxa"/>
              <w:bottom w:w="108" w:type="dxa"/>
            </w:tcMar>
            <w:vAlign w:val="center"/>
          </w:tcPr>
          <w:p w14:paraId="78EB01C3" w14:textId="77660348" w:rsidR="00B35535" w:rsidRPr="008A259A" w:rsidRDefault="00B35535" w:rsidP="00963EC8">
            <w:pPr>
              <w:pStyle w:val="p"/>
              <w:numPr>
                <w:ilvl w:val="0"/>
                <w:numId w:val="9"/>
              </w:numPr>
              <w:ind w:left="314"/>
            </w:pPr>
            <w:bookmarkStart w:id="139" w:name="TS_911A9D15A632445CAD059B2AAD3889E7"/>
            <w:bookmarkEnd w:id="139"/>
            <w:r w:rsidRPr="008A259A">
              <w:t xml:space="preserve">Select </w:t>
            </w:r>
            <w:r w:rsidRPr="008A259A">
              <w:rPr>
                <w:b/>
              </w:rPr>
              <w:t>Start New Instance</w:t>
            </w:r>
            <w:r w:rsidRPr="008A259A">
              <w:t>.</w:t>
            </w:r>
          </w:p>
          <w:p w14:paraId="6AAF991D" w14:textId="77777777" w:rsidR="00B35535" w:rsidRPr="008A259A" w:rsidRDefault="00B35535" w:rsidP="00B35535">
            <w:pPr>
              <w:pStyle w:val="p"/>
            </w:pPr>
          </w:p>
          <w:p w14:paraId="27DB3F82" w14:textId="383F3F3A" w:rsidR="00B35535" w:rsidRPr="008A259A" w:rsidRDefault="00B35535" w:rsidP="00B35535">
            <w:pPr>
              <w:pStyle w:val="p"/>
            </w:pPr>
            <w:r w:rsidRPr="008A259A">
              <w:t>Note: This way of starting a workflow is mainly used for testing. Workflows can be started by end users using a Start Form</w:t>
            </w:r>
            <w:r w:rsidR="004A4181" w:rsidRPr="008A259A">
              <w:t xml:space="preserve"> </w:t>
            </w:r>
            <w:r w:rsidRPr="008A259A">
              <w:t xml:space="preserve">or a custom UI5 application, and by other systems using the </w:t>
            </w:r>
            <w:hyperlink r:id="rId181" w:history="1">
              <w:r w:rsidRPr="008A259A">
                <w:rPr>
                  <w:rStyle w:val="Hyperlink"/>
                </w:rPr>
                <w:t>Workflow API</w:t>
              </w:r>
            </w:hyperlink>
            <w:r w:rsidRPr="008A259A">
              <w:t>.</w:t>
            </w:r>
          </w:p>
        </w:tc>
        <w:tc>
          <w:tcPr>
            <w:tcW w:w="6946" w:type="dxa"/>
            <w:tcBorders>
              <w:right w:val="nil"/>
            </w:tcBorders>
            <w:shd w:val="clear" w:color="auto" w:fill="auto"/>
            <w:tcMar>
              <w:top w:w="108" w:type="dxa"/>
              <w:bottom w:w="108" w:type="dxa"/>
            </w:tcMar>
            <w:vAlign w:val="center"/>
          </w:tcPr>
          <w:p w14:paraId="21202E2D" w14:textId="4F817C22"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3584060F" wp14:editId="24E941E5">
                  <wp:extent cx="3714750" cy="352425"/>
                  <wp:effectExtent l="0" t="0" r="0" b="9525"/>
                  <wp:docPr id="451" name="Picture 451" descr="imb_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b__7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4750" cy="352425"/>
                          </a:xfrm>
                          <a:prstGeom prst="rect">
                            <a:avLst/>
                          </a:prstGeom>
                          <a:noFill/>
                          <a:ln>
                            <a:noFill/>
                          </a:ln>
                        </pic:spPr>
                      </pic:pic>
                    </a:graphicData>
                  </a:graphic>
                </wp:inline>
              </w:drawing>
            </w:r>
          </w:p>
        </w:tc>
      </w:tr>
      <w:tr w:rsidR="00AF02AD" w:rsidRPr="008A259A" w14:paraId="3423135A" w14:textId="77777777" w:rsidTr="00AF02AD">
        <w:trPr>
          <w:trHeight w:val="814"/>
        </w:trPr>
        <w:tc>
          <w:tcPr>
            <w:tcW w:w="3119" w:type="dxa"/>
            <w:tcBorders>
              <w:left w:val="nil"/>
              <w:bottom w:val="nil"/>
            </w:tcBorders>
            <w:shd w:val="clear" w:color="auto" w:fill="auto"/>
            <w:tcMar>
              <w:top w:w="108" w:type="dxa"/>
              <w:bottom w:w="108" w:type="dxa"/>
            </w:tcMar>
            <w:vAlign w:val="center"/>
          </w:tcPr>
          <w:p w14:paraId="40AA3A03" w14:textId="4E4A3D8C" w:rsidR="00B35535" w:rsidRPr="008A259A" w:rsidRDefault="00B35535" w:rsidP="00963EC8">
            <w:pPr>
              <w:pStyle w:val="p"/>
              <w:numPr>
                <w:ilvl w:val="0"/>
                <w:numId w:val="9"/>
              </w:numPr>
              <w:ind w:left="314"/>
            </w:pPr>
            <w:bookmarkStart w:id="140" w:name="TS_3F58CB199278475B93A08AB34377F187"/>
            <w:bookmarkEnd w:id="140"/>
            <w:r w:rsidRPr="008A259A">
              <w:t xml:space="preserve">Modify the </w:t>
            </w:r>
            <w:proofErr w:type="spellStart"/>
            <w:r w:rsidRPr="008A259A">
              <w:rPr>
                <w:b/>
              </w:rPr>
              <w:t>RequestId</w:t>
            </w:r>
            <w:proofErr w:type="spellEnd"/>
            <w:r w:rsidRPr="008A259A">
              <w:rPr>
                <w:b/>
              </w:rPr>
              <w:t xml:space="preserve"> </w:t>
            </w:r>
            <w:r w:rsidRPr="008A259A">
              <w:t>in the JSON data to be unique: use CAPEX_REQ_</w:t>
            </w:r>
            <w:r w:rsidR="00A63F10" w:rsidRPr="008A259A">
              <w:t>00</w:t>
            </w:r>
            <w:r w:rsidRPr="008A259A">
              <w:t xml:space="preserve">_YYY </w:t>
            </w:r>
            <w:r w:rsidR="00A63F10" w:rsidRPr="008A259A">
              <w:t>where</w:t>
            </w:r>
            <w:r w:rsidRPr="008A259A">
              <w:t xml:space="preserve"> YYY </w:t>
            </w:r>
            <w:r w:rsidR="00A63F10" w:rsidRPr="008A259A">
              <w:t>is a</w:t>
            </w:r>
            <w:r w:rsidRPr="008A259A">
              <w:t xml:space="preserve"> different number each time you start a workflow, e.g. counting up from 001.</w:t>
            </w:r>
          </w:p>
          <w:p w14:paraId="5D806885" w14:textId="77777777" w:rsidR="00B35535" w:rsidRPr="008A259A" w:rsidRDefault="00B35535" w:rsidP="00B35535">
            <w:pPr>
              <w:pStyle w:val="p"/>
            </w:pPr>
          </w:p>
          <w:p w14:paraId="22369195" w14:textId="73F91B85" w:rsidR="00B35535" w:rsidRPr="008A259A" w:rsidRDefault="00B35535" w:rsidP="00963EC8">
            <w:pPr>
              <w:pStyle w:val="p"/>
              <w:numPr>
                <w:ilvl w:val="0"/>
                <w:numId w:val="9"/>
              </w:numPr>
              <w:ind w:left="314"/>
            </w:pPr>
            <w:r w:rsidRPr="008A259A">
              <w:t xml:space="preserve">Also adapt the following fields in the JSON element </w:t>
            </w:r>
            <w:r w:rsidRPr="008A259A">
              <w:rPr>
                <w:b/>
              </w:rPr>
              <w:t>Requester</w:t>
            </w:r>
            <w:r w:rsidRPr="008A259A">
              <w:t>:</w:t>
            </w:r>
          </w:p>
          <w:p w14:paraId="75FEC857" w14:textId="77777777" w:rsidR="00345187" w:rsidRPr="008A259A" w:rsidRDefault="00345187" w:rsidP="00B35535">
            <w:pPr>
              <w:pStyle w:val="p"/>
              <w:rPr>
                <w:b/>
              </w:rPr>
            </w:pPr>
          </w:p>
          <w:p w14:paraId="227BBDBF" w14:textId="36A1BDE5" w:rsidR="00B35535" w:rsidRPr="008A259A" w:rsidRDefault="00B35535" w:rsidP="00963EC8">
            <w:pPr>
              <w:pStyle w:val="p"/>
              <w:numPr>
                <w:ilvl w:val="0"/>
                <w:numId w:val="10"/>
              </w:numPr>
            </w:pPr>
            <w:r w:rsidRPr="008A259A">
              <w:rPr>
                <w:b/>
              </w:rPr>
              <w:t>Name</w:t>
            </w:r>
            <w:r w:rsidRPr="008A259A">
              <w:t xml:space="preserve"> can be anything</w:t>
            </w:r>
          </w:p>
          <w:p w14:paraId="002B2035" w14:textId="089E945D" w:rsidR="00B35535" w:rsidRPr="008A259A" w:rsidRDefault="00B35535" w:rsidP="00963EC8">
            <w:pPr>
              <w:pStyle w:val="p"/>
              <w:numPr>
                <w:ilvl w:val="0"/>
                <w:numId w:val="10"/>
              </w:numPr>
            </w:pPr>
            <w:r w:rsidRPr="008A259A">
              <w:rPr>
                <w:b/>
              </w:rPr>
              <w:t>Email</w:t>
            </w:r>
            <w:r w:rsidRPr="008A259A">
              <w:t xml:space="preserve"> should </w:t>
            </w:r>
            <w:r w:rsidR="00345187" w:rsidRPr="008A259A">
              <w:t>be your trial user email ID</w:t>
            </w:r>
          </w:p>
          <w:p w14:paraId="59D0135D" w14:textId="6ADFA79C" w:rsidR="00B35535" w:rsidRPr="008A259A" w:rsidRDefault="00B35535" w:rsidP="00963EC8">
            <w:pPr>
              <w:pStyle w:val="p"/>
              <w:numPr>
                <w:ilvl w:val="0"/>
                <w:numId w:val="10"/>
              </w:numPr>
            </w:pPr>
            <w:proofErr w:type="spellStart"/>
            <w:r w:rsidRPr="008A259A">
              <w:rPr>
                <w:b/>
              </w:rPr>
              <w:t>UserId</w:t>
            </w:r>
            <w:proofErr w:type="spellEnd"/>
            <w:r w:rsidRPr="008A259A">
              <w:t xml:space="preserve"> is your </w:t>
            </w:r>
            <w:r w:rsidR="00345187" w:rsidRPr="008A259A">
              <w:t xml:space="preserve">trial </w:t>
            </w:r>
            <w:r w:rsidRPr="008A259A">
              <w:t>logon user</w:t>
            </w:r>
            <w:r w:rsidR="00345187" w:rsidRPr="008A259A">
              <w:t xml:space="preserve"> id</w:t>
            </w:r>
          </w:p>
          <w:p w14:paraId="212E06EE" w14:textId="77777777" w:rsidR="00345187" w:rsidRPr="008A259A" w:rsidRDefault="00345187" w:rsidP="00345187">
            <w:pPr>
              <w:pStyle w:val="p"/>
              <w:ind w:left="720"/>
            </w:pPr>
          </w:p>
          <w:p w14:paraId="3F79B58B" w14:textId="0BE19572" w:rsidR="00B35535" w:rsidRPr="008A259A" w:rsidRDefault="00B35535" w:rsidP="00B35535">
            <w:pPr>
              <w:pStyle w:val="p"/>
              <w:numPr>
                <w:ilvl w:val="0"/>
                <w:numId w:val="9"/>
              </w:numPr>
              <w:ind w:left="314"/>
            </w:pPr>
            <w:r w:rsidRPr="008A259A">
              <w:t xml:space="preserve">Select </w:t>
            </w:r>
            <w:r w:rsidRPr="008A259A">
              <w:rPr>
                <w:b/>
              </w:rPr>
              <w:t>Start New Instance</w:t>
            </w:r>
            <w:r w:rsidRPr="008A259A">
              <w:t>.</w:t>
            </w:r>
          </w:p>
        </w:tc>
        <w:tc>
          <w:tcPr>
            <w:tcW w:w="6946" w:type="dxa"/>
            <w:tcBorders>
              <w:bottom w:val="nil"/>
              <w:right w:val="nil"/>
            </w:tcBorders>
            <w:shd w:val="clear" w:color="auto" w:fill="auto"/>
            <w:tcMar>
              <w:top w:w="108" w:type="dxa"/>
              <w:bottom w:w="108" w:type="dxa"/>
            </w:tcMar>
            <w:vAlign w:val="center"/>
          </w:tcPr>
          <w:p w14:paraId="3B367B40" w14:textId="41C10E4F"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264EB6BB" wp14:editId="34C4E918">
                  <wp:extent cx="3714750" cy="2247900"/>
                  <wp:effectExtent l="0" t="0" r="0" b="0"/>
                  <wp:docPr id="21" name="Picture 21" descr="imb_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b__7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4750" cy="2247900"/>
                          </a:xfrm>
                          <a:prstGeom prst="rect">
                            <a:avLst/>
                          </a:prstGeom>
                          <a:noFill/>
                          <a:ln>
                            <a:noFill/>
                          </a:ln>
                        </pic:spPr>
                      </pic:pic>
                    </a:graphicData>
                  </a:graphic>
                </wp:inline>
              </w:drawing>
            </w:r>
          </w:p>
        </w:tc>
      </w:tr>
      <w:tr w:rsidR="00AF02AD" w:rsidRPr="008A259A" w14:paraId="5A0C99B7" w14:textId="77777777" w:rsidTr="00AF02AD">
        <w:trPr>
          <w:trHeight w:val="814"/>
        </w:trPr>
        <w:tc>
          <w:tcPr>
            <w:tcW w:w="3119" w:type="dxa"/>
            <w:tcBorders>
              <w:left w:val="nil"/>
              <w:bottom w:val="nil"/>
            </w:tcBorders>
            <w:shd w:val="clear" w:color="auto" w:fill="auto"/>
            <w:tcMar>
              <w:top w:w="108" w:type="dxa"/>
              <w:bottom w:w="108" w:type="dxa"/>
            </w:tcMar>
            <w:vAlign w:val="center"/>
          </w:tcPr>
          <w:p w14:paraId="3071DA1F" w14:textId="08B852A3" w:rsidR="00B35535" w:rsidRPr="008A259A" w:rsidRDefault="00B35535" w:rsidP="00B35535">
            <w:pPr>
              <w:pStyle w:val="p"/>
            </w:pPr>
            <w:bookmarkStart w:id="141" w:name="TS_3A542AB4717949108CB6D2963FF12665"/>
            <w:bookmarkEnd w:id="141"/>
            <w:r w:rsidRPr="008A259A">
              <w:t>A popup confirms that the workflow instance has been started.</w:t>
            </w:r>
          </w:p>
          <w:p w14:paraId="1AC9AC88" w14:textId="77777777" w:rsidR="00B35535" w:rsidRPr="008A259A" w:rsidRDefault="00B35535" w:rsidP="00B35535">
            <w:pPr>
              <w:pStyle w:val="p"/>
            </w:pPr>
          </w:p>
          <w:p w14:paraId="45ECAC02" w14:textId="541CC86B" w:rsidR="00B35535" w:rsidRPr="008A259A" w:rsidRDefault="00B35535" w:rsidP="00963EC8">
            <w:pPr>
              <w:pStyle w:val="p"/>
              <w:numPr>
                <w:ilvl w:val="0"/>
                <w:numId w:val="9"/>
              </w:numPr>
              <w:ind w:left="314"/>
            </w:pPr>
            <w:r w:rsidRPr="008A259A">
              <w:t xml:space="preserve">Select </w:t>
            </w:r>
            <w:r w:rsidRPr="008A259A">
              <w:rPr>
                <w:b/>
              </w:rPr>
              <w:t>Show Instances</w:t>
            </w:r>
            <w:r w:rsidRPr="008A259A">
              <w:t xml:space="preserve"> to switch to the </w:t>
            </w:r>
            <w:r w:rsidRPr="008A259A">
              <w:rPr>
                <w:b/>
              </w:rPr>
              <w:t xml:space="preserve">Monitor Workflows - Workflow </w:t>
            </w:r>
            <w:r w:rsidRPr="008A259A">
              <w:rPr>
                <w:b/>
              </w:rPr>
              <w:lastRenderedPageBreak/>
              <w:t>Instances</w:t>
            </w:r>
            <w:r w:rsidRPr="008A259A">
              <w:t xml:space="preserve"> application</w:t>
            </w:r>
            <w:r w:rsidR="00A43C7C" w:rsidRPr="008A259A">
              <w:t xml:space="preserve"> where you can view all the running, completed, suspended workflow instances and their details</w:t>
            </w:r>
            <w:r w:rsidRPr="008A259A">
              <w:t>.</w:t>
            </w:r>
          </w:p>
          <w:p w14:paraId="573814D1"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1D838832" w14:textId="238F90F6" w:rsidR="00B35535" w:rsidRPr="008A259A" w:rsidRDefault="00B35535" w:rsidP="00B35535">
            <w:pPr>
              <w:pStyle w:val="TableBullet"/>
              <w:tabs>
                <w:tab w:val="clear" w:pos="284"/>
                <w:tab w:val="clear" w:pos="567"/>
                <w:tab w:val="clear" w:pos="851"/>
              </w:tabs>
              <w:ind w:left="170"/>
              <w:rPr>
                <w:noProof/>
              </w:rPr>
            </w:pPr>
            <w:r w:rsidRPr="008A259A">
              <w:rPr>
                <w:noProof/>
              </w:rPr>
              <w:lastRenderedPageBreak/>
              <w:drawing>
                <wp:inline distT="0" distB="0" distL="0" distR="0" wp14:anchorId="55B8E4BD" wp14:editId="312C096B">
                  <wp:extent cx="3714750" cy="981075"/>
                  <wp:effectExtent l="0" t="0" r="0" b="9525"/>
                  <wp:docPr id="20" name="Picture 20" descr="imb_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b__7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tc>
      </w:tr>
      <w:tr w:rsidR="00AF02AD" w:rsidRPr="008A259A" w14:paraId="08F043C2"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64299F" w14:textId="09811A39" w:rsidR="00B35535" w:rsidRPr="008A259A" w:rsidRDefault="00B35535" w:rsidP="00B35535">
            <w:pPr>
              <w:pStyle w:val="p"/>
            </w:pPr>
            <w:bookmarkStart w:id="142" w:name="TS_92AF10830C3745B4BA12B2C581722EEB"/>
            <w:bookmarkEnd w:id="142"/>
            <w:r w:rsidRPr="008A259A">
              <w:t>Note</w:t>
            </w:r>
            <w:r w:rsidR="00C22A21" w:rsidRPr="008A259A">
              <w:t>:</w:t>
            </w:r>
            <w:r w:rsidRPr="008A259A">
              <w:t xml:space="preserve"> </w:t>
            </w:r>
            <w:r w:rsidR="00C22A21" w:rsidRPr="008A259A">
              <w:t>W</w:t>
            </w:r>
            <w:r w:rsidRPr="008A259A">
              <w:t xml:space="preserve">hen coming from </w:t>
            </w:r>
            <w:r w:rsidRPr="008A259A">
              <w:rPr>
                <w:b/>
              </w:rPr>
              <w:t>Show Instances</w:t>
            </w:r>
            <w:r w:rsidRPr="008A259A">
              <w:t xml:space="preserve">, a </w:t>
            </w:r>
            <w:r w:rsidRPr="008A259A">
              <w:rPr>
                <w:b/>
              </w:rPr>
              <w:t>Filter</w:t>
            </w:r>
            <w:r w:rsidR="00C22A21" w:rsidRPr="008A259A">
              <w:rPr>
                <w:b/>
              </w:rPr>
              <w:t xml:space="preserve"> </w:t>
            </w:r>
            <w:r w:rsidRPr="008A259A">
              <w:t xml:space="preserve">is automatically added to the specific </w:t>
            </w:r>
            <w:r w:rsidRPr="008A259A">
              <w:rPr>
                <w:b/>
              </w:rPr>
              <w:t>Workflow Definition</w:t>
            </w:r>
            <w:r w:rsidRPr="008A259A">
              <w:t>.</w:t>
            </w:r>
          </w:p>
          <w:p w14:paraId="119D5876" w14:textId="77777777" w:rsidR="00B35535" w:rsidRPr="008A259A" w:rsidRDefault="00B35535" w:rsidP="00B35535">
            <w:pPr>
              <w:pStyle w:val="p"/>
            </w:pPr>
          </w:p>
          <w:p w14:paraId="5C5753F9" w14:textId="0DC73E96" w:rsidR="00B35535" w:rsidRPr="008A259A" w:rsidRDefault="00B35535" w:rsidP="00963EC8">
            <w:pPr>
              <w:pStyle w:val="p"/>
              <w:numPr>
                <w:ilvl w:val="0"/>
                <w:numId w:val="9"/>
              </w:numPr>
              <w:ind w:left="314"/>
            </w:pPr>
            <w:r w:rsidRPr="008A259A">
              <w:t xml:space="preserve">Select the newly started workflow instance and look at </w:t>
            </w:r>
            <w:r w:rsidR="00C22A21" w:rsidRPr="008A259A">
              <w:t>its</w:t>
            </w:r>
            <w:r w:rsidRPr="008A259A">
              <w:t xml:space="preserve"> details.</w:t>
            </w:r>
          </w:p>
          <w:p w14:paraId="1D3D5EA3" w14:textId="77777777" w:rsidR="00B35535" w:rsidRPr="008A259A" w:rsidRDefault="00B35535" w:rsidP="00B35535">
            <w:pPr>
              <w:pStyle w:val="p"/>
            </w:pPr>
          </w:p>
          <w:p w14:paraId="0C89E5FE" w14:textId="76BC5043" w:rsidR="00B35535" w:rsidRPr="008A259A" w:rsidRDefault="00DE05C4" w:rsidP="00B35535">
            <w:pPr>
              <w:pStyle w:val="p"/>
              <w:numPr>
                <w:ilvl w:val="0"/>
                <w:numId w:val="9"/>
              </w:numPr>
              <w:ind w:left="314"/>
            </w:pPr>
            <w:r w:rsidRPr="008A259A">
              <w:t xml:space="preserve">Select </w:t>
            </w:r>
            <w:r w:rsidRPr="008A259A">
              <w:rPr>
                <w:b/>
              </w:rPr>
              <w:t>SAP icon</w:t>
            </w:r>
            <w:r w:rsidRPr="008A259A">
              <w:t xml:space="preserve"> to go back to the Home Page of the Workflow Management Launchpad.</w:t>
            </w:r>
          </w:p>
        </w:tc>
        <w:tc>
          <w:tcPr>
            <w:tcW w:w="6946" w:type="dxa"/>
            <w:tcBorders>
              <w:bottom w:val="nil"/>
              <w:right w:val="nil"/>
            </w:tcBorders>
            <w:shd w:val="clear" w:color="auto" w:fill="auto"/>
            <w:tcMar>
              <w:top w:w="108" w:type="dxa"/>
              <w:bottom w:w="108" w:type="dxa"/>
            </w:tcMar>
            <w:vAlign w:val="center"/>
          </w:tcPr>
          <w:p w14:paraId="21490277" w14:textId="366F016D"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B968DB6" wp14:editId="39C75429">
                  <wp:extent cx="3714750" cy="1695450"/>
                  <wp:effectExtent l="0" t="0" r="0" b="0"/>
                  <wp:docPr id="18" name="Picture 18" descr="imb_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b__74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714750" cy="1695450"/>
                          </a:xfrm>
                          <a:prstGeom prst="rect">
                            <a:avLst/>
                          </a:prstGeom>
                          <a:noFill/>
                          <a:ln>
                            <a:noFill/>
                          </a:ln>
                        </pic:spPr>
                      </pic:pic>
                    </a:graphicData>
                  </a:graphic>
                </wp:inline>
              </w:drawing>
            </w:r>
          </w:p>
        </w:tc>
      </w:tr>
      <w:tr w:rsidR="00AF02AD" w:rsidRPr="008A259A" w14:paraId="7050F932" w14:textId="77777777" w:rsidTr="00AF02AD">
        <w:trPr>
          <w:trHeight w:val="814"/>
        </w:trPr>
        <w:tc>
          <w:tcPr>
            <w:tcW w:w="3119" w:type="dxa"/>
            <w:tcBorders>
              <w:left w:val="nil"/>
              <w:bottom w:val="nil"/>
            </w:tcBorders>
            <w:shd w:val="clear" w:color="auto" w:fill="auto"/>
            <w:tcMar>
              <w:top w:w="108" w:type="dxa"/>
              <w:bottom w:w="108" w:type="dxa"/>
            </w:tcMar>
            <w:vAlign w:val="center"/>
          </w:tcPr>
          <w:p w14:paraId="6D74DDC9" w14:textId="2FF2679B" w:rsidR="00B35535" w:rsidRPr="008A259A" w:rsidRDefault="00B35535" w:rsidP="00963EC8">
            <w:pPr>
              <w:pStyle w:val="p"/>
              <w:numPr>
                <w:ilvl w:val="0"/>
                <w:numId w:val="9"/>
              </w:numPr>
              <w:ind w:left="314"/>
            </w:pPr>
            <w:bookmarkStart w:id="143" w:name="TS_2CD15B7B1C6741498D232F454EA298DA"/>
            <w:bookmarkEnd w:id="143"/>
            <w:r w:rsidRPr="008A259A">
              <w:t xml:space="preserve">Select the tile for </w:t>
            </w:r>
            <w:r w:rsidRPr="008A259A">
              <w:rPr>
                <w:b/>
              </w:rPr>
              <w:t>My Inbox</w:t>
            </w:r>
            <w:r w:rsidRPr="008A259A">
              <w:t>. It should show at least one new task.</w:t>
            </w:r>
          </w:p>
          <w:p w14:paraId="619A1DE0"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70791614" w14:textId="094183DA" w:rsidR="00B35535" w:rsidRPr="008A259A" w:rsidRDefault="00C568E8" w:rsidP="00C568E8">
            <w:pPr>
              <w:pStyle w:val="TableBullet"/>
              <w:tabs>
                <w:tab w:val="clear" w:pos="284"/>
                <w:tab w:val="clear" w:pos="567"/>
                <w:tab w:val="clear" w:pos="851"/>
              </w:tabs>
              <w:ind w:left="36"/>
              <w:rPr>
                <w:noProof/>
              </w:rPr>
            </w:pPr>
            <w:r w:rsidRPr="008A259A">
              <w:rPr>
                <w:noProof/>
              </w:rPr>
              <w:drawing>
                <wp:inline distT="0" distB="0" distL="0" distR="0" wp14:anchorId="316BFED0" wp14:editId="42EA054D">
                  <wp:extent cx="3370719" cy="2569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6"/>
                          <a:stretch>
                            <a:fillRect/>
                          </a:stretch>
                        </pic:blipFill>
                        <pic:spPr>
                          <a:xfrm>
                            <a:off x="0" y="0"/>
                            <a:ext cx="3382969" cy="2578776"/>
                          </a:xfrm>
                          <a:prstGeom prst="rect">
                            <a:avLst/>
                          </a:prstGeom>
                        </pic:spPr>
                      </pic:pic>
                    </a:graphicData>
                  </a:graphic>
                </wp:inline>
              </w:drawing>
            </w:r>
          </w:p>
        </w:tc>
      </w:tr>
      <w:tr w:rsidR="00AF02AD" w:rsidRPr="008A259A" w14:paraId="237DC8B5" w14:textId="77777777" w:rsidTr="00AF02AD">
        <w:trPr>
          <w:trHeight w:val="814"/>
        </w:trPr>
        <w:tc>
          <w:tcPr>
            <w:tcW w:w="3119" w:type="dxa"/>
            <w:tcBorders>
              <w:left w:val="nil"/>
            </w:tcBorders>
            <w:shd w:val="clear" w:color="auto" w:fill="auto"/>
            <w:tcMar>
              <w:top w:w="108" w:type="dxa"/>
              <w:bottom w:w="108" w:type="dxa"/>
            </w:tcMar>
            <w:vAlign w:val="center"/>
          </w:tcPr>
          <w:p w14:paraId="2B898C77" w14:textId="10AF3C25" w:rsidR="00B35535" w:rsidRPr="008A259A" w:rsidRDefault="00B35535" w:rsidP="00963EC8">
            <w:pPr>
              <w:pStyle w:val="p"/>
              <w:numPr>
                <w:ilvl w:val="0"/>
                <w:numId w:val="9"/>
              </w:numPr>
              <w:ind w:left="314"/>
            </w:pPr>
            <w:bookmarkStart w:id="144" w:name="TS_CA7471C2B33B4FB6BBB6EA96F135BB96"/>
            <w:bookmarkEnd w:id="144"/>
            <w:r w:rsidRPr="008A259A">
              <w:t>Ensure that in the list view the new task "</w:t>
            </w:r>
            <w:r w:rsidRPr="008A259A">
              <w:rPr>
                <w:b/>
              </w:rPr>
              <w:t>Approval for...</w:t>
            </w:r>
            <w:r w:rsidRPr="008A259A">
              <w:t>" is selected.</w:t>
            </w:r>
          </w:p>
          <w:p w14:paraId="45647605" w14:textId="77777777" w:rsidR="00B35535" w:rsidRPr="008A259A" w:rsidRDefault="00B35535" w:rsidP="00B35535">
            <w:pPr>
              <w:pStyle w:val="TableHeadline"/>
            </w:pPr>
          </w:p>
        </w:tc>
        <w:tc>
          <w:tcPr>
            <w:tcW w:w="6946" w:type="dxa"/>
            <w:tcBorders>
              <w:right w:val="nil"/>
            </w:tcBorders>
            <w:shd w:val="clear" w:color="auto" w:fill="auto"/>
            <w:tcMar>
              <w:top w:w="108" w:type="dxa"/>
              <w:bottom w:w="108" w:type="dxa"/>
            </w:tcMar>
            <w:vAlign w:val="center"/>
          </w:tcPr>
          <w:p w14:paraId="3A106EF7" w14:textId="56DE7A5C"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3009000D" wp14:editId="6453CA63">
                  <wp:extent cx="3705225" cy="1343025"/>
                  <wp:effectExtent l="0" t="0" r="9525" b="9525"/>
                  <wp:docPr id="16" name="Picture 16" descr="imb_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b__74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705225" cy="1343025"/>
                          </a:xfrm>
                          <a:prstGeom prst="rect">
                            <a:avLst/>
                          </a:prstGeom>
                          <a:noFill/>
                          <a:ln>
                            <a:noFill/>
                          </a:ln>
                        </pic:spPr>
                      </pic:pic>
                    </a:graphicData>
                  </a:graphic>
                </wp:inline>
              </w:drawing>
            </w:r>
          </w:p>
        </w:tc>
      </w:tr>
      <w:tr w:rsidR="00AF02AD" w:rsidRPr="008A259A" w14:paraId="1ED660FE" w14:textId="77777777" w:rsidTr="00AF02AD">
        <w:trPr>
          <w:trHeight w:val="814"/>
        </w:trPr>
        <w:tc>
          <w:tcPr>
            <w:tcW w:w="3119" w:type="dxa"/>
            <w:tcBorders>
              <w:left w:val="nil"/>
              <w:bottom w:val="nil"/>
            </w:tcBorders>
            <w:shd w:val="clear" w:color="auto" w:fill="auto"/>
            <w:tcMar>
              <w:top w:w="108" w:type="dxa"/>
              <w:bottom w:w="108" w:type="dxa"/>
            </w:tcMar>
            <w:vAlign w:val="center"/>
          </w:tcPr>
          <w:p w14:paraId="242D4BF9" w14:textId="6D8C7209" w:rsidR="00B40A1C" w:rsidRPr="008A259A" w:rsidRDefault="00B40A1C" w:rsidP="00963EC8">
            <w:pPr>
              <w:pStyle w:val="p"/>
              <w:numPr>
                <w:ilvl w:val="0"/>
                <w:numId w:val="9"/>
              </w:numPr>
              <w:ind w:left="314"/>
            </w:pPr>
            <w:bookmarkStart w:id="145" w:name="TS_8BBA264C0C774F61A653FD3652BE0E6B"/>
            <w:bookmarkEnd w:id="145"/>
            <w:r w:rsidRPr="008A259A">
              <w:lastRenderedPageBreak/>
              <w:t xml:space="preserve">Scroll down to the </w:t>
            </w:r>
            <w:r w:rsidRPr="008A259A">
              <w:rPr>
                <w:b/>
              </w:rPr>
              <w:t>Approval</w:t>
            </w:r>
            <w:r w:rsidRPr="008A259A">
              <w:t xml:space="preserve"> section.</w:t>
            </w:r>
          </w:p>
          <w:p w14:paraId="78C852AA" w14:textId="77777777" w:rsidR="00B40A1C" w:rsidRPr="008A259A" w:rsidRDefault="00B40A1C" w:rsidP="00B40A1C">
            <w:pPr>
              <w:pStyle w:val="p"/>
              <w:ind w:left="314"/>
            </w:pPr>
          </w:p>
          <w:p w14:paraId="38184157" w14:textId="61FD6811" w:rsidR="00B40A1C" w:rsidRPr="008A259A" w:rsidRDefault="00B40A1C" w:rsidP="00963EC8">
            <w:pPr>
              <w:pStyle w:val="p"/>
              <w:numPr>
                <w:ilvl w:val="0"/>
                <w:numId w:val="9"/>
              </w:numPr>
              <w:ind w:left="314"/>
            </w:pPr>
            <w:r w:rsidRPr="008A259A">
              <w:t xml:space="preserve">Enter a </w:t>
            </w:r>
            <w:r w:rsidRPr="008A259A">
              <w:rPr>
                <w:b/>
              </w:rPr>
              <w:t>Comment</w:t>
            </w:r>
            <w:r w:rsidR="007300B2" w:rsidRPr="008A259A">
              <w:rPr>
                <w:b/>
              </w:rPr>
              <w:t xml:space="preserve"> </w:t>
            </w:r>
            <w:r w:rsidR="007300B2" w:rsidRPr="008A259A">
              <w:rPr>
                <w:bCs/>
              </w:rPr>
              <w:t>of your choice</w:t>
            </w:r>
            <w:r w:rsidRPr="008A259A">
              <w:t>.</w:t>
            </w:r>
          </w:p>
          <w:p w14:paraId="158F6A91" w14:textId="77777777" w:rsidR="00B40A1C" w:rsidRPr="008A259A" w:rsidRDefault="00B40A1C" w:rsidP="00B40A1C">
            <w:pPr>
              <w:pStyle w:val="p"/>
              <w:ind w:left="314"/>
            </w:pPr>
          </w:p>
          <w:p w14:paraId="39F80CDA" w14:textId="1724D47F" w:rsidR="00B40A1C" w:rsidRPr="008A259A" w:rsidRDefault="00700EDA" w:rsidP="00963EC8">
            <w:pPr>
              <w:pStyle w:val="p"/>
              <w:numPr>
                <w:ilvl w:val="0"/>
                <w:numId w:val="9"/>
              </w:numPr>
              <w:ind w:left="314"/>
            </w:pPr>
            <w:r w:rsidRPr="008A259A">
              <w:rPr>
                <w:bCs/>
              </w:rPr>
              <w:t xml:space="preserve">Click </w:t>
            </w:r>
            <w:r w:rsidR="00B40A1C" w:rsidRPr="008A259A">
              <w:rPr>
                <w:b/>
              </w:rPr>
              <w:t>Approve</w:t>
            </w:r>
            <w:r w:rsidR="00B40A1C" w:rsidRPr="008A259A">
              <w:t>.</w:t>
            </w:r>
          </w:p>
          <w:p w14:paraId="7D4B149D" w14:textId="77777777" w:rsidR="00B40A1C" w:rsidRPr="008A259A" w:rsidRDefault="00B40A1C" w:rsidP="00B40A1C">
            <w:pPr>
              <w:pStyle w:val="p"/>
              <w:ind w:left="314"/>
            </w:pPr>
          </w:p>
        </w:tc>
        <w:tc>
          <w:tcPr>
            <w:tcW w:w="6946" w:type="dxa"/>
            <w:tcBorders>
              <w:bottom w:val="nil"/>
              <w:right w:val="nil"/>
            </w:tcBorders>
            <w:shd w:val="clear" w:color="auto" w:fill="auto"/>
            <w:tcMar>
              <w:top w:w="108" w:type="dxa"/>
              <w:bottom w:w="108" w:type="dxa"/>
            </w:tcMar>
            <w:vAlign w:val="center"/>
          </w:tcPr>
          <w:p w14:paraId="4462D6C7" w14:textId="7C11C84E"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13E529E" wp14:editId="5EF46205">
                  <wp:extent cx="3714750" cy="2590800"/>
                  <wp:effectExtent l="0" t="0" r="0" b="0"/>
                  <wp:docPr id="15" name="Picture 15" descr="imb_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b__74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14750" cy="2590800"/>
                          </a:xfrm>
                          <a:prstGeom prst="rect">
                            <a:avLst/>
                          </a:prstGeom>
                          <a:noFill/>
                          <a:ln>
                            <a:noFill/>
                          </a:ln>
                        </pic:spPr>
                      </pic:pic>
                    </a:graphicData>
                  </a:graphic>
                </wp:inline>
              </w:drawing>
            </w:r>
          </w:p>
        </w:tc>
      </w:tr>
      <w:tr w:rsidR="00AF02AD" w:rsidRPr="008A259A" w14:paraId="22076F50" w14:textId="77777777" w:rsidTr="00AF02AD">
        <w:trPr>
          <w:trHeight w:val="814"/>
        </w:trPr>
        <w:tc>
          <w:tcPr>
            <w:tcW w:w="3119" w:type="dxa"/>
            <w:tcBorders>
              <w:left w:val="nil"/>
              <w:bottom w:val="nil"/>
            </w:tcBorders>
            <w:shd w:val="clear" w:color="auto" w:fill="auto"/>
            <w:tcMar>
              <w:top w:w="108" w:type="dxa"/>
              <w:bottom w:w="108" w:type="dxa"/>
            </w:tcMar>
            <w:vAlign w:val="center"/>
          </w:tcPr>
          <w:p w14:paraId="1246129A" w14:textId="5A60134B" w:rsidR="00B40A1C" w:rsidRPr="008A259A" w:rsidRDefault="00980980" w:rsidP="00963EC8">
            <w:pPr>
              <w:pStyle w:val="p"/>
              <w:numPr>
                <w:ilvl w:val="0"/>
                <w:numId w:val="9"/>
              </w:numPr>
              <w:ind w:left="314"/>
            </w:pPr>
            <w:bookmarkStart w:id="146" w:name="TS_7380BB6B93CC4E20B0F9D7A1BE1989DB"/>
            <w:bookmarkEnd w:id="146"/>
            <w:r w:rsidRPr="008A259A">
              <w:t xml:space="preserve">In this </w:t>
            </w:r>
            <w:r w:rsidR="00B40A1C" w:rsidRPr="008A259A">
              <w:t>exercise</w:t>
            </w:r>
            <w:r w:rsidRPr="008A259A">
              <w:t xml:space="preserve">, the user task in the </w:t>
            </w:r>
            <w:r w:rsidR="00B40A1C" w:rsidRPr="008A259A">
              <w:t>workflow has been configured to send all tasks</w:t>
            </w:r>
            <w:r w:rsidR="00A55C42" w:rsidRPr="008A259A">
              <w:t xml:space="preserve"> in your inbox</w:t>
            </w:r>
            <w:r w:rsidR="00B40A1C" w:rsidRPr="008A259A">
              <w:t xml:space="preserve">. To see the second approval task, select </w:t>
            </w:r>
            <w:r w:rsidR="00B40A1C" w:rsidRPr="008A259A">
              <w:rPr>
                <w:b/>
              </w:rPr>
              <w:t>Refresh </w:t>
            </w:r>
            <w:r w:rsidR="00B40A1C" w:rsidRPr="008A259A">
              <w:rPr>
                <w:noProof/>
              </w:rPr>
              <w:drawing>
                <wp:inline distT="0" distB="0" distL="0" distR="0" wp14:anchorId="25445CD0" wp14:editId="7D1FACD2">
                  <wp:extent cx="118753" cy="126175"/>
                  <wp:effectExtent l="0" t="0" r="0" b="1270"/>
                  <wp:docPr id="14" name="Picture 1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eldico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9588" cy="127062"/>
                          </a:xfrm>
                          <a:prstGeom prst="rect">
                            <a:avLst/>
                          </a:prstGeom>
                          <a:noFill/>
                          <a:ln>
                            <a:noFill/>
                          </a:ln>
                        </pic:spPr>
                      </pic:pic>
                    </a:graphicData>
                  </a:graphic>
                </wp:inline>
              </w:drawing>
            </w:r>
            <w:r w:rsidR="00B40A1C" w:rsidRPr="008A259A">
              <w:t>.</w:t>
            </w:r>
          </w:p>
          <w:p w14:paraId="7C5821F3"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C1B653B" w14:textId="5DF8160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1172D188" wp14:editId="716D6331">
                  <wp:extent cx="2973037" cy="1560434"/>
                  <wp:effectExtent l="0" t="0" r="0" b="1905"/>
                  <wp:docPr id="452" name="Picture 452" descr="imb_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b__75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9976" cy="1564076"/>
                          </a:xfrm>
                          <a:prstGeom prst="rect">
                            <a:avLst/>
                          </a:prstGeom>
                          <a:noFill/>
                          <a:ln>
                            <a:noFill/>
                          </a:ln>
                        </pic:spPr>
                      </pic:pic>
                    </a:graphicData>
                  </a:graphic>
                </wp:inline>
              </w:drawing>
            </w:r>
          </w:p>
        </w:tc>
      </w:tr>
      <w:tr w:rsidR="00AF02AD" w:rsidRPr="008A259A" w14:paraId="027EE261" w14:textId="77777777" w:rsidTr="00AF02AD">
        <w:trPr>
          <w:trHeight w:val="814"/>
        </w:trPr>
        <w:tc>
          <w:tcPr>
            <w:tcW w:w="3119" w:type="dxa"/>
            <w:tcBorders>
              <w:left w:val="nil"/>
              <w:bottom w:val="nil"/>
            </w:tcBorders>
            <w:shd w:val="clear" w:color="auto" w:fill="auto"/>
            <w:tcMar>
              <w:top w:w="108" w:type="dxa"/>
              <w:bottom w:w="108" w:type="dxa"/>
            </w:tcMar>
            <w:vAlign w:val="center"/>
          </w:tcPr>
          <w:p w14:paraId="58BF5644" w14:textId="4C152DFB" w:rsidR="00B40A1C" w:rsidRPr="008A259A" w:rsidRDefault="00B40A1C" w:rsidP="00B40A1C">
            <w:pPr>
              <w:pStyle w:val="p"/>
            </w:pPr>
            <w:bookmarkStart w:id="147" w:name="TS_B37CF40119284A43B1D8E405BAE54458"/>
            <w:bookmarkEnd w:id="147"/>
            <w:r w:rsidRPr="008A259A">
              <w:t>Note</w:t>
            </w:r>
            <w:r w:rsidR="00D6466A" w:rsidRPr="008A259A">
              <w:t xml:space="preserve">: You can </w:t>
            </w:r>
            <w:r w:rsidRPr="008A259A">
              <w:t>now see</w:t>
            </w:r>
            <w:r w:rsidR="00D6466A" w:rsidRPr="008A259A">
              <w:t xml:space="preserve"> </w:t>
            </w:r>
            <w:r w:rsidRPr="008A259A">
              <w:t>the task for the Central Manager.</w:t>
            </w:r>
          </w:p>
          <w:p w14:paraId="0445BF52"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02C96045" w14:textId="3F5D53E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A698C80" wp14:editId="3E400FCC">
                  <wp:extent cx="3714750" cy="1257300"/>
                  <wp:effectExtent l="0" t="0" r="0" b="0"/>
                  <wp:docPr id="12" name="Picture 12" descr="imb_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b__75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14750" cy="1257300"/>
                          </a:xfrm>
                          <a:prstGeom prst="rect">
                            <a:avLst/>
                          </a:prstGeom>
                          <a:noFill/>
                          <a:ln>
                            <a:noFill/>
                          </a:ln>
                        </pic:spPr>
                      </pic:pic>
                    </a:graphicData>
                  </a:graphic>
                </wp:inline>
              </w:drawing>
            </w:r>
          </w:p>
        </w:tc>
      </w:tr>
      <w:tr w:rsidR="00AF02AD" w:rsidRPr="008A259A" w14:paraId="3A126DF3" w14:textId="77777777" w:rsidTr="00AF02AD">
        <w:trPr>
          <w:trHeight w:val="814"/>
        </w:trPr>
        <w:tc>
          <w:tcPr>
            <w:tcW w:w="3119" w:type="dxa"/>
            <w:tcBorders>
              <w:left w:val="nil"/>
              <w:bottom w:val="nil"/>
            </w:tcBorders>
            <w:shd w:val="clear" w:color="auto" w:fill="auto"/>
            <w:tcMar>
              <w:top w:w="108" w:type="dxa"/>
              <w:bottom w:w="108" w:type="dxa"/>
            </w:tcMar>
            <w:vAlign w:val="center"/>
          </w:tcPr>
          <w:p w14:paraId="7010C450" w14:textId="47B8F0A6" w:rsidR="00B40A1C" w:rsidRPr="008A259A" w:rsidRDefault="00B40A1C" w:rsidP="00B40A1C">
            <w:pPr>
              <w:pStyle w:val="p"/>
            </w:pPr>
            <w:bookmarkStart w:id="148" w:name="TS_A722E708173546A3BC6EA087405B9223"/>
            <w:bookmarkEnd w:id="148"/>
            <w:r w:rsidRPr="008A259A">
              <w:lastRenderedPageBreak/>
              <w:t>Note</w:t>
            </w:r>
            <w:r w:rsidR="00B32873" w:rsidRPr="008A259A">
              <w:t>:</w:t>
            </w:r>
            <w:r w:rsidRPr="008A259A">
              <w:t xml:space="preserve"> </w:t>
            </w:r>
            <w:r w:rsidR="00B32873" w:rsidRPr="008A259A">
              <w:t>T</w:t>
            </w:r>
            <w:r w:rsidRPr="008A259A">
              <w:t xml:space="preserve">he </w:t>
            </w:r>
            <w:r w:rsidRPr="008A259A">
              <w:rPr>
                <w:b/>
              </w:rPr>
              <w:t>History</w:t>
            </w:r>
            <w:r w:rsidRPr="008A259A">
              <w:t xml:space="preserve"> table is filled with the </w:t>
            </w:r>
            <w:r w:rsidR="00B32873" w:rsidRPr="008A259A">
              <w:t>comment entered in the previous task</w:t>
            </w:r>
            <w:r w:rsidRPr="008A259A">
              <w:t>.</w:t>
            </w:r>
          </w:p>
          <w:p w14:paraId="4E482460" w14:textId="77777777" w:rsidR="00B40A1C" w:rsidRPr="008A259A" w:rsidRDefault="00B40A1C" w:rsidP="00B40A1C">
            <w:pPr>
              <w:pStyle w:val="p"/>
            </w:pPr>
          </w:p>
          <w:p w14:paraId="40A865B2" w14:textId="18D62274" w:rsidR="00B40A1C" w:rsidRPr="008A259A" w:rsidRDefault="00B40A1C" w:rsidP="00963EC8">
            <w:pPr>
              <w:pStyle w:val="p"/>
              <w:numPr>
                <w:ilvl w:val="0"/>
                <w:numId w:val="9"/>
              </w:numPr>
              <w:ind w:left="314"/>
            </w:pPr>
            <w:r w:rsidRPr="008A259A">
              <w:t>Enter a</w:t>
            </w:r>
            <w:r w:rsidR="00C551E5" w:rsidRPr="008A259A">
              <w:t>gain a</w:t>
            </w:r>
            <w:r w:rsidRPr="008A259A">
              <w:t xml:space="preserve"> </w:t>
            </w:r>
            <w:r w:rsidRPr="008A259A">
              <w:rPr>
                <w:b/>
              </w:rPr>
              <w:t>Comment</w:t>
            </w:r>
            <w:r w:rsidR="00C551E5" w:rsidRPr="008A259A">
              <w:rPr>
                <w:b/>
              </w:rPr>
              <w:t xml:space="preserve"> </w:t>
            </w:r>
            <w:r w:rsidR="00C551E5" w:rsidRPr="008A259A">
              <w:rPr>
                <w:bCs/>
              </w:rPr>
              <w:t>of your choice</w:t>
            </w:r>
            <w:r w:rsidRPr="008A259A">
              <w:t>.</w:t>
            </w:r>
          </w:p>
          <w:p w14:paraId="175229F2" w14:textId="77777777" w:rsidR="00B40A1C" w:rsidRPr="008A259A" w:rsidRDefault="00B40A1C" w:rsidP="00DC2E79">
            <w:pPr>
              <w:pStyle w:val="p"/>
              <w:ind w:left="314"/>
            </w:pPr>
          </w:p>
          <w:p w14:paraId="461FD8F1" w14:textId="5C665BF1" w:rsidR="00B40A1C" w:rsidRPr="008A259A" w:rsidRDefault="003419F5" w:rsidP="00963EC8">
            <w:pPr>
              <w:pStyle w:val="p"/>
              <w:numPr>
                <w:ilvl w:val="0"/>
                <w:numId w:val="9"/>
              </w:numPr>
              <w:ind w:left="314"/>
            </w:pPr>
            <w:r w:rsidRPr="008A259A">
              <w:t>Click</w:t>
            </w:r>
            <w:r w:rsidR="00B40A1C" w:rsidRPr="008A259A">
              <w:t xml:space="preserve"> </w:t>
            </w:r>
            <w:r w:rsidR="00B40A1C" w:rsidRPr="008A259A">
              <w:rPr>
                <w:b/>
              </w:rPr>
              <w:t>Approve</w:t>
            </w:r>
            <w:r w:rsidR="00B40A1C" w:rsidRPr="008A259A">
              <w:t>.</w:t>
            </w:r>
          </w:p>
          <w:p w14:paraId="4939A4B1"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436FFB8F" w14:textId="4ED27FF3"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C83646A" wp14:editId="60135BEB">
                  <wp:extent cx="3275363" cy="1746860"/>
                  <wp:effectExtent l="0" t="0" r="1270" b="6350"/>
                  <wp:docPr id="453" name="Picture 453" descr="imb_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b__75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85445" cy="1752237"/>
                          </a:xfrm>
                          <a:prstGeom prst="rect">
                            <a:avLst/>
                          </a:prstGeom>
                          <a:noFill/>
                          <a:ln>
                            <a:noFill/>
                          </a:ln>
                        </pic:spPr>
                      </pic:pic>
                    </a:graphicData>
                  </a:graphic>
                </wp:inline>
              </w:drawing>
            </w:r>
          </w:p>
        </w:tc>
      </w:tr>
      <w:tr w:rsidR="00AF02AD" w:rsidRPr="008A259A" w14:paraId="2EC0F72B" w14:textId="77777777" w:rsidTr="00AF02AD">
        <w:trPr>
          <w:trHeight w:val="814"/>
        </w:trPr>
        <w:tc>
          <w:tcPr>
            <w:tcW w:w="3119" w:type="dxa"/>
            <w:tcBorders>
              <w:left w:val="nil"/>
              <w:bottom w:val="nil"/>
            </w:tcBorders>
            <w:shd w:val="clear" w:color="auto" w:fill="auto"/>
            <w:tcMar>
              <w:top w:w="108" w:type="dxa"/>
              <w:bottom w:w="108" w:type="dxa"/>
            </w:tcMar>
            <w:vAlign w:val="center"/>
          </w:tcPr>
          <w:p w14:paraId="3BD6F18E" w14:textId="68FFAF88" w:rsidR="00B40A1C" w:rsidRPr="008A259A" w:rsidRDefault="00B40A1C" w:rsidP="00963EC8">
            <w:pPr>
              <w:pStyle w:val="p"/>
              <w:numPr>
                <w:ilvl w:val="0"/>
                <w:numId w:val="9"/>
              </w:numPr>
              <w:ind w:left="314"/>
            </w:pPr>
            <w:bookmarkStart w:id="149" w:name="TS_4773290D07384CC6949554E7C2DFCC90"/>
            <w:bookmarkEnd w:id="149"/>
            <w:r w:rsidRPr="008A259A">
              <w:t xml:space="preserve">Select </w:t>
            </w:r>
            <w:r w:rsidR="00ED2223" w:rsidRPr="008A259A">
              <w:rPr>
                <w:b/>
              </w:rPr>
              <w:t>SAP icon</w:t>
            </w:r>
            <w:r w:rsidRPr="008A259A">
              <w:t xml:space="preserve"> </w:t>
            </w:r>
            <w:r w:rsidR="00ED2223" w:rsidRPr="008A259A">
              <w:t xml:space="preserve">to go back to the Workflow Management </w:t>
            </w:r>
            <w:r w:rsidR="00C568E8" w:rsidRPr="008A259A">
              <w:t>Home Page</w:t>
            </w:r>
            <w:r w:rsidRPr="008A259A">
              <w:t>.</w:t>
            </w:r>
          </w:p>
          <w:p w14:paraId="02BE3764"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65FA81B" w14:textId="41832355"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EEF5716" wp14:editId="68403F29">
                  <wp:extent cx="2620489" cy="1637806"/>
                  <wp:effectExtent l="0" t="0" r="0" b="635"/>
                  <wp:docPr id="9" name="Picture 9" descr="imb_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b__7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25089" cy="1640681"/>
                          </a:xfrm>
                          <a:prstGeom prst="rect">
                            <a:avLst/>
                          </a:prstGeom>
                          <a:noFill/>
                          <a:ln>
                            <a:noFill/>
                          </a:ln>
                        </pic:spPr>
                      </pic:pic>
                    </a:graphicData>
                  </a:graphic>
                </wp:inline>
              </w:drawing>
            </w:r>
          </w:p>
        </w:tc>
      </w:tr>
      <w:tr w:rsidR="00AF02AD" w:rsidRPr="008A259A" w14:paraId="32E93F3A" w14:textId="77777777" w:rsidTr="00AF02AD">
        <w:trPr>
          <w:trHeight w:val="814"/>
        </w:trPr>
        <w:tc>
          <w:tcPr>
            <w:tcW w:w="3119" w:type="dxa"/>
            <w:tcBorders>
              <w:left w:val="nil"/>
            </w:tcBorders>
            <w:shd w:val="clear" w:color="auto" w:fill="auto"/>
            <w:tcMar>
              <w:top w:w="108" w:type="dxa"/>
              <w:bottom w:w="108" w:type="dxa"/>
            </w:tcMar>
            <w:vAlign w:val="center"/>
          </w:tcPr>
          <w:p w14:paraId="392B728E" w14:textId="3AA2387B" w:rsidR="00B40A1C" w:rsidRPr="008A259A" w:rsidRDefault="00B40A1C" w:rsidP="00963EC8">
            <w:pPr>
              <w:pStyle w:val="p"/>
              <w:numPr>
                <w:ilvl w:val="0"/>
                <w:numId w:val="9"/>
              </w:numPr>
              <w:ind w:left="314"/>
            </w:pPr>
            <w:bookmarkStart w:id="150" w:name="TS_FCC7EC9A511E435CB64A0DEAC9C3DD60"/>
            <w:bookmarkEnd w:id="150"/>
            <w:r w:rsidRPr="008A259A">
              <w:t xml:space="preserve">Select the </w:t>
            </w:r>
            <w:r w:rsidRPr="008A259A">
              <w:rPr>
                <w:b/>
              </w:rPr>
              <w:t>Monitor Workflows - Workflow Instances</w:t>
            </w:r>
            <w:r w:rsidRPr="008A259A">
              <w:t xml:space="preserve"> tile.</w:t>
            </w:r>
          </w:p>
          <w:p w14:paraId="52BA2DC3" w14:textId="77777777" w:rsidR="00B40A1C" w:rsidRPr="008A259A" w:rsidRDefault="00B40A1C" w:rsidP="00B40A1C">
            <w:pPr>
              <w:pStyle w:val="TableHeadline"/>
            </w:pPr>
          </w:p>
        </w:tc>
        <w:tc>
          <w:tcPr>
            <w:tcW w:w="6946" w:type="dxa"/>
            <w:tcBorders>
              <w:right w:val="nil"/>
            </w:tcBorders>
            <w:shd w:val="clear" w:color="auto" w:fill="auto"/>
            <w:tcMar>
              <w:top w:w="108" w:type="dxa"/>
              <w:bottom w:w="108" w:type="dxa"/>
            </w:tcMar>
            <w:vAlign w:val="center"/>
          </w:tcPr>
          <w:p w14:paraId="4B7A6E60" w14:textId="58EF71F5" w:rsidR="00B40A1C" w:rsidRPr="008A259A" w:rsidRDefault="00287856" w:rsidP="00922C4B">
            <w:pPr>
              <w:pStyle w:val="TableBullet"/>
              <w:tabs>
                <w:tab w:val="clear" w:pos="284"/>
                <w:tab w:val="clear" w:pos="567"/>
                <w:tab w:val="clear" w:pos="851"/>
              </w:tabs>
              <w:rPr>
                <w:noProof/>
              </w:rPr>
            </w:pPr>
            <w:r w:rsidRPr="008A259A">
              <w:rPr>
                <w:noProof/>
              </w:rPr>
              <w:drawing>
                <wp:inline distT="0" distB="0" distL="0" distR="0" wp14:anchorId="74F3B2D2" wp14:editId="1BA185A5">
                  <wp:extent cx="3609021" cy="24044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4"/>
                          <a:stretch>
                            <a:fillRect/>
                          </a:stretch>
                        </pic:blipFill>
                        <pic:spPr>
                          <a:xfrm>
                            <a:off x="0" y="0"/>
                            <a:ext cx="3626966" cy="2416402"/>
                          </a:xfrm>
                          <a:prstGeom prst="rect">
                            <a:avLst/>
                          </a:prstGeom>
                        </pic:spPr>
                      </pic:pic>
                    </a:graphicData>
                  </a:graphic>
                </wp:inline>
              </w:drawing>
            </w:r>
          </w:p>
        </w:tc>
      </w:tr>
      <w:tr w:rsidR="00AF02AD" w:rsidRPr="008A259A" w14:paraId="007C405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2FBCA19" w14:textId="00481267" w:rsidR="002D3F48" w:rsidRPr="008A259A" w:rsidRDefault="001B15A7" w:rsidP="00963EC8">
            <w:pPr>
              <w:pStyle w:val="p"/>
              <w:numPr>
                <w:ilvl w:val="0"/>
                <w:numId w:val="9"/>
              </w:numPr>
              <w:ind w:left="314"/>
            </w:pPr>
            <w:bookmarkStart w:id="151" w:name="TS_2F24B8653811471FAA98DFB34E18A7B2"/>
            <w:bookmarkEnd w:id="151"/>
            <w:r w:rsidRPr="008A259A">
              <w:lastRenderedPageBreak/>
              <w:t xml:space="preserve">Be default, </w:t>
            </w:r>
            <w:r w:rsidRPr="008A259A">
              <w:rPr>
                <w:b/>
                <w:bCs/>
              </w:rPr>
              <w:t xml:space="preserve">Monitor Instances </w:t>
            </w:r>
            <w:r w:rsidRPr="008A259A">
              <w:t xml:space="preserve">application only shows Running, Suspended and Erroneous workflow instance. To see the completed </w:t>
            </w:r>
            <w:r w:rsidR="005F5668" w:rsidRPr="008A259A">
              <w:t>workflow,</w:t>
            </w:r>
            <w:r w:rsidRPr="008A259A">
              <w:t xml:space="preserve"> </w:t>
            </w:r>
            <w:r w:rsidR="005F5668" w:rsidRPr="008A259A">
              <w:t>c</w:t>
            </w:r>
            <w:r w:rsidR="002D3F48" w:rsidRPr="008A259A">
              <w:t xml:space="preserve">lick on the line showing the currently active </w:t>
            </w:r>
            <w:r w:rsidR="002D3F48" w:rsidRPr="008A259A">
              <w:rPr>
                <w:b/>
              </w:rPr>
              <w:t>Filters</w:t>
            </w:r>
            <w:r w:rsidR="002D3F48" w:rsidRPr="008A259A">
              <w:t xml:space="preserve"> or select the </w:t>
            </w:r>
            <w:r w:rsidR="002D3F48" w:rsidRPr="008A259A">
              <w:rPr>
                <w:b/>
              </w:rPr>
              <w:t>Filter </w:t>
            </w:r>
            <w:r w:rsidR="002D3F48" w:rsidRPr="008A259A">
              <w:rPr>
                <w:noProof/>
              </w:rPr>
              <w:drawing>
                <wp:inline distT="0" distB="0" distL="0" distR="0" wp14:anchorId="5084ED49" wp14:editId="168FD8F2">
                  <wp:extent cx="133350" cy="190500"/>
                  <wp:effectExtent l="0" t="0" r="0" b="0"/>
                  <wp:docPr id="7" name="Picture 7" descr="D28599C12748D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28599C12748D5BB"/>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002D3F48" w:rsidRPr="008A259A">
              <w:t xml:space="preserve"> icon at the bottom of the screen.</w:t>
            </w:r>
          </w:p>
          <w:p w14:paraId="531980E2" w14:textId="77777777" w:rsidR="002D3F48" w:rsidRPr="008A259A" w:rsidRDefault="002D3F48" w:rsidP="002D3F48">
            <w:pPr>
              <w:pStyle w:val="p"/>
              <w:ind w:left="314"/>
            </w:pPr>
          </w:p>
        </w:tc>
        <w:tc>
          <w:tcPr>
            <w:tcW w:w="6946" w:type="dxa"/>
            <w:tcBorders>
              <w:bottom w:val="nil"/>
              <w:right w:val="nil"/>
            </w:tcBorders>
            <w:shd w:val="clear" w:color="auto" w:fill="auto"/>
            <w:tcMar>
              <w:top w:w="108" w:type="dxa"/>
              <w:bottom w:w="108" w:type="dxa"/>
            </w:tcMar>
            <w:vAlign w:val="center"/>
          </w:tcPr>
          <w:p w14:paraId="14725038" w14:textId="27828412"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5117D4E" wp14:editId="746E4210">
                  <wp:extent cx="2827317" cy="1655015"/>
                  <wp:effectExtent l="0" t="0" r="5080" b="0"/>
                  <wp:docPr id="6" name="Picture 6" descr="imb_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b__7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34423" cy="1659175"/>
                          </a:xfrm>
                          <a:prstGeom prst="rect">
                            <a:avLst/>
                          </a:prstGeom>
                          <a:noFill/>
                          <a:ln>
                            <a:noFill/>
                          </a:ln>
                        </pic:spPr>
                      </pic:pic>
                    </a:graphicData>
                  </a:graphic>
                </wp:inline>
              </w:drawing>
            </w:r>
          </w:p>
        </w:tc>
      </w:tr>
      <w:tr w:rsidR="00AF02AD" w:rsidRPr="008A259A" w14:paraId="1E0D6CE5"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1761A4" w14:textId="638C19DE" w:rsidR="002D3F48" w:rsidRPr="008A259A" w:rsidRDefault="002D3F48" w:rsidP="00963EC8">
            <w:pPr>
              <w:pStyle w:val="p"/>
              <w:numPr>
                <w:ilvl w:val="0"/>
                <w:numId w:val="9"/>
              </w:numPr>
              <w:ind w:left="314"/>
            </w:pPr>
            <w:bookmarkStart w:id="152" w:name="TS_79AF2F8581EB4246897EEE8729A94FB3"/>
            <w:bookmarkEnd w:id="152"/>
            <w:r w:rsidRPr="008A259A">
              <w:t xml:space="preserve">In the popup, select </w:t>
            </w:r>
            <w:r w:rsidRPr="008A259A">
              <w:rPr>
                <w:b/>
              </w:rPr>
              <w:t>Status</w:t>
            </w:r>
            <w:r w:rsidRPr="008A259A">
              <w:t>.</w:t>
            </w:r>
          </w:p>
          <w:p w14:paraId="1D2F5BB3"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3CDDA4F0" w14:textId="100978E5"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66F9207" wp14:editId="0C7F4A97">
                  <wp:extent cx="2877911" cy="1491354"/>
                  <wp:effectExtent l="0" t="0" r="5080" b="0"/>
                  <wp:docPr id="5" name="Picture 5" descr="imb_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b__75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4331" cy="1494681"/>
                          </a:xfrm>
                          <a:prstGeom prst="rect">
                            <a:avLst/>
                          </a:prstGeom>
                          <a:noFill/>
                          <a:ln>
                            <a:noFill/>
                          </a:ln>
                        </pic:spPr>
                      </pic:pic>
                    </a:graphicData>
                  </a:graphic>
                </wp:inline>
              </w:drawing>
            </w:r>
          </w:p>
        </w:tc>
      </w:tr>
      <w:tr w:rsidR="00AF02AD" w:rsidRPr="008A259A" w14:paraId="60AB53C4" w14:textId="77777777" w:rsidTr="00AF02AD">
        <w:trPr>
          <w:trHeight w:val="814"/>
        </w:trPr>
        <w:tc>
          <w:tcPr>
            <w:tcW w:w="3119" w:type="dxa"/>
            <w:tcBorders>
              <w:left w:val="nil"/>
              <w:bottom w:val="nil"/>
            </w:tcBorders>
            <w:shd w:val="clear" w:color="auto" w:fill="auto"/>
            <w:tcMar>
              <w:top w:w="108" w:type="dxa"/>
              <w:bottom w:w="108" w:type="dxa"/>
            </w:tcMar>
            <w:vAlign w:val="center"/>
          </w:tcPr>
          <w:p w14:paraId="27B960CB" w14:textId="49CBD262" w:rsidR="002D3F48" w:rsidRPr="008A259A" w:rsidRDefault="002D3F48" w:rsidP="00963EC8">
            <w:pPr>
              <w:pStyle w:val="p"/>
              <w:numPr>
                <w:ilvl w:val="0"/>
                <w:numId w:val="9"/>
              </w:numPr>
              <w:ind w:left="314"/>
            </w:pPr>
            <w:bookmarkStart w:id="153" w:name="TS_49FC0E9202B942C6A1E601B13FC4BBBB"/>
            <w:bookmarkEnd w:id="153"/>
            <w:r w:rsidRPr="008A259A">
              <w:t xml:space="preserve">Select </w:t>
            </w:r>
            <w:r w:rsidRPr="008A259A">
              <w:rPr>
                <w:b/>
              </w:rPr>
              <w:t>Completed</w:t>
            </w:r>
            <w:r w:rsidRPr="008A259A">
              <w:t> to also show already completed workflow instances.</w:t>
            </w:r>
          </w:p>
          <w:p w14:paraId="0DC31661" w14:textId="77777777" w:rsidR="002D3F48" w:rsidRPr="008A259A" w:rsidRDefault="002D3F48" w:rsidP="00300053">
            <w:pPr>
              <w:pStyle w:val="p"/>
              <w:ind w:left="314"/>
            </w:pPr>
          </w:p>
          <w:p w14:paraId="103E376C" w14:textId="620C4AD5" w:rsidR="002D3F48" w:rsidRPr="008A259A" w:rsidRDefault="002D3F48" w:rsidP="00963EC8">
            <w:pPr>
              <w:pStyle w:val="p"/>
              <w:numPr>
                <w:ilvl w:val="0"/>
                <w:numId w:val="9"/>
              </w:numPr>
              <w:ind w:left="314"/>
            </w:pPr>
            <w:r w:rsidRPr="008A259A">
              <w:t xml:space="preserve">Select </w:t>
            </w:r>
            <w:r w:rsidRPr="008A259A">
              <w:rPr>
                <w:b/>
              </w:rPr>
              <w:t>OK </w:t>
            </w:r>
            <w:r w:rsidRPr="008A259A">
              <w:t>to activate the changed filter settings.</w:t>
            </w:r>
          </w:p>
          <w:p w14:paraId="46305EF9"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48B847E7" w14:textId="3DE0D5D8"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5788E5E" wp14:editId="4111AAAB">
                  <wp:extent cx="2035791" cy="2772888"/>
                  <wp:effectExtent l="0" t="0" r="0" b="0"/>
                  <wp:docPr id="4" name="Picture 4" descr="imb_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b__7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39090" cy="2777382"/>
                          </a:xfrm>
                          <a:prstGeom prst="rect">
                            <a:avLst/>
                          </a:prstGeom>
                          <a:noFill/>
                          <a:ln>
                            <a:noFill/>
                          </a:ln>
                        </pic:spPr>
                      </pic:pic>
                    </a:graphicData>
                  </a:graphic>
                </wp:inline>
              </w:drawing>
            </w:r>
          </w:p>
        </w:tc>
      </w:tr>
      <w:tr w:rsidR="00AF02AD" w:rsidRPr="008A259A" w14:paraId="19BEEC6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C7F45D1" w14:textId="76993801" w:rsidR="002D3F48" w:rsidRPr="008A259A" w:rsidRDefault="00E6392E" w:rsidP="00E6392E">
            <w:pPr>
              <w:pStyle w:val="p"/>
              <w:snapToGrid w:val="0"/>
            </w:pPr>
            <w:bookmarkStart w:id="154" w:name="TS_BFECDB8E8D7147F8B348ECDF34195706"/>
            <w:bookmarkEnd w:id="154"/>
            <w:r w:rsidRPr="008A259A">
              <w:lastRenderedPageBreak/>
              <w:t xml:space="preserve">26. </w:t>
            </w:r>
            <w:r w:rsidR="002D3F48" w:rsidRPr="008A259A">
              <w:t>Ensure the correct instance is selected.</w:t>
            </w:r>
          </w:p>
          <w:p w14:paraId="49A63F71" w14:textId="77777777" w:rsidR="002D3F48" w:rsidRPr="008A259A" w:rsidRDefault="002D3F48" w:rsidP="00E6392E">
            <w:pPr>
              <w:pStyle w:val="p"/>
              <w:snapToGrid w:val="0"/>
            </w:pPr>
          </w:p>
          <w:p w14:paraId="09DCC046" w14:textId="17F6FD50" w:rsidR="002D3F48" w:rsidRPr="008A259A" w:rsidRDefault="00E6392E" w:rsidP="00E6392E">
            <w:pPr>
              <w:pStyle w:val="p"/>
              <w:snapToGrid w:val="0"/>
            </w:pPr>
            <w:r w:rsidRPr="008A259A">
              <w:t xml:space="preserve">27. </w:t>
            </w:r>
            <w:r w:rsidR="002D3F48" w:rsidRPr="008A259A">
              <w:t>Look at the details of the completed workflow instance.</w:t>
            </w:r>
          </w:p>
          <w:p w14:paraId="74C8F852" w14:textId="77777777" w:rsidR="002D3F48" w:rsidRPr="008A259A" w:rsidRDefault="002D3F48" w:rsidP="00E6392E">
            <w:pPr>
              <w:pStyle w:val="p"/>
              <w:snapToGrid w:val="0"/>
            </w:pPr>
          </w:p>
          <w:p w14:paraId="5CEB5926" w14:textId="28A44F11" w:rsidR="002D3F48" w:rsidRPr="008A259A" w:rsidRDefault="002D3F48" w:rsidP="00E6392E">
            <w:pPr>
              <w:pStyle w:val="p"/>
              <w:snapToGrid w:val="0"/>
            </w:pPr>
            <w:r w:rsidRPr="008A259A">
              <w:t> </w:t>
            </w:r>
          </w:p>
          <w:p w14:paraId="16EA9520" w14:textId="47517ACD" w:rsidR="004E0327" w:rsidRPr="008A259A" w:rsidRDefault="004E0327" w:rsidP="00E6392E">
            <w:pPr>
              <w:pStyle w:val="TableHeadline"/>
              <w:snapToGrid w:val="0"/>
            </w:pPr>
            <w:r w:rsidRPr="008A259A">
              <w:t>Congratulations</w:t>
            </w:r>
            <w:r w:rsidR="00E6392E" w:rsidRPr="008A259A">
              <w:t>!</w:t>
            </w:r>
            <w:r w:rsidRPr="008A259A">
              <w:t xml:space="preserve"> </w:t>
            </w:r>
            <w:r w:rsidR="00E6392E" w:rsidRPr="008A259A">
              <w:t>Y</w:t>
            </w:r>
            <w:r w:rsidRPr="008A259A">
              <w:t>ou completed the</w:t>
            </w:r>
            <w:r w:rsidR="002D3F48" w:rsidRPr="008A259A">
              <w:t xml:space="preserve"> Workflow </w:t>
            </w:r>
            <w:r w:rsidRPr="008A259A">
              <w:t xml:space="preserve">exercise. </w:t>
            </w:r>
          </w:p>
          <w:p w14:paraId="6566F53B" w14:textId="77777777" w:rsidR="004E0327" w:rsidRPr="008A259A" w:rsidRDefault="004E0327" w:rsidP="00E6392E">
            <w:pPr>
              <w:pStyle w:val="TableHeadline"/>
              <w:snapToGrid w:val="0"/>
              <w:rPr>
                <w:b w:val="0"/>
                <w:bCs/>
              </w:rPr>
            </w:pPr>
          </w:p>
          <w:p w14:paraId="4A9E2D53" w14:textId="6610EA30" w:rsidR="002D3F48" w:rsidRPr="008A259A" w:rsidRDefault="004E0327" w:rsidP="00E6392E">
            <w:pPr>
              <w:pStyle w:val="TableHeadline"/>
              <w:snapToGrid w:val="0"/>
              <w:rPr>
                <w:b w:val="0"/>
                <w:bCs/>
              </w:rPr>
            </w:pPr>
            <w:r w:rsidRPr="008A259A">
              <w:rPr>
                <w:b w:val="0"/>
                <w:bCs/>
              </w:rPr>
              <w:t>In this exercise, you learnt how to:</w:t>
            </w:r>
          </w:p>
          <w:p w14:paraId="686C17D5" w14:textId="5890B3C3" w:rsidR="004E0327" w:rsidRPr="008A259A" w:rsidRDefault="004E0327" w:rsidP="00963EC8">
            <w:pPr>
              <w:pStyle w:val="TableHeadline"/>
              <w:numPr>
                <w:ilvl w:val="0"/>
                <w:numId w:val="11"/>
              </w:numPr>
              <w:snapToGrid w:val="0"/>
              <w:rPr>
                <w:b w:val="0"/>
                <w:bCs/>
              </w:rPr>
            </w:pPr>
            <w:r w:rsidRPr="008A259A">
              <w:rPr>
                <w:b w:val="0"/>
                <w:bCs/>
              </w:rPr>
              <w:t xml:space="preserve">Model workflow from </w:t>
            </w:r>
            <w:r w:rsidR="00D16742" w:rsidRPr="008A259A">
              <w:t xml:space="preserve">SAP </w:t>
            </w:r>
            <w:r w:rsidRPr="008A259A">
              <w:t>Business Application Studio</w:t>
            </w:r>
            <w:r w:rsidRPr="008A259A">
              <w:rPr>
                <w:b w:val="0"/>
                <w:bCs/>
              </w:rPr>
              <w:t xml:space="preserve">. </w:t>
            </w:r>
          </w:p>
          <w:p w14:paraId="30512907" w14:textId="57C4681D" w:rsidR="004E0327" w:rsidRPr="008A259A" w:rsidRDefault="004E0327" w:rsidP="00963EC8">
            <w:pPr>
              <w:pStyle w:val="TableHeadline"/>
              <w:numPr>
                <w:ilvl w:val="0"/>
                <w:numId w:val="11"/>
              </w:numPr>
              <w:snapToGrid w:val="0"/>
              <w:rPr>
                <w:b w:val="0"/>
                <w:bCs/>
              </w:rPr>
            </w:pPr>
            <w:r w:rsidRPr="008A259A">
              <w:rPr>
                <w:b w:val="0"/>
                <w:bCs/>
              </w:rPr>
              <w:t xml:space="preserve">Build &amp; deploy workflow </w:t>
            </w:r>
          </w:p>
          <w:p w14:paraId="04346787" w14:textId="77777777" w:rsidR="004E0327" w:rsidRPr="008A259A" w:rsidRDefault="004E0327" w:rsidP="00963EC8">
            <w:pPr>
              <w:pStyle w:val="TableHeadline"/>
              <w:numPr>
                <w:ilvl w:val="0"/>
                <w:numId w:val="11"/>
              </w:numPr>
              <w:snapToGrid w:val="0"/>
            </w:pPr>
            <w:r w:rsidRPr="008A259A">
              <w:rPr>
                <w:b w:val="0"/>
                <w:bCs/>
              </w:rPr>
              <w:t xml:space="preserve">Start workflow instance from </w:t>
            </w:r>
            <w:r w:rsidRPr="008A259A">
              <w:t xml:space="preserve">Monitor Definitions </w:t>
            </w:r>
          </w:p>
          <w:p w14:paraId="3644A948" w14:textId="77777777" w:rsidR="004E0327" w:rsidRPr="008A259A" w:rsidRDefault="004E0327" w:rsidP="00963EC8">
            <w:pPr>
              <w:pStyle w:val="TableHeadline"/>
              <w:numPr>
                <w:ilvl w:val="0"/>
                <w:numId w:val="11"/>
              </w:numPr>
              <w:snapToGrid w:val="0"/>
            </w:pPr>
            <w:r w:rsidRPr="008A259A">
              <w:rPr>
                <w:b w:val="0"/>
                <w:bCs/>
              </w:rPr>
              <w:t xml:space="preserve">Track the workflow instances from </w:t>
            </w:r>
            <w:r w:rsidRPr="008A259A">
              <w:t>Monitor Instances</w:t>
            </w:r>
          </w:p>
          <w:p w14:paraId="293F6658" w14:textId="7980852C" w:rsidR="004E0327" w:rsidRPr="008A259A" w:rsidRDefault="00E6392E" w:rsidP="00963EC8">
            <w:pPr>
              <w:pStyle w:val="TableHeadline"/>
              <w:numPr>
                <w:ilvl w:val="0"/>
                <w:numId w:val="11"/>
              </w:numPr>
              <w:snapToGrid w:val="0"/>
              <w:rPr>
                <w:b w:val="0"/>
                <w:bCs/>
              </w:rPr>
            </w:pPr>
            <w:r w:rsidRPr="008A259A">
              <w:rPr>
                <w:b w:val="0"/>
                <w:bCs/>
              </w:rPr>
              <w:t xml:space="preserve">Process your work items from </w:t>
            </w:r>
            <w:r w:rsidRPr="008A259A">
              <w:t>My Inbox</w:t>
            </w:r>
          </w:p>
        </w:tc>
        <w:tc>
          <w:tcPr>
            <w:tcW w:w="6946" w:type="dxa"/>
            <w:tcBorders>
              <w:bottom w:val="nil"/>
              <w:right w:val="nil"/>
            </w:tcBorders>
            <w:shd w:val="clear" w:color="auto" w:fill="auto"/>
            <w:tcMar>
              <w:top w:w="108" w:type="dxa"/>
              <w:bottom w:w="108" w:type="dxa"/>
            </w:tcMar>
            <w:vAlign w:val="center"/>
          </w:tcPr>
          <w:p w14:paraId="00460874" w14:textId="34D58BBA"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F5E358F" wp14:editId="5C39AABB">
                  <wp:extent cx="3714750" cy="3248025"/>
                  <wp:effectExtent l="0" t="0" r="0" b="9525"/>
                  <wp:docPr id="2" name="Picture 2" descr="imb_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b__75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14750" cy="3248025"/>
                          </a:xfrm>
                          <a:prstGeom prst="rect">
                            <a:avLst/>
                          </a:prstGeom>
                          <a:noFill/>
                          <a:ln>
                            <a:noFill/>
                          </a:ln>
                        </pic:spPr>
                      </pic:pic>
                    </a:graphicData>
                  </a:graphic>
                </wp:inline>
              </w:drawing>
            </w:r>
          </w:p>
        </w:tc>
      </w:tr>
    </w:tbl>
    <w:p w14:paraId="6B77B5C2" w14:textId="77777777" w:rsidR="00634B83" w:rsidRPr="008A259A" w:rsidRDefault="00634B83" w:rsidP="00634B83">
      <w:pPr>
        <w:rPr>
          <w:lang w:val="en-US"/>
        </w:rPr>
      </w:pPr>
    </w:p>
    <w:p w14:paraId="78E66819" w14:textId="77777777" w:rsidR="00895FB5" w:rsidRPr="008A259A" w:rsidRDefault="00895FB5" w:rsidP="00DD39E9">
      <w:pPr>
        <w:tabs>
          <w:tab w:val="left" w:pos="747"/>
        </w:tabs>
        <w:rPr>
          <w:lang w:val="en-US"/>
        </w:rPr>
      </w:pPr>
    </w:p>
    <w:p w14:paraId="262C7142" w14:textId="77777777" w:rsidR="004B493B" w:rsidRPr="008A259A" w:rsidRDefault="004B493B" w:rsidP="004B493B">
      <w:pPr>
        <w:pStyle w:val="Heading1"/>
        <w:rPr>
          <w:lang w:val="en-US"/>
        </w:rPr>
      </w:pPr>
      <w:bookmarkStart w:id="155" w:name="_Toc40713361"/>
      <w:bookmarkStart w:id="156" w:name="_Toc52668192"/>
      <w:bookmarkStart w:id="157" w:name="_Toc52990126"/>
      <w:r w:rsidRPr="008A259A">
        <w:rPr>
          <w:lang w:val="en-US"/>
        </w:rPr>
        <w:t>Summary</w:t>
      </w:r>
      <w:bookmarkEnd w:id="155"/>
      <w:bookmarkEnd w:id="156"/>
      <w:bookmarkEnd w:id="157"/>
    </w:p>
    <w:p w14:paraId="1201B34B" w14:textId="77777777" w:rsidR="004B493B" w:rsidRPr="008A259A" w:rsidRDefault="004B493B" w:rsidP="004B493B">
      <w:pPr>
        <w:pStyle w:val="p"/>
      </w:pPr>
      <w:r w:rsidRPr="008A259A">
        <w:t>You have completed the exercise!</w:t>
      </w:r>
    </w:p>
    <w:p w14:paraId="6647EE34" w14:textId="77777777" w:rsidR="004B493B" w:rsidRPr="008A259A" w:rsidRDefault="004B493B" w:rsidP="004B493B">
      <w:pPr>
        <w:pStyle w:val="p"/>
      </w:pPr>
      <w:r w:rsidRPr="008A259A">
        <w:t> </w:t>
      </w:r>
    </w:p>
    <w:p w14:paraId="708A364D" w14:textId="77777777" w:rsidR="004B493B" w:rsidRPr="008A259A" w:rsidRDefault="004B493B" w:rsidP="004B493B">
      <w:pPr>
        <w:pStyle w:val="p"/>
      </w:pPr>
      <w:r w:rsidRPr="008A259A">
        <w:t>You are now able to:</w:t>
      </w:r>
    </w:p>
    <w:p w14:paraId="01521A05" w14:textId="317D7907"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Create a new </w:t>
      </w:r>
      <w:r w:rsidR="006613D9">
        <w:rPr>
          <w:bCs/>
          <w:sz w:val="20"/>
          <w:szCs w:val="20"/>
          <w:lang w:val="en-US"/>
        </w:rPr>
        <w:t xml:space="preserve">workflow in </w:t>
      </w:r>
      <w:r w:rsidR="006613D9" w:rsidRPr="005C35E0">
        <w:rPr>
          <w:b/>
          <w:sz w:val="20"/>
          <w:szCs w:val="20"/>
          <w:lang w:val="en-US"/>
        </w:rPr>
        <w:t>Business Application Studio</w:t>
      </w:r>
      <w:r w:rsidRPr="008A259A">
        <w:rPr>
          <w:bCs/>
          <w:sz w:val="20"/>
          <w:szCs w:val="20"/>
          <w:lang w:val="en-US"/>
        </w:rPr>
        <w:t>.</w:t>
      </w:r>
    </w:p>
    <w:p w14:paraId="45BCD09D" w14:textId="5950BFCF"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Add </w:t>
      </w:r>
      <w:r w:rsidR="006613D9">
        <w:rPr>
          <w:bCs/>
          <w:sz w:val="20"/>
          <w:szCs w:val="20"/>
          <w:lang w:val="en-US"/>
        </w:rPr>
        <w:t xml:space="preserve">&amp; configure </w:t>
      </w:r>
      <w:r w:rsidR="006613D9" w:rsidRPr="005C35E0">
        <w:rPr>
          <w:b/>
          <w:sz w:val="20"/>
          <w:szCs w:val="20"/>
          <w:lang w:val="en-US"/>
        </w:rPr>
        <w:t>service task</w:t>
      </w:r>
      <w:r w:rsidR="006613D9">
        <w:rPr>
          <w:bCs/>
          <w:sz w:val="20"/>
          <w:szCs w:val="20"/>
          <w:lang w:val="en-US"/>
        </w:rPr>
        <w:t xml:space="preserve">, </w:t>
      </w:r>
      <w:r w:rsidR="006613D9" w:rsidRPr="005C35E0">
        <w:rPr>
          <w:b/>
          <w:sz w:val="20"/>
          <w:szCs w:val="20"/>
          <w:lang w:val="en-US"/>
        </w:rPr>
        <w:t>script task</w:t>
      </w:r>
      <w:r w:rsidR="006613D9">
        <w:rPr>
          <w:bCs/>
          <w:sz w:val="20"/>
          <w:szCs w:val="20"/>
          <w:lang w:val="en-US"/>
        </w:rPr>
        <w:t xml:space="preserve">, </w:t>
      </w:r>
      <w:r w:rsidR="006613D9" w:rsidRPr="005C35E0">
        <w:rPr>
          <w:b/>
          <w:sz w:val="20"/>
          <w:szCs w:val="20"/>
          <w:lang w:val="en-US"/>
        </w:rPr>
        <w:t>user task</w:t>
      </w:r>
      <w:r w:rsidR="006613D9">
        <w:rPr>
          <w:bCs/>
          <w:sz w:val="20"/>
          <w:szCs w:val="20"/>
          <w:lang w:val="en-US"/>
        </w:rPr>
        <w:t xml:space="preserve"> and </w:t>
      </w:r>
      <w:r w:rsidR="006613D9" w:rsidRPr="005C35E0">
        <w:rPr>
          <w:b/>
          <w:sz w:val="20"/>
          <w:szCs w:val="20"/>
          <w:lang w:val="en-US"/>
        </w:rPr>
        <w:t>gateways</w:t>
      </w:r>
      <w:r w:rsidR="006613D9">
        <w:rPr>
          <w:bCs/>
          <w:sz w:val="20"/>
          <w:szCs w:val="20"/>
          <w:lang w:val="en-US"/>
        </w:rPr>
        <w:t xml:space="preserve"> in the workflow model</w:t>
      </w:r>
      <w:r w:rsidRPr="008A259A">
        <w:rPr>
          <w:bCs/>
          <w:sz w:val="20"/>
          <w:szCs w:val="20"/>
          <w:lang w:val="en-US"/>
        </w:rPr>
        <w:t>.</w:t>
      </w:r>
    </w:p>
    <w:p w14:paraId="779BE39C" w14:textId="7A56E967" w:rsidR="004B493B" w:rsidRPr="008A259A" w:rsidRDefault="006613D9" w:rsidP="004B493B">
      <w:pPr>
        <w:pStyle w:val="ol"/>
        <w:numPr>
          <w:ilvl w:val="0"/>
          <w:numId w:val="17"/>
        </w:numPr>
        <w:rPr>
          <w:bCs/>
          <w:sz w:val="20"/>
          <w:szCs w:val="20"/>
          <w:lang w:val="en-US"/>
        </w:rPr>
      </w:pPr>
      <w:r w:rsidRPr="005C35E0">
        <w:rPr>
          <w:b/>
          <w:sz w:val="20"/>
          <w:szCs w:val="20"/>
          <w:lang w:val="en-US"/>
        </w:rPr>
        <w:t>Build</w:t>
      </w:r>
      <w:r>
        <w:rPr>
          <w:bCs/>
          <w:sz w:val="20"/>
          <w:szCs w:val="20"/>
          <w:lang w:val="en-US"/>
        </w:rPr>
        <w:t xml:space="preserve"> and </w:t>
      </w:r>
      <w:r w:rsidRPr="005C35E0">
        <w:rPr>
          <w:b/>
          <w:sz w:val="20"/>
          <w:szCs w:val="20"/>
          <w:lang w:val="en-US"/>
        </w:rPr>
        <w:t>deploy</w:t>
      </w:r>
      <w:r>
        <w:rPr>
          <w:bCs/>
          <w:sz w:val="20"/>
          <w:szCs w:val="20"/>
          <w:lang w:val="en-US"/>
        </w:rPr>
        <w:t xml:space="preserve"> workflow from Business Application Studio</w:t>
      </w:r>
    </w:p>
    <w:p w14:paraId="3277D567" w14:textId="22E6642F" w:rsidR="004B493B" w:rsidRPr="008A259A" w:rsidRDefault="006613D9" w:rsidP="004B493B">
      <w:pPr>
        <w:pStyle w:val="ol"/>
        <w:numPr>
          <w:ilvl w:val="0"/>
          <w:numId w:val="17"/>
        </w:numPr>
        <w:rPr>
          <w:bCs/>
          <w:sz w:val="20"/>
          <w:szCs w:val="20"/>
          <w:lang w:val="en-US"/>
        </w:rPr>
      </w:pPr>
      <w:r>
        <w:rPr>
          <w:bCs/>
          <w:sz w:val="20"/>
          <w:szCs w:val="20"/>
          <w:lang w:val="en-US"/>
        </w:rPr>
        <w:t xml:space="preserve">Test the workflow using </w:t>
      </w:r>
      <w:r w:rsidRPr="005C35E0">
        <w:rPr>
          <w:b/>
          <w:sz w:val="20"/>
          <w:szCs w:val="20"/>
          <w:lang w:val="en-US"/>
        </w:rPr>
        <w:t>Monitor Workflow | Workflow Definition</w:t>
      </w:r>
      <w:r>
        <w:rPr>
          <w:bCs/>
          <w:sz w:val="20"/>
          <w:szCs w:val="20"/>
          <w:lang w:val="en-US"/>
        </w:rPr>
        <w:t xml:space="preserve"> application. </w:t>
      </w:r>
    </w:p>
    <w:p w14:paraId="3A42A277" w14:textId="7CE31CFA" w:rsidR="004B493B" w:rsidRPr="008A259A" w:rsidRDefault="006613D9" w:rsidP="004B493B">
      <w:pPr>
        <w:pStyle w:val="ol"/>
        <w:numPr>
          <w:ilvl w:val="0"/>
          <w:numId w:val="17"/>
        </w:numPr>
        <w:rPr>
          <w:bCs/>
          <w:sz w:val="20"/>
          <w:szCs w:val="20"/>
          <w:lang w:val="en-US"/>
        </w:rPr>
      </w:pPr>
      <w:r>
        <w:rPr>
          <w:bCs/>
          <w:sz w:val="20"/>
          <w:szCs w:val="20"/>
          <w:lang w:val="en-US"/>
        </w:rPr>
        <w:t xml:space="preserve">Track and monitor the workflow using </w:t>
      </w:r>
      <w:r w:rsidRPr="005C35E0">
        <w:rPr>
          <w:b/>
          <w:sz w:val="20"/>
          <w:szCs w:val="20"/>
          <w:lang w:val="en-US"/>
        </w:rPr>
        <w:t>Monitor Workflow | Workflow Instances</w:t>
      </w:r>
      <w:r>
        <w:rPr>
          <w:bCs/>
          <w:sz w:val="20"/>
          <w:szCs w:val="20"/>
          <w:lang w:val="en-US"/>
        </w:rPr>
        <w:t xml:space="preserve"> application.</w:t>
      </w:r>
    </w:p>
    <w:p w14:paraId="295F851A" w14:textId="79BACEE5" w:rsidR="004B493B" w:rsidRPr="008A259A" w:rsidRDefault="006613D9" w:rsidP="004B493B">
      <w:pPr>
        <w:pStyle w:val="ol"/>
        <w:numPr>
          <w:ilvl w:val="0"/>
          <w:numId w:val="17"/>
        </w:numPr>
        <w:rPr>
          <w:bCs/>
          <w:sz w:val="20"/>
          <w:szCs w:val="20"/>
          <w:lang w:val="en-US"/>
        </w:rPr>
      </w:pPr>
      <w:r>
        <w:rPr>
          <w:bCs/>
          <w:sz w:val="20"/>
          <w:szCs w:val="20"/>
          <w:lang w:val="en-US"/>
        </w:rPr>
        <w:t xml:space="preserve">View user tasks and take action from </w:t>
      </w:r>
      <w:r w:rsidRPr="005C35E0">
        <w:rPr>
          <w:b/>
          <w:sz w:val="20"/>
          <w:szCs w:val="20"/>
          <w:lang w:val="en-US"/>
        </w:rPr>
        <w:t>My Inbox</w:t>
      </w:r>
      <w:r>
        <w:rPr>
          <w:bCs/>
          <w:sz w:val="20"/>
          <w:szCs w:val="20"/>
          <w:lang w:val="en-US"/>
        </w:rPr>
        <w:t xml:space="preserve"> application.  </w:t>
      </w:r>
    </w:p>
    <w:p w14:paraId="23E389CE" w14:textId="77777777" w:rsidR="004B493B" w:rsidRPr="008A259A" w:rsidRDefault="004B493B" w:rsidP="004B493B">
      <w:pPr>
        <w:pStyle w:val="p"/>
      </w:pPr>
      <w:r w:rsidRPr="008A259A">
        <w:t> </w:t>
      </w:r>
    </w:p>
    <w:p w14:paraId="6B2A5E34" w14:textId="77777777" w:rsidR="004B493B" w:rsidRPr="008A259A" w:rsidRDefault="004B493B" w:rsidP="004B493B">
      <w:pPr>
        <w:pStyle w:val="Heading1"/>
        <w:rPr>
          <w:rFonts w:cs="Arial"/>
          <w:szCs w:val="20"/>
          <w:lang w:val="en-US"/>
        </w:rPr>
      </w:pPr>
    </w:p>
    <w:p w14:paraId="5AFD6647" w14:textId="3A346DE2" w:rsidR="004B493B" w:rsidRPr="008A259A" w:rsidRDefault="004B493B" w:rsidP="00DD39E9">
      <w:pPr>
        <w:tabs>
          <w:tab w:val="left" w:pos="747"/>
        </w:tabs>
        <w:rPr>
          <w:lang w:val="en-US"/>
        </w:rPr>
        <w:sectPr w:rsidR="004B493B" w:rsidRPr="008A259A" w:rsidSect="00AD2240">
          <w:headerReference w:type="first" r:id="rId200"/>
          <w:footerReference w:type="first" r:id="rId201"/>
          <w:pgSz w:w="12242" w:h="15842" w:code="1"/>
          <w:pgMar w:top="1985" w:right="1134" w:bottom="1418" w:left="1134" w:header="850" w:footer="851" w:gutter="0"/>
          <w:cols w:space="708"/>
          <w:docGrid w:linePitch="360"/>
        </w:sectPr>
      </w:pPr>
    </w:p>
    <w:p w14:paraId="46499F1D" w14:textId="77777777" w:rsidR="004D457F" w:rsidRPr="008A259A" w:rsidRDefault="004D457F" w:rsidP="00AE1F57">
      <w:pPr>
        <w:rPr>
          <w:lang w:val="en-US"/>
        </w:rPr>
      </w:pPr>
    </w:p>
    <w:p w14:paraId="1169F5E7" w14:textId="77777777" w:rsidR="004D457F" w:rsidRPr="008A259A" w:rsidRDefault="004D457F" w:rsidP="004D457F">
      <w:pPr>
        <w:rPr>
          <w:lang w:val="en-US"/>
        </w:rPr>
      </w:pPr>
    </w:p>
    <w:p w14:paraId="290B54A5" w14:textId="77777777" w:rsidR="004D457F" w:rsidRPr="008A259A" w:rsidRDefault="004D457F" w:rsidP="004D457F">
      <w:pPr>
        <w:rPr>
          <w:lang w:val="en-US"/>
        </w:rPr>
      </w:pPr>
    </w:p>
    <w:p w14:paraId="32BAFA7C" w14:textId="77777777" w:rsidR="004D457F" w:rsidRPr="008A259A" w:rsidRDefault="004D457F" w:rsidP="004D457F">
      <w:pPr>
        <w:rPr>
          <w:lang w:val="en-US"/>
        </w:rPr>
      </w:pPr>
    </w:p>
    <w:p w14:paraId="4A2837E5" w14:textId="77777777" w:rsidR="004D457F" w:rsidRPr="008A259A" w:rsidRDefault="004D457F" w:rsidP="004D457F">
      <w:pPr>
        <w:rPr>
          <w:lang w:val="en-US"/>
        </w:rPr>
      </w:pPr>
    </w:p>
    <w:p w14:paraId="03F525A9" w14:textId="77777777" w:rsidR="004D457F" w:rsidRPr="008A259A" w:rsidRDefault="004D457F" w:rsidP="004D457F">
      <w:pPr>
        <w:rPr>
          <w:lang w:val="en-US"/>
        </w:rPr>
      </w:pPr>
    </w:p>
    <w:p w14:paraId="6EB27339" w14:textId="77777777" w:rsidR="004D457F" w:rsidRPr="008A259A" w:rsidRDefault="004D457F" w:rsidP="004D457F">
      <w:pPr>
        <w:rPr>
          <w:lang w:val="en-US"/>
        </w:rPr>
      </w:pPr>
    </w:p>
    <w:p w14:paraId="4EFB3FB4" w14:textId="77777777" w:rsidR="004D457F" w:rsidRPr="008A259A" w:rsidRDefault="004D457F" w:rsidP="004D457F">
      <w:pPr>
        <w:rPr>
          <w:lang w:val="en-US"/>
        </w:rPr>
      </w:pPr>
    </w:p>
    <w:p w14:paraId="17C7A8BF" w14:textId="77777777" w:rsidR="005C5968" w:rsidRPr="008A259A" w:rsidRDefault="005C5968" w:rsidP="004D457F">
      <w:pPr>
        <w:rPr>
          <w:lang w:val="en-US"/>
        </w:rPr>
      </w:pPr>
    </w:p>
    <w:p w14:paraId="61A15E62" w14:textId="77777777" w:rsidR="005C5968" w:rsidRPr="008A259A" w:rsidRDefault="005C5968" w:rsidP="005C5968">
      <w:pPr>
        <w:rPr>
          <w:lang w:val="en-US"/>
        </w:rPr>
      </w:pPr>
    </w:p>
    <w:p w14:paraId="06AEBBE2" w14:textId="77777777" w:rsidR="005C5968" w:rsidRPr="008A259A" w:rsidRDefault="005C5968" w:rsidP="005C5968">
      <w:pPr>
        <w:rPr>
          <w:lang w:val="en-US"/>
        </w:rPr>
      </w:pPr>
    </w:p>
    <w:p w14:paraId="786A7E40" w14:textId="77777777" w:rsidR="005C5968" w:rsidRPr="008A259A" w:rsidRDefault="005C5968" w:rsidP="005C5968">
      <w:pPr>
        <w:rPr>
          <w:lang w:val="en-US"/>
        </w:rPr>
      </w:pPr>
    </w:p>
    <w:p w14:paraId="287A6373" w14:textId="77777777" w:rsidR="005C5968" w:rsidRPr="008A259A" w:rsidRDefault="005C5968" w:rsidP="005C5968">
      <w:pPr>
        <w:rPr>
          <w:lang w:val="en-US"/>
        </w:rPr>
      </w:pPr>
    </w:p>
    <w:p w14:paraId="7A45F28A" w14:textId="77777777" w:rsidR="005C5968" w:rsidRPr="008A259A" w:rsidRDefault="005C5968" w:rsidP="005C5968">
      <w:pPr>
        <w:rPr>
          <w:lang w:val="en-US"/>
        </w:rPr>
      </w:pPr>
    </w:p>
    <w:p w14:paraId="68768813" w14:textId="77777777" w:rsidR="005C5968" w:rsidRPr="008A259A" w:rsidRDefault="005C5968" w:rsidP="005C5968">
      <w:pPr>
        <w:rPr>
          <w:lang w:val="en-US"/>
        </w:rPr>
      </w:pPr>
    </w:p>
    <w:p w14:paraId="264F2921" w14:textId="77777777" w:rsidR="005C5968" w:rsidRPr="008A259A" w:rsidRDefault="005C5968" w:rsidP="005C5968">
      <w:pPr>
        <w:rPr>
          <w:lang w:val="en-US"/>
        </w:rPr>
      </w:pPr>
    </w:p>
    <w:p w14:paraId="45E9A3DD" w14:textId="77777777" w:rsidR="005C5968" w:rsidRPr="008A259A" w:rsidRDefault="005C5968" w:rsidP="005C5968">
      <w:pPr>
        <w:rPr>
          <w:lang w:val="en-US"/>
        </w:rPr>
      </w:pPr>
    </w:p>
    <w:p w14:paraId="2F403D10" w14:textId="77777777" w:rsidR="005C5968" w:rsidRPr="008A259A" w:rsidRDefault="005C5968" w:rsidP="005C5968">
      <w:pPr>
        <w:rPr>
          <w:lang w:val="en-US"/>
        </w:rPr>
      </w:pPr>
    </w:p>
    <w:p w14:paraId="4E73583E" w14:textId="77777777" w:rsidR="005C5968" w:rsidRPr="008A259A" w:rsidRDefault="005C5968" w:rsidP="005C5968">
      <w:pPr>
        <w:rPr>
          <w:lang w:val="en-US"/>
        </w:rPr>
      </w:pPr>
    </w:p>
    <w:p w14:paraId="3A0D1CAA" w14:textId="77777777" w:rsidR="005C5968" w:rsidRPr="008A259A" w:rsidRDefault="005C5968" w:rsidP="005C5968">
      <w:pPr>
        <w:rPr>
          <w:lang w:val="en-US"/>
        </w:rPr>
      </w:pPr>
    </w:p>
    <w:p w14:paraId="24116CF1" w14:textId="77777777" w:rsidR="005C5968" w:rsidRPr="008A259A" w:rsidRDefault="005C5968" w:rsidP="005C5968">
      <w:pPr>
        <w:rPr>
          <w:lang w:val="en-US"/>
        </w:rPr>
      </w:pPr>
    </w:p>
    <w:p w14:paraId="4B8D2275" w14:textId="77777777" w:rsidR="005C5968" w:rsidRPr="008A259A" w:rsidRDefault="005C5968" w:rsidP="005C5968">
      <w:pPr>
        <w:rPr>
          <w:lang w:val="en-US"/>
        </w:rPr>
      </w:pPr>
    </w:p>
    <w:p w14:paraId="006FB23B" w14:textId="77777777" w:rsidR="005C5968" w:rsidRPr="008A259A" w:rsidRDefault="005C5968" w:rsidP="005C5968">
      <w:pPr>
        <w:rPr>
          <w:lang w:val="en-US"/>
        </w:rPr>
      </w:pPr>
    </w:p>
    <w:p w14:paraId="58153F19" w14:textId="77777777" w:rsidR="005C5968" w:rsidRPr="008A259A" w:rsidRDefault="005C5968" w:rsidP="005C5968">
      <w:pPr>
        <w:rPr>
          <w:lang w:val="en-US"/>
        </w:rPr>
      </w:pPr>
    </w:p>
    <w:p w14:paraId="42228EBB" w14:textId="77777777" w:rsidR="005C5968" w:rsidRPr="008A259A" w:rsidRDefault="005C5968" w:rsidP="005C5968">
      <w:pPr>
        <w:rPr>
          <w:lang w:val="en-US"/>
        </w:rPr>
      </w:pPr>
    </w:p>
    <w:p w14:paraId="42CA6969" w14:textId="77777777" w:rsidR="005C5968" w:rsidRPr="008A259A" w:rsidRDefault="005C5968" w:rsidP="005C5968">
      <w:pPr>
        <w:rPr>
          <w:lang w:val="en-US"/>
        </w:rPr>
      </w:pPr>
    </w:p>
    <w:p w14:paraId="6A3AB3F0" w14:textId="77777777" w:rsidR="005C5968" w:rsidRPr="008A259A" w:rsidRDefault="005C5968" w:rsidP="005C5968">
      <w:pPr>
        <w:rPr>
          <w:lang w:val="en-US"/>
        </w:rPr>
      </w:pPr>
    </w:p>
    <w:p w14:paraId="6915F360" w14:textId="77777777" w:rsidR="005C5968" w:rsidRPr="008A259A" w:rsidRDefault="005C5968" w:rsidP="005C5968">
      <w:pPr>
        <w:rPr>
          <w:lang w:val="en-US"/>
        </w:rPr>
      </w:pPr>
    </w:p>
    <w:p w14:paraId="0A268704" w14:textId="77777777" w:rsidR="005C5968" w:rsidRPr="008A259A" w:rsidRDefault="005C5968" w:rsidP="005C5968">
      <w:pPr>
        <w:rPr>
          <w:lang w:val="en-US"/>
        </w:rPr>
      </w:pPr>
    </w:p>
    <w:p w14:paraId="03164F77" w14:textId="77777777" w:rsidR="005C5968" w:rsidRPr="008A259A" w:rsidRDefault="005C5968" w:rsidP="005C5968">
      <w:pPr>
        <w:rPr>
          <w:lang w:val="en-US"/>
        </w:rPr>
      </w:pPr>
    </w:p>
    <w:p w14:paraId="09F345C0" w14:textId="77777777" w:rsidR="005C5968" w:rsidRPr="008A259A" w:rsidRDefault="005C5968" w:rsidP="005C5968">
      <w:pPr>
        <w:rPr>
          <w:lang w:val="en-US"/>
        </w:rPr>
      </w:pPr>
    </w:p>
    <w:p w14:paraId="54C78F19" w14:textId="77777777" w:rsidR="005C5968" w:rsidRPr="008A259A" w:rsidRDefault="005C5968" w:rsidP="005C5968">
      <w:pPr>
        <w:rPr>
          <w:lang w:val="en-US"/>
        </w:rPr>
      </w:pPr>
    </w:p>
    <w:p w14:paraId="06C99355" w14:textId="77777777" w:rsidR="005C5968" w:rsidRPr="008A259A" w:rsidRDefault="005C5968" w:rsidP="005C5968">
      <w:pPr>
        <w:rPr>
          <w:lang w:val="en-US"/>
        </w:rPr>
      </w:pPr>
    </w:p>
    <w:p w14:paraId="7E25E596" w14:textId="77777777" w:rsidR="005C5968" w:rsidRPr="008A259A" w:rsidRDefault="005C5968" w:rsidP="005C5968">
      <w:pPr>
        <w:rPr>
          <w:lang w:val="en-US"/>
        </w:rPr>
      </w:pPr>
    </w:p>
    <w:p w14:paraId="0EE5B729" w14:textId="77777777" w:rsidR="005C5968" w:rsidRPr="008A259A" w:rsidRDefault="005C5968" w:rsidP="005C5968">
      <w:pPr>
        <w:rPr>
          <w:lang w:val="en-US"/>
        </w:rPr>
      </w:pPr>
    </w:p>
    <w:p w14:paraId="1DB0698D" w14:textId="77777777" w:rsidR="005C5968" w:rsidRPr="008A259A" w:rsidRDefault="005C5968" w:rsidP="005C5968">
      <w:pPr>
        <w:rPr>
          <w:lang w:val="en-US"/>
        </w:rPr>
      </w:pPr>
    </w:p>
    <w:p w14:paraId="13CE0EE8" w14:textId="77777777" w:rsidR="005C5968" w:rsidRPr="008A259A" w:rsidRDefault="005C5968" w:rsidP="005C5968">
      <w:pPr>
        <w:rPr>
          <w:lang w:val="en-US"/>
        </w:rPr>
      </w:pPr>
    </w:p>
    <w:p w14:paraId="631E9519" w14:textId="77777777" w:rsidR="005C5968" w:rsidRPr="008A259A" w:rsidRDefault="005C5968" w:rsidP="005C5968">
      <w:pPr>
        <w:rPr>
          <w:lang w:val="en-US"/>
        </w:rPr>
      </w:pPr>
    </w:p>
    <w:p w14:paraId="274AD07A" w14:textId="77777777" w:rsidR="005C5968" w:rsidRPr="008A259A" w:rsidRDefault="005C5968" w:rsidP="005C5968">
      <w:pPr>
        <w:rPr>
          <w:lang w:val="en-US"/>
        </w:rPr>
      </w:pPr>
    </w:p>
    <w:p w14:paraId="7C2C9D7A" w14:textId="77777777" w:rsidR="005C5968" w:rsidRPr="008A259A" w:rsidRDefault="005C5968" w:rsidP="005C5968">
      <w:pPr>
        <w:rPr>
          <w:lang w:val="en-US"/>
        </w:rPr>
      </w:pPr>
    </w:p>
    <w:p w14:paraId="56A24442" w14:textId="77777777" w:rsidR="005C5968" w:rsidRPr="008A259A" w:rsidRDefault="005C5968" w:rsidP="005C5968">
      <w:pPr>
        <w:rPr>
          <w:lang w:val="en-US"/>
        </w:rPr>
      </w:pPr>
    </w:p>
    <w:p w14:paraId="2A218A65" w14:textId="77777777" w:rsidR="005C5968" w:rsidRPr="008A259A" w:rsidRDefault="005C5968" w:rsidP="005C5968">
      <w:pPr>
        <w:rPr>
          <w:lang w:val="en-US"/>
        </w:rPr>
      </w:pPr>
    </w:p>
    <w:p w14:paraId="63C7062D" w14:textId="77777777" w:rsidR="005C5968" w:rsidRPr="008A259A" w:rsidRDefault="005C5968" w:rsidP="005C5968">
      <w:pPr>
        <w:rPr>
          <w:lang w:val="en-US"/>
        </w:rPr>
      </w:pPr>
    </w:p>
    <w:p w14:paraId="6544E31B" w14:textId="77777777" w:rsidR="005C5968" w:rsidRPr="008A259A" w:rsidRDefault="005C5968" w:rsidP="005C5968">
      <w:pPr>
        <w:rPr>
          <w:lang w:val="en-US"/>
        </w:rPr>
      </w:pPr>
    </w:p>
    <w:p w14:paraId="1EC97F31" w14:textId="77777777" w:rsidR="005C5968" w:rsidRPr="008A259A" w:rsidRDefault="005C5968" w:rsidP="005C5968">
      <w:pPr>
        <w:rPr>
          <w:lang w:val="en-US"/>
        </w:rPr>
      </w:pPr>
    </w:p>
    <w:p w14:paraId="3321425C" w14:textId="77777777" w:rsidR="005C5968" w:rsidRPr="008A259A" w:rsidRDefault="005C5968" w:rsidP="005C5968">
      <w:pPr>
        <w:rPr>
          <w:lang w:val="en-US"/>
        </w:rPr>
      </w:pPr>
    </w:p>
    <w:p w14:paraId="1DFB88CF" w14:textId="77777777" w:rsidR="005C5968" w:rsidRPr="008A259A" w:rsidRDefault="005C5968" w:rsidP="005C5968">
      <w:pPr>
        <w:rPr>
          <w:lang w:val="en-US"/>
        </w:rPr>
      </w:pPr>
    </w:p>
    <w:p w14:paraId="55BC2851" w14:textId="77777777" w:rsidR="005C5968" w:rsidRPr="008A259A" w:rsidRDefault="005C5968" w:rsidP="005C5968">
      <w:pPr>
        <w:rPr>
          <w:lang w:val="en-US"/>
        </w:rPr>
      </w:pPr>
    </w:p>
    <w:p w14:paraId="2E639154" w14:textId="77777777" w:rsidR="005C5968" w:rsidRPr="008A259A" w:rsidRDefault="005C5968" w:rsidP="005C5968">
      <w:pPr>
        <w:rPr>
          <w:lang w:val="en-US"/>
        </w:rPr>
      </w:pPr>
    </w:p>
    <w:p w14:paraId="3CCB1E8E" w14:textId="77777777" w:rsidR="005C5968" w:rsidRPr="008A259A" w:rsidRDefault="005C5968" w:rsidP="005C5968">
      <w:pPr>
        <w:rPr>
          <w:lang w:val="en-US"/>
        </w:rPr>
      </w:pPr>
    </w:p>
    <w:p w14:paraId="575FFBA9" w14:textId="77777777" w:rsidR="005C5968" w:rsidRPr="008A259A" w:rsidRDefault="005C5968" w:rsidP="005C5968">
      <w:pPr>
        <w:rPr>
          <w:lang w:val="en-US"/>
        </w:rPr>
      </w:pPr>
    </w:p>
    <w:p w14:paraId="18466694" w14:textId="77777777" w:rsidR="005C5968" w:rsidRPr="008A259A" w:rsidRDefault="005C5968" w:rsidP="005C5968">
      <w:pPr>
        <w:rPr>
          <w:lang w:val="en-US"/>
        </w:rPr>
      </w:pPr>
    </w:p>
    <w:p w14:paraId="5FD9E99F" w14:textId="77777777" w:rsidR="00653684" w:rsidRPr="008A259A" w:rsidRDefault="005C5968" w:rsidP="005C5968">
      <w:pPr>
        <w:tabs>
          <w:tab w:val="left" w:pos="2355"/>
        </w:tabs>
        <w:rPr>
          <w:lang w:val="en-US"/>
        </w:rPr>
      </w:pPr>
      <w:r w:rsidRPr="008A259A">
        <w:rPr>
          <w:lang w:val="en-US"/>
        </w:rPr>
        <w:tab/>
      </w:r>
    </w:p>
    <w:sectPr w:rsidR="00653684" w:rsidRPr="008A259A" w:rsidSect="00F976F3">
      <w:headerReference w:type="first" r:id="rId202"/>
      <w:footerReference w:type="first" r:id="rId203"/>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FF5DD" w14:textId="77777777" w:rsidR="00C70813" w:rsidRDefault="00C70813" w:rsidP="00D2195C">
      <w:r>
        <w:separator/>
      </w:r>
    </w:p>
    <w:p w14:paraId="7067CEA3" w14:textId="77777777" w:rsidR="00C70813" w:rsidRDefault="00C70813"/>
    <w:p w14:paraId="596F3BA0" w14:textId="77777777" w:rsidR="00C70813" w:rsidRDefault="00C70813"/>
  </w:endnote>
  <w:endnote w:type="continuationSeparator" w:id="0">
    <w:p w14:paraId="4A335621" w14:textId="77777777" w:rsidR="00C70813" w:rsidRDefault="00C70813" w:rsidP="00D2195C">
      <w:r>
        <w:continuationSeparator/>
      </w:r>
    </w:p>
    <w:p w14:paraId="2E7BF97F" w14:textId="77777777" w:rsidR="00C70813" w:rsidRDefault="00C70813"/>
    <w:p w14:paraId="651F37E1" w14:textId="77777777" w:rsidR="00C70813" w:rsidRDefault="00C708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2B759" w14:textId="77777777" w:rsidR="00C45608" w:rsidRPr="00756366" w:rsidRDefault="00C4560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718CBDAD" wp14:editId="3F558C3C">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E6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70880" w14:textId="77777777" w:rsidR="00C45608" w:rsidRDefault="00C45608" w:rsidP="00671BB2"/>
  <w:p w14:paraId="361E108D" w14:textId="77777777" w:rsidR="00C45608" w:rsidRDefault="00C45608">
    <w:pPr>
      <w:pStyle w:val="Footer"/>
    </w:pPr>
  </w:p>
  <w:p w14:paraId="3A6DB7BB" w14:textId="77777777" w:rsidR="00C45608" w:rsidRDefault="00C45608">
    <w:pPr>
      <w:pStyle w:val="Footer"/>
    </w:pPr>
    <w:r>
      <w:rPr>
        <w:noProof/>
      </w:rPr>
      <w:drawing>
        <wp:anchor distT="0" distB="0" distL="114300" distR="114300" simplePos="0" relativeHeight="251729920" behindDoc="0" locked="0" layoutInCell="1" allowOverlap="1" wp14:anchorId="4FF1B356" wp14:editId="0679C668">
          <wp:simplePos x="0" y="0"/>
          <wp:positionH relativeFrom="margin">
            <wp:align>right</wp:align>
          </wp:positionH>
          <wp:positionV relativeFrom="page">
            <wp:posOffset>9239885</wp:posOffset>
          </wp:positionV>
          <wp:extent cx="2048400" cy="374400"/>
          <wp:effectExtent l="0" t="0" r="0" b="6985"/>
          <wp:wrapNone/>
          <wp:docPr id="1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E2E57DA" w14:textId="77777777" w:rsidR="00C45608" w:rsidRDefault="00C4560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C08BE" w14:textId="77777777" w:rsidR="00C45608" w:rsidRDefault="00C45608" w:rsidP="00101F58">
    <w:pPr>
      <w:pStyle w:val="Footer"/>
    </w:pPr>
  </w:p>
  <w:p w14:paraId="7F681FF6" w14:textId="77777777" w:rsidR="00C45608" w:rsidRDefault="00C45608">
    <w:pPr>
      <w:pStyle w:val="Footer"/>
    </w:pPr>
  </w:p>
  <w:p w14:paraId="589F1062" w14:textId="77777777" w:rsidR="00C45608" w:rsidRDefault="00C45608">
    <w:pPr>
      <w:pStyle w:val="Footer"/>
    </w:pPr>
    <w:r>
      <w:rPr>
        <w:noProof/>
        <w:lang w:eastAsia="de-DE"/>
      </w:rPr>
      <mc:AlternateContent>
        <mc:Choice Requires="wps">
          <w:drawing>
            <wp:anchor distT="0" distB="0" distL="114300" distR="114300" simplePos="0" relativeHeight="251677696" behindDoc="1" locked="0" layoutInCell="1" allowOverlap="1" wp14:anchorId="174B2E4D" wp14:editId="3A3BEB4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35F7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69446EB8" w14:textId="77777777" w:rsidR="00C45608" w:rsidRPr="00E74A40" w:rsidRDefault="00C4560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C335" w14:textId="77777777" w:rsidR="00C45608" w:rsidRDefault="00C4560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27BE028C" wp14:editId="3F748316">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BE028C"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73D5AEBE" wp14:editId="679DA15D">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25444DD2" wp14:editId="486A2D62">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44DD2"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5249C442" w14:textId="77777777" w:rsidR="00C45608" w:rsidRDefault="00C45608">
    <w:pPr>
      <w:pStyle w:val="Footer"/>
    </w:pPr>
  </w:p>
  <w:p w14:paraId="72FB096A" w14:textId="77777777" w:rsidR="00C45608" w:rsidRDefault="00C45608" w:rsidP="00EB126F">
    <w:pPr>
      <w:pStyle w:val="Footer"/>
      <w:tabs>
        <w:tab w:val="clear" w:pos="4536"/>
        <w:tab w:val="clear" w:pos="9072"/>
        <w:tab w:val="right" w:pos="9639"/>
      </w:tabs>
    </w:pPr>
    <w:r>
      <w:tab/>
    </w:r>
  </w:p>
  <w:p w14:paraId="23A527DD" w14:textId="77777777" w:rsidR="00C45608" w:rsidRDefault="00C45608">
    <w:pPr>
      <w:pStyle w:val="Footer"/>
    </w:pPr>
  </w:p>
  <w:p w14:paraId="11F7029C" w14:textId="77777777" w:rsidR="00C45608" w:rsidRDefault="00C45608">
    <w:pPr>
      <w:pStyle w:val="Footer"/>
    </w:pPr>
  </w:p>
  <w:p w14:paraId="4C2BCC6D" w14:textId="77777777" w:rsidR="00C45608" w:rsidRDefault="00C4560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059EA1" w14:textId="77777777" w:rsidR="00C70813" w:rsidRDefault="00C70813" w:rsidP="00D2195C">
      <w:r>
        <w:separator/>
      </w:r>
    </w:p>
    <w:p w14:paraId="4FA332EC" w14:textId="77777777" w:rsidR="00C70813" w:rsidRDefault="00C70813"/>
    <w:p w14:paraId="42E5568F" w14:textId="77777777" w:rsidR="00C70813" w:rsidRDefault="00C70813"/>
  </w:footnote>
  <w:footnote w:type="continuationSeparator" w:id="0">
    <w:p w14:paraId="0FEDAE95" w14:textId="77777777" w:rsidR="00C70813" w:rsidRDefault="00C70813" w:rsidP="00D2195C">
      <w:r>
        <w:continuationSeparator/>
      </w:r>
    </w:p>
    <w:p w14:paraId="2C4F3703" w14:textId="77777777" w:rsidR="00C70813" w:rsidRDefault="00C70813"/>
    <w:p w14:paraId="75FE405C" w14:textId="77777777" w:rsidR="00C70813" w:rsidRDefault="00C708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5291" w14:textId="037C7F6D" w:rsidR="00C45608" w:rsidRPr="00935EE2" w:rsidRDefault="00C45608"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A4128" w14:textId="77777777" w:rsidR="00C45608" w:rsidRDefault="00C45608">
    <w:pPr>
      <w:pStyle w:val="Header"/>
    </w:pPr>
  </w:p>
  <w:p w14:paraId="3D426C14" w14:textId="77777777" w:rsidR="00C45608" w:rsidRDefault="00C45608">
    <w:pPr>
      <w:pStyle w:val="Header"/>
    </w:pPr>
  </w:p>
  <w:p w14:paraId="38391F39" w14:textId="77777777" w:rsidR="00C45608" w:rsidRDefault="00C45608">
    <w:pPr>
      <w:pStyle w:val="Header"/>
    </w:pPr>
  </w:p>
  <w:p w14:paraId="026F8D07" w14:textId="77777777" w:rsidR="00C45608" w:rsidRDefault="00C4560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DE9A" w14:textId="77777777" w:rsidR="00C45608" w:rsidRPr="00935EE2" w:rsidRDefault="00C45608" w:rsidP="00101F58">
    <w:pPr>
      <w:tabs>
        <w:tab w:val="right" w:pos="9639"/>
      </w:tabs>
      <w:rPr>
        <w:b/>
        <w:sz w:val="18"/>
        <w:szCs w:val="18"/>
        <w:lang w:val="en-US"/>
      </w:rPr>
    </w:pPr>
    <w:r w:rsidRPr="00935EE2">
      <w:rPr>
        <w:sz w:val="18"/>
        <w:szCs w:val="18"/>
        <w:lang w:val="en-US"/>
      </w:rPr>
      <w:tab/>
    </w:r>
  </w:p>
  <w:p w14:paraId="3C9179B6" w14:textId="77777777" w:rsidR="00C45608" w:rsidRPr="00101F58" w:rsidRDefault="00C4560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08BD474C" wp14:editId="6064D4F9">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0"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9EC0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3AC8C" w14:textId="77777777" w:rsidR="00C45608" w:rsidRPr="001237CC" w:rsidRDefault="00C4560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718B"/>
    <w:multiLevelType w:val="hybridMultilevel"/>
    <w:tmpl w:val="83A60452"/>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71A1E"/>
    <w:multiLevelType w:val="hybridMultilevel"/>
    <w:tmpl w:val="4B965002"/>
    <w:lvl w:ilvl="0" w:tplc="0409000F">
      <w:start w:val="1"/>
      <w:numFmt w:val="decimal"/>
      <w:lvlText w:val="%1."/>
      <w:lvlJc w:val="left"/>
      <w:pPr>
        <w:ind w:left="720" w:hanging="360"/>
      </w:pPr>
    </w:lvl>
    <w:lvl w:ilvl="1" w:tplc="DFEA92B2">
      <w:start w:val="1"/>
      <w:numFmt w:val="decimal"/>
      <w:lvlText w:val="%2."/>
      <w:lvlJc w:val="left"/>
      <w:pPr>
        <w:ind w:left="720" w:hanging="360"/>
      </w:pPr>
      <w:rPr>
        <w:b w:val="0"/>
        <w:bCs/>
      </w:rPr>
    </w:lvl>
    <w:lvl w:ilvl="2" w:tplc="DFEA92B2">
      <w:start w:val="1"/>
      <w:numFmt w:val="decimal"/>
      <w:lvlText w:val="%3."/>
      <w:lvlJc w:val="left"/>
      <w:pPr>
        <w:ind w:left="2340" w:hanging="360"/>
      </w:pPr>
      <w:rPr>
        <w:rFonts w:hint="default"/>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B4FB1"/>
    <w:multiLevelType w:val="hybridMultilevel"/>
    <w:tmpl w:val="8E0CE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871B6"/>
    <w:multiLevelType w:val="hybridMultilevel"/>
    <w:tmpl w:val="46F0F5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01C3E"/>
    <w:multiLevelType w:val="hybridMultilevel"/>
    <w:tmpl w:val="7F16D1D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B0894"/>
    <w:multiLevelType w:val="hybridMultilevel"/>
    <w:tmpl w:val="91889ABC"/>
    <w:lvl w:ilvl="0" w:tplc="0409000F">
      <w:start w:val="1"/>
      <w:numFmt w:val="decimal"/>
      <w:pStyle w:val="TOCHeading"/>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7" w15:restartNumberingAfterBreak="0">
    <w:nsid w:val="33C2657C"/>
    <w:multiLevelType w:val="hybridMultilevel"/>
    <w:tmpl w:val="2FA8AFC0"/>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E797706"/>
    <w:multiLevelType w:val="multilevel"/>
    <w:tmpl w:val="73DAEB94"/>
    <w:name w:val="wpb_list_2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10" w15:restartNumberingAfterBreak="0">
    <w:nsid w:val="4A584481"/>
    <w:multiLevelType w:val="hybridMultilevel"/>
    <w:tmpl w:val="8D5A56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542D1716"/>
    <w:multiLevelType w:val="hybridMultilevel"/>
    <w:tmpl w:val="B4104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E55F62"/>
    <w:multiLevelType w:val="hybridMultilevel"/>
    <w:tmpl w:val="8510205A"/>
    <w:lvl w:ilvl="0" w:tplc="E67A9BD4">
      <w:start w:val="1"/>
      <w:numFmt w:val="decimal"/>
      <w:lvlText w:val="%1."/>
      <w:lvlJc w:val="left"/>
      <w:pPr>
        <w:ind w:left="720" w:hanging="360"/>
      </w:pPr>
      <w:rPr>
        <w:rFonts w:ascii="Arial" w:hAnsi="Arial" w:cs="Arial" w:hint="default"/>
      </w:rPr>
    </w:lvl>
    <w:lvl w:ilvl="1" w:tplc="69C4E208">
      <w:start w:val="1"/>
      <w:numFmt w:val="decimal"/>
      <w:lvlText w:val="%2."/>
      <w:lvlJc w:val="left"/>
      <w:pPr>
        <w:ind w:left="1440" w:hanging="360"/>
      </w:pPr>
      <w:rPr>
        <w:rFonts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5" w15:restartNumberingAfterBreak="0">
    <w:nsid w:val="69C876FE"/>
    <w:multiLevelType w:val="hybridMultilevel"/>
    <w:tmpl w:val="278A6058"/>
    <w:lvl w:ilvl="0" w:tplc="49AA4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980565"/>
    <w:multiLevelType w:val="hybridMultilevel"/>
    <w:tmpl w:val="4C0AA77E"/>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4D22F9"/>
    <w:multiLevelType w:val="hybridMultilevel"/>
    <w:tmpl w:val="C4BE3086"/>
    <w:lvl w:ilvl="0" w:tplc="E67A9BD4">
      <w:start w:val="1"/>
      <w:numFmt w:val="decimal"/>
      <w:lvlText w:val="%1."/>
      <w:lvlJc w:val="left"/>
      <w:pPr>
        <w:ind w:left="655" w:hanging="360"/>
      </w:pPr>
      <w:rPr>
        <w:rFonts w:ascii="Arial" w:hAnsi="Arial" w:cs="Arial"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num w:numId="1">
    <w:abstractNumId w:val="8"/>
  </w:num>
  <w:num w:numId="2">
    <w:abstractNumId w:val="11"/>
  </w:num>
  <w:num w:numId="3">
    <w:abstractNumId w:val="6"/>
  </w:num>
  <w:num w:numId="4">
    <w:abstractNumId w:val="14"/>
  </w:num>
  <w:num w:numId="5">
    <w:abstractNumId w:val="13"/>
  </w:num>
  <w:num w:numId="6">
    <w:abstractNumId w:val="1"/>
  </w:num>
  <w:num w:numId="7">
    <w:abstractNumId w:val="5"/>
  </w:num>
  <w:num w:numId="8">
    <w:abstractNumId w:val="3"/>
  </w:num>
  <w:num w:numId="9">
    <w:abstractNumId w:val="15"/>
  </w:num>
  <w:num w:numId="10">
    <w:abstractNumId w:val="10"/>
  </w:num>
  <w:num w:numId="11">
    <w:abstractNumId w:val="4"/>
  </w:num>
  <w:num w:numId="12">
    <w:abstractNumId w:val="17"/>
  </w:num>
  <w:num w:numId="13">
    <w:abstractNumId w:val="7"/>
  </w:num>
  <w:num w:numId="14">
    <w:abstractNumId w:val="0"/>
  </w:num>
  <w:num w:numId="15">
    <w:abstractNumId w:val="12"/>
  </w:num>
  <w:num w:numId="16">
    <w:abstractNumId w:val="16"/>
  </w:num>
  <w:num w:numId="17">
    <w:abstractNumId w:val="9"/>
  </w:num>
  <w:num w:numId="1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F3"/>
    <w:rsid w:val="00001AEB"/>
    <w:rsid w:val="00002DF0"/>
    <w:rsid w:val="00004905"/>
    <w:rsid w:val="000223EB"/>
    <w:rsid w:val="00024CBE"/>
    <w:rsid w:val="00025915"/>
    <w:rsid w:val="00026E00"/>
    <w:rsid w:val="000311B7"/>
    <w:rsid w:val="000338C4"/>
    <w:rsid w:val="0003521C"/>
    <w:rsid w:val="00035F72"/>
    <w:rsid w:val="00036763"/>
    <w:rsid w:val="0004057C"/>
    <w:rsid w:val="0004064D"/>
    <w:rsid w:val="00040C5B"/>
    <w:rsid w:val="00044D49"/>
    <w:rsid w:val="0004721E"/>
    <w:rsid w:val="00050EEE"/>
    <w:rsid w:val="0005102A"/>
    <w:rsid w:val="0005135B"/>
    <w:rsid w:val="00052470"/>
    <w:rsid w:val="00052E16"/>
    <w:rsid w:val="000536B3"/>
    <w:rsid w:val="00060EC6"/>
    <w:rsid w:val="00060F9B"/>
    <w:rsid w:val="000616BF"/>
    <w:rsid w:val="0006251F"/>
    <w:rsid w:val="000653F9"/>
    <w:rsid w:val="000666F9"/>
    <w:rsid w:val="000711C9"/>
    <w:rsid w:val="00076EBD"/>
    <w:rsid w:val="00076EEE"/>
    <w:rsid w:val="00081749"/>
    <w:rsid w:val="00083AEF"/>
    <w:rsid w:val="000869D3"/>
    <w:rsid w:val="00090053"/>
    <w:rsid w:val="00090B17"/>
    <w:rsid w:val="00090CD4"/>
    <w:rsid w:val="00097B80"/>
    <w:rsid w:val="000A0FC9"/>
    <w:rsid w:val="000A3D39"/>
    <w:rsid w:val="000A52A6"/>
    <w:rsid w:val="000C7811"/>
    <w:rsid w:val="000C7B81"/>
    <w:rsid w:val="000D03A5"/>
    <w:rsid w:val="000D7FE1"/>
    <w:rsid w:val="000E0C7E"/>
    <w:rsid w:val="000E2D4D"/>
    <w:rsid w:val="000E305B"/>
    <w:rsid w:val="000F721E"/>
    <w:rsid w:val="000F7D05"/>
    <w:rsid w:val="00101F58"/>
    <w:rsid w:val="00103583"/>
    <w:rsid w:val="001141BF"/>
    <w:rsid w:val="0011631B"/>
    <w:rsid w:val="00117585"/>
    <w:rsid w:val="0012105F"/>
    <w:rsid w:val="001237CC"/>
    <w:rsid w:val="001331C8"/>
    <w:rsid w:val="00133A73"/>
    <w:rsid w:val="001368F1"/>
    <w:rsid w:val="00136CBE"/>
    <w:rsid w:val="001419AF"/>
    <w:rsid w:val="0014397F"/>
    <w:rsid w:val="00144D97"/>
    <w:rsid w:val="00147D8F"/>
    <w:rsid w:val="0015358C"/>
    <w:rsid w:val="001571AF"/>
    <w:rsid w:val="00160FDF"/>
    <w:rsid w:val="0016359E"/>
    <w:rsid w:val="0016667D"/>
    <w:rsid w:val="00167017"/>
    <w:rsid w:val="00173048"/>
    <w:rsid w:val="00176276"/>
    <w:rsid w:val="00176FE2"/>
    <w:rsid w:val="001835D5"/>
    <w:rsid w:val="0018709F"/>
    <w:rsid w:val="00190883"/>
    <w:rsid w:val="00191F21"/>
    <w:rsid w:val="001A42AD"/>
    <w:rsid w:val="001A6FAF"/>
    <w:rsid w:val="001B15A7"/>
    <w:rsid w:val="001B47F3"/>
    <w:rsid w:val="001B687D"/>
    <w:rsid w:val="001C076A"/>
    <w:rsid w:val="001C247D"/>
    <w:rsid w:val="001C24FA"/>
    <w:rsid w:val="001D04C6"/>
    <w:rsid w:val="001D0820"/>
    <w:rsid w:val="001D330D"/>
    <w:rsid w:val="001D49A9"/>
    <w:rsid w:val="001D7CCF"/>
    <w:rsid w:val="001E027C"/>
    <w:rsid w:val="001E14AD"/>
    <w:rsid w:val="001E418E"/>
    <w:rsid w:val="001E5DD5"/>
    <w:rsid w:val="001F4723"/>
    <w:rsid w:val="00205233"/>
    <w:rsid w:val="0020529D"/>
    <w:rsid w:val="00227F00"/>
    <w:rsid w:val="002311CB"/>
    <w:rsid w:val="0023626F"/>
    <w:rsid w:val="002375EB"/>
    <w:rsid w:val="00254CEF"/>
    <w:rsid w:val="0026000B"/>
    <w:rsid w:val="00262530"/>
    <w:rsid w:val="00263497"/>
    <w:rsid w:val="00263550"/>
    <w:rsid w:val="00263F87"/>
    <w:rsid w:val="0027301C"/>
    <w:rsid w:val="002739DA"/>
    <w:rsid w:val="00276B51"/>
    <w:rsid w:val="00287856"/>
    <w:rsid w:val="00287E87"/>
    <w:rsid w:val="0029147E"/>
    <w:rsid w:val="00294244"/>
    <w:rsid w:val="002A45D4"/>
    <w:rsid w:val="002B3D08"/>
    <w:rsid w:val="002B59C8"/>
    <w:rsid w:val="002B7C48"/>
    <w:rsid w:val="002C2B73"/>
    <w:rsid w:val="002C421A"/>
    <w:rsid w:val="002C444F"/>
    <w:rsid w:val="002C6FC9"/>
    <w:rsid w:val="002C72F0"/>
    <w:rsid w:val="002D3D63"/>
    <w:rsid w:val="002D3F48"/>
    <w:rsid w:val="002D6E82"/>
    <w:rsid w:val="002E272B"/>
    <w:rsid w:val="002E5CC5"/>
    <w:rsid w:val="002F3B02"/>
    <w:rsid w:val="002F4CC0"/>
    <w:rsid w:val="00300053"/>
    <w:rsid w:val="00300C6E"/>
    <w:rsid w:val="0030373C"/>
    <w:rsid w:val="00305D0C"/>
    <w:rsid w:val="003069C6"/>
    <w:rsid w:val="00313711"/>
    <w:rsid w:val="00313945"/>
    <w:rsid w:val="003142D4"/>
    <w:rsid w:val="0032005F"/>
    <w:rsid w:val="003222E0"/>
    <w:rsid w:val="00326B0F"/>
    <w:rsid w:val="0032722C"/>
    <w:rsid w:val="00327EFC"/>
    <w:rsid w:val="0033174E"/>
    <w:rsid w:val="00334FF8"/>
    <w:rsid w:val="00335D32"/>
    <w:rsid w:val="00336E2E"/>
    <w:rsid w:val="00337108"/>
    <w:rsid w:val="003407F5"/>
    <w:rsid w:val="003419F5"/>
    <w:rsid w:val="003449E9"/>
    <w:rsid w:val="00345187"/>
    <w:rsid w:val="00352F2E"/>
    <w:rsid w:val="00356C25"/>
    <w:rsid w:val="00362976"/>
    <w:rsid w:val="00365511"/>
    <w:rsid w:val="0037393C"/>
    <w:rsid w:val="0037660A"/>
    <w:rsid w:val="0037730A"/>
    <w:rsid w:val="003803C1"/>
    <w:rsid w:val="0038788E"/>
    <w:rsid w:val="003B0390"/>
    <w:rsid w:val="003B13B7"/>
    <w:rsid w:val="003B1727"/>
    <w:rsid w:val="003C0F72"/>
    <w:rsid w:val="003C2618"/>
    <w:rsid w:val="003C481D"/>
    <w:rsid w:val="003C48D8"/>
    <w:rsid w:val="003C58E1"/>
    <w:rsid w:val="003C60F9"/>
    <w:rsid w:val="003D0A69"/>
    <w:rsid w:val="003E0F72"/>
    <w:rsid w:val="003E0FAD"/>
    <w:rsid w:val="003E2F6D"/>
    <w:rsid w:val="003E363B"/>
    <w:rsid w:val="003F069C"/>
    <w:rsid w:val="003F4468"/>
    <w:rsid w:val="00400EDC"/>
    <w:rsid w:val="00402E43"/>
    <w:rsid w:val="00403B6F"/>
    <w:rsid w:val="0040735B"/>
    <w:rsid w:val="00411B9E"/>
    <w:rsid w:val="00411D32"/>
    <w:rsid w:val="00412E7C"/>
    <w:rsid w:val="00414DB9"/>
    <w:rsid w:val="00416506"/>
    <w:rsid w:val="004167E6"/>
    <w:rsid w:val="00420CF3"/>
    <w:rsid w:val="00420EC7"/>
    <w:rsid w:val="00430C61"/>
    <w:rsid w:val="00430E08"/>
    <w:rsid w:val="00432AD3"/>
    <w:rsid w:val="00437CFE"/>
    <w:rsid w:val="004459D3"/>
    <w:rsid w:val="00447384"/>
    <w:rsid w:val="00451BDB"/>
    <w:rsid w:val="004565D3"/>
    <w:rsid w:val="004569E0"/>
    <w:rsid w:val="00460215"/>
    <w:rsid w:val="00460C66"/>
    <w:rsid w:val="004628CE"/>
    <w:rsid w:val="00466905"/>
    <w:rsid w:val="004669AC"/>
    <w:rsid w:val="00472EE6"/>
    <w:rsid w:val="0047308F"/>
    <w:rsid w:val="00476609"/>
    <w:rsid w:val="00483511"/>
    <w:rsid w:val="004934D0"/>
    <w:rsid w:val="004A059A"/>
    <w:rsid w:val="004A0B03"/>
    <w:rsid w:val="004A4181"/>
    <w:rsid w:val="004A4220"/>
    <w:rsid w:val="004B0713"/>
    <w:rsid w:val="004B493B"/>
    <w:rsid w:val="004B505B"/>
    <w:rsid w:val="004B69C4"/>
    <w:rsid w:val="004B6EDF"/>
    <w:rsid w:val="004B7703"/>
    <w:rsid w:val="004C1AB9"/>
    <w:rsid w:val="004C2222"/>
    <w:rsid w:val="004C2646"/>
    <w:rsid w:val="004C7735"/>
    <w:rsid w:val="004D0100"/>
    <w:rsid w:val="004D0BC7"/>
    <w:rsid w:val="004D1F4E"/>
    <w:rsid w:val="004D457F"/>
    <w:rsid w:val="004D59C5"/>
    <w:rsid w:val="004D64A6"/>
    <w:rsid w:val="004D6E9A"/>
    <w:rsid w:val="004D7CA8"/>
    <w:rsid w:val="004E0327"/>
    <w:rsid w:val="004E1137"/>
    <w:rsid w:val="004E200D"/>
    <w:rsid w:val="004E3DE3"/>
    <w:rsid w:val="004E6703"/>
    <w:rsid w:val="004E7728"/>
    <w:rsid w:val="004E7A8E"/>
    <w:rsid w:val="004F0173"/>
    <w:rsid w:val="0051153A"/>
    <w:rsid w:val="00515A22"/>
    <w:rsid w:val="0051724B"/>
    <w:rsid w:val="00517B5B"/>
    <w:rsid w:val="005310B8"/>
    <w:rsid w:val="005313EE"/>
    <w:rsid w:val="00543BD4"/>
    <w:rsid w:val="00543EC7"/>
    <w:rsid w:val="0054530D"/>
    <w:rsid w:val="0054710E"/>
    <w:rsid w:val="00552838"/>
    <w:rsid w:val="00557C0A"/>
    <w:rsid w:val="0056658B"/>
    <w:rsid w:val="00570C53"/>
    <w:rsid w:val="00571554"/>
    <w:rsid w:val="00573AE8"/>
    <w:rsid w:val="00574046"/>
    <w:rsid w:val="00577C19"/>
    <w:rsid w:val="00580392"/>
    <w:rsid w:val="005805CD"/>
    <w:rsid w:val="00584C9C"/>
    <w:rsid w:val="005867F9"/>
    <w:rsid w:val="00597A32"/>
    <w:rsid w:val="005A1A84"/>
    <w:rsid w:val="005A1C84"/>
    <w:rsid w:val="005C35E0"/>
    <w:rsid w:val="005C5968"/>
    <w:rsid w:val="005D20AB"/>
    <w:rsid w:val="005D2BF0"/>
    <w:rsid w:val="005D7F2C"/>
    <w:rsid w:val="005E1B6B"/>
    <w:rsid w:val="005E544B"/>
    <w:rsid w:val="005E5C54"/>
    <w:rsid w:val="005F0C6A"/>
    <w:rsid w:val="005F268F"/>
    <w:rsid w:val="005F508A"/>
    <w:rsid w:val="005F5668"/>
    <w:rsid w:val="00611C0F"/>
    <w:rsid w:val="00621FA7"/>
    <w:rsid w:val="00624A99"/>
    <w:rsid w:val="00626204"/>
    <w:rsid w:val="00633C4C"/>
    <w:rsid w:val="0063406B"/>
    <w:rsid w:val="00634A2F"/>
    <w:rsid w:val="00634B83"/>
    <w:rsid w:val="00636942"/>
    <w:rsid w:val="00637E03"/>
    <w:rsid w:val="006414C5"/>
    <w:rsid w:val="00642BAF"/>
    <w:rsid w:val="00645CAB"/>
    <w:rsid w:val="00646CBE"/>
    <w:rsid w:val="00647B0F"/>
    <w:rsid w:val="006510A6"/>
    <w:rsid w:val="006519E4"/>
    <w:rsid w:val="00653684"/>
    <w:rsid w:val="006551B9"/>
    <w:rsid w:val="0065560C"/>
    <w:rsid w:val="006561CC"/>
    <w:rsid w:val="006613D9"/>
    <w:rsid w:val="00661B00"/>
    <w:rsid w:val="00662436"/>
    <w:rsid w:val="00666041"/>
    <w:rsid w:val="006672BD"/>
    <w:rsid w:val="00671BB2"/>
    <w:rsid w:val="006810BD"/>
    <w:rsid w:val="00682FD8"/>
    <w:rsid w:val="00684A34"/>
    <w:rsid w:val="00690097"/>
    <w:rsid w:val="0069207F"/>
    <w:rsid w:val="006934C2"/>
    <w:rsid w:val="006A5036"/>
    <w:rsid w:val="006A7253"/>
    <w:rsid w:val="006A73B3"/>
    <w:rsid w:val="006C01E0"/>
    <w:rsid w:val="006D2E35"/>
    <w:rsid w:val="006E24A2"/>
    <w:rsid w:val="006E65ED"/>
    <w:rsid w:val="006F5747"/>
    <w:rsid w:val="00700EDA"/>
    <w:rsid w:val="0070133A"/>
    <w:rsid w:val="00702A31"/>
    <w:rsid w:val="007033BC"/>
    <w:rsid w:val="00704341"/>
    <w:rsid w:val="00704F8F"/>
    <w:rsid w:val="00706491"/>
    <w:rsid w:val="00714BA2"/>
    <w:rsid w:val="00717DBB"/>
    <w:rsid w:val="00721819"/>
    <w:rsid w:val="00725189"/>
    <w:rsid w:val="00727243"/>
    <w:rsid w:val="007300B2"/>
    <w:rsid w:val="00734F36"/>
    <w:rsid w:val="00737045"/>
    <w:rsid w:val="00737F95"/>
    <w:rsid w:val="00744163"/>
    <w:rsid w:val="00744342"/>
    <w:rsid w:val="00746E48"/>
    <w:rsid w:val="007474BB"/>
    <w:rsid w:val="0075054F"/>
    <w:rsid w:val="007507CF"/>
    <w:rsid w:val="00753422"/>
    <w:rsid w:val="00756366"/>
    <w:rsid w:val="007567E7"/>
    <w:rsid w:val="0076305D"/>
    <w:rsid w:val="00765425"/>
    <w:rsid w:val="00770556"/>
    <w:rsid w:val="00773B3F"/>
    <w:rsid w:val="007747C8"/>
    <w:rsid w:val="007754B7"/>
    <w:rsid w:val="00776B66"/>
    <w:rsid w:val="00780B44"/>
    <w:rsid w:val="00782B59"/>
    <w:rsid w:val="0078326D"/>
    <w:rsid w:val="007851BF"/>
    <w:rsid w:val="00787783"/>
    <w:rsid w:val="007935B0"/>
    <w:rsid w:val="00793DF1"/>
    <w:rsid w:val="007964F6"/>
    <w:rsid w:val="00797310"/>
    <w:rsid w:val="0079761E"/>
    <w:rsid w:val="007A475A"/>
    <w:rsid w:val="007A639E"/>
    <w:rsid w:val="007B0C1B"/>
    <w:rsid w:val="007B36A3"/>
    <w:rsid w:val="007B59B2"/>
    <w:rsid w:val="007B5B88"/>
    <w:rsid w:val="007B711A"/>
    <w:rsid w:val="007B7467"/>
    <w:rsid w:val="007C7FAC"/>
    <w:rsid w:val="007D224D"/>
    <w:rsid w:val="007D3948"/>
    <w:rsid w:val="007D3968"/>
    <w:rsid w:val="007D594A"/>
    <w:rsid w:val="007D616B"/>
    <w:rsid w:val="007E1720"/>
    <w:rsid w:val="007E2BEF"/>
    <w:rsid w:val="007E4F75"/>
    <w:rsid w:val="007E5671"/>
    <w:rsid w:val="007E6DC8"/>
    <w:rsid w:val="007F002D"/>
    <w:rsid w:val="007F371C"/>
    <w:rsid w:val="007F4513"/>
    <w:rsid w:val="007F5008"/>
    <w:rsid w:val="007F5646"/>
    <w:rsid w:val="0080127A"/>
    <w:rsid w:val="00801CFF"/>
    <w:rsid w:val="00803823"/>
    <w:rsid w:val="00804E21"/>
    <w:rsid w:val="008060FE"/>
    <w:rsid w:val="008078E0"/>
    <w:rsid w:val="00812248"/>
    <w:rsid w:val="00815514"/>
    <w:rsid w:val="00816718"/>
    <w:rsid w:val="00825032"/>
    <w:rsid w:val="00830441"/>
    <w:rsid w:val="00833A00"/>
    <w:rsid w:val="00836BE3"/>
    <w:rsid w:val="00837EEB"/>
    <w:rsid w:val="00841064"/>
    <w:rsid w:val="008425F8"/>
    <w:rsid w:val="00844773"/>
    <w:rsid w:val="008501DC"/>
    <w:rsid w:val="0086572C"/>
    <w:rsid w:val="00867F40"/>
    <w:rsid w:val="00872FB4"/>
    <w:rsid w:val="00874D66"/>
    <w:rsid w:val="00883693"/>
    <w:rsid w:val="008841FE"/>
    <w:rsid w:val="00885199"/>
    <w:rsid w:val="00887F4A"/>
    <w:rsid w:val="0089554C"/>
    <w:rsid w:val="00895840"/>
    <w:rsid w:val="00895FB5"/>
    <w:rsid w:val="00897427"/>
    <w:rsid w:val="008A0362"/>
    <w:rsid w:val="008A259A"/>
    <w:rsid w:val="008A35DE"/>
    <w:rsid w:val="008A5776"/>
    <w:rsid w:val="008A6A96"/>
    <w:rsid w:val="008A78D8"/>
    <w:rsid w:val="008A7B95"/>
    <w:rsid w:val="008B18B9"/>
    <w:rsid w:val="008B1F42"/>
    <w:rsid w:val="008B5A60"/>
    <w:rsid w:val="008B5B12"/>
    <w:rsid w:val="008C0980"/>
    <w:rsid w:val="008C1BAE"/>
    <w:rsid w:val="008C255D"/>
    <w:rsid w:val="008C709B"/>
    <w:rsid w:val="008C7B9C"/>
    <w:rsid w:val="008D333B"/>
    <w:rsid w:val="008E0B3A"/>
    <w:rsid w:val="008E0DC3"/>
    <w:rsid w:val="008E15C1"/>
    <w:rsid w:val="008E2847"/>
    <w:rsid w:val="008F04CE"/>
    <w:rsid w:val="008F211B"/>
    <w:rsid w:val="008F2356"/>
    <w:rsid w:val="008F52B1"/>
    <w:rsid w:val="008F6095"/>
    <w:rsid w:val="00900056"/>
    <w:rsid w:val="009026F6"/>
    <w:rsid w:val="00905FC4"/>
    <w:rsid w:val="00906D0A"/>
    <w:rsid w:val="0091742F"/>
    <w:rsid w:val="00917689"/>
    <w:rsid w:val="00920E69"/>
    <w:rsid w:val="009212F5"/>
    <w:rsid w:val="00922C4B"/>
    <w:rsid w:val="0092417F"/>
    <w:rsid w:val="00924B16"/>
    <w:rsid w:val="009275DE"/>
    <w:rsid w:val="009339B1"/>
    <w:rsid w:val="00935EE2"/>
    <w:rsid w:val="009372D1"/>
    <w:rsid w:val="0094128A"/>
    <w:rsid w:val="00942ED7"/>
    <w:rsid w:val="00945442"/>
    <w:rsid w:val="0095165B"/>
    <w:rsid w:val="00955833"/>
    <w:rsid w:val="0096060A"/>
    <w:rsid w:val="00960FDB"/>
    <w:rsid w:val="00963EC8"/>
    <w:rsid w:val="00965BB8"/>
    <w:rsid w:val="009660AC"/>
    <w:rsid w:val="00972EAB"/>
    <w:rsid w:val="00973979"/>
    <w:rsid w:val="00974BF0"/>
    <w:rsid w:val="00976ADA"/>
    <w:rsid w:val="00980980"/>
    <w:rsid w:val="00980D9A"/>
    <w:rsid w:val="00980EA5"/>
    <w:rsid w:val="00981C8F"/>
    <w:rsid w:val="00981D32"/>
    <w:rsid w:val="00985D16"/>
    <w:rsid w:val="00986758"/>
    <w:rsid w:val="00992B9F"/>
    <w:rsid w:val="009958E6"/>
    <w:rsid w:val="00995CB1"/>
    <w:rsid w:val="009979CC"/>
    <w:rsid w:val="009A4D11"/>
    <w:rsid w:val="009B402D"/>
    <w:rsid w:val="009D0539"/>
    <w:rsid w:val="009D154D"/>
    <w:rsid w:val="009D43B4"/>
    <w:rsid w:val="009D46D6"/>
    <w:rsid w:val="009E1504"/>
    <w:rsid w:val="009E20C9"/>
    <w:rsid w:val="009E308C"/>
    <w:rsid w:val="009E37AE"/>
    <w:rsid w:val="009E48B4"/>
    <w:rsid w:val="009E492C"/>
    <w:rsid w:val="009E5B17"/>
    <w:rsid w:val="009F086B"/>
    <w:rsid w:val="009F5500"/>
    <w:rsid w:val="00A009FD"/>
    <w:rsid w:val="00A05054"/>
    <w:rsid w:val="00A12990"/>
    <w:rsid w:val="00A1510D"/>
    <w:rsid w:val="00A17E6F"/>
    <w:rsid w:val="00A22E89"/>
    <w:rsid w:val="00A25C5F"/>
    <w:rsid w:val="00A26418"/>
    <w:rsid w:val="00A268F6"/>
    <w:rsid w:val="00A27305"/>
    <w:rsid w:val="00A33AA8"/>
    <w:rsid w:val="00A340F4"/>
    <w:rsid w:val="00A4186C"/>
    <w:rsid w:val="00A43C7C"/>
    <w:rsid w:val="00A46696"/>
    <w:rsid w:val="00A50B2D"/>
    <w:rsid w:val="00A54BB4"/>
    <w:rsid w:val="00A55C42"/>
    <w:rsid w:val="00A56D05"/>
    <w:rsid w:val="00A63138"/>
    <w:rsid w:val="00A63A6A"/>
    <w:rsid w:val="00A63F10"/>
    <w:rsid w:val="00A6692C"/>
    <w:rsid w:val="00A70FE9"/>
    <w:rsid w:val="00A714C5"/>
    <w:rsid w:val="00A7249A"/>
    <w:rsid w:val="00A85840"/>
    <w:rsid w:val="00A867E7"/>
    <w:rsid w:val="00A976AC"/>
    <w:rsid w:val="00AA006A"/>
    <w:rsid w:val="00AA006C"/>
    <w:rsid w:val="00AA09D8"/>
    <w:rsid w:val="00AA5DAA"/>
    <w:rsid w:val="00AB0596"/>
    <w:rsid w:val="00AC2376"/>
    <w:rsid w:val="00AC656D"/>
    <w:rsid w:val="00AC6AAE"/>
    <w:rsid w:val="00AC6C0D"/>
    <w:rsid w:val="00AC778A"/>
    <w:rsid w:val="00AC7923"/>
    <w:rsid w:val="00AD2240"/>
    <w:rsid w:val="00AD44E6"/>
    <w:rsid w:val="00AD721F"/>
    <w:rsid w:val="00AE08B7"/>
    <w:rsid w:val="00AE1F57"/>
    <w:rsid w:val="00AE4587"/>
    <w:rsid w:val="00AE6E68"/>
    <w:rsid w:val="00AE787E"/>
    <w:rsid w:val="00AF02AD"/>
    <w:rsid w:val="00AF2575"/>
    <w:rsid w:val="00AF4937"/>
    <w:rsid w:val="00B013C6"/>
    <w:rsid w:val="00B07B7D"/>
    <w:rsid w:val="00B1009D"/>
    <w:rsid w:val="00B12D48"/>
    <w:rsid w:val="00B15CCE"/>
    <w:rsid w:val="00B16ED9"/>
    <w:rsid w:val="00B253D1"/>
    <w:rsid w:val="00B320C5"/>
    <w:rsid w:val="00B32873"/>
    <w:rsid w:val="00B32B5C"/>
    <w:rsid w:val="00B34D97"/>
    <w:rsid w:val="00B35535"/>
    <w:rsid w:val="00B40A1C"/>
    <w:rsid w:val="00B50124"/>
    <w:rsid w:val="00B5542D"/>
    <w:rsid w:val="00B601C4"/>
    <w:rsid w:val="00B6072F"/>
    <w:rsid w:val="00B65992"/>
    <w:rsid w:val="00B6658B"/>
    <w:rsid w:val="00B66C9D"/>
    <w:rsid w:val="00B66D89"/>
    <w:rsid w:val="00B67B6E"/>
    <w:rsid w:val="00B7723D"/>
    <w:rsid w:val="00B80258"/>
    <w:rsid w:val="00B81A61"/>
    <w:rsid w:val="00B81B86"/>
    <w:rsid w:val="00B8683C"/>
    <w:rsid w:val="00B91280"/>
    <w:rsid w:val="00B92674"/>
    <w:rsid w:val="00B92B72"/>
    <w:rsid w:val="00B949CA"/>
    <w:rsid w:val="00BA0D69"/>
    <w:rsid w:val="00BA484D"/>
    <w:rsid w:val="00BA49F1"/>
    <w:rsid w:val="00BB5298"/>
    <w:rsid w:val="00BC0505"/>
    <w:rsid w:val="00BC3145"/>
    <w:rsid w:val="00BC66BF"/>
    <w:rsid w:val="00BC760E"/>
    <w:rsid w:val="00BD132B"/>
    <w:rsid w:val="00BD253E"/>
    <w:rsid w:val="00BD58EA"/>
    <w:rsid w:val="00BD6D28"/>
    <w:rsid w:val="00BE105D"/>
    <w:rsid w:val="00BE2585"/>
    <w:rsid w:val="00BE2DA1"/>
    <w:rsid w:val="00BE5BE0"/>
    <w:rsid w:val="00BE5CCD"/>
    <w:rsid w:val="00BE6098"/>
    <w:rsid w:val="00BF7412"/>
    <w:rsid w:val="00C0096E"/>
    <w:rsid w:val="00C01696"/>
    <w:rsid w:val="00C02EE8"/>
    <w:rsid w:val="00C037F1"/>
    <w:rsid w:val="00C0520C"/>
    <w:rsid w:val="00C05461"/>
    <w:rsid w:val="00C06873"/>
    <w:rsid w:val="00C07347"/>
    <w:rsid w:val="00C12673"/>
    <w:rsid w:val="00C16147"/>
    <w:rsid w:val="00C16A10"/>
    <w:rsid w:val="00C2077E"/>
    <w:rsid w:val="00C2228B"/>
    <w:rsid w:val="00C22A21"/>
    <w:rsid w:val="00C23710"/>
    <w:rsid w:val="00C27E9D"/>
    <w:rsid w:val="00C3699D"/>
    <w:rsid w:val="00C369FE"/>
    <w:rsid w:val="00C41176"/>
    <w:rsid w:val="00C41190"/>
    <w:rsid w:val="00C42E2C"/>
    <w:rsid w:val="00C4308D"/>
    <w:rsid w:val="00C4350B"/>
    <w:rsid w:val="00C45608"/>
    <w:rsid w:val="00C50216"/>
    <w:rsid w:val="00C50755"/>
    <w:rsid w:val="00C50F0E"/>
    <w:rsid w:val="00C52399"/>
    <w:rsid w:val="00C52E74"/>
    <w:rsid w:val="00C551E5"/>
    <w:rsid w:val="00C558FD"/>
    <w:rsid w:val="00C5657D"/>
    <w:rsid w:val="00C568E8"/>
    <w:rsid w:val="00C628E8"/>
    <w:rsid w:val="00C62EDC"/>
    <w:rsid w:val="00C67E42"/>
    <w:rsid w:val="00C70813"/>
    <w:rsid w:val="00C71DEA"/>
    <w:rsid w:val="00C71F3D"/>
    <w:rsid w:val="00C72D79"/>
    <w:rsid w:val="00C80866"/>
    <w:rsid w:val="00C835ED"/>
    <w:rsid w:val="00C866ED"/>
    <w:rsid w:val="00C8762C"/>
    <w:rsid w:val="00C87E47"/>
    <w:rsid w:val="00C95955"/>
    <w:rsid w:val="00C965CF"/>
    <w:rsid w:val="00C96E4E"/>
    <w:rsid w:val="00CA0147"/>
    <w:rsid w:val="00CB777F"/>
    <w:rsid w:val="00CB7FFC"/>
    <w:rsid w:val="00CC1884"/>
    <w:rsid w:val="00CC1E4C"/>
    <w:rsid w:val="00CE45F6"/>
    <w:rsid w:val="00CE493D"/>
    <w:rsid w:val="00CE7F41"/>
    <w:rsid w:val="00CF1C3E"/>
    <w:rsid w:val="00CF5DA1"/>
    <w:rsid w:val="00D0539E"/>
    <w:rsid w:val="00D05D2B"/>
    <w:rsid w:val="00D072D1"/>
    <w:rsid w:val="00D10791"/>
    <w:rsid w:val="00D10985"/>
    <w:rsid w:val="00D1272C"/>
    <w:rsid w:val="00D16742"/>
    <w:rsid w:val="00D2069A"/>
    <w:rsid w:val="00D20A72"/>
    <w:rsid w:val="00D20BFA"/>
    <w:rsid w:val="00D2195C"/>
    <w:rsid w:val="00D25269"/>
    <w:rsid w:val="00D2656E"/>
    <w:rsid w:val="00D26AFB"/>
    <w:rsid w:val="00D30D9F"/>
    <w:rsid w:val="00D3475F"/>
    <w:rsid w:val="00D368C0"/>
    <w:rsid w:val="00D44385"/>
    <w:rsid w:val="00D52626"/>
    <w:rsid w:val="00D52FF8"/>
    <w:rsid w:val="00D56789"/>
    <w:rsid w:val="00D62CA7"/>
    <w:rsid w:val="00D6466A"/>
    <w:rsid w:val="00D64C18"/>
    <w:rsid w:val="00D70B0A"/>
    <w:rsid w:val="00D75A56"/>
    <w:rsid w:val="00D77C7E"/>
    <w:rsid w:val="00D82DAF"/>
    <w:rsid w:val="00D83127"/>
    <w:rsid w:val="00D90B87"/>
    <w:rsid w:val="00D90F34"/>
    <w:rsid w:val="00D965E3"/>
    <w:rsid w:val="00D97178"/>
    <w:rsid w:val="00DA3B6E"/>
    <w:rsid w:val="00DA6507"/>
    <w:rsid w:val="00DB4194"/>
    <w:rsid w:val="00DB4798"/>
    <w:rsid w:val="00DB67E9"/>
    <w:rsid w:val="00DB68CF"/>
    <w:rsid w:val="00DB71FA"/>
    <w:rsid w:val="00DB7FE7"/>
    <w:rsid w:val="00DC2E79"/>
    <w:rsid w:val="00DC7A1A"/>
    <w:rsid w:val="00DD135F"/>
    <w:rsid w:val="00DD3851"/>
    <w:rsid w:val="00DD39E9"/>
    <w:rsid w:val="00DD4BC2"/>
    <w:rsid w:val="00DD4CA9"/>
    <w:rsid w:val="00DD5869"/>
    <w:rsid w:val="00DE05C4"/>
    <w:rsid w:val="00DE0D5D"/>
    <w:rsid w:val="00DE2761"/>
    <w:rsid w:val="00DE57B4"/>
    <w:rsid w:val="00DE724C"/>
    <w:rsid w:val="00DE7A72"/>
    <w:rsid w:val="00DF43AB"/>
    <w:rsid w:val="00E00768"/>
    <w:rsid w:val="00E016A3"/>
    <w:rsid w:val="00E040E2"/>
    <w:rsid w:val="00E0575C"/>
    <w:rsid w:val="00E068D9"/>
    <w:rsid w:val="00E1122C"/>
    <w:rsid w:val="00E11CDB"/>
    <w:rsid w:val="00E21166"/>
    <w:rsid w:val="00E2270E"/>
    <w:rsid w:val="00E2332B"/>
    <w:rsid w:val="00E25960"/>
    <w:rsid w:val="00E27110"/>
    <w:rsid w:val="00E30DD8"/>
    <w:rsid w:val="00E3561E"/>
    <w:rsid w:val="00E40901"/>
    <w:rsid w:val="00E41AE3"/>
    <w:rsid w:val="00E41E86"/>
    <w:rsid w:val="00E464EA"/>
    <w:rsid w:val="00E5316B"/>
    <w:rsid w:val="00E56081"/>
    <w:rsid w:val="00E561F5"/>
    <w:rsid w:val="00E6199D"/>
    <w:rsid w:val="00E6392E"/>
    <w:rsid w:val="00E63D7B"/>
    <w:rsid w:val="00E67169"/>
    <w:rsid w:val="00E67FD9"/>
    <w:rsid w:val="00E7080E"/>
    <w:rsid w:val="00E74A40"/>
    <w:rsid w:val="00E7727E"/>
    <w:rsid w:val="00E83F57"/>
    <w:rsid w:val="00E850FF"/>
    <w:rsid w:val="00E86054"/>
    <w:rsid w:val="00E866BA"/>
    <w:rsid w:val="00E8678E"/>
    <w:rsid w:val="00E86F4A"/>
    <w:rsid w:val="00E961DC"/>
    <w:rsid w:val="00E9654E"/>
    <w:rsid w:val="00EA3B09"/>
    <w:rsid w:val="00EA5EE9"/>
    <w:rsid w:val="00EB126F"/>
    <w:rsid w:val="00EB37F3"/>
    <w:rsid w:val="00EC1714"/>
    <w:rsid w:val="00EC24B1"/>
    <w:rsid w:val="00EC619A"/>
    <w:rsid w:val="00ED2223"/>
    <w:rsid w:val="00ED302B"/>
    <w:rsid w:val="00ED3E88"/>
    <w:rsid w:val="00ED6227"/>
    <w:rsid w:val="00ED70AE"/>
    <w:rsid w:val="00EE0A41"/>
    <w:rsid w:val="00EE21BE"/>
    <w:rsid w:val="00EE54A6"/>
    <w:rsid w:val="00EF0CF3"/>
    <w:rsid w:val="00EF4C1F"/>
    <w:rsid w:val="00F02F0E"/>
    <w:rsid w:val="00F05092"/>
    <w:rsid w:val="00F07996"/>
    <w:rsid w:val="00F10946"/>
    <w:rsid w:val="00F11CC5"/>
    <w:rsid w:val="00F178CC"/>
    <w:rsid w:val="00F2736D"/>
    <w:rsid w:val="00F34151"/>
    <w:rsid w:val="00F3501E"/>
    <w:rsid w:val="00F37E78"/>
    <w:rsid w:val="00F41728"/>
    <w:rsid w:val="00F42D26"/>
    <w:rsid w:val="00F43EA2"/>
    <w:rsid w:val="00F458D6"/>
    <w:rsid w:val="00F46050"/>
    <w:rsid w:val="00F46EFC"/>
    <w:rsid w:val="00F500FC"/>
    <w:rsid w:val="00F534D3"/>
    <w:rsid w:val="00F57198"/>
    <w:rsid w:val="00F61299"/>
    <w:rsid w:val="00F64459"/>
    <w:rsid w:val="00F64CDE"/>
    <w:rsid w:val="00F64F41"/>
    <w:rsid w:val="00F75600"/>
    <w:rsid w:val="00F8330A"/>
    <w:rsid w:val="00F84BD9"/>
    <w:rsid w:val="00F8550A"/>
    <w:rsid w:val="00F879AD"/>
    <w:rsid w:val="00F9261A"/>
    <w:rsid w:val="00F93795"/>
    <w:rsid w:val="00F976F3"/>
    <w:rsid w:val="00FA0EBD"/>
    <w:rsid w:val="00FA2326"/>
    <w:rsid w:val="00FA23C1"/>
    <w:rsid w:val="00FA30E4"/>
    <w:rsid w:val="00FA5617"/>
    <w:rsid w:val="00FB1404"/>
    <w:rsid w:val="00FB1DF9"/>
    <w:rsid w:val="00FB3F31"/>
    <w:rsid w:val="00FD390C"/>
    <w:rsid w:val="00FD4A3D"/>
    <w:rsid w:val="00FD75F3"/>
    <w:rsid w:val="00FD7B8E"/>
    <w:rsid w:val="00FE137D"/>
    <w:rsid w:val="00FE320B"/>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D8B51"/>
  <w15:docId w15:val="{00A8CCBF-0586-EC4D-A5B2-D75CAFAF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nhideWhenUsed/>
    <w:qFormat/>
    <w:rsid w:val="00F42D26"/>
    <w:pPr>
      <w:keepNext/>
      <w:keepLines/>
      <w:spacing w:before="360" w:after="120"/>
      <w:outlineLvl w:val="3"/>
    </w:pPr>
    <w:rPr>
      <w:rFonts w:eastAsia="Times New Roman"/>
      <w:bCs/>
      <w:i/>
      <w:iCs/>
    </w:rPr>
  </w:style>
  <w:style w:type="paragraph" w:styleId="Heading5">
    <w:name w:val="heading 5"/>
    <w:basedOn w:val="Normal"/>
    <w:next w:val="Normal"/>
    <w:link w:val="Heading5Char"/>
    <w:qFormat/>
    <w:rsid w:val="003222E0"/>
    <w:pPr>
      <w:keepNext/>
      <w:tabs>
        <w:tab w:val="left" w:pos="1843"/>
      </w:tabs>
      <w:ind w:left="1843" w:hanging="1843"/>
      <w:outlineLvl w:val="4"/>
    </w:pPr>
    <w:rPr>
      <w:rFonts w:eastAsia="Arial Unicode MS"/>
      <w:sz w:val="28"/>
      <w:lang w:val="x-none" w:bidi="en-US"/>
    </w:rPr>
  </w:style>
  <w:style w:type="paragraph" w:styleId="Heading6">
    <w:name w:val="heading 6"/>
    <w:basedOn w:val="Normal"/>
    <w:next w:val="Normal"/>
    <w:link w:val="Heading6Char"/>
    <w:qFormat/>
    <w:rsid w:val="003222E0"/>
    <w:pPr>
      <w:keepNext/>
      <w:tabs>
        <w:tab w:val="left" w:pos="2126"/>
      </w:tabs>
      <w:ind w:left="2126" w:hanging="2126"/>
      <w:outlineLvl w:val="5"/>
    </w:pPr>
    <w:rPr>
      <w:rFonts w:eastAsia="Arial Unicode MS"/>
      <w:sz w:val="24"/>
      <w:lang w:val="x-none" w:bidi="en-US"/>
    </w:rPr>
  </w:style>
  <w:style w:type="paragraph" w:styleId="Heading7">
    <w:name w:val="heading 7"/>
    <w:basedOn w:val="Normal"/>
    <w:next w:val="Normal"/>
    <w:link w:val="Heading7Char"/>
    <w:qFormat/>
    <w:rsid w:val="003222E0"/>
    <w:pPr>
      <w:keepNext/>
      <w:tabs>
        <w:tab w:val="left" w:pos="2410"/>
      </w:tabs>
      <w:ind w:left="2410" w:hanging="2410"/>
      <w:outlineLvl w:val="6"/>
    </w:pPr>
    <w:rPr>
      <w:rFonts w:eastAsia="Arial Unicode MS"/>
      <w:sz w:val="24"/>
      <w:lang w:val="x-none" w:bidi="en-US"/>
    </w:rPr>
  </w:style>
  <w:style w:type="paragraph" w:styleId="Heading8">
    <w:name w:val="heading 8"/>
    <w:basedOn w:val="Normal"/>
    <w:next w:val="Normal"/>
    <w:link w:val="Heading8Char"/>
    <w:qFormat/>
    <w:rsid w:val="003222E0"/>
    <w:pPr>
      <w:keepNext/>
      <w:tabs>
        <w:tab w:val="left" w:pos="2693"/>
      </w:tabs>
      <w:ind w:left="2693" w:hanging="2693"/>
      <w:outlineLvl w:val="7"/>
    </w:pPr>
    <w:rPr>
      <w:rFonts w:eastAsia="Arial Unicode MS"/>
      <w:sz w:val="22"/>
      <w:lang w:val="x-none" w:bidi="en-US"/>
    </w:rPr>
  </w:style>
  <w:style w:type="paragraph" w:styleId="Heading9">
    <w:name w:val="heading 9"/>
    <w:basedOn w:val="Normal"/>
    <w:next w:val="Normal"/>
    <w:link w:val="Heading9Char"/>
    <w:qFormat/>
    <w:rsid w:val="003222E0"/>
    <w:pPr>
      <w:keepNext/>
      <w:tabs>
        <w:tab w:val="left" w:pos="2977"/>
      </w:tabs>
      <w:ind w:left="2977" w:hanging="2977"/>
      <w:outlineLvl w:val="8"/>
    </w:pPr>
    <w:rPr>
      <w:rFonts w:eastAsia="Arial Unicode MS"/>
      <w:sz w:val="22"/>
      <w:lang w:val="x-none"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F8330A"/>
    <w:rPr>
      <w:rFonts w:ascii="Tahoma" w:eastAsia="Times New Roman" w:hAnsi="Tahoma" w:cs="Tahoma"/>
      <w:sz w:val="16"/>
      <w:szCs w:val="16"/>
      <w:lang w:val="en-US"/>
    </w:rPr>
  </w:style>
  <w:style w:type="character" w:customStyle="1" w:styleId="BalloonTextChar">
    <w:name w:val="Balloon Text Char"/>
    <w:link w:val="BalloonText"/>
    <w:uiPriority w:val="99"/>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link w:val="NoSpacingChar"/>
    <w:uiPriority w:val="1"/>
    <w:qFormat/>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rsid w:val="00F42D26"/>
    <w:rPr>
      <w:rFonts w:ascii="Arial" w:eastAsia="Times New Roman" w:hAnsi="Arial"/>
      <w:b/>
      <w:bCs/>
      <w:szCs w:val="26"/>
      <w:lang w:eastAsia="en-US"/>
    </w:rPr>
  </w:style>
  <w:style w:type="character" w:customStyle="1" w:styleId="Heading3Char">
    <w:name w:val="Heading 3 Char"/>
    <w:link w:val="Heading3"/>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3"/>
      </w:numPr>
    </w:pPr>
  </w:style>
  <w:style w:type="paragraph" w:customStyle="1" w:styleId="Bullet1">
    <w:name w:val="Bullet_1"/>
    <w:basedOn w:val="ListParagraph"/>
    <w:qFormat/>
    <w:rsid w:val="00B91280"/>
    <w:pPr>
      <w:numPr>
        <w:numId w:val="4"/>
      </w:numPr>
      <w:spacing w:before="60" w:after="60"/>
      <w:ind w:left="360" w:hanging="360"/>
    </w:pPr>
    <w:rPr>
      <w:lang w:val="en-US"/>
    </w:rPr>
  </w:style>
  <w:style w:type="paragraph" w:customStyle="1" w:styleId="Bullet2">
    <w:name w:val="Bullet_2"/>
    <w:basedOn w:val="ListParagraph"/>
    <w:qFormat/>
    <w:rsid w:val="00B91280"/>
    <w:pPr>
      <w:numPr>
        <w:ilvl w:val="1"/>
        <w:numId w:val="4"/>
      </w:numPr>
      <w:spacing w:before="60" w:after="60"/>
      <w:ind w:left="568" w:hanging="284"/>
    </w:pPr>
    <w:rPr>
      <w:lang w:val="en-US"/>
    </w:rPr>
  </w:style>
  <w:style w:type="paragraph" w:customStyle="1" w:styleId="Bullet3">
    <w:name w:val="Bullet_3"/>
    <w:basedOn w:val="ListParagraph"/>
    <w:qFormat/>
    <w:rsid w:val="00336E2E"/>
    <w:pPr>
      <w:numPr>
        <w:ilvl w:val="2"/>
        <w:numId w:val="4"/>
      </w:numPr>
      <w:ind w:left="851" w:hanging="284"/>
    </w:pPr>
    <w:rPr>
      <w:lang w:val="en-US"/>
    </w:rPr>
  </w:style>
  <w:style w:type="numbering" w:customStyle="1" w:styleId="Style1">
    <w:name w:val="Style1"/>
    <w:uiPriority w:val="99"/>
    <w:rsid w:val="00E63D7B"/>
    <w:pPr>
      <w:numPr>
        <w:numId w:val="2"/>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
    <w:name w:val="p"/>
    <w:basedOn w:val="Normal"/>
    <w:link w:val="pChar"/>
    <w:rsid w:val="00972EAB"/>
    <w:rPr>
      <w:rFonts w:eastAsia="Arial Unicode MS" w:cs="Arial"/>
      <w:color w:val="000000"/>
      <w:kern w:val="28"/>
      <w:lang w:val="en-US" w:bidi="en-US"/>
    </w:rPr>
  </w:style>
  <w:style w:type="character" w:customStyle="1" w:styleId="pChar">
    <w:name w:val="p Char"/>
    <w:link w:val="p"/>
    <w:rsid w:val="00972EAB"/>
    <w:rPr>
      <w:rFonts w:ascii="Arial" w:eastAsia="Arial Unicode MS" w:hAnsi="Arial" w:cs="Arial"/>
      <w:color w:val="000000"/>
      <w:kern w:val="28"/>
      <w:szCs w:val="22"/>
      <w:lang w:val="en-US" w:eastAsia="en-US" w:bidi="en-US"/>
    </w:rPr>
  </w:style>
  <w:style w:type="paragraph" w:styleId="Title">
    <w:name w:val="Title"/>
    <w:basedOn w:val="Normal"/>
    <w:next w:val="Normal"/>
    <w:link w:val="TitleChar"/>
    <w:uiPriority w:val="10"/>
    <w:qFormat/>
    <w:rsid w:val="0006251F"/>
    <w:pPr>
      <w:contextualSpacing/>
    </w:pPr>
    <w:rPr>
      <w:b/>
      <w:spacing w:val="-5"/>
      <w:kern w:val="28"/>
      <w:sz w:val="40"/>
      <w:szCs w:val="40"/>
      <w:lang w:val="x-none" w:bidi="en-US"/>
    </w:rPr>
  </w:style>
  <w:style w:type="character" w:customStyle="1" w:styleId="TitleChar">
    <w:name w:val="Title Char"/>
    <w:basedOn w:val="DefaultParagraphFont"/>
    <w:link w:val="Title"/>
    <w:uiPriority w:val="10"/>
    <w:rsid w:val="0006251F"/>
    <w:rPr>
      <w:rFonts w:ascii="Arial" w:hAnsi="Arial"/>
      <w:b/>
      <w:spacing w:val="-5"/>
      <w:kern w:val="28"/>
      <w:sz w:val="40"/>
      <w:szCs w:val="40"/>
      <w:lang w:val="x-none" w:eastAsia="en-US" w:bidi="en-US"/>
    </w:rPr>
  </w:style>
  <w:style w:type="character" w:customStyle="1" w:styleId="Heading5Char">
    <w:name w:val="Heading 5 Char"/>
    <w:basedOn w:val="DefaultParagraphFont"/>
    <w:link w:val="Heading5"/>
    <w:rsid w:val="003222E0"/>
    <w:rPr>
      <w:rFonts w:ascii="Arial" w:eastAsia="Arial Unicode MS" w:hAnsi="Arial"/>
      <w:sz w:val="28"/>
      <w:szCs w:val="22"/>
      <w:lang w:val="x-none" w:eastAsia="en-US" w:bidi="en-US"/>
    </w:rPr>
  </w:style>
  <w:style w:type="character" w:customStyle="1" w:styleId="Heading6Char">
    <w:name w:val="Heading 6 Char"/>
    <w:basedOn w:val="DefaultParagraphFont"/>
    <w:link w:val="Heading6"/>
    <w:rsid w:val="003222E0"/>
    <w:rPr>
      <w:rFonts w:ascii="Arial" w:eastAsia="Arial Unicode MS" w:hAnsi="Arial"/>
      <w:sz w:val="24"/>
      <w:szCs w:val="22"/>
      <w:lang w:val="x-none" w:eastAsia="en-US" w:bidi="en-US"/>
    </w:rPr>
  </w:style>
  <w:style w:type="character" w:customStyle="1" w:styleId="Heading7Char">
    <w:name w:val="Heading 7 Char"/>
    <w:basedOn w:val="DefaultParagraphFont"/>
    <w:link w:val="Heading7"/>
    <w:rsid w:val="003222E0"/>
    <w:rPr>
      <w:rFonts w:ascii="Arial" w:eastAsia="Arial Unicode MS" w:hAnsi="Arial"/>
      <w:sz w:val="24"/>
      <w:szCs w:val="22"/>
      <w:lang w:val="x-none" w:eastAsia="en-US" w:bidi="en-US"/>
    </w:rPr>
  </w:style>
  <w:style w:type="character" w:customStyle="1" w:styleId="Heading8Char">
    <w:name w:val="Heading 8 Char"/>
    <w:basedOn w:val="DefaultParagraphFont"/>
    <w:link w:val="Heading8"/>
    <w:rsid w:val="003222E0"/>
    <w:rPr>
      <w:rFonts w:ascii="Arial" w:eastAsia="Arial Unicode MS" w:hAnsi="Arial"/>
      <w:sz w:val="22"/>
      <w:szCs w:val="22"/>
      <w:lang w:val="x-none" w:eastAsia="en-US" w:bidi="en-US"/>
    </w:rPr>
  </w:style>
  <w:style w:type="character" w:customStyle="1" w:styleId="Heading9Char">
    <w:name w:val="Heading 9 Char"/>
    <w:basedOn w:val="DefaultParagraphFont"/>
    <w:link w:val="Heading9"/>
    <w:rsid w:val="003222E0"/>
    <w:rPr>
      <w:rFonts w:ascii="Arial" w:eastAsia="Arial Unicode MS" w:hAnsi="Arial"/>
      <w:sz w:val="22"/>
      <w:szCs w:val="22"/>
      <w:lang w:val="x-none" w:eastAsia="en-US" w:bidi="en-US"/>
    </w:rPr>
  </w:style>
  <w:style w:type="paragraph" w:customStyle="1" w:styleId="Body">
    <w:name w:val="Body"/>
    <w:basedOn w:val="Normal"/>
    <w:rsid w:val="003222E0"/>
    <w:rPr>
      <w:rFonts w:eastAsia="Arial Unicode MS"/>
      <w:lang w:val="en-US"/>
    </w:rPr>
  </w:style>
  <w:style w:type="paragraph" w:styleId="TOCHeading">
    <w:name w:val="TOC Heading"/>
    <w:basedOn w:val="Heading1"/>
    <w:next w:val="Normal"/>
    <w:uiPriority w:val="39"/>
    <w:unhideWhenUsed/>
    <w:qFormat/>
    <w:rsid w:val="003222E0"/>
    <w:pPr>
      <w:keepLines w:val="0"/>
      <w:pageBreakBefore/>
      <w:widowControl w:val="0"/>
      <w:numPr>
        <w:numId w:val="7"/>
      </w:numPr>
      <w:tabs>
        <w:tab w:val="num" w:pos="360"/>
        <w:tab w:val="left" w:pos="709"/>
      </w:tabs>
      <w:spacing w:before="60" w:after="60"/>
      <w:ind w:left="0" w:firstLine="0"/>
      <w:outlineLvl w:val="9"/>
    </w:pPr>
    <w:rPr>
      <w:rFonts w:eastAsia="Arial Unicode MS"/>
      <w:b w:val="0"/>
      <w:bCs w:val="0"/>
      <w:caps w:val="0"/>
      <w:kern w:val="28"/>
      <w:sz w:val="44"/>
      <w:szCs w:val="20"/>
      <w:lang w:val="x-none"/>
    </w:rPr>
  </w:style>
  <w:style w:type="paragraph" w:customStyle="1" w:styleId="Hinweis">
    <w:name w:val="Hinweis"/>
    <w:basedOn w:val="Normal"/>
    <w:autoRedefine/>
    <w:rsid w:val="003222E0"/>
    <w:rPr>
      <w:rFonts w:ascii="Verdana" w:eastAsia="Times New Roman" w:hAnsi="Verdana" w:cs="Arial"/>
      <w:b/>
      <w:bCs/>
      <w:color w:val="000000"/>
      <w:szCs w:val="14"/>
      <w:lang w:eastAsia="de-DE"/>
    </w:rPr>
  </w:style>
  <w:style w:type="paragraph" w:styleId="TOC5">
    <w:name w:val="toc 5"/>
    <w:basedOn w:val="Normal"/>
    <w:next w:val="Normal"/>
    <w:autoRedefine/>
    <w:semiHidden/>
    <w:unhideWhenUsed/>
    <w:rsid w:val="003222E0"/>
    <w:rPr>
      <w:rFonts w:eastAsia="Arial Unicode MS"/>
      <w:lang w:val="en-US" w:bidi="en-US"/>
    </w:rPr>
  </w:style>
  <w:style w:type="paragraph" w:styleId="TOC6">
    <w:name w:val="toc 6"/>
    <w:basedOn w:val="Normal"/>
    <w:next w:val="Normal"/>
    <w:autoRedefine/>
    <w:semiHidden/>
    <w:unhideWhenUsed/>
    <w:rsid w:val="003222E0"/>
    <w:rPr>
      <w:rFonts w:eastAsia="Arial Unicode MS"/>
      <w:lang w:val="en-US" w:bidi="en-US"/>
    </w:rPr>
  </w:style>
  <w:style w:type="paragraph" w:styleId="TOC7">
    <w:name w:val="toc 7"/>
    <w:basedOn w:val="Normal"/>
    <w:next w:val="Normal"/>
    <w:autoRedefine/>
    <w:semiHidden/>
    <w:unhideWhenUsed/>
    <w:rsid w:val="003222E0"/>
    <w:rPr>
      <w:rFonts w:eastAsia="Arial Unicode MS"/>
      <w:lang w:val="en-US" w:bidi="en-US"/>
    </w:rPr>
  </w:style>
  <w:style w:type="paragraph" w:styleId="TOC8">
    <w:name w:val="toc 8"/>
    <w:basedOn w:val="Normal"/>
    <w:next w:val="Normal"/>
    <w:autoRedefine/>
    <w:semiHidden/>
    <w:unhideWhenUsed/>
    <w:rsid w:val="003222E0"/>
    <w:rPr>
      <w:rFonts w:eastAsia="Arial Unicode MS"/>
      <w:lang w:val="en-US" w:bidi="en-US"/>
    </w:rPr>
  </w:style>
  <w:style w:type="paragraph" w:styleId="TOC9">
    <w:name w:val="toc 9"/>
    <w:basedOn w:val="Normal"/>
    <w:next w:val="Normal"/>
    <w:autoRedefine/>
    <w:semiHidden/>
    <w:unhideWhenUsed/>
    <w:rsid w:val="003222E0"/>
    <w:rPr>
      <w:rFonts w:eastAsia="Arial Unicode MS"/>
      <w:lang w:val="en-US" w:bidi="en-US"/>
    </w:rPr>
  </w:style>
  <w:style w:type="paragraph" w:customStyle="1" w:styleId="Screenshot">
    <w:name w:val="Screenshot"/>
    <w:basedOn w:val="Normal"/>
    <w:autoRedefine/>
    <w:rsid w:val="003222E0"/>
    <w:pPr>
      <w:spacing w:before="240" w:after="240"/>
    </w:pPr>
    <w:rPr>
      <w:rFonts w:ascii="Verdana" w:eastAsia="Times New Roman" w:hAnsi="Verdana" w:cs="Arial"/>
      <w:color w:val="000000"/>
      <w:szCs w:val="14"/>
      <w:lang w:val="en-US" w:eastAsia="de-DE"/>
    </w:rPr>
  </w:style>
  <w:style w:type="paragraph" w:customStyle="1" w:styleId="TitleHeader">
    <w:name w:val="_Title_Header"/>
    <w:basedOn w:val="Normal"/>
    <w:next w:val="Normal"/>
    <w:link w:val="TitleHeaderChar"/>
    <w:qFormat/>
    <w:rsid w:val="003222E0"/>
    <w:pPr>
      <w:spacing w:line="360" w:lineRule="auto"/>
    </w:pPr>
    <w:rPr>
      <w:rFonts w:eastAsia="Arial Unicode MS"/>
      <w:color w:val="666666"/>
      <w:sz w:val="18"/>
      <w:lang w:val="x-none" w:bidi="en-US"/>
    </w:rPr>
  </w:style>
  <w:style w:type="character" w:customStyle="1" w:styleId="TitleHeaderChar">
    <w:name w:val="_Title_Header Char"/>
    <w:link w:val="TitleHeader"/>
    <w:rsid w:val="003222E0"/>
    <w:rPr>
      <w:rFonts w:ascii="Arial" w:eastAsia="Arial Unicode MS" w:hAnsi="Arial"/>
      <w:color w:val="666666"/>
      <w:sz w:val="18"/>
      <w:szCs w:val="22"/>
      <w:lang w:val="x-none" w:eastAsia="en-US" w:bidi="en-US"/>
    </w:rPr>
  </w:style>
  <w:style w:type="paragraph" w:customStyle="1" w:styleId="pbranchheader">
    <w:name w:val="p.branch_header"/>
    <w:basedOn w:val="p"/>
    <w:link w:val="pbranchheaderChar"/>
    <w:rsid w:val="003222E0"/>
    <w:rPr>
      <w:b/>
    </w:rPr>
  </w:style>
  <w:style w:type="character" w:customStyle="1" w:styleId="pbranchheaderChar">
    <w:name w:val="p.branch_header Char"/>
    <w:link w:val="pbranchheader"/>
    <w:rsid w:val="003222E0"/>
    <w:rPr>
      <w:rFonts w:ascii="Arial" w:eastAsia="Arial Unicode MS" w:hAnsi="Arial" w:cs="Arial"/>
      <w:b/>
      <w:color w:val="000000"/>
      <w:kern w:val="28"/>
      <w:szCs w:val="22"/>
      <w:lang w:val="en-US" w:eastAsia="en-US" w:bidi="en-US"/>
    </w:rPr>
  </w:style>
  <w:style w:type="character" w:customStyle="1" w:styleId="NoSpacingChar">
    <w:name w:val="No Spacing Char"/>
    <w:link w:val="NoSpacing"/>
    <w:uiPriority w:val="1"/>
    <w:rsid w:val="003222E0"/>
    <w:rPr>
      <w:sz w:val="22"/>
      <w:szCs w:val="22"/>
      <w:lang w:eastAsia="en-US"/>
    </w:rPr>
  </w:style>
  <w:style w:type="paragraph" w:customStyle="1" w:styleId="p02Headline">
    <w:name w:val="p.02Headline"/>
    <w:basedOn w:val="p"/>
    <w:link w:val="p02HeadlineChar"/>
    <w:rsid w:val="004628CE"/>
    <w:rPr>
      <w:bCs/>
      <w:kern w:val="0"/>
      <w:sz w:val="24"/>
      <w:lang w:bidi="ar-SA"/>
    </w:rPr>
  </w:style>
  <w:style w:type="character" w:customStyle="1" w:styleId="p02HeadlineChar">
    <w:name w:val="p.02Headline Char"/>
    <w:link w:val="p02Headline"/>
    <w:rsid w:val="004628CE"/>
    <w:rPr>
      <w:rFonts w:ascii="Arial" w:eastAsia="Arial Unicode MS" w:hAnsi="Arial" w:cs="Arial"/>
      <w:bCs/>
      <w:color w:val="000000"/>
      <w:sz w:val="24"/>
      <w:szCs w:val="22"/>
      <w:lang w:val="en-US" w:eastAsia="en-US"/>
    </w:rPr>
  </w:style>
  <w:style w:type="character" w:styleId="Strong">
    <w:name w:val="Strong"/>
    <w:basedOn w:val="DefaultParagraphFont"/>
    <w:uiPriority w:val="22"/>
    <w:qFormat/>
    <w:rsid w:val="0078326D"/>
    <w:rPr>
      <w:b/>
      <w:bCs/>
    </w:rPr>
  </w:style>
  <w:style w:type="paragraph" w:customStyle="1" w:styleId="ol">
    <w:name w:val="ol"/>
    <w:basedOn w:val="Normal"/>
    <w:link w:val="olChar"/>
    <w:rsid w:val="004B493B"/>
    <w:rPr>
      <w:rFonts w:eastAsia="Arial Unicode MS" w:cs="Arial"/>
      <w:color w:val="000000"/>
      <w:sz w:val="24"/>
      <w:lang w:bidi="en-US"/>
    </w:rPr>
  </w:style>
  <w:style w:type="character" w:customStyle="1" w:styleId="olChar">
    <w:name w:val="ol Char"/>
    <w:link w:val="ol"/>
    <w:rsid w:val="004B493B"/>
    <w:rPr>
      <w:rFonts w:ascii="Arial" w:eastAsia="Arial Unicode MS" w:hAnsi="Arial" w:cs="Arial"/>
      <w:color w:val="000000"/>
      <w:sz w:val="24"/>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073045982">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hyperlink" Target="https://api.sap.com/api/SAP_CP_Workflow_CF/resource"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13" Type="http://schemas.openxmlformats.org/officeDocument/2006/relationships/header" Target="head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8.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footer" Target="footer4.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header" Target="header3.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footer" Target="footer3.xml"/><Relationship Id="rId17" Type="http://schemas.openxmlformats.org/officeDocument/2006/relationships/hyperlink" Target="https://cockpit.hanatrial.ondemand.com/cockpit/"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1025</TotalTime>
  <Pages>54</Pages>
  <Words>4052</Words>
  <Characters>23099</Characters>
  <Application>Microsoft Office Word</Application>
  <DocSecurity>0</DocSecurity>
  <Lines>192</Lines>
  <Paragraphs>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27097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531</cp:revision>
  <cp:lastPrinted>2016-12-16T09:28:00Z</cp:lastPrinted>
  <dcterms:created xsi:type="dcterms:W3CDTF">2020-09-30T11:23:00Z</dcterms:created>
  <dcterms:modified xsi:type="dcterms:W3CDTF">2020-12-03T12:21:00Z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