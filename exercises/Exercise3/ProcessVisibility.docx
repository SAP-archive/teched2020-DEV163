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C2342" w:rsidRPr="00CF2051" w:rsidRDefault="001C2342" w:rsidP="001C2342">
      <w:pPr>
        <w:pStyle w:val="CoverSubtitle"/>
        <w:rPr>
          <w:rFonts w:eastAsia="Times New Roman"/>
          <w:b/>
          <w:kern w:val="28"/>
          <w:sz w:val="20"/>
          <w:szCs w:val="20"/>
        </w:rPr>
      </w:pPr>
      <w:r w:rsidRPr="003A26B1">
        <w:rPr>
          <w:rFonts w:eastAsia="Times New Roman"/>
          <w:b/>
          <w:kern w:val="28"/>
          <w:sz w:val="40"/>
          <w:szCs w:val="40"/>
        </w:rPr>
        <w:t>Build a Workflow from Scratch with SAP Cloud Platform Workflow Management</w:t>
      </w:r>
      <w:r w:rsidRPr="003A26B1">
        <w:rPr>
          <w:rFonts w:eastAsia="Times New Roman"/>
          <w:b/>
          <w:kern w:val="28"/>
          <w:sz w:val="40"/>
          <w:szCs w:val="40"/>
        </w:rPr>
        <w:br/>
      </w:r>
      <w:r w:rsidRPr="003A26B1">
        <w:rPr>
          <w:rFonts w:eastAsia="Times New Roman"/>
          <w:szCs w:val="36"/>
          <w:lang w:eastAsia="de-DE"/>
        </w:rPr>
        <w:t>DEV163</w:t>
      </w:r>
    </w:p>
    <w:p w:rsidR="00B65992" w:rsidRPr="00CF2051" w:rsidRDefault="00734F36" w:rsidP="00671BB2">
      <w:pPr>
        <w:pStyle w:val="ConfidentialStatus"/>
        <w:rPr>
          <w:b/>
          <w:sz w:val="20"/>
          <w:szCs w:val="20"/>
        </w:rPr>
      </w:pPr>
      <w:r w:rsidRPr="00CF2051">
        <w:rPr>
          <w:sz w:val="20"/>
          <w:szCs w:val="20"/>
        </w:rPr>
        <w:t>Exercise</w:t>
      </w:r>
      <w:r w:rsidR="001C2342" w:rsidRPr="00CF2051">
        <w:rPr>
          <w:sz w:val="20"/>
          <w:szCs w:val="20"/>
        </w:rPr>
        <w:t xml:space="preserve"> 3 </w:t>
      </w:r>
      <w:r w:rsidR="000A6DC6" w:rsidRPr="00CF2051">
        <w:rPr>
          <w:sz w:val="20"/>
          <w:szCs w:val="20"/>
        </w:rPr>
        <w:t xml:space="preserve">| </w:t>
      </w:r>
      <w:r w:rsidR="001C2342" w:rsidRPr="00CF2051">
        <w:rPr>
          <w:sz w:val="20"/>
          <w:szCs w:val="20"/>
        </w:rPr>
        <w:t>Process Visibility</w:t>
      </w:r>
      <w:r w:rsidRPr="00CF2051">
        <w:rPr>
          <w:sz w:val="20"/>
          <w:szCs w:val="20"/>
        </w:rPr>
        <w:t xml:space="preserve"> </w:t>
      </w:r>
      <w:r w:rsidRPr="00CF2051">
        <w:rPr>
          <w:sz w:val="20"/>
          <w:szCs w:val="20"/>
        </w:rPr>
        <w:br/>
      </w:r>
      <w:r w:rsidR="001C2342" w:rsidRPr="00CF2051">
        <w:rPr>
          <w:sz w:val="20"/>
          <w:szCs w:val="20"/>
        </w:rPr>
        <w:t>Archana Shukla</w:t>
      </w:r>
      <w:r w:rsidRPr="00CF2051">
        <w:rPr>
          <w:sz w:val="20"/>
          <w:szCs w:val="20"/>
        </w:rPr>
        <w:t xml:space="preserve"> / </w:t>
      </w:r>
      <w:r w:rsidR="001C2342" w:rsidRPr="00CF2051">
        <w:rPr>
          <w:sz w:val="20"/>
          <w:szCs w:val="20"/>
        </w:rPr>
        <w:t>SAP</w:t>
      </w:r>
    </w:p>
    <w:p w:rsidR="000666F9" w:rsidRPr="00CF2051" w:rsidRDefault="000666F9">
      <w:pPr>
        <w:rPr>
          <w:rFonts w:cs="Arial"/>
          <w:b/>
          <w:szCs w:val="20"/>
          <w:lang w:val="en-US"/>
        </w:rPr>
        <w:sectPr w:rsidR="000666F9" w:rsidRPr="00CF2051"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rsidR="000C7811" w:rsidRPr="00CF2051" w:rsidRDefault="00935EE2" w:rsidP="00300C6E">
      <w:pPr>
        <w:pStyle w:val="TOC"/>
        <w:rPr>
          <w:sz w:val="20"/>
          <w:szCs w:val="20"/>
        </w:rPr>
      </w:pPr>
      <w:r w:rsidRPr="00CF2051">
        <w:rPr>
          <w:sz w:val="20"/>
          <w:szCs w:val="20"/>
        </w:rPr>
        <w:lastRenderedPageBreak/>
        <w:t xml:space="preserve">Table of </w:t>
      </w:r>
      <w:r w:rsidR="00702A31" w:rsidRPr="00CF2051">
        <w:rPr>
          <w:sz w:val="20"/>
          <w:szCs w:val="20"/>
        </w:rPr>
        <w:t>Content</w:t>
      </w:r>
      <w:r w:rsidR="00D90B87" w:rsidRPr="00CF2051">
        <w:rPr>
          <w:sz w:val="20"/>
          <w:szCs w:val="20"/>
        </w:rPr>
        <w:t>S</w:t>
      </w:r>
    </w:p>
    <w:p w:rsidR="003B36DE" w:rsidRDefault="00FD4A3D">
      <w:pPr>
        <w:pStyle w:val="TOC1"/>
        <w:rPr>
          <w:rFonts w:asciiTheme="minorHAnsi" w:eastAsiaTheme="minorEastAsia" w:hAnsiTheme="minorHAnsi" w:cstheme="minorBidi"/>
          <w:b w:val="0"/>
          <w:caps w:val="0"/>
          <w:noProof/>
          <w:sz w:val="24"/>
          <w:szCs w:val="24"/>
          <w:lang w:val="en-IN"/>
        </w:rPr>
      </w:pPr>
      <w:r w:rsidRPr="00CF2051">
        <w:rPr>
          <w:rFonts w:cs="Arial"/>
          <w:szCs w:val="20"/>
          <w:lang w:val="en-US"/>
        </w:rPr>
        <w:fldChar w:fldCharType="begin"/>
      </w:r>
      <w:r w:rsidR="001237CC" w:rsidRPr="00CF2051">
        <w:rPr>
          <w:rFonts w:cs="Arial"/>
          <w:szCs w:val="20"/>
          <w:lang w:val="en-US"/>
        </w:rPr>
        <w:instrText xml:space="preserve"> TOC \o "1-4" \h \z \u </w:instrText>
      </w:r>
      <w:r w:rsidRPr="00CF2051">
        <w:rPr>
          <w:rFonts w:cs="Arial"/>
          <w:szCs w:val="20"/>
          <w:lang w:val="en-US"/>
        </w:rPr>
        <w:fldChar w:fldCharType="separate"/>
      </w:r>
      <w:hyperlink w:anchor="_Toc52668184" w:history="1">
        <w:r w:rsidR="003B36DE" w:rsidRPr="00DE5C4F">
          <w:rPr>
            <w:rStyle w:val="Hyperlink"/>
            <w:rFonts w:cs="Arial"/>
            <w:noProof/>
            <w:lang w:val="en-US"/>
          </w:rPr>
          <w:t>Overview</w:t>
        </w:r>
        <w:r w:rsidR="003B36DE">
          <w:rPr>
            <w:noProof/>
            <w:webHidden/>
          </w:rPr>
          <w:tab/>
        </w:r>
        <w:r w:rsidR="003B36DE">
          <w:rPr>
            <w:noProof/>
            <w:webHidden/>
          </w:rPr>
          <w:fldChar w:fldCharType="begin"/>
        </w:r>
        <w:r w:rsidR="003B36DE">
          <w:rPr>
            <w:noProof/>
            <w:webHidden/>
          </w:rPr>
          <w:instrText xml:space="preserve"> PAGEREF _Toc52668184 \h </w:instrText>
        </w:r>
        <w:r w:rsidR="003B36DE">
          <w:rPr>
            <w:noProof/>
            <w:webHidden/>
          </w:rPr>
        </w:r>
        <w:r w:rsidR="003B36DE">
          <w:rPr>
            <w:noProof/>
            <w:webHidden/>
          </w:rPr>
          <w:fldChar w:fldCharType="separate"/>
        </w:r>
        <w:r w:rsidR="003B36DE">
          <w:rPr>
            <w:noProof/>
            <w:webHidden/>
          </w:rPr>
          <w:t>3</w:t>
        </w:r>
        <w:r w:rsidR="003B36DE">
          <w:rPr>
            <w:noProof/>
            <w:webHidden/>
          </w:rPr>
          <w:fldChar w:fldCharType="end"/>
        </w:r>
      </w:hyperlink>
    </w:p>
    <w:p w:rsidR="003B36DE" w:rsidRDefault="009A6BA9">
      <w:pPr>
        <w:pStyle w:val="TOC1"/>
        <w:rPr>
          <w:rFonts w:asciiTheme="minorHAnsi" w:eastAsiaTheme="minorEastAsia" w:hAnsiTheme="minorHAnsi" w:cstheme="minorBidi"/>
          <w:b w:val="0"/>
          <w:caps w:val="0"/>
          <w:noProof/>
          <w:sz w:val="24"/>
          <w:szCs w:val="24"/>
          <w:lang w:val="en-IN"/>
        </w:rPr>
      </w:pPr>
      <w:hyperlink w:anchor="_Toc52668185" w:history="1">
        <w:r w:rsidR="003B36DE" w:rsidRPr="00DE5C4F">
          <w:rPr>
            <w:rStyle w:val="Hyperlink"/>
            <w:rFonts w:cs="Arial"/>
            <w:noProof/>
            <w:lang w:val="en-US"/>
          </w:rPr>
          <w:t>Create a Business Scenario</w:t>
        </w:r>
        <w:r w:rsidR="003B36DE">
          <w:rPr>
            <w:noProof/>
            <w:webHidden/>
          </w:rPr>
          <w:tab/>
        </w:r>
        <w:r w:rsidR="003B36DE">
          <w:rPr>
            <w:noProof/>
            <w:webHidden/>
          </w:rPr>
          <w:fldChar w:fldCharType="begin"/>
        </w:r>
        <w:r w:rsidR="003B36DE">
          <w:rPr>
            <w:noProof/>
            <w:webHidden/>
          </w:rPr>
          <w:instrText xml:space="preserve"> PAGEREF _Toc52668185 \h </w:instrText>
        </w:r>
        <w:r w:rsidR="003B36DE">
          <w:rPr>
            <w:noProof/>
            <w:webHidden/>
          </w:rPr>
        </w:r>
        <w:r w:rsidR="003B36DE">
          <w:rPr>
            <w:noProof/>
            <w:webHidden/>
          </w:rPr>
          <w:fldChar w:fldCharType="separate"/>
        </w:r>
        <w:r w:rsidR="003B36DE">
          <w:rPr>
            <w:noProof/>
            <w:webHidden/>
          </w:rPr>
          <w:t>4</w:t>
        </w:r>
        <w:r w:rsidR="003B36DE">
          <w:rPr>
            <w:noProof/>
            <w:webHidden/>
          </w:rPr>
          <w:fldChar w:fldCharType="end"/>
        </w:r>
      </w:hyperlink>
    </w:p>
    <w:p w:rsidR="003B36DE" w:rsidRDefault="009A6BA9">
      <w:pPr>
        <w:pStyle w:val="TOC1"/>
        <w:rPr>
          <w:rFonts w:asciiTheme="minorHAnsi" w:eastAsiaTheme="minorEastAsia" w:hAnsiTheme="minorHAnsi" w:cstheme="minorBidi"/>
          <w:b w:val="0"/>
          <w:caps w:val="0"/>
          <w:noProof/>
          <w:sz w:val="24"/>
          <w:szCs w:val="24"/>
          <w:lang w:val="en-IN"/>
        </w:rPr>
      </w:pPr>
      <w:hyperlink w:anchor="_Toc52668186" w:history="1">
        <w:r w:rsidR="003B36DE" w:rsidRPr="00DE5C4F">
          <w:rPr>
            <w:rStyle w:val="Hyperlink"/>
            <w:rFonts w:cs="Arial"/>
            <w:noProof/>
            <w:lang w:val="en-US"/>
          </w:rPr>
          <w:t>Change Context Variable Data Types</w:t>
        </w:r>
        <w:r w:rsidR="003B36DE">
          <w:rPr>
            <w:noProof/>
            <w:webHidden/>
          </w:rPr>
          <w:tab/>
        </w:r>
        <w:r w:rsidR="003B36DE">
          <w:rPr>
            <w:noProof/>
            <w:webHidden/>
          </w:rPr>
          <w:fldChar w:fldCharType="begin"/>
        </w:r>
        <w:r w:rsidR="003B36DE">
          <w:rPr>
            <w:noProof/>
            <w:webHidden/>
          </w:rPr>
          <w:instrText xml:space="preserve"> PAGEREF _Toc52668186 \h </w:instrText>
        </w:r>
        <w:r w:rsidR="003B36DE">
          <w:rPr>
            <w:noProof/>
            <w:webHidden/>
          </w:rPr>
        </w:r>
        <w:r w:rsidR="003B36DE">
          <w:rPr>
            <w:noProof/>
            <w:webHidden/>
          </w:rPr>
          <w:fldChar w:fldCharType="separate"/>
        </w:r>
        <w:r w:rsidR="003B36DE">
          <w:rPr>
            <w:noProof/>
            <w:webHidden/>
          </w:rPr>
          <w:t>6</w:t>
        </w:r>
        <w:r w:rsidR="003B36DE">
          <w:rPr>
            <w:noProof/>
            <w:webHidden/>
          </w:rPr>
          <w:fldChar w:fldCharType="end"/>
        </w:r>
      </w:hyperlink>
    </w:p>
    <w:p w:rsidR="003B36DE" w:rsidRDefault="009A6BA9">
      <w:pPr>
        <w:pStyle w:val="TOC1"/>
        <w:rPr>
          <w:rFonts w:asciiTheme="minorHAnsi" w:eastAsiaTheme="minorEastAsia" w:hAnsiTheme="minorHAnsi" w:cstheme="minorBidi"/>
          <w:b w:val="0"/>
          <w:caps w:val="0"/>
          <w:noProof/>
          <w:sz w:val="24"/>
          <w:szCs w:val="24"/>
          <w:lang w:val="en-IN"/>
        </w:rPr>
      </w:pPr>
      <w:hyperlink w:anchor="_Toc52668187" w:history="1">
        <w:r w:rsidR="003B36DE" w:rsidRPr="00DE5C4F">
          <w:rPr>
            <w:rStyle w:val="Hyperlink"/>
            <w:rFonts w:cs="Arial"/>
            <w:noProof/>
            <w:lang w:val="en-US"/>
          </w:rPr>
          <w:t>Enhance business scenario with phases</w:t>
        </w:r>
        <w:r w:rsidR="003B36DE">
          <w:rPr>
            <w:noProof/>
            <w:webHidden/>
          </w:rPr>
          <w:tab/>
        </w:r>
        <w:r w:rsidR="003B36DE">
          <w:rPr>
            <w:noProof/>
            <w:webHidden/>
          </w:rPr>
          <w:fldChar w:fldCharType="begin"/>
        </w:r>
        <w:r w:rsidR="003B36DE">
          <w:rPr>
            <w:noProof/>
            <w:webHidden/>
          </w:rPr>
          <w:instrText xml:space="preserve"> PAGEREF _Toc52668187 \h </w:instrText>
        </w:r>
        <w:r w:rsidR="003B36DE">
          <w:rPr>
            <w:noProof/>
            <w:webHidden/>
          </w:rPr>
        </w:r>
        <w:r w:rsidR="003B36DE">
          <w:rPr>
            <w:noProof/>
            <w:webHidden/>
          </w:rPr>
          <w:fldChar w:fldCharType="separate"/>
        </w:r>
        <w:r w:rsidR="003B36DE">
          <w:rPr>
            <w:noProof/>
            <w:webHidden/>
          </w:rPr>
          <w:t>8</w:t>
        </w:r>
        <w:r w:rsidR="003B36DE">
          <w:rPr>
            <w:noProof/>
            <w:webHidden/>
          </w:rPr>
          <w:fldChar w:fldCharType="end"/>
        </w:r>
      </w:hyperlink>
    </w:p>
    <w:p w:rsidR="003B36DE" w:rsidRDefault="009A6BA9">
      <w:pPr>
        <w:pStyle w:val="TOC1"/>
        <w:rPr>
          <w:rFonts w:asciiTheme="minorHAnsi" w:eastAsiaTheme="minorEastAsia" w:hAnsiTheme="minorHAnsi" w:cstheme="minorBidi"/>
          <w:b w:val="0"/>
          <w:caps w:val="0"/>
          <w:noProof/>
          <w:sz w:val="24"/>
          <w:szCs w:val="24"/>
          <w:lang w:val="en-IN"/>
        </w:rPr>
      </w:pPr>
      <w:hyperlink w:anchor="_Toc52668188" w:history="1">
        <w:r w:rsidR="003B36DE" w:rsidRPr="00DE5C4F">
          <w:rPr>
            <w:rStyle w:val="Hyperlink"/>
            <w:rFonts w:cs="Arial"/>
            <w:noProof/>
            <w:lang w:val="en-US"/>
          </w:rPr>
          <w:t>Create calculated attributes</w:t>
        </w:r>
        <w:r w:rsidR="003B36DE">
          <w:rPr>
            <w:noProof/>
            <w:webHidden/>
          </w:rPr>
          <w:tab/>
        </w:r>
        <w:r w:rsidR="003B36DE">
          <w:rPr>
            <w:noProof/>
            <w:webHidden/>
          </w:rPr>
          <w:fldChar w:fldCharType="begin"/>
        </w:r>
        <w:r w:rsidR="003B36DE">
          <w:rPr>
            <w:noProof/>
            <w:webHidden/>
          </w:rPr>
          <w:instrText xml:space="preserve"> PAGEREF _Toc52668188 \h </w:instrText>
        </w:r>
        <w:r w:rsidR="003B36DE">
          <w:rPr>
            <w:noProof/>
            <w:webHidden/>
          </w:rPr>
        </w:r>
        <w:r w:rsidR="003B36DE">
          <w:rPr>
            <w:noProof/>
            <w:webHidden/>
          </w:rPr>
          <w:fldChar w:fldCharType="separate"/>
        </w:r>
        <w:r w:rsidR="003B36DE">
          <w:rPr>
            <w:noProof/>
            <w:webHidden/>
          </w:rPr>
          <w:t>11</w:t>
        </w:r>
        <w:r w:rsidR="003B36DE">
          <w:rPr>
            <w:noProof/>
            <w:webHidden/>
          </w:rPr>
          <w:fldChar w:fldCharType="end"/>
        </w:r>
      </w:hyperlink>
    </w:p>
    <w:p w:rsidR="003B36DE" w:rsidRDefault="009A6BA9">
      <w:pPr>
        <w:pStyle w:val="TOC1"/>
        <w:rPr>
          <w:rFonts w:asciiTheme="minorHAnsi" w:eastAsiaTheme="minorEastAsia" w:hAnsiTheme="minorHAnsi" w:cstheme="minorBidi"/>
          <w:b w:val="0"/>
          <w:caps w:val="0"/>
          <w:noProof/>
          <w:sz w:val="24"/>
          <w:szCs w:val="24"/>
          <w:lang w:val="en-IN"/>
        </w:rPr>
      </w:pPr>
      <w:hyperlink w:anchor="_Toc52668189" w:history="1">
        <w:r w:rsidR="003B36DE" w:rsidRPr="00DE5C4F">
          <w:rPr>
            <w:rStyle w:val="Hyperlink"/>
            <w:noProof/>
            <w:lang w:val="en-US"/>
          </w:rPr>
          <w:t>Create Process performance indicators</w:t>
        </w:r>
        <w:r w:rsidR="003B36DE">
          <w:rPr>
            <w:noProof/>
            <w:webHidden/>
          </w:rPr>
          <w:tab/>
        </w:r>
        <w:r w:rsidR="003B36DE">
          <w:rPr>
            <w:noProof/>
            <w:webHidden/>
          </w:rPr>
          <w:fldChar w:fldCharType="begin"/>
        </w:r>
        <w:r w:rsidR="003B36DE">
          <w:rPr>
            <w:noProof/>
            <w:webHidden/>
          </w:rPr>
          <w:instrText xml:space="preserve"> PAGEREF _Toc52668189 \h </w:instrText>
        </w:r>
        <w:r w:rsidR="003B36DE">
          <w:rPr>
            <w:noProof/>
            <w:webHidden/>
          </w:rPr>
        </w:r>
        <w:r w:rsidR="003B36DE">
          <w:rPr>
            <w:noProof/>
            <w:webHidden/>
          </w:rPr>
          <w:fldChar w:fldCharType="separate"/>
        </w:r>
        <w:r w:rsidR="003B36DE">
          <w:rPr>
            <w:noProof/>
            <w:webHidden/>
          </w:rPr>
          <w:t>16</w:t>
        </w:r>
        <w:r w:rsidR="003B36DE">
          <w:rPr>
            <w:noProof/>
            <w:webHidden/>
          </w:rPr>
          <w:fldChar w:fldCharType="end"/>
        </w:r>
      </w:hyperlink>
    </w:p>
    <w:p w:rsidR="003B36DE" w:rsidRDefault="009A6BA9">
      <w:pPr>
        <w:pStyle w:val="TOC1"/>
        <w:rPr>
          <w:rFonts w:asciiTheme="minorHAnsi" w:eastAsiaTheme="minorEastAsia" w:hAnsiTheme="minorHAnsi" w:cstheme="minorBidi"/>
          <w:b w:val="0"/>
          <w:caps w:val="0"/>
          <w:noProof/>
          <w:sz w:val="24"/>
          <w:szCs w:val="24"/>
          <w:lang w:val="en-IN"/>
        </w:rPr>
      </w:pPr>
      <w:hyperlink w:anchor="_Toc52668190" w:history="1">
        <w:r w:rsidR="003B36DE" w:rsidRPr="00DE5C4F">
          <w:rPr>
            <w:rStyle w:val="Hyperlink"/>
            <w:noProof/>
            <w:lang w:val="en-US"/>
          </w:rPr>
          <w:t>Configure and monitor Process Visibility scenarios</w:t>
        </w:r>
        <w:r w:rsidR="003B36DE">
          <w:rPr>
            <w:noProof/>
            <w:webHidden/>
          </w:rPr>
          <w:tab/>
        </w:r>
        <w:r w:rsidR="003B36DE">
          <w:rPr>
            <w:noProof/>
            <w:webHidden/>
          </w:rPr>
          <w:fldChar w:fldCharType="begin"/>
        </w:r>
        <w:r w:rsidR="003B36DE">
          <w:rPr>
            <w:noProof/>
            <w:webHidden/>
          </w:rPr>
          <w:instrText xml:space="preserve"> PAGEREF _Toc52668190 \h </w:instrText>
        </w:r>
        <w:r w:rsidR="003B36DE">
          <w:rPr>
            <w:noProof/>
            <w:webHidden/>
          </w:rPr>
        </w:r>
        <w:r w:rsidR="003B36DE">
          <w:rPr>
            <w:noProof/>
            <w:webHidden/>
          </w:rPr>
          <w:fldChar w:fldCharType="separate"/>
        </w:r>
        <w:r w:rsidR="003B36DE">
          <w:rPr>
            <w:noProof/>
            <w:webHidden/>
          </w:rPr>
          <w:t>33</w:t>
        </w:r>
        <w:r w:rsidR="003B36DE">
          <w:rPr>
            <w:noProof/>
            <w:webHidden/>
          </w:rPr>
          <w:fldChar w:fldCharType="end"/>
        </w:r>
      </w:hyperlink>
    </w:p>
    <w:p w:rsidR="003B36DE" w:rsidRDefault="009A6BA9">
      <w:pPr>
        <w:pStyle w:val="TOC1"/>
        <w:rPr>
          <w:rFonts w:asciiTheme="minorHAnsi" w:eastAsiaTheme="minorEastAsia" w:hAnsiTheme="minorHAnsi" w:cstheme="minorBidi"/>
          <w:b w:val="0"/>
          <w:caps w:val="0"/>
          <w:noProof/>
          <w:sz w:val="24"/>
          <w:szCs w:val="24"/>
          <w:lang w:val="en-IN"/>
        </w:rPr>
      </w:pPr>
      <w:hyperlink w:anchor="_Toc52668191" w:history="1">
        <w:r w:rsidR="003B36DE" w:rsidRPr="00DE5C4F">
          <w:rPr>
            <w:rStyle w:val="Hyperlink"/>
            <w:noProof/>
            <w:lang w:val="en-US"/>
          </w:rPr>
          <w:t>Access the SAP Cloud Platform Process Visibility Workspace</w:t>
        </w:r>
        <w:r w:rsidR="003B36DE">
          <w:rPr>
            <w:noProof/>
            <w:webHidden/>
          </w:rPr>
          <w:tab/>
        </w:r>
        <w:r w:rsidR="003B36DE">
          <w:rPr>
            <w:noProof/>
            <w:webHidden/>
          </w:rPr>
          <w:fldChar w:fldCharType="begin"/>
        </w:r>
        <w:r w:rsidR="003B36DE">
          <w:rPr>
            <w:noProof/>
            <w:webHidden/>
          </w:rPr>
          <w:instrText xml:space="preserve"> PAGEREF _Toc52668191 \h </w:instrText>
        </w:r>
        <w:r w:rsidR="003B36DE">
          <w:rPr>
            <w:noProof/>
            <w:webHidden/>
          </w:rPr>
        </w:r>
        <w:r w:rsidR="003B36DE">
          <w:rPr>
            <w:noProof/>
            <w:webHidden/>
          </w:rPr>
          <w:fldChar w:fldCharType="separate"/>
        </w:r>
        <w:r w:rsidR="003B36DE">
          <w:rPr>
            <w:noProof/>
            <w:webHidden/>
          </w:rPr>
          <w:t>37</w:t>
        </w:r>
        <w:r w:rsidR="003B36DE">
          <w:rPr>
            <w:noProof/>
            <w:webHidden/>
          </w:rPr>
          <w:fldChar w:fldCharType="end"/>
        </w:r>
      </w:hyperlink>
    </w:p>
    <w:p w:rsidR="003B36DE" w:rsidRDefault="009A6BA9">
      <w:pPr>
        <w:pStyle w:val="TOC1"/>
        <w:rPr>
          <w:rFonts w:asciiTheme="minorHAnsi" w:eastAsiaTheme="minorEastAsia" w:hAnsiTheme="minorHAnsi" w:cstheme="minorBidi"/>
          <w:b w:val="0"/>
          <w:caps w:val="0"/>
          <w:noProof/>
          <w:sz w:val="24"/>
          <w:szCs w:val="24"/>
          <w:lang w:val="en-IN"/>
        </w:rPr>
      </w:pPr>
      <w:hyperlink w:anchor="_Toc52668192" w:history="1">
        <w:r w:rsidR="003B36DE" w:rsidRPr="00DE5C4F">
          <w:rPr>
            <w:rStyle w:val="Hyperlink"/>
            <w:noProof/>
            <w:lang w:val="en-US"/>
          </w:rPr>
          <w:t>Summary</w:t>
        </w:r>
        <w:r w:rsidR="003B36DE">
          <w:rPr>
            <w:noProof/>
            <w:webHidden/>
          </w:rPr>
          <w:tab/>
        </w:r>
        <w:r w:rsidR="003B36DE">
          <w:rPr>
            <w:noProof/>
            <w:webHidden/>
          </w:rPr>
          <w:fldChar w:fldCharType="begin"/>
        </w:r>
        <w:r w:rsidR="003B36DE">
          <w:rPr>
            <w:noProof/>
            <w:webHidden/>
          </w:rPr>
          <w:instrText xml:space="preserve"> PAGEREF _Toc52668192 \h </w:instrText>
        </w:r>
        <w:r w:rsidR="003B36DE">
          <w:rPr>
            <w:noProof/>
            <w:webHidden/>
          </w:rPr>
        </w:r>
        <w:r w:rsidR="003B36DE">
          <w:rPr>
            <w:noProof/>
            <w:webHidden/>
          </w:rPr>
          <w:fldChar w:fldCharType="separate"/>
        </w:r>
        <w:r w:rsidR="003B36DE">
          <w:rPr>
            <w:noProof/>
            <w:webHidden/>
          </w:rPr>
          <w:t>43</w:t>
        </w:r>
        <w:r w:rsidR="003B36DE">
          <w:rPr>
            <w:noProof/>
            <w:webHidden/>
          </w:rPr>
          <w:fldChar w:fldCharType="end"/>
        </w:r>
      </w:hyperlink>
    </w:p>
    <w:p w:rsidR="006C4ACF" w:rsidRPr="00CF2051" w:rsidRDefault="00FD4A3D" w:rsidP="006C4ACF">
      <w:pPr>
        <w:pStyle w:val="Heading1"/>
        <w:rPr>
          <w:rFonts w:cs="Arial"/>
          <w:szCs w:val="20"/>
          <w:lang w:val="en-US"/>
        </w:rPr>
      </w:pPr>
      <w:r w:rsidRPr="00CF2051">
        <w:rPr>
          <w:rFonts w:cs="Arial"/>
          <w:szCs w:val="20"/>
          <w:lang w:val="en-US"/>
        </w:rPr>
        <w:fldChar w:fldCharType="end"/>
      </w:r>
      <w:r w:rsidR="00D965E3" w:rsidRPr="00CF2051">
        <w:rPr>
          <w:rFonts w:cs="Arial"/>
          <w:szCs w:val="20"/>
          <w:lang w:val="en-US"/>
        </w:rPr>
        <w:br w:type="page"/>
      </w:r>
      <w:bookmarkStart w:id="0" w:name="_Toc40713353"/>
      <w:bookmarkStart w:id="1" w:name="_Toc52668184"/>
      <w:r w:rsidR="006C4ACF" w:rsidRPr="00CF2051">
        <w:rPr>
          <w:rFonts w:cs="Arial"/>
          <w:szCs w:val="20"/>
          <w:lang w:val="en-US"/>
        </w:rPr>
        <w:lastRenderedPageBreak/>
        <w:t>Overview</w:t>
      </w:r>
      <w:bookmarkEnd w:id="0"/>
      <w:bookmarkEnd w:id="1"/>
    </w:p>
    <w:p w:rsidR="007B43BE" w:rsidRPr="00CF2051" w:rsidRDefault="006C4ACF" w:rsidP="007B43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szCs w:val="20"/>
          <w:lang w:val="en-US" w:eastAsia="de-DE"/>
        </w:rPr>
      </w:pPr>
      <w:r w:rsidRPr="00CF2051">
        <w:rPr>
          <w:rFonts w:cs="Arial"/>
          <w:szCs w:val="20"/>
          <w:lang w:val="en-US"/>
        </w:rPr>
        <w:t xml:space="preserve">Estimated time: 60 minutes </w:t>
      </w:r>
      <w:r w:rsidRPr="00CF2051">
        <w:rPr>
          <w:rFonts w:cs="Arial"/>
          <w:szCs w:val="20"/>
          <w:lang w:val="en-US"/>
        </w:rPr>
        <w:br/>
      </w:r>
      <w:r w:rsidRPr="00CF2051">
        <w:rPr>
          <w:rFonts w:cs="Arial"/>
          <w:szCs w:val="20"/>
          <w:lang w:val="en-US"/>
        </w:rPr>
        <w:br/>
      </w:r>
      <w:r w:rsidR="007B43BE" w:rsidRPr="00CF2051">
        <w:rPr>
          <w:rFonts w:cs="Arial"/>
          <w:szCs w:val="20"/>
          <w:lang w:val="en-US"/>
        </w:rPr>
        <w:t>Process Visibility service</w:t>
      </w:r>
      <w:r w:rsidR="001C2048" w:rsidRPr="00CF2051">
        <w:rPr>
          <w:rFonts w:cs="Arial"/>
          <w:szCs w:val="20"/>
          <w:lang w:val="en-US"/>
        </w:rPr>
        <w:t xml:space="preserve"> </w:t>
      </w:r>
      <w:r w:rsidR="001C2048" w:rsidRPr="00CF2051">
        <w:rPr>
          <w:rFonts w:cs="Arial"/>
          <w:szCs w:val="20"/>
          <w:lang w:val="en-US" w:eastAsia="de-DE"/>
        </w:rPr>
        <w:t>offers the capabilities to monitor and track the business processes and key business KPIs in real-time so that the business users can identify real time operational inconsistencies of the ongoing process that helps them to take better tactical day-to-day decisions</w:t>
      </w:r>
      <w:r w:rsidR="001C2048" w:rsidRPr="00CF2051">
        <w:rPr>
          <w:rFonts w:cs="Arial"/>
          <w:szCs w:val="20"/>
          <w:lang w:val="en-US"/>
        </w:rPr>
        <w:t>. In this exercise, you will create the visibility scenario</w:t>
      </w:r>
      <w:r w:rsidR="007B43BE" w:rsidRPr="00CF2051">
        <w:rPr>
          <w:rFonts w:cs="Arial"/>
          <w:szCs w:val="20"/>
          <w:lang w:val="en-US"/>
        </w:rPr>
        <w:t xml:space="preserve"> </w:t>
      </w:r>
      <w:r w:rsidR="001C2048" w:rsidRPr="00CF2051">
        <w:rPr>
          <w:rFonts w:cs="Arial"/>
          <w:szCs w:val="20"/>
          <w:lang w:val="en-US"/>
        </w:rPr>
        <w:t xml:space="preserve">to </w:t>
      </w:r>
      <w:r w:rsidR="007B43BE" w:rsidRPr="00CF2051">
        <w:rPr>
          <w:rFonts w:cs="Arial"/>
          <w:szCs w:val="20"/>
          <w:lang w:val="en-US" w:eastAsia="de-DE"/>
        </w:rPr>
        <w:t>track capital expenditure approval</w:t>
      </w:r>
      <w:r w:rsidR="001C2048" w:rsidRPr="00CF2051">
        <w:rPr>
          <w:rFonts w:cs="Arial"/>
          <w:szCs w:val="20"/>
          <w:lang w:val="en-US" w:eastAsia="de-DE"/>
        </w:rPr>
        <w:t xml:space="preserve"> process</w:t>
      </w:r>
      <w:r w:rsidR="007B43BE" w:rsidRPr="00CF2051">
        <w:rPr>
          <w:rFonts w:cs="Arial"/>
          <w:szCs w:val="20"/>
          <w:lang w:val="en-US" w:eastAsia="de-DE"/>
        </w:rPr>
        <w:t xml:space="preserve"> </w:t>
      </w:r>
      <w:r w:rsidR="001C2048" w:rsidRPr="00CF2051">
        <w:rPr>
          <w:rFonts w:cs="Arial"/>
          <w:szCs w:val="20"/>
          <w:lang w:val="en-US" w:eastAsia="de-DE"/>
        </w:rPr>
        <w:t xml:space="preserve">and learn how it helps to get the real-time insights into the operational progress and business </w:t>
      </w:r>
      <w:r w:rsidR="007B43BE" w:rsidRPr="00CF2051">
        <w:rPr>
          <w:rFonts w:cs="Arial"/>
          <w:szCs w:val="20"/>
          <w:lang w:val="en-US" w:eastAsia="de-DE"/>
        </w:rPr>
        <w:t>KPIs</w:t>
      </w:r>
      <w:r w:rsidR="001C2048" w:rsidRPr="00CF2051">
        <w:rPr>
          <w:rFonts w:cs="Arial"/>
          <w:szCs w:val="20"/>
          <w:lang w:val="en-US" w:eastAsia="de-DE"/>
        </w:rPr>
        <w:t xml:space="preserve"> using customized workspace</w:t>
      </w:r>
      <w:r w:rsidR="007B43BE" w:rsidRPr="00CF2051">
        <w:rPr>
          <w:rFonts w:cs="Arial"/>
          <w:szCs w:val="20"/>
          <w:lang w:val="en-US" w:eastAsia="de-DE"/>
        </w:rPr>
        <w:t xml:space="preserve">. </w:t>
      </w:r>
    </w:p>
    <w:p w:rsidR="001C2048" w:rsidRPr="00CF2051" w:rsidRDefault="001C2048" w:rsidP="007B43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szCs w:val="20"/>
          <w:lang w:val="en-US" w:eastAsia="de-DE"/>
        </w:rPr>
      </w:pPr>
    </w:p>
    <w:p w:rsidR="001C2048" w:rsidRPr="00CF2051" w:rsidRDefault="001C2048" w:rsidP="007B43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szCs w:val="20"/>
          <w:lang w:val="en-US" w:eastAsia="de-DE"/>
        </w:rPr>
      </w:pPr>
      <w:r w:rsidRPr="00CF2051">
        <w:rPr>
          <w:rFonts w:cs="Arial"/>
          <w:noProof/>
          <w:szCs w:val="20"/>
          <w:lang w:val="en-US" w:eastAsia="de-DE"/>
        </w:rPr>
        <w:drawing>
          <wp:inline distT="0" distB="0" distL="0" distR="0" wp14:anchorId="75B953B4" wp14:editId="376A9A7F">
            <wp:extent cx="5308270" cy="3031473"/>
            <wp:effectExtent l="0" t="0" r="63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651" cy="3039686"/>
                    </a:xfrm>
                    <a:prstGeom prst="rect">
                      <a:avLst/>
                    </a:prstGeom>
                  </pic:spPr>
                </pic:pic>
              </a:graphicData>
            </a:graphic>
          </wp:inline>
        </w:drawing>
      </w:r>
    </w:p>
    <w:p w:rsidR="008501C9" w:rsidRPr="00CF2051" w:rsidRDefault="008501C9" w:rsidP="007B43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szCs w:val="20"/>
          <w:lang w:val="en-US" w:eastAsia="de-DE"/>
        </w:rPr>
      </w:pPr>
    </w:p>
    <w:p w:rsidR="008501C9" w:rsidRPr="00CF2051" w:rsidRDefault="008501C9" w:rsidP="007B43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Arial"/>
          <w:szCs w:val="20"/>
          <w:lang w:val="en-US" w:eastAsia="de-DE"/>
        </w:rPr>
      </w:pPr>
      <w:r w:rsidRPr="00CF2051">
        <w:rPr>
          <w:rFonts w:cs="Arial"/>
          <w:noProof/>
          <w:szCs w:val="20"/>
          <w:lang w:val="en-US" w:eastAsia="de-DE"/>
        </w:rPr>
        <w:drawing>
          <wp:inline distT="0" distB="0" distL="0" distR="0" wp14:anchorId="2544FA6D" wp14:editId="2AE186E2">
            <wp:extent cx="4668975" cy="203068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8975" cy="2030681"/>
                    </a:xfrm>
                    <a:prstGeom prst="rect">
                      <a:avLst/>
                    </a:prstGeom>
                  </pic:spPr>
                </pic:pic>
              </a:graphicData>
            </a:graphic>
          </wp:inline>
        </w:drawing>
      </w:r>
    </w:p>
    <w:p w:rsidR="006C4ACF" w:rsidRPr="00CF2051" w:rsidRDefault="006C4ACF" w:rsidP="002315C3">
      <w:pPr>
        <w:pStyle w:val="p02Headline"/>
      </w:pPr>
    </w:p>
    <w:p w:rsidR="006C4ACF" w:rsidRPr="00CF2051" w:rsidRDefault="006C4ACF" w:rsidP="002315C3">
      <w:pPr>
        <w:pStyle w:val="p"/>
      </w:pPr>
      <w:r w:rsidRPr="00CF2051">
        <w:t>In this exercise, you will learn how to</w:t>
      </w:r>
      <w:r w:rsidR="00B72016" w:rsidRPr="00CF2051">
        <w:t>:</w:t>
      </w:r>
    </w:p>
    <w:p w:rsidR="00F42285" w:rsidRPr="00CF2051" w:rsidRDefault="006C4ACF" w:rsidP="00084B17">
      <w:pPr>
        <w:pStyle w:val="ol"/>
        <w:numPr>
          <w:ilvl w:val="0"/>
          <w:numId w:val="18"/>
        </w:numPr>
        <w:rPr>
          <w:bCs/>
          <w:i/>
          <w:iCs/>
          <w:sz w:val="20"/>
          <w:szCs w:val="20"/>
          <w:lang w:val="en-US"/>
        </w:rPr>
      </w:pPr>
      <w:r w:rsidRPr="00CF2051">
        <w:rPr>
          <w:bCs/>
          <w:i/>
          <w:iCs/>
          <w:sz w:val="20"/>
          <w:szCs w:val="20"/>
          <w:lang w:val="en-US"/>
        </w:rPr>
        <w:t xml:space="preserve">Configure </w:t>
      </w:r>
      <w:r w:rsidR="007E5879" w:rsidRPr="00CF2051">
        <w:rPr>
          <w:bCs/>
          <w:i/>
          <w:iCs/>
          <w:sz w:val="20"/>
          <w:szCs w:val="20"/>
          <w:lang w:val="en-US"/>
        </w:rPr>
        <w:t>&amp; Activate a</w:t>
      </w:r>
      <w:r w:rsidRPr="00CF2051">
        <w:rPr>
          <w:bCs/>
          <w:i/>
          <w:iCs/>
          <w:sz w:val="20"/>
          <w:szCs w:val="20"/>
          <w:lang w:val="en-US"/>
        </w:rPr>
        <w:t xml:space="preserve"> business scenario</w:t>
      </w:r>
      <w:r w:rsidR="00F42285" w:rsidRPr="00CF2051">
        <w:rPr>
          <w:bCs/>
          <w:i/>
          <w:iCs/>
          <w:sz w:val="20"/>
          <w:szCs w:val="20"/>
          <w:lang w:val="en-US"/>
        </w:rPr>
        <w:t>.</w:t>
      </w:r>
    </w:p>
    <w:p w:rsidR="006C4ACF" w:rsidRPr="00CF2051" w:rsidRDefault="006C4ACF" w:rsidP="00084B17">
      <w:pPr>
        <w:pStyle w:val="ol"/>
        <w:numPr>
          <w:ilvl w:val="0"/>
          <w:numId w:val="18"/>
        </w:numPr>
        <w:rPr>
          <w:bCs/>
          <w:i/>
          <w:iCs/>
          <w:sz w:val="20"/>
          <w:szCs w:val="20"/>
          <w:lang w:val="en-US"/>
        </w:rPr>
      </w:pPr>
      <w:r w:rsidRPr="00CF2051">
        <w:rPr>
          <w:bCs/>
          <w:i/>
          <w:iCs/>
          <w:sz w:val="20"/>
          <w:szCs w:val="20"/>
          <w:lang w:val="en-US"/>
        </w:rPr>
        <w:t xml:space="preserve">Define </w:t>
      </w:r>
      <w:r w:rsidR="003D246F" w:rsidRPr="00CF2051">
        <w:rPr>
          <w:bCs/>
          <w:i/>
          <w:iCs/>
          <w:sz w:val="20"/>
          <w:szCs w:val="20"/>
          <w:lang w:val="en-US"/>
        </w:rPr>
        <w:t>c</w:t>
      </w:r>
      <w:r w:rsidRPr="00CF2051">
        <w:rPr>
          <w:bCs/>
          <w:i/>
          <w:iCs/>
          <w:sz w:val="20"/>
          <w:szCs w:val="20"/>
          <w:lang w:val="en-US"/>
        </w:rPr>
        <w:t>orrelation between process participants</w:t>
      </w:r>
      <w:r w:rsidR="003D246F" w:rsidRPr="00CF2051">
        <w:rPr>
          <w:bCs/>
          <w:i/>
          <w:iCs/>
          <w:sz w:val="20"/>
          <w:szCs w:val="20"/>
          <w:lang w:val="en-US"/>
        </w:rPr>
        <w:t>.</w:t>
      </w:r>
    </w:p>
    <w:p w:rsidR="003D246F" w:rsidRPr="00CF2051" w:rsidRDefault="006C4ACF" w:rsidP="00084B17">
      <w:pPr>
        <w:pStyle w:val="ol"/>
        <w:numPr>
          <w:ilvl w:val="0"/>
          <w:numId w:val="18"/>
        </w:numPr>
        <w:rPr>
          <w:bCs/>
          <w:i/>
          <w:iCs/>
          <w:sz w:val="20"/>
          <w:szCs w:val="20"/>
          <w:lang w:val="en-US"/>
        </w:rPr>
      </w:pPr>
      <w:r w:rsidRPr="00CF2051">
        <w:rPr>
          <w:bCs/>
          <w:i/>
          <w:iCs/>
          <w:sz w:val="20"/>
          <w:szCs w:val="20"/>
          <w:lang w:val="en-US"/>
        </w:rPr>
        <w:t xml:space="preserve">Configure </w:t>
      </w:r>
      <w:r w:rsidR="003D246F" w:rsidRPr="00CF2051">
        <w:rPr>
          <w:bCs/>
          <w:i/>
          <w:iCs/>
          <w:sz w:val="20"/>
          <w:szCs w:val="20"/>
          <w:lang w:val="en-US"/>
        </w:rPr>
        <w:t>p</w:t>
      </w:r>
      <w:r w:rsidRPr="00CF2051">
        <w:rPr>
          <w:bCs/>
          <w:i/>
          <w:iCs/>
          <w:sz w:val="20"/>
          <w:szCs w:val="20"/>
          <w:lang w:val="en-US"/>
        </w:rPr>
        <w:t xml:space="preserve">hases and </w:t>
      </w:r>
      <w:r w:rsidR="00F92CE5" w:rsidRPr="00CF2051">
        <w:rPr>
          <w:bCs/>
          <w:i/>
          <w:iCs/>
          <w:sz w:val="20"/>
          <w:szCs w:val="20"/>
          <w:lang w:val="en-US"/>
        </w:rPr>
        <w:t xml:space="preserve">process </w:t>
      </w:r>
      <w:r w:rsidRPr="00CF2051">
        <w:rPr>
          <w:bCs/>
          <w:i/>
          <w:iCs/>
          <w:sz w:val="20"/>
          <w:szCs w:val="20"/>
          <w:lang w:val="en-US"/>
        </w:rPr>
        <w:t>performance indicators</w:t>
      </w:r>
      <w:r w:rsidR="003D246F" w:rsidRPr="00CF2051">
        <w:rPr>
          <w:bCs/>
          <w:i/>
          <w:iCs/>
          <w:sz w:val="20"/>
          <w:szCs w:val="20"/>
          <w:lang w:val="en-US"/>
        </w:rPr>
        <w:t>.</w:t>
      </w:r>
    </w:p>
    <w:p w:rsidR="006C4ACF" w:rsidRPr="00CF2051" w:rsidRDefault="006C4ACF" w:rsidP="00084B17">
      <w:pPr>
        <w:pStyle w:val="ol"/>
        <w:numPr>
          <w:ilvl w:val="0"/>
          <w:numId w:val="18"/>
        </w:numPr>
        <w:rPr>
          <w:bCs/>
          <w:i/>
          <w:iCs/>
          <w:sz w:val="20"/>
          <w:szCs w:val="20"/>
          <w:lang w:val="en-US"/>
        </w:rPr>
      </w:pPr>
      <w:r w:rsidRPr="00CF2051">
        <w:rPr>
          <w:bCs/>
          <w:i/>
          <w:iCs/>
          <w:sz w:val="20"/>
          <w:szCs w:val="20"/>
          <w:lang w:val="en-US"/>
        </w:rPr>
        <w:t>View events that have been acquired by process visibility service</w:t>
      </w:r>
      <w:r w:rsidR="003D246F" w:rsidRPr="00CF2051">
        <w:rPr>
          <w:bCs/>
          <w:i/>
          <w:iCs/>
          <w:sz w:val="20"/>
          <w:szCs w:val="20"/>
          <w:lang w:val="en-US"/>
        </w:rPr>
        <w:t>.</w:t>
      </w:r>
    </w:p>
    <w:p w:rsidR="006C4ACF" w:rsidRPr="00CF2051" w:rsidRDefault="006C4ACF" w:rsidP="006C4ACF">
      <w:pPr>
        <w:pStyle w:val="ol"/>
        <w:numPr>
          <w:ilvl w:val="0"/>
          <w:numId w:val="18"/>
        </w:numPr>
        <w:rPr>
          <w:bCs/>
          <w:i/>
          <w:iCs/>
          <w:sz w:val="20"/>
          <w:szCs w:val="20"/>
          <w:lang w:val="en-US"/>
        </w:rPr>
      </w:pPr>
      <w:r w:rsidRPr="00CF2051">
        <w:rPr>
          <w:bCs/>
          <w:i/>
          <w:iCs/>
          <w:sz w:val="20"/>
          <w:szCs w:val="20"/>
          <w:lang w:val="en-US"/>
        </w:rPr>
        <w:t>Process acquired events</w:t>
      </w:r>
      <w:r w:rsidR="003D246F" w:rsidRPr="00CF2051">
        <w:rPr>
          <w:bCs/>
          <w:i/>
          <w:iCs/>
          <w:sz w:val="20"/>
          <w:szCs w:val="20"/>
          <w:lang w:val="en-US"/>
        </w:rPr>
        <w:t>.</w:t>
      </w:r>
    </w:p>
    <w:p w:rsidR="00DD39E9" w:rsidRPr="00CF2051" w:rsidRDefault="006C4ACF" w:rsidP="00DD39E9">
      <w:pPr>
        <w:pStyle w:val="ol"/>
        <w:numPr>
          <w:ilvl w:val="0"/>
          <w:numId w:val="18"/>
        </w:numPr>
        <w:rPr>
          <w:bCs/>
          <w:i/>
          <w:iCs/>
          <w:sz w:val="20"/>
          <w:szCs w:val="20"/>
          <w:lang w:val="en-US"/>
        </w:rPr>
      </w:pPr>
      <w:r w:rsidRPr="00CF2051">
        <w:rPr>
          <w:bCs/>
          <w:i/>
          <w:iCs/>
          <w:sz w:val="20"/>
          <w:szCs w:val="20"/>
          <w:lang w:val="en-US"/>
        </w:rPr>
        <w:t>Access process workspace to track end to end process</w:t>
      </w:r>
      <w:r w:rsidR="003D246F" w:rsidRPr="00CF2051">
        <w:rPr>
          <w:bCs/>
          <w:i/>
          <w:iCs/>
          <w:sz w:val="20"/>
          <w:szCs w:val="20"/>
          <w:lang w:val="en-US"/>
        </w:rPr>
        <w:t xml:space="preserve"> in real-time</w:t>
      </w:r>
      <w:r w:rsidR="008501C9" w:rsidRPr="00CF2051">
        <w:rPr>
          <w:bCs/>
          <w:i/>
          <w:iCs/>
          <w:sz w:val="20"/>
          <w:szCs w:val="20"/>
          <w:lang w:val="en-US"/>
        </w:rPr>
        <w:t>.</w:t>
      </w:r>
    </w:p>
    <w:p w:rsidR="008C61E1" w:rsidRPr="00CF2051" w:rsidRDefault="008C61E1" w:rsidP="008C61E1">
      <w:pPr>
        <w:pStyle w:val="Heading1"/>
        <w:rPr>
          <w:rFonts w:cs="Arial"/>
          <w:szCs w:val="20"/>
          <w:lang w:val="en-US"/>
        </w:rPr>
      </w:pPr>
      <w:bookmarkStart w:id="2" w:name="_Toc40713354"/>
      <w:bookmarkStart w:id="3" w:name="_Toc52668185"/>
      <w:r w:rsidRPr="00CF2051">
        <w:rPr>
          <w:rFonts w:cs="Arial"/>
          <w:szCs w:val="20"/>
          <w:lang w:val="en-US"/>
        </w:rPr>
        <w:lastRenderedPageBreak/>
        <w:t>Create a Business Scenario</w:t>
      </w:r>
      <w:bookmarkEnd w:id="2"/>
      <w:bookmarkEnd w:id="3"/>
    </w:p>
    <w:p w:rsidR="008C61E1" w:rsidRPr="00CF2051" w:rsidRDefault="008C61E1" w:rsidP="008C61E1">
      <w:pPr>
        <w:pStyle w:val="ol"/>
        <w:ind w:left="240"/>
        <w:rPr>
          <w:bCs/>
          <w:sz w:val="20"/>
          <w:szCs w:val="20"/>
          <w:lang w:val="en-US"/>
        </w:rPr>
      </w:pPr>
    </w:p>
    <w:tbl>
      <w:tblPr>
        <w:tblW w:w="10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5"/>
        <w:gridCol w:w="6770"/>
      </w:tblGrid>
      <w:tr w:rsidR="00C5202F" w:rsidRPr="00CF2051" w:rsidTr="00B42938">
        <w:trPr>
          <w:trHeight w:val="583"/>
          <w:tblHeader/>
        </w:trPr>
        <w:tc>
          <w:tcPr>
            <w:tcW w:w="4185"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rsidR="00DD39E9" w:rsidRPr="00CF2051" w:rsidRDefault="00DD39E9" w:rsidP="00DD39E9">
            <w:pPr>
              <w:pStyle w:val="TableHeadline"/>
              <w:rPr>
                <w:rFonts w:cs="Arial"/>
                <w:szCs w:val="20"/>
              </w:rPr>
            </w:pPr>
            <w:r w:rsidRPr="00CF2051">
              <w:rPr>
                <w:rFonts w:cs="Arial"/>
                <w:szCs w:val="20"/>
              </w:rPr>
              <w:t>Explanation</w:t>
            </w:r>
          </w:p>
        </w:tc>
        <w:tc>
          <w:tcPr>
            <w:tcW w:w="6770"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rsidR="00DD39E9" w:rsidRPr="00CF2051" w:rsidRDefault="00DD39E9" w:rsidP="00311729">
            <w:pPr>
              <w:pStyle w:val="TableHeadline"/>
              <w:tabs>
                <w:tab w:val="left" w:pos="5801"/>
                <w:tab w:val="left" w:pos="6084"/>
              </w:tabs>
              <w:rPr>
                <w:rFonts w:cs="Arial"/>
                <w:szCs w:val="20"/>
              </w:rPr>
            </w:pPr>
            <w:r w:rsidRPr="00CF2051">
              <w:rPr>
                <w:rFonts w:cs="Arial"/>
                <w:szCs w:val="20"/>
              </w:rPr>
              <w:t>Screenshot</w:t>
            </w:r>
          </w:p>
        </w:tc>
      </w:tr>
      <w:tr w:rsidR="00201884" w:rsidRPr="00CF2051" w:rsidTr="00B42938">
        <w:trPr>
          <w:trHeight w:val="3513"/>
        </w:trPr>
        <w:tc>
          <w:tcPr>
            <w:tcW w:w="4185" w:type="dxa"/>
            <w:tcBorders>
              <w:top w:val="single" w:sz="18" w:space="0" w:color="auto"/>
              <w:left w:val="nil"/>
              <w:bottom w:val="single" w:sz="4" w:space="0" w:color="auto"/>
            </w:tcBorders>
            <w:shd w:val="clear" w:color="auto" w:fill="auto"/>
            <w:tcMar>
              <w:top w:w="108" w:type="dxa"/>
              <w:bottom w:w="108" w:type="dxa"/>
            </w:tcMar>
            <w:vAlign w:val="center"/>
          </w:tcPr>
          <w:p w:rsidR="00201884" w:rsidRPr="00CF2051" w:rsidRDefault="00201884" w:rsidP="00201884">
            <w:pPr>
              <w:pStyle w:val="p"/>
            </w:pPr>
            <w:r>
              <w:t xml:space="preserve">If you have not executed Exercise 1 and are coming directly to execute this Exercise then you have to import and deploy the workflow. Follow the Appendix </w:t>
            </w:r>
          </w:p>
        </w:tc>
        <w:tc>
          <w:tcPr>
            <w:tcW w:w="6770" w:type="dxa"/>
            <w:tcBorders>
              <w:top w:val="single" w:sz="18" w:space="0" w:color="auto"/>
              <w:bottom w:val="single" w:sz="4" w:space="0" w:color="auto"/>
              <w:right w:val="nil"/>
            </w:tcBorders>
            <w:shd w:val="clear" w:color="auto" w:fill="auto"/>
            <w:tcMar>
              <w:top w:w="108" w:type="dxa"/>
              <w:bottom w:w="108" w:type="dxa"/>
            </w:tcMar>
            <w:vAlign w:val="center"/>
          </w:tcPr>
          <w:p w:rsidR="00201884" w:rsidRPr="00CF2051" w:rsidRDefault="00201884" w:rsidP="002315C3">
            <w:pPr>
              <w:pStyle w:val="p"/>
            </w:pPr>
          </w:p>
        </w:tc>
      </w:tr>
      <w:tr w:rsidR="00C5202F" w:rsidRPr="00CF2051" w:rsidTr="00B42938">
        <w:trPr>
          <w:trHeight w:val="3513"/>
        </w:trPr>
        <w:tc>
          <w:tcPr>
            <w:tcW w:w="4185" w:type="dxa"/>
            <w:tcBorders>
              <w:top w:val="single" w:sz="18" w:space="0" w:color="auto"/>
              <w:left w:val="nil"/>
              <w:bottom w:val="single" w:sz="4" w:space="0" w:color="auto"/>
            </w:tcBorders>
            <w:shd w:val="clear" w:color="auto" w:fill="auto"/>
            <w:tcMar>
              <w:top w:w="108" w:type="dxa"/>
              <w:bottom w:w="108" w:type="dxa"/>
            </w:tcMar>
            <w:vAlign w:val="center"/>
          </w:tcPr>
          <w:p w:rsidR="00EE4375" w:rsidRPr="00CF2051" w:rsidRDefault="00E70186" w:rsidP="002315C3">
            <w:pPr>
              <w:pStyle w:val="p"/>
              <w:numPr>
                <w:ilvl w:val="0"/>
                <w:numId w:val="21"/>
              </w:numPr>
            </w:pPr>
            <w:r w:rsidRPr="00CF2051">
              <w:t xml:space="preserve">Open </w:t>
            </w:r>
            <w:r w:rsidRPr="00CF2051">
              <w:rPr>
                <w:b/>
                <w:bCs/>
              </w:rPr>
              <w:t>Workflow Management Launchpad</w:t>
            </w:r>
            <w:r w:rsidR="00EE4375" w:rsidRPr="00CF2051">
              <w:rPr>
                <w:b/>
                <w:bCs/>
              </w:rPr>
              <w:t xml:space="preserve"> </w:t>
            </w:r>
            <w:r w:rsidR="00EE4375" w:rsidRPr="00CF2051">
              <w:t>using your trial username and password</w:t>
            </w:r>
            <w:r w:rsidR="00D42776" w:rsidRPr="00CF2051">
              <w:t>.</w:t>
            </w:r>
          </w:p>
          <w:p w:rsidR="00EE4375" w:rsidRPr="00CF2051" w:rsidRDefault="00EE4375" w:rsidP="002315C3">
            <w:pPr>
              <w:pStyle w:val="p"/>
            </w:pPr>
          </w:p>
          <w:p w:rsidR="008C61E1" w:rsidRPr="00CF2051" w:rsidRDefault="00EF1896" w:rsidP="002315C3">
            <w:pPr>
              <w:pStyle w:val="p"/>
              <w:numPr>
                <w:ilvl w:val="0"/>
                <w:numId w:val="21"/>
              </w:numPr>
            </w:pPr>
            <w:r>
              <w:t>C</w:t>
            </w:r>
            <w:r w:rsidR="00E70186" w:rsidRPr="00CF2051">
              <w:t xml:space="preserve">lick to open </w:t>
            </w:r>
            <w:r w:rsidR="00E70186" w:rsidRPr="00EF1896">
              <w:t>Create Visibility Scenarios</w:t>
            </w:r>
            <w:r w:rsidR="00012C58" w:rsidRPr="00CF2051">
              <w:t>.</w:t>
            </w:r>
          </w:p>
          <w:p w:rsidR="00E70186" w:rsidRPr="00CF2051" w:rsidRDefault="00E70186" w:rsidP="002315C3">
            <w:pPr>
              <w:pStyle w:val="p"/>
            </w:pPr>
          </w:p>
          <w:p w:rsidR="008C61E1" w:rsidRPr="00CF2051" w:rsidRDefault="008C61E1" w:rsidP="002315C3">
            <w:pPr>
              <w:pStyle w:val="p"/>
            </w:pPr>
          </w:p>
          <w:p w:rsidR="008C61E1" w:rsidRPr="00CF2051" w:rsidRDefault="008C61E1" w:rsidP="002315C3">
            <w:pPr>
              <w:pStyle w:val="p"/>
            </w:pPr>
          </w:p>
          <w:p w:rsidR="008C61E1" w:rsidRPr="00CF2051" w:rsidRDefault="008C61E1" w:rsidP="002315C3">
            <w:pPr>
              <w:pStyle w:val="p"/>
            </w:pPr>
          </w:p>
          <w:p w:rsidR="008C61E1" w:rsidRPr="00CF2051" w:rsidRDefault="008C61E1" w:rsidP="002315C3">
            <w:pPr>
              <w:pStyle w:val="p"/>
            </w:pPr>
          </w:p>
          <w:p w:rsidR="008C61E1" w:rsidRPr="00CF2051" w:rsidRDefault="008C61E1" w:rsidP="002315C3">
            <w:pPr>
              <w:pStyle w:val="p"/>
            </w:pPr>
          </w:p>
        </w:tc>
        <w:tc>
          <w:tcPr>
            <w:tcW w:w="6770" w:type="dxa"/>
            <w:tcBorders>
              <w:top w:val="single" w:sz="18" w:space="0" w:color="auto"/>
              <w:bottom w:val="single" w:sz="4" w:space="0" w:color="auto"/>
              <w:right w:val="nil"/>
            </w:tcBorders>
            <w:shd w:val="clear" w:color="auto" w:fill="auto"/>
            <w:tcMar>
              <w:top w:w="108" w:type="dxa"/>
              <w:bottom w:w="108" w:type="dxa"/>
            </w:tcMar>
            <w:vAlign w:val="center"/>
          </w:tcPr>
          <w:p w:rsidR="008C61E1" w:rsidRPr="00CF2051" w:rsidRDefault="00F77A6E" w:rsidP="002315C3">
            <w:pPr>
              <w:pStyle w:val="p"/>
            </w:pPr>
            <w:r w:rsidRPr="00CF2051">
              <w:drawing>
                <wp:inline distT="0" distB="0" distL="0" distR="0" wp14:anchorId="7E55F311" wp14:editId="3BB3A519">
                  <wp:extent cx="3672891" cy="259982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8504" cy="2617950"/>
                          </a:xfrm>
                          <a:prstGeom prst="rect">
                            <a:avLst/>
                          </a:prstGeom>
                        </pic:spPr>
                      </pic:pic>
                    </a:graphicData>
                  </a:graphic>
                </wp:inline>
              </w:drawing>
            </w:r>
          </w:p>
        </w:tc>
      </w:tr>
      <w:tr w:rsidR="00C5202F" w:rsidRPr="00CF2051" w:rsidTr="00B42938">
        <w:trPr>
          <w:trHeight w:val="511"/>
        </w:trPr>
        <w:tc>
          <w:tcPr>
            <w:tcW w:w="4185" w:type="dxa"/>
            <w:vMerge w:val="restart"/>
            <w:tcBorders>
              <w:left w:val="nil"/>
              <w:bottom w:val="nil"/>
            </w:tcBorders>
            <w:shd w:val="clear" w:color="auto" w:fill="auto"/>
            <w:tcMar>
              <w:top w:w="108" w:type="dxa"/>
              <w:bottom w:w="108" w:type="dxa"/>
            </w:tcMar>
            <w:vAlign w:val="center"/>
          </w:tcPr>
          <w:p w:rsidR="008C61E1" w:rsidRPr="00CF2051" w:rsidRDefault="008C61E1" w:rsidP="002315C3">
            <w:pPr>
              <w:pStyle w:val="p"/>
            </w:pPr>
          </w:p>
          <w:p w:rsidR="008C61E1" w:rsidRPr="00CF2051" w:rsidRDefault="008C61E1" w:rsidP="002315C3">
            <w:pPr>
              <w:pStyle w:val="p"/>
            </w:pPr>
          </w:p>
          <w:p w:rsidR="000C14D1" w:rsidRPr="00CF2051" w:rsidRDefault="000C14D1" w:rsidP="002315C3">
            <w:pPr>
              <w:pStyle w:val="p"/>
            </w:pPr>
          </w:p>
          <w:p w:rsidR="008C61E1" w:rsidRPr="00CF2051" w:rsidRDefault="008C61E1" w:rsidP="002315C3">
            <w:pPr>
              <w:pStyle w:val="p"/>
              <w:numPr>
                <w:ilvl w:val="0"/>
                <w:numId w:val="22"/>
              </w:numPr>
              <w:rPr>
                <w:b/>
              </w:rPr>
            </w:pPr>
            <w:r w:rsidRPr="00CF2051">
              <w:t xml:space="preserve">Click  </w:t>
            </w:r>
            <w:r w:rsidRPr="00CF2051">
              <w:drawing>
                <wp:inline distT="0" distB="0" distL="0" distR="0" wp14:anchorId="1A0E69CE" wp14:editId="35FDBD62">
                  <wp:extent cx="175260" cy="175260"/>
                  <wp:effectExtent l="0" t="0" r="0" b="0"/>
                  <wp:docPr id="217" name="Picture 6"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175260" cy="175260"/>
                          </a:xfrm>
                          <a:prstGeom prst="rect">
                            <a:avLst/>
                          </a:prstGeom>
                        </pic:spPr>
                      </pic:pic>
                    </a:graphicData>
                  </a:graphic>
                </wp:inline>
              </w:drawing>
            </w:r>
            <w:r w:rsidRPr="00CF2051">
              <w:t xml:space="preserve"> to add a new </w:t>
            </w:r>
            <w:r w:rsidR="00D42776" w:rsidRPr="00CF2051">
              <w:t>Visibility</w:t>
            </w:r>
            <w:r w:rsidRPr="00CF2051">
              <w:t xml:space="preserve"> Scenario</w:t>
            </w:r>
          </w:p>
          <w:p w:rsidR="008C61E1" w:rsidRPr="00CF2051" w:rsidRDefault="008C61E1" w:rsidP="00C73C02">
            <w:pPr>
              <w:pStyle w:val="99Copyright0"/>
              <w:tabs>
                <w:tab w:val="left" w:pos="459"/>
              </w:tabs>
              <w:ind w:left="314"/>
              <w:rPr>
                <w:rFonts w:ascii="Arial" w:hAnsi="Arial" w:cs="Arial"/>
                <w:sz w:val="20"/>
                <w:szCs w:val="20"/>
              </w:rPr>
            </w:pPr>
          </w:p>
        </w:tc>
        <w:tc>
          <w:tcPr>
            <w:tcW w:w="6770" w:type="dxa"/>
            <w:vMerge w:val="restart"/>
            <w:tcBorders>
              <w:bottom w:val="nil"/>
              <w:right w:val="nil"/>
            </w:tcBorders>
            <w:shd w:val="clear" w:color="auto" w:fill="auto"/>
            <w:tcMar>
              <w:top w:w="108" w:type="dxa"/>
              <w:bottom w:w="108" w:type="dxa"/>
            </w:tcMar>
            <w:vAlign w:val="center"/>
          </w:tcPr>
          <w:p w:rsidR="008C61E1" w:rsidRPr="00CF2051" w:rsidRDefault="008C61E1" w:rsidP="008C61E1">
            <w:pPr>
              <w:pStyle w:val="99Copyright0"/>
              <w:rPr>
                <w:rFonts w:ascii="Arial" w:hAnsi="Arial" w:cs="Arial"/>
                <w:sz w:val="20"/>
                <w:szCs w:val="20"/>
              </w:rPr>
            </w:pPr>
          </w:p>
          <w:p w:rsidR="008C61E1" w:rsidRPr="00CF2051" w:rsidRDefault="002365DA" w:rsidP="008C61E1">
            <w:pPr>
              <w:pStyle w:val="99Copyright0"/>
              <w:rPr>
                <w:rFonts w:ascii="Arial" w:hAnsi="Arial" w:cs="Arial"/>
                <w:sz w:val="20"/>
                <w:szCs w:val="20"/>
              </w:rPr>
            </w:pPr>
            <w:r w:rsidRPr="00CF2051">
              <w:rPr>
                <w:rFonts w:ascii="Arial" w:hAnsi="Arial" w:cs="Arial"/>
                <w:noProof/>
                <w:sz w:val="20"/>
                <w:szCs w:val="20"/>
              </w:rPr>
              <w:drawing>
                <wp:inline distT="0" distB="0" distL="0" distR="0">
                  <wp:extent cx="3641866" cy="90699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stretch>
                            <a:fillRect/>
                          </a:stretch>
                        </pic:blipFill>
                        <pic:spPr>
                          <a:xfrm>
                            <a:off x="0" y="0"/>
                            <a:ext cx="3682133" cy="917026"/>
                          </a:xfrm>
                          <a:prstGeom prst="rect">
                            <a:avLst/>
                          </a:prstGeom>
                        </pic:spPr>
                      </pic:pic>
                    </a:graphicData>
                  </a:graphic>
                </wp:inline>
              </w:drawing>
            </w:r>
          </w:p>
        </w:tc>
      </w:tr>
      <w:tr w:rsidR="00C5202F" w:rsidRPr="00CF2051" w:rsidTr="00B42938">
        <w:trPr>
          <w:trHeight w:val="708"/>
        </w:trPr>
        <w:tc>
          <w:tcPr>
            <w:tcW w:w="4185" w:type="dxa"/>
            <w:vMerge/>
            <w:tcBorders>
              <w:left w:val="nil"/>
              <w:bottom w:val="nil"/>
            </w:tcBorders>
            <w:shd w:val="clear" w:color="auto" w:fill="auto"/>
            <w:tcMar>
              <w:top w:w="108" w:type="dxa"/>
              <w:bottom w:w="108" w:type="dxa"/>
            </w:tcMar>
            <w:vAlign w:val="center"/>
          </w:tcPr>
          <w:p w:rsidR="008C61E1" w:rsidRPr="00CF2051" w:rsidRDefault="008C61E1" w:rsidP="00C73C02">
            <w:pPr>
              <w:pStyle w:val="TableText"/>
              <w:numPr>
                <w:ilvl w:val="0"/>
                <w:numId w:val="22"/>
              </w:numPr>
              <w:tabs>
                <w:tab w:val="left" w:pos="459"/>
              </w:tabs>
              <w:ind w:left="314"/>
              <w:rPr>
                <w:rFonts w:cs="Arial"/>
                <w:sz w:val="20"/>
                <w:szCs w:val="20"/>
              </w:rPr>
            </w:pPr>
          </w:p>
        </w:tc>
        <w:tc>
          <w:tcPr>
            <w:tcW w:w="6770" w:type="dxa"/>
            <w:vMerge/>
            <w:tcBorders>
              <w:bottom w:val="nil"/>
              <w:right w:val="nil"/>
            </w:tcBorders>
            <w:shd w:val="clear" w:color="auto" w:fill="auto"/>
            <w:tcMar>
              <w:top w:w="108" w:type="dxa"/>
              <w:bottom w:w="108" w:type="dxa"/>
            </w:tcMar>
            <w:vAlign w:val="center"/>
          </w:tcPr>
          <w:p w:rsidR="008C61E1" w:rsidRPr="00CF2051" w:rsidRDefault="008C61E1" w:rsidP="008C61E1">
            <w:pPr>
              <w:pStyle w:val="TableBullet"/>
              <w:numPr>
                <w:ilvl w:val="0"/>
                <w:numId w:val="2"/>
              </w:numPr>
              <w:tabs>
                <w:tab w:val="clear" w:pos="284"/>
                <w:tab w:val="clear" w:pos="567"/>
                <w:tab w:val="clear" w:pos="851"/>
              </w:tabs>
              <w:ind w:left="170" w:hanging="170"/>
              <w:rPr>
                <w:rFonts w:cs="Arial"/>
                <w:sz w:val="20"/>
              </w:rPr>
            </w:pPr>
          </w:p>
        </w:tc>
      </w:tr>
      <w:tr w:rsidR="00C5202F" w:rsidRPr="00CF2051" w:rsidTr="00B42938">
        <w:trPr>
          <w:trHeight w:val="814"/>
        </w:trPr>
        <w:tc>
          <w:tcPr>
            <w:tcW w:w="4185" w:type="dxa"/>
            <w:tcBorders>
              <w:left w:val="nil"/>
            </w:tcBorders>
            <w:shd w:val="clear" w:color="auto" w:fill="auto"/>
            <w:tcMar>
              <w:top w:w="108" w:type="dxa"/>
              <w:bottom w:w="108" w:type="dxa"/>
            </w:tcMar>
            <w:vAlign w:val="center"/>
          </w:tcPr>
          <w:p w:rsidR="008C61E1" w:rsidRPr="00CF2051" w:rsidRDefault="008C61E1" w:rsidP="002315C3">
            <w:pPr>
              <w:pStyle w:val="p"/>
            </w:pPr>
            <w:r w:rsidRPr="00CF2051">
              <w:lastRenderedPageBreak/>
              <w:t>Provide the following details</w:t>
            </w:r>
            <w:r w:rsidR="009A3A41" w:rsidRPr="00CF2051">
              <w:t>:</w:t>
            </w:r>
            <w:r w:rsidR="00A62D40" w:rsidRPr="00CF2051">
              <w:br/>
            </w:r>
          </w:p>
          <w:tbl>
            <w:tblPr>
              <w:tblW w:w="3094" w:type="dxa"/>
              <w:tblBorders>
                <w:top w:val="single" w:sz="2" w:space="0" w:color="auto"/>
                <w:left w:val="single" w:sz="2" w:space="0" w:color="auto"/>
                <w:bottom w:val="single" w:sz="2" w:space="0" w:color="auto"/>
                <w:right w:val="single" w:sz="2" w:space="0" w:color="auto"/>
                <w:insideH w:val="single" w:sz="4" w:space="0" w:color="auto"/>
                <w:insideV w:val="single" w:sz="4" w:space="0" w:color="auto"/>
              </w:tblBorders>
              <w:tblLook w:val="0000" w:firstRow="0" w:lastRow="0" w:firstColumn="0" w:lastColumn="0" w:noHBand="0" w:noVBand="0"/>
            </w:tblPr>
            <w:tblGrid>
              <w:gridCol w:w="1217"/>
              <w:gridCol w:w="1877"/>
            </w:tblGrid>
            <w:tr w:rsidR="007366BC" w:rsidRPr="00CF2051" w:rsidTr="007366BC">
              <w:trPr>
                <w:tblHeader/>
              </w:trPr>
              <w:tc>
                <w:tcPr>
                  <w:tcW w:w="116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auto"/>
                  <w:vAlign w:val="center"/>
                </w:tcPr>
                <w:p w:rsidR="008C61E1" w:rsidRPr="00EF1896" w:rsidRDefault="008C61E1" w:rsidP="002315C3">
                  <w:pPr>
                    <w:pStyle w:val="p"/>
                    <w:rPr>
                      <w:b/>
                    </w:rPr>
                  </w:pPr>
                  <w:r w:rsidRPr="00EF1896">
                    <w:t>Name</w:t>
                  </w:r>
                </w:p>
              </w:tc>
              <w:tc>
                <w:tcPr>
                  <w:tcW w:w="1934"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auto"/>
                  <w:vAlign w:val="center"/>
                </w:tcPr>
                <w:p w:rsidR="008C61E1" w:rsidRPr="00EF1896" w:rsidRDefault="008C61E1" w:rsidP="00EF1896">
                  <w:pPr>
                    <w:pStyle w:val="TableBullet"/>
                    <w:tabs>
                      <w:tab w:val="left" w:pos="459"/>
                    </w:tabs>
                    <w:rPr>
                      <w:rFonts w:cs="Arial"/>
                      <w:b/>
                      <w:bCs/>
                      <w:szCs w:val="18"/>
                    </w:rPr>
                  </w:pPr>
                  <w:r w:rsidRPr="00EF1896">
                    <w:rPr>
                      <w:rFonts w:cs="Arial"/>
                      <w:b/>
                      <w:bCs/>
                      <w:szCs w:val="18"/>
                    </w:rPr>
                    <w:t>CAPEX_</w:t>
                  </w:r>
                  <w:r w:rsidR="007366BC" w:rsidRPr="00EF1896">
                    <w:rPr>
                      <w:rFonts w:cs="Arial"/>
                      <w:b/>
                      <w:bCs/>
                      <w:szCs w:val="18"/>
                    </w:rPr>
                    <w:t>00</w:t>
                  </w:r>
                </w:p>
              </w:tc>
            </w:tr>
            <w:tr w:rsidR="007366BC" w:rsidRPr="00CF2051" w:rsidTr="007366BC">
              <w:tc>
                <w:tcPr>
                  <w:tcW w:w="116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auto"/>
                  <w:vAlign w:val="center"/>
                </w:tcPr>
                <w:p w:rsidR="008C61E1" w:rsidRPr="00EF1896" w:rsidRDefault="008C61E1" w:rsidP="002315C3">
                  <w:pPr>
                    <w:pStyle w:val="p"/>
                  </w:pPr>
                  <w:r w:rsidRPr="00EF1896">
                    <w:t>ID</w:t>
                  </w:r>
                </w:p>
              </w:tc>
              <w:tc>
                <w:tcPr>
                  <w:tcW w:w="1934"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auto"/>
                  <w:vAlign w:val="center"/>
                </w:tcPr>
                <w:p w:rsidR="008C61E1" w:rsidRPr="00EF1896" w:rsidRDefault="008C61E1" w:rsidP="00EF1896">
                  <w:pPr>
                    <w:pStyle w:val="TableBullet"/>
                    <w:tabs>
                      <w:tab w:val="left" w:pos="459"/>
                    </w:tabs>
                    <w:rPr>
                      <w:rFonts w:cs="Arial"/>
                      <w:b/>
                      <w:bCs/>
                      <w:szCs w:val="18"/>
                    </w:rPr>
                  </w:pPr>
                  <w:r w:rsidRPr="00EF1896">
                    <w:rPr>
                      <w:rFonts w:cs="Arial"/>
                      <w:b/>
                      <w:bCs/>
                      <w:szCs w:val="18"/>
                    </w:rPr>
                    <w:t>CAPEX_</w:t>
                  </w:r>
                  <w:r w:rsidR="007366BC" w:rsidRPr="00EF1896">
                    <w:rPr>
                      <w:rFonts w:cs="Arial"/>
                      <w:b/>
                      <w:bCs/>
                      <w:szCs w:val="18"/>
                    </w:rPr>
                    <w:t>00</w:t>
                  </w:r>
                </w:p>
              </w:tc>
            </w:tr>
            <w:tr w:rsidR="007366BC" w:rsidRPr="00CF2051" w:rsidTr="007366BC">
              <w:tc>
                <w:tcPr>
                  <w:tcW w:w="116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auto"/>
                  <w:vAlign w:val="center"/>
                </w:tcPr>
                <w:p w:rsidR="008C61E1" w:rsidRPr="00EF1896" w:rsidRDefault="008C61E1" w:rsidP="002315C3">
                  <w:pPr>
                    <w:pStyle w:val="p"/>
                  </w:pPr>
                  <w:r w:rsidRPr="00EF1896">
                    <w:t>Description</w:t>
                  </w:r>
                </w:p>
              </w:tc>
              <w:tc>
                <w:tcPr>
                  <w:tcW w:w="1934"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shd w:val="clear" w:color="auto" w:fill="auto"/>
                  <w:vAlign w:val="center"/>
                </w:tcPr>
                <w:p w:rsidR="008C61E1" w:rsidRPr="00EF1896" w:rsidRDefault="008C61E1" w:rsidP="00EF1896">
                  <w:pPr>
                    <w:pStyle w:val="TableBullet"/>
                    <w:tabs>
                      <w:tab w:val="left" w:pos="459"/>
                    </w:tabs>
                    <w:rPr>
                      <w:rFonts w:cs="Arial"/>
                      <w:szCs w:val="18"/>
                    </w:rPr>
                  </w:pPr>
                  <w:r w:rsidRPr="00EF1896">
                    <w:rPr>
                      <w:rFonts w:cs="Arial"/>
                      <w:szCs w:val="18"/>
                    </w:rPr>
                    <w:t>Capital Expenditure Business Scenario</w:t>
                  </w:r>
                </w:p>
              </w:tc>
            </w:tr>
          </w:tbl>
          <w:p w:rsidR="008C61E1" w:rsidRPr="00CF2051" w:rsidRDefault="008C61E1" w:rsidP="002315C3">
            <w:pPr>
              <w:pStyle w:val="p"/>
            </w:pPr>
          </w:p>
          <w:p w:rsidR="008C61E1" w:rsidRPr="00CF2051" w:rsidRDefault="008C61E1" w:rsidP="002315C3">
            <w:pPr>
              <w:pStyle w:val="p"/>
              <w:numPr>
                <w:ilvl w:val="0"/>
                <w:numId w:val="22"/>
              </w:numPr>
            </w:pPr>
            <w:r w:rsidRPr="00CF2051">
              <w:t xml:space="preserve">Click </w:t>
            </w:r>
            <w:r w:rsidRPr="00CF2051">
              <w:drawing>
                <wp:inline distT="0" distB="0" distL="0" distR="0" wp14:anchorId="333E46D0" wp14:editId="772F7366">
                  <wp:extent cx="464820" cy="95250"/>
                  <wp:effectExtent l="0" t="0" r="5080" b="6350"/>
                  <wp:docPr id="215" name="Picture 8"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468301" cy="95963"/>
                          </a:xfrm>
                          <a:prstGeom prst="rect">
                            <a:avLst/>
                          </a:prstGeom>
                        </pic:spPr>
                      </pic:pic>
                    </a:graphicData>
                  </a:graphic>
                </wp:inline>
              </w:drawing>
            </w:r>
            <w:r w:rsidRPr="00CF2051">
              <w:t>.</w:t>
            </w:r>
          </w:p>
          <w:p w:rsidR="008C61E1" w:rsidRPr="00CF2051" w:rsidRDefault="008C61E1" w:rsidP="002315C3">
            <w:pPr>
              <w:pStyle w:val="p"/>
            </w:pPr>
          </w:p>
        </w:tc>
        <w:tc>
          <w:tcPr>
            <w:tcW w:w="6770" w:type="dxa"/>
            <w:tcBorders>
              <w:right w:val="nil"/>
            </w:tcBorders>
            <w:shd w:val="clear" w:color="auto" w:fill="auto"/>
            <w:tcMar>
              <w:top w:w="108" w:type="dxa"/>
              <w:bottom w:w="108" w:type="dxa"/>
            </w:tcMar>
            <w:vAlign w:val="center"/>
          </w:tcPr>
          <w:p w:rsidR="008C61E1" w:rsidRPr="00CF2051" w:rsidRDefault="008C61E1" w:rsidP="002315C3">
            <w:pPr>
              <w:pStyle w:val="p"/>
            </w:pPr>
            <w:r w:rsidRPr="00CF2051">
              <w:drawing>
                <wp:inline distT="0" distB="0" distL="0" distR="0" wp14:anchorId="726B0816" wp14:editId="0F2233E6">
                  <wp:extent cx="2630631" cy="2248722"/>
                  <wp:effectExtent l="0" t="0" r="0" b="0"/>
                  <wp:docPr id="214" name="Picture 9" descr="imb__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2635767" cy="2253112"/>
                          </a:xfrm>
                          <a:prstGeom prst="rect">
                            <a:avLst/>
                          </a:prstGeom>
                        </pic:spPr>
                      </pic:pic>
                    </a:graphicData>
                  </a:graphic>
                </wp:inline>
              </w:drawing>
            </w:r>
          </w:p>
        </w:tc>
      </w:tr>
      <w:tr w:rsidR="00C5202F" w:rsidRPr="00CF2051" w:rsidTr="00B42938">
        <w:trPr>
          <w:trHeight w:val="2698"/>
        </w:trPr>
        <w:tc>
          <w:tcPr>
            <w:tcW w:w="4185" w:type="dxa"/>
            <w:tcBorders>
              <w:left w:val="nil"/>
            </w:tcBorders>
            <w:shd w:val="clear" w:color="auto" w:fill="auto"/>
            <w:tcMar>
              <w:top w:w="108" w:type="dxa"/>
              <w:bottom w:w="108" w:type="dxa"/>
            </w:tcMar>
            <w:vAlign w:val="center"/>
          </w:tcPr>
          <w:p w:rsidR="00D07E51" w:rsidRPr="00CF2051" w:rsidRDefault="008C61E1" w:rsidP="002315C3">
            <w:pPr>
              <w:pStyle w:val="p"/>
              <w:numPr>
                <w:ilvl w:val="0"/>
                <w:numId w:val="22"/>
              </w:numPr>
            </w:pPr>
            <w:r w:rsidRPr="00CF2051">
              <w:t xml:space="preserve">The new </w:t>
            </w:r>
            <w:r w:rsidR="0080332C" w:rsidRPr="00CF2051">
              <w:t>b</w:t>
            </w:r>
            <w:r w:rsidRPr="00CF2051">
              <w:t xml:space="preserve">usiness </w:t>
            </w:r>
            <w:r w:rsidR="0080332C" w:rsidRPr="00CF2051">
              <w:t>s</w:t>
            </w:r>
            <w:r w:rsidRPr="00CF2051">
              <w:t xml:space="preserve">cenario will be created. </w:t>
            </w:r>
          </w:p>
          <w:p w:rsidR="00D07E51" w:rsidRPr="00CF2051" w:rsidRDefault="00D07E51" w:rsidP="002315C3">
            <w:pPr>
              <w:pStyle w:val="p"/>
            </w:pPr>
          </w:p>
          <w:p w:rsidR="008C61E1" w:rsidRPr="00CF2051" w:rsidRDefault="008C61E1" w:rsidP="002315C3">
            <w:pPr>
              <w:pStyle w:val="p"/>
            </w:pPr>
            <w:r w:rsidRPr="00CF2051">
              <w:t>Not</w:t>
            </w:r>
            <w:r w:rsidR="00D07E51" w:rsidRPr="00CF2051">
              <w:t>e:</w:t>
            </w:r>
            <w:r w:rsidRPr="00CF2051">
              <w:t xml:space="preserve"> </w:t>
            </w:r>
            <w:r w:rsidR="00D07E51" w:rsidRPr="00CF2051">
              <w:t>T</w:t>
            </w:r>
            <w:r w:rsidRPr="00CF2051">
              <w:t xml:space="preserve">he </w:t>
            </w:r>
            <w:r w:rsidRPr="00CF2051">
              <w:rPr>
                <w:b/>
                <w:bCs/>
              </w:rPr>
              <w:t>Status</w:t>
            </w:r>
            <w:r w:rsidRPr="00CF2051">
              <w:t xml:space="preserve"> is in </w:t>
            </w:r>
            <w:r w:rsidRPr="00CF2051">
              <w:rPr>
                <w:b/>
                <w:bCs/>
              </w:rPr>
              <w:t>'Draft'</w:t>
            </w:r>
            <w:r w:rsidRPr="00CF2051">
              <w:t xml:space="preserve"> status.</w:t>
            </w:r>
          </w:p>
          <w:p w:rsidR="008C61E1" w:rsidRPr="00CF2051" w:rsidRDefault="008C61E1" w:rsidP="002315C3">
            <w:pPr>
              <w:pStyle w:val="p"/>
            </w:pPr>
          </w:p>
          <w:p w:rsidR="008C61E1" w:rsidRPr="00CF2051" w:rsidRDefault="00D07E51" w:rsidP="002315C3">
            <w:pPr>
              <w:pStyle w:val="p"/>
            </w:pPr>
            <w:r w:rsidRPr="00CF2051">
              <w:t xml:space="preserve">Note: </w:t>
            </w:r>
            <w:r w:rsidR="008C61E1" w:rsidRPr="00CF2051">
              <w:t xml:space="preserve">You can search </w:t>
            </w:r>
            <w:r w:rsidRPr="00CF2051">
              <w:t xml:space="preserve">for the </w:t>
            </w:r>
            <w:r w:rsidR="008C61E1" w:rsidRPr="00CF2051">
              <w:t>business scenario you created</w:t>
            </w:r>
            <w:r w:rsidRPr="00CF2051">
              <w:t xml:space="preserve"> using the search box</w:t>
            </w:r>
            <w:r w:rsidR="008C61E1" w:rsidRPr="00CF2051">
              <w:t>.</w:t>
            </w:r>
          </w:p>
          <w:p w:rsidR="008C61E1" w:rsidRPr="00CF2051" w:rsidRDefault="008C61E1" w:rsidP="002315C3">
            <w:pPr>
              <w:pStyle w:val="p"/>
            </w:pPr>
          </w:p>
          <w:p w:rsidR="008C61E1" w:rsidRPr="00CF2051" w:rsidRDefault="008C61E1" w:rsidP="002315C3">
            <w:pPr>
              <w:pStyle w:val="p"/>
              <w:numPr>
                <w:ilvl w:val="0"/>
                <w:numId w:val="22"/>
              </w:numPr>
            </w:pPr>
            <w:r w:rsidRPr="00CF2051">
              <w:t xml:space="preserve">Click </w:t>
            </w:r>
            <w:r w:rsidRPr="00CF2051">
              <w:drawing>
                <wp:inline distT="0" distB="0" distL="0" distR="0" wp14:anchorId="59DC477E" wp14:editId="72AF8530">
                  <wp:extent cx="95250" cy="175260"/>
                  <wp:effectExtent l="0" t="0" r="0" b="0"/>
                  <wp:docPr id="213" name="Picture 10" descr="fieldico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95250" cy="175260"/>
                          </a:xfrm>
                          <a:prstGeom prst="rect">
                            <a:avLst/>
                          </a:prstGeom>
                        </pic:spPr>
                      </pic:pic>
                    </a:graphicData>
                  </a:graphic>
                </wp:inline>
              </w:drawing>
            </w:r>
            <w:r w:rsidRPr="00CF2051">
              <w:t xml:space="preserve"> to open the newly created </w:t>
            </w:r>
            <w:r w:rsidR="002F2237" w:rsidRPr="00CF2051">
              <w:t>b</w:t>
            </w:r>
            <w:r w:rsidRPr="00CF2051">
              <w:t xml:space="preserve">usiness </w:t>
            </w:r>
            <w:r w:rsidR="002F2237" w:rsidRPr="00CF2051">
              <w:t>s</w:t>
            </w:r>
            <w:r w:rsidRPr="00CF2051">
              <w:t>cenario</w:t>
            </w:r>
          </w:p>
        </w:tc>
        <w:tc>
          <w:tcPr>
            <w:tcW w:w="6770" w:type="dxa"/>
            <w:tcBorders>
              <w:right w:val="nil"/>
            </w:tcBorders>
            <w:shd w:val="clear" w:color="auto" w:fill="auto"/>
            <w:tcMar>
              <w:top w:w="108" w:type="dxa"/>
              <w:bottom w:w="108" w:type="dxa"/>
            </w:tcMar>
            <w:vAlign w:val="center"/>
          </w:tcPr>
          <w:p w:rsidR="008C61E1" w:rsidRPr="00CF2051" w:rsidRDefault="00C803D9" w:rsidP="002315C3">
            <w:pPr>
              <w:pStyle w:val="p"/>
            </w:pPr>
            <w:r w:rsidRPr="00CF2051">
              <w:drawing>
                <wp:inline distT="0" distB="0" distL="0" distR="0">
                  <wp:extent cx="3958425" cy="924320"/>
                  <wp:effectExtent l="0" t="0" r="444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stretch>
                            <a:fillRect/>
                          </a:stretch>
                        </pic:blipFill>
                        <pic:spPr>
                          <a:xfrm>
                            <a:off x="0" y="0"/>
                            <a:ext cx="4007322" cy="935738"/>
                          </a:xfrm>
                          <a:prstGeom prst="rect">
                            <a:avLst/>
                          </a:prstGeom>
                        </pic:spPr>
                      </pic:pic>
                    </a:graphicData>
                  </a:graphic>
                </wp:inline>
              </w:drawing>
            </w:r>
          </w:p>
        </w:tc>
      </w:tr>
      <w:tr w:rsidR="00C5202F" w:rsidRPr="00CF2051" w:rsidTr="00B42938">
        <w:trPr>
          <w:trHeight w:val="814"/>
        </w:trPr>
        <w:tc>
          <w:tcPr>
            <w:tcW w:w="4185" w:type="dxa"/>
            <w:tcBorders>
              <w:left w:val="nil"/>
            </w:tcBorders>
            <w:shd w:val="clear" w:color="auto" w:fill="auto"/>
            <w:tcMar>
              <w:top w:w="108" w:type="dxa"/>
              <w:bottom w:w="108" w:type="dxa"/>
            </w:tcMar>
            <w:vAlign w:val="center"/>
          </w:tcPr>
          <w:p w:rsidR="008C61E1" w:rsidRPr="00CF2051" w:rsidRDefault="00B31A71" w:rsidP="002315C3">
            <w:pPr>
              <w:pStyle w:val="p"/>
              <w:numPr>
                <w:ilvl w:val="0"/>
                <w:numId w:val="22"/>
              </w:numPr>
            </w:pPr>
            <w:r w:rsidRPr="00CF2051">
              <w:t xml:space="preserve">To add </w:t>
            </w:r>
            <w:r w:rsidR="00466B8A" w:rsidRPr="00CF2051">
              <w:t>w</w:t>
            </w:r>
            <w:r w:rsidRPr="00CF2051">
              <w:t>orkflow as a participant, c</w:t>
            </w:r>
            <w:r w:rsidR="008C61E1" w:rsidRPr="00CF2051">
              <w:t xml:space="preserve">lick </w:t>
            </w:r>
            <w:r w:rsidR="008C61E1" w:rsidRPr="00CF2051">
              <w:drawing>
                <wp:inline distT="0" distB="0" distL="0" distR="0" wp14:anchorId="294810FD" wp14:editId="4CC08D01">
                  <wp:extent cx="130629" cy="130629"/>
                  <wp:effectExtent l="0" t="0" r="0" b="0"/>
                  <wp:docPr id="211" name="Picture 12"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131652" cy="131652"/>
                          </a:xfrm>
                          <a:prstGeom prst="rect">
                            <a:avLst/>
                          </a:prstGeom>
                        </pic:spPr>
                      </pic:pic>
                    </a:graphicData>
                  </a:graphic>
                </wp:inline>
              </w:drawing>
            </w:r>
            <w:r w:rsidR="008C61E1" w:rsidRPr="00CF2051">
              <w:t>.</w:t>
            </w:r>
          </w:p>
          <w:p w:rsidR="008C61E1" w:rsidRPr="00CF2051" w:rsidRDefault="008C61E1" w:rsidP="002315C3">
            <w:pPr>
              <w:pStyle w:val="p"/>
            </w:pPr>
          </w:p>
          <w:p w:rsidR="008C61E1" w:rsidRPr="00CF2051" w:rsidRDefault="008C61E1" w:rsidP="002315C3">
            <w:pPr>
              <w:pStyle w:val="p"/>
              <w:numPr>
                <w:ilvl w:val="0"/>
                <w:numId w:val="22"/>
              </w:numPr>
            </w:pPr>
            <w:r w:rsidRPr="00CF2051">
              <w:t xml:space="preserve">Click </w:t>
            </w:r>
            <w:r w:rsidR="00C5202F" w:rsidRPr="00CF2051">
              <w:drawing>
                <wp:inline distT="0" distB="0" distL="0" distR="0" wp14:anchorId="04F89C41" wp14:editId="1CFCF14C">
                  <wp:extent cx="1550670" cy="2206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1567" cy="237825"/>
                          </a:xfrm>
                          <a:prstGeom prst="rect">
                            <a:avLst/>
                          </a:prstGeom>
                        </pic:spPr>
                      </pic:pic>
                    </a:graphicData>
                  </a:graphic>
                </wp:inline>
              </w:drawing>
            </w:r>
          </w:p>
          <w:p w:rsidR="008C61E1" w:rsidRPr="00CF2051" w:rsidRDefault="008C61E1" w:rsidP="002315C3">
            <w:pPr>
              <w:pStyle w:val="p"/>
            </w:pPr>
          </w:p>
        </w:tc>
        <w:tc>
          <w:tcPr>
            <w:tcW w:w="6770" w:type="dxa"/>
            <w:tcBorders>
              <w:right w:val="nil"/>
            </w:tcBorders>
            <w:shd w:val="clear" w:color="auto" w:fill="auto"/>
            <w:tcMar>
              <w:top w:w="108" w:type="dxa"/>
              <w:bottom w:w="108" w:type="dxa"/>
            </w:tcMar>
            <w:vAlign w:val="center"/>
          </w:tcPr>
          <w:p w:rsidR="008C61E1" w:rsidRPr="00CF2051" w:rsidRDefault="00021481" w:rsidP="002315C3">
            <w:pPr>
              <w:pStyle w:val="p"/>
            </w:pPr>
            <w:r w:rsidRPr="00CF2051">
              <w:drawing>
                <wp:inline distT="0" distB="0" distL="0" distR="0">
                  <wp:extent cx="2651694" cy="1594599"/>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stretch>
                            <a:fillRect/>
                          </a:stretch>
                        </pic:blipFill>
                        <pic:spPr>
                          <a:xfrm>
                            <a:off x="0" y="0"/>
                            <a:ext cx="2684233" cy="1614166"/>
                          </a:xfrm>
                          <a:prstGeom prst="rect">
                            <a:avLst/>
                          </a:prstGeom>
                        </pic:spPr>
                      </pic:pic>
                    </a:graphicData>
                  </a:graphic>
                </wp:inline>
              </w:drawing>
            </w:r>
          </w:p>
        </w:tc>
      </w:tr>
      <w:tr w:rsidR="00C5202F" w:rsidRPr="00CF2051" w:rsidTr="00B42938">
        <w:trPr>
          <w:trHeight w:val="814"/>
        </w:trPr>
        <w:tc>
          <w:tcPr>
            <w:tcW w:w="4185" w:type="dxa"/>
            <w:tcBorders>
              <w:left w:val="nil"/>
            </w:tcBorders>
            <w:shd w:val="clear" w:color="auto" w:fill="auto"/>
            <w:tcMar>
              <w:top w:w="108" w:type="dxa"/>
              <w:bottom w:w="108" w:type="dxa"/>
            </w:tcMar>
            <w:vAlign w:val="center"/>
          </w:tcPr>
          <w:p w:rsidR="008C61E1" w:rsidRPr="00CF2051" w:rsidRDefault="005B5E0E" w:rsidP="002315C3">
            <w:pPr>
              <w:pStyle w:val="p"/>
              <w:numPr>
                <w:ilvl w:val="0"/>
                <w:numId w:val="22"/>
              </w:numPr>
            </w:pPr>
            <w:r w:rsidRPr="00CF2051">
              <w:lastRenderedPageBreak/>
              <w:t>A</w:t>
            </w:r>
            <w:r w:rsidR="008C61E1" w:rsidRPr="00CF2051">
              <w:t xml:space="preserve">ll </w:t>
            </w:r>
            <w:r w:rsidRPr="00CF2051">
              <w:t>SAP Cloud Platform W</w:t>
            </w:r>
            <w:r w:rsidR="008C61E1" w:rsidRPr="00CF2051">
              <w:t xml:space="preserve">orkflows deployed </w:t>
            </w:r>
            <w:r w:rsidRPr="00CF2051">
              <w:t>in</w:t>
            </w:r>
            <w:r w:rsidR="008C61E1" w:rsidRPr="00CF2051">
              <w:t xml:space="preserve"> your tenant will </w:t>
            </w:r>
            <w:r w:rsidRPr="00CF2051">
              <w:t>be shown</w:t>
            </w:r>
            <w:r w:rsidR="008C61E1" w:rsidRPr="00CF2051">
              <w:t xml:space="preserve">. </w:t>
            </w:r>
            <w:r w:rsidRPr="00CF2051">
              <w:t xml:space="preserve">Type the name of the workflow you created and click </w:t>
            </w:r>
            <w:r w:rsidRPr="00CF2051">
              <w:drawing>
                <wp:inline distT="0" distB="0" distL="0" distR="0" wp14:anchorId="30C12CBE" wp14:editId="7DDE4F89">
                  <wp:extent cx="274320" cy="179070"/>
                  <wp:effectExtent l="0" t="0" r="5080" b="0"/>
                  <wp:docPr id="207" name="Picture 16" descr="fieldicon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284987" cy="186033"/>
                          </a:xfrm>
                          <a:prstGeom prst="rect">
                            <a:avLst/>
                          </a:prstGeom>
                        </pic:spPr>
                      </pic:pic>
                    </a:graphicData>
                  </a:graphic>
                </wp:inline>
              </w:drawing>
            </w:r>
            <w:r w:rsidRPr="00CF2051">
              <w:t xml:space="preserve"> to s</w:t>
            </w:r>
            <w:r w:rsidR="008C61E1" w:rsidRPr="00CF2051">
              <w:t>earch</w:t>
            </w:r>
            <w:r w:rsidRPr="00CF2051">
              <w:t>.</w:t>
            </w:r>
          </w:p>
          <w:p w:rsidR="00994B82" w:rsidRPr="00CF2051" w:rsidRDefault="00994B82" w:rsidP="002315C3">
            <w:pPr>
              <w:pStyle w:val="p"/>
            </w:pPr>
          </w:p>
        </w:tc>
        <w:tc>
          <w:tcPr>
            <w:tcW w:w="6770" w:type="dxa"/>
            <w:tcBorders>
              <w:right w:val="nil"/>
            </w:tcBorders>
            <w:shd w:val="clear" w:color="auto" w:fill="auto"/>
            <w:tcMar>
              <w:top w:w="108" w:type="dxa"/>
              <w:bottom w:w="108" w:type="dxa"/>
            </w:tcMar>
            <w:vAlign w:val="center"/>
          </w:tcPr>
          <w:p w:rsidR="008C61E1" w:rsidRPr="00CF2051" w:rsidRDefault="008C61E1" w:rsidP="002315C3">
            <w:pPr>
              <w:pStyle w:val="p"/>
            </w:pPr>
            <w:r w:rsidRPr="00CF2051">
              <w:drawing>
                <wp:inline distT="0" distB="0" distL="0" distR="0" wp14:anchorId="445DFB67" wp14:editId="648283A5">
                  <wp:extent cx="2424900" cy="1770718"/>
                  <wp:effectExtent l="0" t="0" r="1270" b="0"/>
                  <wp:docPr id="206" name="Picture 17" descr="imb__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2466581" cy="1801154"/>
                          </a:xfrm>
                          <a:prstGeom prst="rect">
                            <a:avLst/>
                          </a:prstGeom>
                        </pic:spPr>
                      </pic:pic>
                    </a:graphicData>
                  </a:graphic>
                </wp:inline>
              </w:drawing>
            </w:r>
          </w:p>
        </w:tc>
      </w:tr>
      <w:tr w:rsidR="00C5202F" w:rsidRPr="00CF2051" w:rsidTr="00B42938">
        <w:trPr>
          <w:trHeight w:val="814"/>
        </w:trPr>
        <w:tc>
          <w:tcPr>
            <w:tcW w:w="4185" w:type="dxa"/>
            <w:tcBorders>
              <w:left w:val="nil"/>
              <w:bottom w:val="nil"/>
            </w:tcBorders>
            <w:shd w:val="clear" w:color="auto" w:fill="auto"/>
            <w:tcMar>
              <w:top w:w="108" w:type="dxa"/>
              <w:bottom w:w="108" w:type="dxa"/>
            </w:tcMar>
            <w:vAlign w:val="center"/>
          </w:tcPr>
          <w:p w:rsidR="008C61E1" w:rsidRPr="00CF2051" w:rsidRDefault="008C61E1" w:rsidP="002315C3">
            <w:pPr>
              <w:pStyle w:val="p"/>
              <w:numPr>
                <w:ilvl w:val="0"/>
                <w:numId w:val="22"/>
              </w:numPr>
            </w:pPr>
            <w:r w:rsidRPr="00CF2051">
              <w:t xml:space="preserve">Click </w:t>
            </w:r>
            <w:r w:rsidRPr="00CF2051">
              <w:drawing>
                <wp:inline distT="0" distB="0" distL="0" distR="0" wp14:anchorId="244FE5C7" wp14:editId="282ECE73">
                  <wp:extent cx="322316" cy="190219"/>
                  <wp:effectExtent l="0" t="0" r="0" b="635"/>
                  <wp:docPr id="205" name="Picture 18"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334104" cy="197176"/>
                          </a:xfrm>
                          <a:prstGeom prst="rect">
                            <a:avLst/>
                          </a:prstGeom>
                        </pic:spPr>
                      </pic:pic>
                    </a:graphicData>
                  </a:graphic>
                </wp:inline>
              </w:drawing>
            </w:r>
            <w:r w:rsidRPr="00CF2051">
              <w:t>.</w:t>
            </w:r>
          </w:p>
          <w:p w:rsidR="008C61E1" w:rsidRPr="00CF2051" w:rsidRDefault="008C61E1" w:rsidP="002315C3">
            <w:pPr>
              <w:pStyle w:val="p"/>
            </w:pPr>
          </w:p>
          <w:p w:rsidR="008C61E1" w:rsidRPr="00CF2051" w:rsidRDefault="008C61E1" w:rsidP="002315C3">
            <w:pPr>
              <w:pStyle w:val="p"/>
            </w:pPr>
          </w:p>
        </w:tc>
        <w:tc>
          <w:tcPr>
            <w:tcW w:w="6770" w:type="dxa"/>
            <w:tcBorders>
              <w:bottom w:val="nil"/>
              <w:right w:val="nil"/>
            </w:tcBorders>
            <w:shd w:val="clear" w:color="auto" w:fill="auto"/>
            <w:tcMar>
              <w:top w:w="108" w:type="dxa"/>
              <w:bottom w:w="108" w:type="dxa"/>
            </w:tcMar>
            <w:vAlign w:val="center"/>
          </w:tcPr>
          <w:p w:rsidR="008C61E1" w:rsidRPr="00CF2051" w:rsidRDefault="008C61E1" w:rsidP="002315C3">
            <w:pPr>
              <w:pStyle w:val="p"/>
            </w:pPr>
            <w:r w:rsidRPr="00CF2051">
              <w:drawing>
                <wp:inline distT="0" distB="0" distL="0" distR="0" wp14:anchorId="26B2CC60" wp14:editId="34573400">
                  <wp:extent cx="1731233" cy="1615045"/>
                  <wp:effectExtent l="0" t="0" r="0" b="0"/>
                  <wp:docPr id="19" name="Picture 19" descr="imb__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1750066" cy="1632614"/>
                          </a:xfrm>
                          <a:prstGeom prst="rect">
                            <a:avLst/>
                          </a:prstGeom>
                        </pic:spPr>
                      </pic:pic>
                    </a:graphicData>
                  </a:graphic>
                </wp:inline>
              </w:drawing>
            </w:r>
          </w:p>
        </w:tc>
      </w:tr>
    </w:tbl>
    <w:p w:rsidR="00627D96" w:rsidRPr="00CF2051" w:rsidRDefault="00627D96" w:rsidP="00627D96">
      <w:pPr>
        <w:pStyle w:val="Heading1"/>
        <w:rPr>
          <w:rFonts w:cs="Arial"/>
          <w:szCs w:val="20"/>
          <w:lang w:val="en-US"/>
        </w:rPr>
      </w:pPr>
      <w:bookmarkStart w:id="4" w:name="_Toc40694364"/>
      <w:bookmarkStart w:id="5" w:name="_Toc40713355"/>
      <w:bookmarkStart w:id="6" w:name="_Toc52668186"/>
      <w:r w:rsidRPr="00CF2051">
        <w:rPr>
          <w:rFonts w:cs="Arial"/>
          <w:szCs w:val="20"/>
          <w:lang w:val="en-US"/>
        </w:rPr>
        <w:t>Change Context Variable</w:t>
      </w:r>
      <w:bookmarkEnd w:id="4"/>
      <w:r w:rsidRPr="00CF2051">
        <w:rPr>
          <w:rFonts w:cs="Arial"/>
          <w:szCs w:val="20"/>
          <w:lang w:val="en-US"/>
        </w:rPr>
        <w:t xml:space="preserve"> Data Types</w:t>
      </w:r>
      <w:bookmarkEnd w:id="5"/>
      <w:bookmarkEnd w:id="6"/>
    </w:p>
    <w:tbl>
      <w:tblPr>
        <w:tblW w:w="10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6440"/>
      </w:tblGrid>
      <w:tr w:rsidR="00E0727F" w:rsidRPr="00CF2051" w:rsidTr="00B42938">
        <w:trPr>
          <w:trHeight w:val="583"/>
          <w:tblHeader/>
        </w:trPr>
        <w:tc>
          <w:tcPr>
            <w:tcW w:w="4253"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rsidR="00E0727F" w:rsidRPr="00CF2051" w:rsidRDefault="00E0727F" w:rsidP="00084B17">
            <w:pPr>
              <w:pStyle w:val="TableHeadline"/>
              <w:rPr>
                <w:rFonts w:cs="Arial"/>
                <w:szCs w:val="20"/>
              </w:rPr>
            </w:pPr>
            <w:r w:rsidRPr="00CF2051">
              <w:rPr>
                <w:rFonts w:cs="Arial"/>
                <w:szCs w:val="20"/>
              </w:rPr>
              <w:t>Explanation</w:t>
            </w:r>
          </w:p>
        </w:tc>
        <w:tc>
          <w:tcPr>
            <w:tcW w:w="6440"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rsidR="00E0727F" w:rsidRPr="00CF2051" w:rsidRDefault="00E0727F" w:rsidP="00084B17">
            <w:pPr>
              <w:pStyle w:val="TableHeadline"/>
              <w:rPr>
                <w:rFonts w:cs="Arial"/>
                <w:szCs w:val="20"/>
              </w:rPr>
            </w:pPr>
            <w:r w:rsidRPr="00CF2051">
              <w:rPr>
                <w:rFonts w:cs="Arial"/>
                <w:szCs w:val="20"/>
              </w:rPr>
              <w:t>Screenshot</w:t>
            </w:r>
          </w:p>
        </w:tc>
      </w:tr>
      <w:tr w:rsidR="004A7E0B" w:rsidRPr="00CF2051" w:rsidTr="00B42938">
        <w:trPr>
          <w:trHeight w:val="3513"/>
        </w:trPr>
        <w:tc>
          <w:tcPr>
            <w:tcW w:w="4253" w:type="dxa"/>
            <w:tcBorders>
              <w:top w:val="single" w:sz="18" w:space="0" w:color="auto"/>
              <w:left w:val="nil"/>
              <w:bottom w:val="single" w:sz="4" w:space="0" w:color="auto"/>
            </w:tcBorders>
            <w:shd w:val="clear" w:color="auto" w:fill="auto"/>
            <w:tcMar>
              <w:top w:w="108" w:type="dxa"/>
              <w:bottom w:w="108" w:type="dxa"/>
            </w:tcMar>
            <w:vAlign w:val="center"/>
          </w:tcPr>
          <w:p w:rsidR="004A7E0B" w:rsidRPr="00CF2051" w:rsidRDefault="00F50DF3" w:rsidP="002315C3">
            <w:pPr>
              <w:pStyle w:val="p"/>
            </w:pPr>
            <w:r w:rsidRPr="00CF2051">
              <w:t xml:space="preserve">Note: </w:t>
            </w:r>
            <w:r w:rsidR="004A7E0B" w:rsidRPr="00CF2051">
              <w:t xml:space="preserve">By default, the context variables from the workflow will be of type 'String'.We will now </w:t>
            </w:r>
            <w:r w:rsidR="008462D4" w:rsidRPr="00CF2051">
              <w:t>change the data-type</w:t>
            </w:r>
            <w:r w:rsidR="004A7E0B" w:rsidRPr="00CF2051">
              <w:t xml:space="preserve"> of </w:t>
            </w:r>
            <w:r w:rsidR="008462D4" w:rsidRPr="00CF2051">
              <w:t xml:space="preserve">few context attributes </w:t>
            </w:r>
            <w:r w:rsidR="004A7E0B" w:rsidRPr="00CF2051">
              <w:t>in order to use them in the performance indicators.</w:t>
            </w:r>
          </w:p>
          <w:p w:rsidR="004A7E0B" w:rsidRPr="00CF2051" w:rsidRDefault="004A7E0B" w:rsidP="002315C3">
            <w:pPr>
              <w:pStyle w:val="p"/>
            </w:pPr>
          </w:p>
          <w:p w:rsidR="004A7E0B" w:rsidRPr="00CF2051" w:rsidRDefault="004A7E0B" w:rsidP="002315C3">
            <w:pPr>
              <w:pStyle w:val="p"/>
              <w:numPr>
                <w:ilvl w:val="0"/>
                <w:numId w:val="22"/>
              </w:numPr>
            </w:pPr>
            <w:r w:rsidRPr="00CF2051">
              <w:t xml:space="preserve">Select the attribute </w:t>
            </w:r>
            <w:r w:rsidRPr="00CF2051">
              <w:rPr>
                <w:b/>
                <w:bCs/>
              </w:rPr>
              <w:t>'ROI'</w:t>
            </w:r>
            <w:r w:rsidRPr="00CF2051">
              <w:t xml:space="preserve"> and click </w:t>
            </w:r>
            <w:r w:rsidRPr="00CF2051">
              <w:drawing>
                <wp:inline distT="0" distB="0" distL="0" distR="0" wp14:anchorId="687BA551" wp14:editId="6A82112E">
                  <wp:extent cx="95250" cy="95250"/>
                  <wp:effectExtent l="0" t="0" r="0" b="0"/>
                  <wp:docPr id="21" name="Picture 21"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95250" cy="95250"/>
                          </a:xfrm>
                          <a:prstGeom prst="rect">
                            <a:avLst/>
                          </a:prstGeom>
                        </pic:spPr>
                      </pic:pic>
                    </a:graphicData>
                  </a:graphic>
                </wp:inline>
              </w:drawing>
            </w:r>
            <w:r w:rsidRPr="00CF2051">
              <w:t>.</w:t>
            </w:r>
          </w:p>
          <w:p w:rsidR="004A7E0B" w:rsidRPr="00CF2051" w:rsidRDefault="004A7E0B" w:rsidP="002315C3">
            <w:pPr>
              <w:pStyle w:val="p"/>
            </w:pPr>
          </w:p>
        </w:tc>
        <w:tc>
          <w:tcPr>
            <w:tcW w:w="6440" w:type="dxa"/>
            <w:tcBorders>
              <w:top w:val="single" w:sz="18" w:space="0" w:color="auto"/>
              <w:bottom w:val="single" w:sz="4" w:space="0" w:color="auto"/>
              <w:right w:val="nil"/>
            </w:tcBorders>
            <w:shd w:val="clear" w:color="auto" w:fill="auto"/>
            <w:tcMar>
              <w:top w:w="108" w:type="dxa"/>
              <w:bottom w:w="108" w:type="dxa"/>
            </w:tcMar>
            <w:vAlign w:val="center"/>
          </w:tcPr>
          <w:p w:rsidR="004A7E0B" w:rsidRPr="00CF2051" w:rsidRDefault="004A7E0B" w:rsidP="002315C3">
            <w:pPr>
              <w:pStyle w:val="p"/>
            </w:pPr>
            <w:r w:rsidRPr="00CF2051">
              <w:drawing>
                <wp:inline distT="0" distB="0" distL="0" distR="0" wp14:anchorId="1AD9FC1D" wp14:editId="37A99550">
                  <wp:extent cx="3749040" cy="1748790"/>
                  <wp:effectExtent l="0" t="0" r="0" b="0"/>
                  <wp:docPr id="22" name="Picture 22" descr="imb__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3749040" cy="1748790"/>
                          </a:xfrm>
                          <a:prstGeom prst="rect">
                            <a:avLst/>
                          </a:prstGeom>
                        </pic:spPr>
                      </pic:pic>
                    </a:graphicData>
                  </a:graphic>
                </wp:inline>
              </w:drawing>
            </w:r>
          </w:p>
        </w:tc>
      </w:tr>
      <w:tr w:rsidR="004A7E0B" w:rsidRPr="00CF2051" w:rsidTr="00B42938">
        <w:trPr>
          <w:trHeight w:val="511"/>
        </w:trPr>
        <w:tc>
          <w:tcPr>
            <w:tcW w:w="4253" w:type="dxa"/>
            <w:vMerge w:val="restart"/>
            <w:tcBorders>
              <w:left w:val="nil"/>
              <w:bottom w:val="nil"/>
            </w:tcBorders>
            <w:shd w:val="clear" w:color="auto" w:fill="auto"/>
            <w:tcMar>
              <w:top w:w="108" w:type="dxa"/>
              <w:bottom w:w="108" w:type="dxa"/>
            </w:tcMar>
            <w:vAlign w:val="center"/>
          </w:tcPr>
          <w:p w:rsidR="004A7E0B" w:rsidRPr="00CF2051" w:rsidRDefault="004A7E0B" w:rsidP="002315C3">
            <w:pPr>
              <w:pStyle w:val="p"/>
              <w:numPr>
                <w:ilvl w:val="0"/>
                <w:numId w:val="22"/>
              </w:numPr>
            </w:pPr>
            <w:r w:rsidRPr="00CF2051">
              <w:t xml:space="preserve">Click </w:t>
            </w:r>
            <w:r w:rsidRPr="00CF2051">
              <w:drawing>
                <wp:inline distT="0" distB="0" distL="0" distR="0" wp14:anchorId="78D59B2D" wp14:editId="35AF18CA">
                  <wp:extent cx="95250" cy="95250"/>
                  <wp:effectExtent l="0" t="0" r="0" b="0"/>
                  <wp:docPr id="23" name="Picture 23"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95250" cy="95250"/>
                          </a:xfrm>
                          <a:prstGeom prst="rect">
                            <a:avLst/>
                          </a:prstGeom>
                        </pic:spPr>
                      </pic:pic>
                    </a:graphicData>
                  </a:graphic>
                </wp:inline>
              </w:drawing>
            </w:r>
            <w:r w:rsidRPr="00CF2051">
              <w:t xml:space="preserve">drop down for the </w:t>
            </w:r>
            <w:r w:rsidRPr="00CF2051">
              <w:rPr>
                <w:b/>
                <w:bCs/>
              </w:rPr>
              <w:t>Data Type</w:t>
            </w:r>
            <w:bookmarkStart w:id="7" w:name="TS_F038B2167C21438D983FF3D7AFC13CB6"/>
            <w:bookmarkEnd w:id="7"/>
            <w:r w:rsidR="00B32844" w:rsidRPr="00CF2051">
              <w:rPr>
                <w:b/>
                <w:bCs/>
              </w:rPr>
              <w:t>.</w:t>
            </w:r>
          </w:p>
          <w:p w:rsidR="004A7E0B" w:rsidRPr="00CF2051" w:rsidRDefault="004A7E0B" w:rsidP="002315C3">
            <w:pPr>
              <w:pStyle w:val="p"/>
            </w:pPr>
          </w:p>
          <w:p w:rsidR="004A7E0B" w:rsidRPr="00CF2051" w:rsidRDefault="004A7E0B" w:rsidP="002315C3">
            <w:pPr>
              <w:pStyle w:val="p"/>
              <w:numPr>
                <w:ilvl w:val="0"/>
                <w:numId w:val="22"/>
              </w:numPr>
            </w:pPr>
            <w:r w:rsidRPr="00CF2051">
              <w:lastRenderedPageBreak/>
              <w:t xml:space="preserve">Select </w:t>
            </w:r>
            <w:r w:rsidRPr="00CF2051">
              <w:rPr>
                <w:b/>
                <w:bCs/>
              </w:rPr>
              <w:t>Double</w:t>
            </w:r>
            <w:r w:rsidRPr="00CF2051">
              <w:t xml:space="preserve"> from the drop down.</w:t>
            </w:r>
            <w:r w:rsidR="00B32844" w:rsidRPr="00CF2051">
              <w:br/>
            </w:r>
          </w:p>
          <w:p w:rsidR="004A7E0B" w:rsidRPr="00CF2051" w:rsidRDefault="004A7E0B" w:rsidP="002315C3">
            <w:pPr>
              <w:pStyle w:val="p"/>
              <w:numPr>
                <w:ilvl w:val="0"/>
                <w:numId w:val="22"/>
              </w:numPr>
            </w:pPr>
            <w:r w:rsidRPr="00CF2051">
              <w:t xml:space="preserve">Click </w:t>
            </w:r>
            <w:r w:rsidRPr="00CF2051">
              <w:drawing>
                <wp:inline distT="0" distB="0" distL="0" distR="0" wp14:anchorId="785C9B5C" wp14:editId="13C117E1">
                  <wp:extent cx="179070" cy="95250"/>
                  <wp:effectExtent l="0" t="0" r="0" b="0"/>
                  <wp:docPr id="25" name="Picture 2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179070" cy="95250"/>
                          </a:xfrm>
                          <a:prstGeom prst="rect">
                            <a:avLst/>
                          </a:prstGeom>
                        </pic:spPr>
                      </pic:pic>
                    </a:graphicData>
                  </a:graphic>
                </wp:inline>
              </w:drawing>
            </w:r>
            <w:r w:rsidRPr="00CF2051">
              <w:t>.</w:t>
            </w:r>
            <w:bookmarkStart w:id="8" w:name="TS_619F55011691460793CDE9BA3ECEDD70"/>
            <w:bookmarkEnd w:id="8"/>
          </w:p>
          <w:p w:rsidR="004A7E0B" w:rsidRPr="00CF2051" w:rsidRDefault="004A7E0B" w:rsidP="00A107DA">
            <w:pPr>
              <w:pStyle w:val="99Copyright0"/>
              <w:tabs>
                <w:tab w:val="left" w:pos="314"/>
              </w:tabs>
              <w:ind w:left="314"/>
              <w:rPr>
                <w:rFonts w:ascii="Arial" w:hAnsi="Arial" w:cs="Arial"/>
                <w:sz w:val="20"/>
                <w:szCs w:val="20"/>
              </w:rPr>
            </w:pPr>
          </w:p>
        </w:tc>
        <w:tc>
          <w:tcPr>
            <w:tcW w:w="6440" w:type="dxa"/>
            <w:vMerge w:val="restart"/>
            <w:tcBorders>
              <w:bottom w:val="nil"/>
              <w:right w:val="nil"/>
            </w:tcBorders>
            <w:shd w:val="clear" w:color="auto" w:fill="auto"/>
            <w:tcMar>
              <w:top w:w="108" w:type="dxa"/>
              <w:bottom w:w="108" w:type="dxa"/>
            </w:tcMar>
            <w:vAlign w:val="center"/>
          </w:tcPr>
          <w:p w:rsidR="004A7E0B" w:rsidRPr="00CF2051" w:rsidRDefault="004A7E0B" w:rsidP="004A7E0B">
            <w:pPr>
              <w:pStyle w:val="99Copyright0"/>
              <w:rPr>
                <w:rFonts w:ascii="Arial" w:hAnsi="Arial" w:cs="Arial"/>
                <w:sz w:val="20"/>
                <w:szCs w:val="20"/>
              </w:rPr>
            </w:pPr>
            <w:r w:rsidRPr="00CF2051">
              <w:rPr>
                <w:rFonts w:ascii="Arial" w:hAnsi="Arial" w:cs="Arial"/>
                <w:noProof/>
                <w:sz w:val="20"/>
                <w:szCs w:val="20"/>
              </w:rPr>
              <w:lastRenderedPageBreak/>
              <w:drawing>
                <wp:inline distT="0" distB="0" distL="0" distR="0" wp14:anchorId="1956D893" wp14:editId="33BF350D">
                  <wp:extent cx="2341814" cy="2575043"/>
                  <wp:effectExtent l="0" t="0" r="0" b="3175"/>
                  <wp:docPr id="24" name="Picture 24" descr="imb__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2345547" cy="2579148"/>
                          </a:xfrm>
                          <a:prstGeom prst="rect">
                            <a:avLst/>
                          </a:prstGeom>
                        </pic:spPr>
                      </pic:pic>
                    </a:graphicData>
                  </a:graphic>
                </wp:inline>
              </w:drawing>
            </w:r>
          </w:p>
          <w:p w:rsidR="004A7E0B" w:rsidRPr="00CF2051" w:rsidRDefault="004A7E0B" w:rsidP="004A7E0B">
            <w:pPr>
              <w:pStyle w:val="99Copyright0"/>
              <w:rPr>
                <w:rFonts w:ascii="Arial" w:hAnsi="Arial" w:cs="Arial"/>
                <w:sz w:val="20"/>
                <w:szCs w:val="20"/>
              </w:rPr>
            </w:pPr>
            <w:r w:rsidRPr="00CF2051">
              <w:rPr>
                <w:rFonts w:ascii="Arial" w:hAnsi="Arial" w:cs="Arial"/>
                <w:noProof/>
                <w:sz w:val="20"/>
                <w:szCs w:val="20"/>
              </w:rPr>
              <w:drawing>
                <wp:inline distT="0" distB="0" distL="0" distR="0" wp14:anchorId="16E5AFD7" wp14:editId="04977B70">
                  <wp:extent cx="2325683" cy="1976595"/>
                  <wp:effectExtent l="0" t="0" r="0" b="5080"/>
                  <wp:docPr id="26" name="Picture 26" descr="imb_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2329852" cy="1980138"/>
                          </a:xfrm>
                          <a:prstGeom prst="rect">
                            <a:avLst/>
                          </a:prstGeom>
                        </pic:spPr>
                      </pic:pic>
                    </a:graphicData>
                  </a:graphic>
                </wp:inline>
              </w:drawing>
            </w:r>
          </w:p>
        </w:tc>
      </w:tr>
      <w:tr w:rsidR="004A7E0B" w:rsidRPr="00CF2051" w:rsidTr="00B42938">
        <w:trPr>
          <w:trHeight w:val="230"/>
        </w:trPr>
        <w:tc>
          <w:tcPr>
            <w:tcW w:w="4253" w:type="dxa"/>
            <w:vMerge/>
            <w:tcBorders>
              <w:left w:val="nil"/>
              <w:bottom w:val="nil"/>
            </w:tcBorders>
            <w:shd w:val="clear" w:color="auto" w:fill="auto"/>
            <w:tcMar>
              <w:top w:w="108" w:type="dxa"/>
              <w:bottom w:w="108" w:type="dxa"/>
            </w:tcMar>
            <w:vAlign w:val="center"/>
          </w:tcPr>
          <w:p w:rsidR="004A7E0B" w:rsidRPr="00CF2051" w:rsidRDefault="004A7E0B" w:rsidP="00323075">
            <w:pPr>
              <w:pStyle w:val="TableText"/>
              <w:numPr>
                <w:ilvl w:val="0"/>
                <w:numId w:val="22"/>
              </w:numPr>
              <w:tabs>
                <w:tab w:val="left" w:pos="314"/>
              </w:tabs>
              <w:ind w:left="314"/>
              <w:rPr>
                <w:rFonts w:cs="Arial"/>
                <w:sz w:val="20"/>
                <w:szCs w:val="20"/>
              </w:rPr>
            </w:pPr>
          </w:p>
        </w:tc>
        <w:tc>
          <w:tcPr>
            <w:tcW w:w="6440" w:type="dxa"/>
            <w:vMerge/>
            <w:tcBorders>
              <w:bottom w:val="nil"/>
              <w:right w:val="nil"/>
            </w:tcBorders>
            <w:shd w:val="clear" w:color="auto" w:fill="auto"/>
            <w:tcMar>
              <w:top w:w="108" w:type="dxa"/>
              <w:bottom w:w="108" w:type="dxa"/>
            </w:tcMar>
            <w:vAlign w:val="center"/>
          </w:tcPr>
          <w:p w:rsidR="004A7E0B" w:rsidRPr="00CF2051" w:rsidRDefault="004A7E0B" w:rsidP="004A7E0B">
            <w:pPr>
              <w:pStyle w:val="TableBullet"/>
              <w:numPr>
                <w:ilvl w:val="0"/>
                <w:numId w:val="2"/>
              </w:numPr>
              <w:tabs>
                <w:tab w:val="clear" w:pos="284"/>
                <w:tab w:val="clear" w:pos="567"/>
                <w:tab w:val="clear" w:pos="851"/>
              </w:tabs>
              <w:ind w:left="170" w:hanging="170"/>
              <w:rPr>
                <w:rFonts w:cs="Arial"/>
                <w:sz w:val="20"/>
              </w:rPr>
            </w:pPr>
          </w:p>
        </w:tc>
      </w:tr>
      <w:tr w:rsidR="004A7E0B" w:rsidRPr="00CF2051" w:rsidTr="00B42938">
        <w:trPr>
          <w:trHeight w:val="814"/>
        </w:trPr>
        <w:tc>
          <w:tcPr>
            <w:tcW w:w="4253" w:type="dxa"/>
            <w:tcBorders>
              <w:left w:val="nil"/>
            </w:tcBorders>
            <w:shd w:val="clear" w:color="auto" w:fill="auto"/>
            <w:tcMar>
              <w:top w:w="108" w:type="dxa"/>
              <w:bottom w:w="108" w:type="dxa"/>
            </w:tcMar>
            <w:vAlign w:val="center"/>
          </w:tcPr>
          <w:p w:rsidR="004A7E0B" w:rsidRPr="00CF2051" w:rsidRDefault="003D6995" w:rsidP="002315C3">
            <w:pPr>
              <w:pStyle w:val="p"/>
              <w:numPr>
                <w:ilvl w:val="0"/>
                <w:numId w:val="26"/>
              </w:numPr>
            </w:pPr>
            <w:bookmarkStart w:id="9" w:name="TS_1F4EBFC2496D47079AE4D32C3D597142"/>
            <w:bookmarkEnd w:id="9"/>
            <w:r w:rsidRPr="00CF2051">
              <w:t>Similarly</w:t>
            </w:r>
            <w:r w:rsidR="004A7E0B" w:rsidRPr="00CF2051">
              <w:t xml:space="preserve">, select the context variable </w:t>
            </w:r>
            <w:r w:rsidR="004A7E0B" w:rsidRPr="00CF2051">
              <w:rPr>
                <w:b/>
                <w:bCs/>
              </w:rPr>
              <w:t>CAPEX</w:t>
            </w:r>
            <w:r w:rsidR="00916A2D">
              <w:rPr>
                <w:b/>
                <w:bCs/>
              </w:rPr>
              <w:t xml:space="preserve"> </w:t>
            </w:r>
            <w:r w:rsidR="004A7E0B" w:rsidRPr="00CF2051">
              <w:t xml:space="preserve">and set the </w:t>
            </w:r>
            <w:r w:rsidR="004A7E0B" w:rsidRPr="00916A2D">
              <w:rPr>
                <w:b/>
                <w:bCs/>
              </w:rPr>
              <w:t>Data Type</w:t>
            </w:r>
            <w:r w:rsidR="004A7E0B" w:rsidRPr="00CF2051">
              <w:t xml:space="preserve"> to </w:t>
            </w:r>
            <w:r w:rsidR="004A7E0B" w:rsidRPr="00916A2D">
              <w:rPr>
                <w:b/>
                <w:bCs/>
              </w:rPr>
              <w:t>Double</w:t>
            </w:r>
            <w:r w:rsidR="002C1164">
              <w:t>.</w:t>
            </w:r>
          </w:p>
          <w:p w:rsidR="004A7E0B" w:rsidRPr="00CF2051" w:rsidRDefault="004A7E0B" w:rsidP="002315C3">
            <w:pPr>
              <w:pStyle w:val="p"/>
            </w:pPr>
          </w:p>
        </w:tc>
        <w:tc>
          <w:tcPr>
            <w:tcW w:w="6440" w:type="dxa"/>
            <w:tcBorders>
              <w:right w:val="nil"/>
            </w:tcBorders>
            <w:shd w:val="clear" w:color="auto" w:fill="auto"/>
            <w:tcMar>
              <w:top w:w="108" w:type="dxa"/>
              <w:bottom w:w="108" w:type="dxa"/>
            </w:tcMar>
            <w:vAlign w:val="center"/>
          </w:tcPr>
          <w:p w:rsidR="004A7E0B" w:rsidRPr="00CF2051" w:rsidRDefault="004A7E0B" w:rsidP="002315C3">
            <w:pPr>
              <w:pStyle w:val="p"/>
            </w:pPr>
            <w:r w:rsidRPr="00CF2051">
              <w:drawing>
                <wp:inline distT="0" distB="0" distL="0" distR="0" wp14:anchorId="52AD43D8" wp14:editId="5C1096E0">
                  <wp:extent cx="2424941" cy="2075000"/>
                  <wp:effectExtent l="0" t="0" r="1270" b="0"/>
                  <wp:docPr id="14" name="Picture 14" descr="imb__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2430517" cy="2079771"/>
                          </a:xfrm>
                          <a:prstGeom prst="rect">
                            <a:avLst/>
                          </a:prstGeom>
                        </pic:spPr>
                      </pic:pic>
                    </a:graphicData>
                  </a:graphic>
                </wp:inline>
              </w:drawing>
            </w:r>
          </w:p>
        </w:tc>
      </w:tr>
      <w:tr w:rsidR="004A7E0B" w:rsidRPr="00CF2051" w:rsidTr="00B42938">
        <w:trPr>
          <w:trHeight w:val="814"/>
        </w:trPr>
        <w:tc>
          <w:tcPr>
            <w:tcW w:w="4253" w:type="dxa"/>
            <w:tcBorders>
              <w:left w:val="nil"/>
            </w:tcBorders>
            <w:shd w:val="clear" w:color="auto" w:fill="auto"/>
            <w:tcMar>
              <w:top w:w="108" w:type="dxa"/>
              <w:bottom w:w="108" w:type="dxa"/>
            </w:tcMar>
            <w:vAlign w:val="center"/>
          </w:tcPr>
          <w:p w:rsidR="004A7E0B" w:rsidRPr="00CF2051" w:rsidRDefault="00916A2D" w:rsidP="002315C3">
            <w:pPr>
              <w:pStyle w:val="p"/>
              <w:numPr>
                <w:ilvl w:val="0"/>
                <w:numId w:val="26"/>
              </w:numPr>
            </w:pPr>
            <w:bookmarkStart w:id="10" w:name="TS_53779784820D4F408BA0FC1745AF543B"/>
            <w:bookmarkEnd w:id="10"/>
            <w:r>
              <w:lastRenderedPageBreak/>
              <w:t>F</w:t>
            </w:r>
            <w:r w:rsidR="004A7E0B" w:rsidRPr="00CF2051">
              <w:t>inally</w:t>
            </w:r>
            <w:r>
              <w:t xml:space="preserve"> </w:t>
            </w:r>
            <w:r w:rsidR="004A7E0B" w:rsidRPr="00CF2051">
              <w:t>select the context variable</w:t>
            </w:r>
            <w:r>
              <w:t xml:space="preserve"> with name</w:t>
            </w:r>
            <w:r w:rsidR="004A7E0B" w:rsidRPr="00CF2051">
              <w:t xml:space="preserve"> </w:t>
            </w:r>
            <w:r w:rsidR="004A7E0B" w:rsidRPr="00CF2051">
              <w:rPr>
                <w:b/>
                <w:bCs/>
              </w:rPr>
              <w:t>Total Cost</w:t>
            </w:r>
            <w:r w:rsidR="004A7E0B" w:rsidRPr="00CF2051">
              <w:t xml:space="preserve"> and set the </w:t>
            </w:r>
            <w:r w:rsidR="004A7E0B" w:rsidRPr="00916A2D">
              <w:rPr>
                <w:b/>
                <w:bCs/>
              </w:rPr>
              <w:t>Data Type</w:t>
            </w:r>
            <w:r w:rsidR="004A7E0B" w:rsidRPr="00CF2051">
              <w:t xml:space="preserve"> to </w:t>
            </w:r>
            <w:r w:rsidR="004A7E0B" w:rsidRPr="00916A2D">
              <w:rPr>
                <w:b/>
                <w:bCs/>
              </w:rPr>
              <w:t>Double</w:t>
            </w:r>
            <w:r>
              <w:rPr>
                <w:b/>
                <w:bCs/>
              </w:rPr>
              <w:t>.</w:t>
            </w:r>
          </w:p>
          <w:p w:rsidR="004A7E0B" w:rsidRPr="00CF2051" w:rsidRDefault="004A7E0B" w:rsidP="002315C3">
            <w:pPr>
              <w:pStyle w:val="p"/>
            </w:pPr>
          </w:p>
        </w:tc>
        <w:tc>
          <w:tcPr>
            <w:tcW w:w="6440" w:type="dxa"/>
            <w:tcBorders>
              <w:right w:val="nil"/>
            </w:tcBorders>
            <w:shd w:val="clear" w:color="auto" w:fill="auto"/>
            <w:tcMar>
              <w:top w:w="108" w:type="dxa"/>
              <w:bottom w:w="108" w:type="dxa"/>
            </w:tcMar>
            <w:vAlign w:val="center"/>
          </w:tcPr>
          <w:p w:rsidR="004A7E0B" w:rsidRPr="00CF2051" w:rsidRDefault="004A7E0B" w:rsidP="002315C3">
            <w:pPr>
              <w:pStyle w:val="p"/>
            </w:pPr>
            <w:r w:rsidRPr="00CF2051">
              <w:drawing>
                <wp:inline distT="0" distB="0" distL="0" distR="0" wp14:anchorId="0A570F77" wp14:editId="48F90AB1">
                  <wp:extent cx="2799014" cy="2386558"/>
                  <wp:effectExtent l="0" t="0" r="0" b="1270"/>
                  <wp:docPr id="28" name="Picture 28" descr="imb__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2804373" cy="2391127"/>
                          </a:xfrm>
                          <a:prstGeom prst="rect">
                            <a:avLst/>
                          </a:prstGeom>
                        </pic:spPr>
                      </pic:pic>
                    </a:graphicData>
                  </a:graphic>
                </wp:inline>
              </w:drawing>
            </w:r>
          </w:p>
        </w:tc>
      </w:tr>
      <w:tr w:rsidR="004A7E0B" w:rsidRPr="00CF2051" w:rsidTr="00B42938">
        <w:trPr>
          <w:trHeight w:val="814"/>
        </w:trPr>
        <w:tc>
          <w:tcPr>
            <w:tcW w:w="4253" w:type="dxa"/>
            <w:tcBorders>
              <w:left w:val="nil"/>
            </w:tcBorders>
            <w:shd w:val="clear" w:color="auto" w:fill="auto"/>
            <w:tcMar>
              <w:top w:w="108" w:type="dxa"/>
              <w:bottom w:w="108" w:type="dxa"/>
            </w:tcMar>
            <w:vAlign w:val="center"/>
          </w:tcPr>
          <w:p w:rsidR="004A7E0B" w:rsidRPr="00CF2051" w:rsidRDefault="004A7E0B" w:rsidP="002315C3">
            <w:pPr>
              <w:pStyle w:val="p"/>
              <w:numPr>
                <w:ilvl w:val="0"/>
                <w:numId w:val="26"/>
              </w:numPr>
            </w:pPr>
            <w:r w:rsidRPr="00CF2051">
              <w:t xml:space="preserve">Click </w:t>
            </w:r>
            <w:r w:rsidRPr="00CF2051">
              <w:drawing>
                <wp:inline distT="0" distB="0" distL="0" distR="0" wp14:anchorId="5EA02CDC" wp14:editId="41E5CBD0">
                  <wp:extent cx="274320" cy="95250"/>
                  <wp:effectExtent l="0" t="0" r="0" b="0"/>
                  <wp:docPr id="15" name="Picture 1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274320" cy="95250"/>
                          </a:xfrm>
                          <a:prstGeom prst="rect">
                            <a:avLst/>
                          </a:prstGeom>
                        </pic:spPr>
                      </pic:pic>
                    </a:graphicData>
                  </a:graphic>
                </wp:inline>
              </w:drawing>
            </w:r>
            <w:bookmarkStart w:id="11" w:name="TS_9A4CCAA0CB5D4B5FA807F7F180B779E3"/>
            <w:bookmarkEnd w:id="11"/>
          </w:p>
          <w:p w:rsidR="004A7E0B" w:rsidRPr="00CF2051" w:rsidRDefault="004A7E0B" w:rsidP="002315C3">
            <w:pPr>
              <w:pStyle w:val="p"/>
            </w:pPr>
          </w:p>
          <w:p w:rsidR="004A7E0B" w:rsidRPr="00CF2051" w:rsidRDefault="004A7E0B" w:rsidP="002315C3">
            <w:pPr>
              <w:pStyle w:val="p"/>
            </w:pPr>
          </w:p>
        </w:tc>
        <w:tc>
          <w:tcPr>
            <w:tcW w:w="6440" w:type="dxa"/>
            <w:tcBorders>
              <w:right w:val="nil"/>
            </w:tcBorders>
            <w:shd w:val="clear" w:color="auto" w:fill="auto"/>
            <w:tcMar>
              <w:top w:w="108" w:type="dxa"/>
              <w:bottom w:w="108" w:type="dxa"/>
            </w:tcMar>
            <w:vAlign w:val="center"/>
          </w:tcPr>
          <w:p w:rsidR="004A7E0B" w:rsidRPr="00CF2051" w:rsidRDefault="004A7E0B" w:rsidP="002315C3">
            <w:pPr>
              <w:pStyle w:val="p"/>
            </w:pPr>
            <w:r w:rsidRPr="00CF2051">
              <w:drawing>
                <wp:inline distT="0" distB="0" distL="0" distR="0" wp14:anchorId="27C8C6E0" wp14:editId="5C8250D2">
                  <wp:extent cx="3752850" cy="2194560"/>
                  <wp:effectExtent l="0" t="0" r="0" b="0"/>
                  <wp:docPr id="30" name="Picture 30" descr="imb__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3752850" cy="2194560"/>
                          </a:xfrm>
                          <a:prstGeom prst="rect">
                            <a:avLst/>
                          </a:prstGeom>
                        </pic:spPr>
                      </pic:pic>
                    </a:graphicData>
                  </a:graphic>
                </wp:inline>
              </w:drawing>
            </w:r>
          </w:p>
        </w:tc>
      </w:tr>
    </w:tbl>
    <w:p w:rsidR="00627D96" w:rsidRPr="00CF2051" w:rsidRDefault="00627D96" w:rsidP="00627D96">
      <w:pPr>
        <w:rPr>
          <w:rFonts w:cs="Arial"/>
          <w:szCs w:val="20"/>
          <w:lang w:val="en-US"/>
        </w:rPr>
      </w:pPr>
    </w:p>
    <w:p w:rsidR="006965A3" w:rsidRPr="00CF2051" w:rsidRDefault="006965A3" w:rsidP="00627D96">
      <w:pPr>
        <w:rPr>
          <w:rFonts w:cs="Arial"/>
          <w:szCs w:val="20"/>
          <w:lang w:val="en-US"/>
        </w:rPr>
      </w:pPr>
    </w:p>
    <w:p w:rsidR="006965A3" w:rsidRPr="00CF2051" w:rsidRDefault="006965A3" w:rsidP="006965A3">
      <w:pPr>
        <w:pStyle w:val="Heading1"/>
        <w:rPr>
          <w:rFonts w:cs="Arial"/>
          <w:szCs w:val="20"/>
          <w:lang w:val="en-US"/>
        </w:rPr>
      </w:pPr>
      <w:bookmarkStart w:id="12" w:name="_Toc40713356"/>
      <w:bookmarkStart w:id="13" w:name="_Toc52668187"/>
      <w:r w:rsidRPr="00CF2051">
        <w:rPr>
          <w:rFonts w:cs="Arial"/>
          <w:szCs w:val="20"/>
          <w:lang w:val="en-US"/>
        </w:rPr>
        <w:lastRenderedPageBreak/>
        <w:t>Enhance business scenario with phases</w:t>
      </w:r>
      <w:bookmarkEnd w:id="12"/>
      <w:bookmarkEnd w:id="13"/>
    </w:p>
    <w:tbl>
      <w:tblP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3"/>
        <w:gridCol w:w="6237"/>
      </w:tblGrid>
      <w:tr w:rsidR="001341AA" w:rsidRPr="00CF2051" w:rsidTr="002C2510">
        <w:trPr>
          <w:trHeight w:val="583"/>
          <w:tblHeader/>
        </w:trPr>
        <w:tc>
          <w:tcPr>
            <w:tcW w:w="4253"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rsidR="00E77798" w:rsidRPr="00CF2051" w:rsidRDefault="00E77798" w:rsidP="00084B17">
            <w:pPr>
              <w:pStyle w:val="TableHeadline"/>
              <w:rPr>
                <w:rFonts w:cs="Arial"/>
                <w:szCs w:val="20"/>
              </w:rPr>
            </w:pPr>
            <w:r w:rsidRPr="00CF2051">
              <w:rPr>
                <w:rFonts w:cs="Arial"/>
                <w:szCs w:val="20"/>
              </w:rPr>
              <w:t>Explanation</w:t>
            </w:r>
          </w:p>
        </w:tc>
        <w:tc>
          <w:tcPr>
            <w:tcW w:w="6237"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rsidR="00E77798" w:rsidRPr="00CF2051" w:rsidRDefault="00E77798" w:rsidP="00084B17">
            <w:pPr>
              <w:pStyle w:val="TableHeadline"/>
              <w:rPr>
                <w:rFonts w:cs="Arial"/>
                <w:szCs w:val="20"/>
              </w:rPr>
            </w:pPr>
            <w:r w:rsidRPr="00CF2051">
              <w:rPr>
                <w:rFonts w:cs="Arial"/>
                <w:szCs w:val="20"/>
              </w:rPr>
              <w:t>Screenshot</w:t>
            </w:r>
          </w:p>
        </w:tc>
      </w:tr>
      <w:tr w:rsidR="001341AA" w:rsidRPr="00CF2051" w:rsidTr="002C2510">
        <w:trPr>
          <w:trHeight w:val="2739"/>
        </w:trPr>
        <w:tc>
          <w:tcPr>
            <w:tcW w:w="4253" w:type="dxa"/>
            <w:tcBorders>
              <w:top w:val="single" w:sz="18" w:space="0" w:color="auto"/>
              <w:left w:val="nil"/>
              <w:bottom w:val="single" w:sz="4" w:space="0" w:color="auto"/>
            </w:tcBorders>
            <w:shd w:val="clear" w:color="auto" w:fill="auto"/>
            <w:tcMar>
              <w:top w:w="108" w:type="dxa"/>
              <w:bottom w:w="108" w:type="dxa"/>
            </w:tcMar>
            <w:vAlign w:val="center"/>
          </w:tcPr>
          <w:p w:rsidR="00F871DD" w:rsidRPr="00CF2051" w:rsidRDefault="00F871DD" w:rsidP="002315C3">
            <w:pPr>
              <w:pStyle w:val="p"/>
            </w:pPr>
            <w:r w:rsidRPr="00CF2051">
              <w:t>You can define phases for your Business Scenario. Phases usually are a Business-Friendly aggregated view of activities and steps in the process. An event(s) marks the start of the phase and a set of subsequent events can mark the end of it.</w:t>
            </w:r>
          </w:p>
          <w:p w:rsidR="00F871DD" w:rsidRPr="00CF2051" w:rsidRDefault="00F871DD" w:rsidP="002315C3">
            <w:pPr>
              <w:pStyle w:val="p"/>
            </w:pPr>
          </w:p>
          <w:p w:rsidR="00F871DD" w:rsidRPr="00CF2051" w:rsidRDefault="00F871DD" w:rsidP="002315C3">
            <w:pPr>
              <w:pStyle w:val="p"/>
              <w:numPr>
                <w:ilvl w:val="0"/>
                <w:numId w:val="26"/>
              </w:numPr>
            </w:pPr>
            <w:r w:rsidRPr="00CF2051">
              <w:t xml:space="preserve">Click the </w:t>
            </w:r>
            <w:r w:rsidRPr="00CF2051">
              <w:drawing>
                <wp:inline distT="0" distB="0" distL="0" distR="0" wp14:anchorId="522A8B50" wp14:editId="452F4A70">
                  <wp:extent cx="464820" cy="179070"/>
                  <wp:effectExtent l="0" t="0" r="0" b="0"/>
                  <wp:docPr id="31" name="Picture 1137519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7519574"/>
                          <pic:cNvPicPr/>
                        </pic:nvPicPr>
                        <pic:blipFill>
                          <a:blip r:embed="rId41">
                            <a:extLst>
                              <a:ext uri="{28A0092B-C50C-407E-A947-70E740481C1C}">
                                <a14:useLocalDpi xmlns:a14="http://schemas.microsoft.com/office/drawing/2010/main" val="0"/>
                              </a:ext>
                            </a:extLst>
                          </a:blip>
                          <a:stretch>
                            <a:fillRect/>
                          </a:stretch>
                        </pic:blipFill>
                        <pic:spPr>
                          <a:xfrm>
                            <a:off x="0" y="0"/>
                            <a:ext cx="464820" cy="179070"/>
                          </a:xfrm>
                          <a:prstGeom prst="rect">
                            <a:avLst/>
                          </a:prstGeom>
                        </pic:spPr>
                      </pic:pic>
                    </a:graphicData>
                  </a:graphic>
                </wp:inline>
              </w:drawing>
            </w:r>
            <w:r w:rsidRPr="00CF2051">
              <w:t> tab</w:t>
            </w:r>
          </w:p>
          <w:p w:rsidR="00F871DD" w:rsidRPr="00CF2051" w:rsidRDefault="00F871DD" w:rsidP="002315C3">
            <w:pPr>
              <w:pStyle w:val="p"/>
            </w:pPr>
          </w:p>
        </w:tc>
        <w:tc>
          <w:tcPr>
            <w:tcW w:w="6237" w:type="dxa"/>
            <w:tcBorders>
              <w:top w:val="single" w:sz="18" w:space="0" w:color="auto"/>
              <w:bottom w:val="single" w:sz="4" w:space="0" w:color="auto"/>
              <w:right w:val="nil"/>
            </w:tcBorders>
            <w:shd w:val="clear" w:color="auto" w:fill="auto"/>
            <w:tcMar>
              <w:top w:w="108" w:type="dxa"/>
              <w:bottom w:w="108" w:type="dxa"/>
            </w:tcMar>
            <w:vAlign w:val="center"/>
          </w:tcPr>
          <w:p w:rsidR="00F871DD" w:rsidRPr="00CF2051" w:rsidRDefault="00C514BF" w:rsidP="002315C3">
            <w:pPr>
              <w:pStyle w:val="p"/>
            </w:pPr>
            <w:r w:rsidRPr="00CF2051">
              <w:drawing>
                <wp:inline distT="0" distB="0" distL="0" distR="0">
                  <wp:extent cx="3823335" cy="1504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stretch>
                            <a:fillRect/>
                          </a:stretch>
                        </pic:blipFill>
                        <pic:spPr>
                          <a:xfrm>
                            <a:off x="0" y="0"/>
                            <a:ext cx="3823335" cy="1504950"/>
                          </a:xfrm>
                          <a:prstGeom prst="rect">
                            <a:avLst/>
                          </a:prstGeom>
                        </pic:spPr>
                      </pic:pic>
                    </a:graphicData>
                  </a:graphic>
                </wp:inline>
              </w:drawing>
            </w:r>
          </w:p>
        </w:tc>
      </w:tr>
      <w:tr w:rsidR="001341AA" w:rsidRPr="00CF2051" w:rsidTr="002C2510">
        <w:trPr>
          <w:trHeight w:val="511"/>
        </w:trPr>
        <w:tc>
          <w:tcPr>
            <w:tcW w:w="4253" w:type="dxa"/>
            <w:vMerge w:val="restart"/>
            <w:tcBorders>
              <w:left w:val="nil"/>
              <w:bottom w:val="nil"/>
            </w:tcBorders>
            <w:shd w:val="clear" w:color="auto" w:fill="auto"/>
            <w:tcMar>
              <w:top w:w="108" w:type="dxa"/>
              <w:bottom w:w="108" w:type="dxa"/>
            </w:tcMar>
            <w:vAlign w:val="center"/>
          </w:tcPr>
          <w:p w:rsidR="00F871DD" w:rsidRPr="00CF2051" w:rsidRDefault="00F871DD" w:rsidP="002315C3">
            <w:pPr>
              <w:pStyle w:val="p"/>
              <w:numPr>
                <w:ilvl w:val="0"/>
                <w:numId w:val="26"/>
              </w:numPr>
            </w:pPr>
            <w:r w:rsidRPr="00CF2051">
              <w:t xml:space="preserve">Click  </w:t>
            </w:r>
            <w:r w:rsidRPr="00CF2051">
              <w:drawing>
                <wp:inline distT="0" distB="0" distL="0" distR="0" wp14:anchorId="08DA442D" wp14:editId="3876291F">
                  <wp:extent cx="106877" cy="195943"/>
                  <wp:effectExtent l="0" t="0" r="0" b="0"/>
                  <wp:docPr id="33" name="Picture 966910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910623"/>
                          <pic:cNvPicPr/>
                        </pic:nvPicPr>
                        <pic:blipFill>
                          <a:blip r:embed="rId43">
                            <a:extLst>
                              <a:ext uri="{28A0092B-C50C-407E-A947-70E740481C1C}">
                                <a14:useLocalDpi xmlns:a14="http://schemas.microsoft.com/office/drawing/2010/main" val="0"/>
                              </a:ext>
                            </a:extLst>
                          </a:blip>
                          <a:stretch>
                            <a:fillRect/>
                          </a:stretch>
                        </pic:blipFill>
                        <pic:spPr>
                          <a:xfrm>
                            <a:off x="0" y="0"/>
                            <a:ext cx="110639" cy="202841"/>
                          </a:xfrm>
                          <a:prstGeom prst="rect">
                            <a:avLst/>
                          </a:prstGeom>
                        </pic:spPr>
                      </pic:pic>
                    </a:graphicData>
                  </a:graphic>
                </wp:inline>
              </w:drawing>
            </w:r>
            <w:r w:rsidRPr="00CF2051">
              <w:t>  to add a new phase</w:t>
            </w:r>
            <w:bookmarkStart w:id="14" w:name="TS_7B6949154FEA43E2BFDDD024767D301E"/>
            <w:bookmarkEnd w:id="14"/>
          </w:p>
          <w:p w:rsidR="00F871DD" w:rsidRPr="00CF2051" w:rsidRDefault="00F871DD" w:rsidP="002315C3">
            <w:pPr>
              <w:pStyle w:val="p"/>
            </w:pPr>
            <w:r w:rsidRPr="00CF2051">
              <w:t>Provide the following information</w:t>
            </w:r>
          </w:p>
          <w:p w:rsidR="00F871DD" w:rsidRPr="00CF2051" w:rsidRDefault="00F871DD" w:rsidP="002315C3">
            <w:pPr>
              <w:pStyle w:val="p"/>
            </w:pPr>
          </w:p>
          <w:tbl>
            <w:tblPr>
              <w:tblW w:w="3094"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905"/>
              <w:gridCol w:w="2189"/>
            </w:tblGrid>
            <w:tr w:rsidR="00F871DD" w:rsidRPr="00CF2051" w:rsidTr="00284AD9">
              <w:trPr>
                <w:tblHeader/>
              </w:trPr>
              <w:tc>
                <w:tcPr>
                  <w:tcW w:w="905" w:type="dxa"/>
                  <w:tcBorders>
                    <w:top w:val="single" w:sz="8" w:space="0" w:color="808080"/>
                    <w:left w:val="single" w:sz="8" w:space="0" w:color="808080"/>
                    <w:bottom w:val="single" w:sz="8" w:space="0" w:color="808080"/>
                    <w:right w:val="single" w:sz="8" w:space="0" w:color="808080"/>
                  </w:tcBorders>
                  <w:shd w:val="clear" w:color="auto" w:fill="auto"/>
                  <w:vAlign w:val="center"/>
                </w:tcPr>
                <w:p w:rsidR="00F871DD" w:rsidRPr="00CF2051" w:rsidRDefault="00F871DD" w:rsidP="002315C3">
                  <w:pPr>
                    <w:pStyle w:val="p"/>
                  </w:pPr>
                  <w:bookmarkStart w:id="15" w:name="class_BorderTable_9"/>
                  <w:r w:rsidRPr="00CF2051">
                    <w:t>Name</w:t>
                  </w:r>
                </w:p>
              </w:tc>
              <w:tc>
                <w:tcPr>
                  <w:tcW w:w="2189" w:type="dxa"/>
                  <w:tcBorders>
                    <w:top w:val="single" w:sz="8" w:space="0" w:color="808080"/>
                    <w:left w:val="single" w:sz="8" w:space="0" w:color="808080"/>
                    <w:bottom w:val="single" w:sz="8" w:space="0" w:color="808080"/>
                    <w:right w:val="single" w:sz="8" w:space="0" w:color="808080"/>
                  </w:tcBorders>
                  <w:shd w:val="clear" w:color="auto" w:fill="auto"/>
                  <w:vAlign w:val="center"/>
                </w:tcPr>
                <w:p w:rsidR="00F871DD" w:rsidRPr="00CF2051" w:rsidRDefault="00F871DD" w:rsidP="002315C3">
                  <w:pPr>
                    <w:pStyle w:val="p"/>
                  </w:pPr>
                  <w:r w:rsidRPr="00CF2051">
                    <w:t>Local Manager Approval</w:t>
                  </w:r>
                </w:p>
              </w:tc>
            </w:tr>
            <w:tr w:rsidR="00F871DD" w:rsidRPr="00CF2051" w:rsidTr="00284AD9">
              <w:tc>
                <w:tcPr>
                  <w:tcW w:w="905" w:type="dxa"/>
                  <w:tcBorders>
                    <w:top w:val="single" w:sz="8" w:space="0" w:color="808080"/>
                    <w:left w:val="single" w:sz="8" w:space="0" w:color="808080"/>
                    <w:bottom w:val="single" w:sz="8" w:space="0" w:color="808080"/>
                    <w:right w:val="single" w:sz="8" w:space="0" w:color="808080"/>
                  </w:tcBorders>
                  <w:shd w:val="clear" w:color="auto" w:fill="auto"/>
                  <w:vAlign w:val="center"/>
                </w:tcPr>
                <w:p w:rsidR="00F871DD" w:rsidRPr="00CF2051" w:rsidRDefault="00F871DD" w:rsidP="002315C3">
                  <w:pPr>
                    <w:pStyle w:val="p"/>
                  </w:pPr>
                  <w:r w:rsidRPr="00CF2051">
                    <w:t>ID</w:t>
                  </w:r>
                </w:p>
              </w:tc>
              <w:tc>
                <w:tcPr>
                  <w:tcW w:w="2189" w:type="dxa"/>
                  <w:tcBorders>
                    <w:top w:val="single" w:sz="8" w:space="0" w:color="808080"/>
                    <w:left w:val="single" w:sz="8" w:space="0" w:color="808080"/>
                    <w:bottom w:val="single" w:sz="8" w:space="0" w:color="808080"/>
                    <w:right w:val="single" w:sz="8" w:space="0" w:color="808080"/>
                  </w:tcBorders>
                  <w:shd w:val="clear" w:color="auto" w:fill="auto"/>
                  <w:vAlign w:val="center"/>
                </w:tcPr>
                <w:p w:rsidR="00F871DD" w:rsidRPr="00CF2051" w:rsidRDefault="00F871DD" w:rsidP="002315C3">
                  <w:pPr>
                    <w:pStyle w:val="p"/>
                  </w:pPr>
                  <w:r w:rsidRPr="00CF2051">
                    <w:t>Local_Manager_Approval</w:t>
                  </w:r>
                </w:p>
              </w:tc>
            </w:tr>
            <w:bookmarkEnd w:id="15"/>
          </w:tbl>
          <w:p w:rsidR="00F871DD" w:rsidRPr="00CF2051" w:rsidRDefault="00F871DD" w:rsidP="002315C3">
            <w:pPr>
              <w:pStyle w:val="p"/>
            </w:pPr>
          </w:p>
          <w:p w:rsidR="00F871DD" w:rsidRPr="00CF2051" w:rsidRDefault="00F871DD" w:rsidP="002315C3">
            <w:pPr>
              <w:pStyle w:val="p"/>
              <w:numPr>
                <w:ilvl w:val="0"/>
                <w:numId w:val="26"/>
              </w:numPr>
            </w:pPr>
            <w:r w:rsidRPr="00CF2051">
              <w:t xml:space="preserve">Click </w:t>
            </w:r>
            <w:r w:rsidRPr="00CF2051">
              <w:drawing>
                <wp:inline distT="0" distB="0" distL="0" distR="0" wp14:anchorId="7A678BBD" wp14:editId="7168BE01">
                  <wp:extent cx="179070" cy="179070"/>
                  <wp:effectExtent l="0" t="0" r="0" b="0"/>
                  <wp:docPr id="35" name="Picture 1874491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4491673"/>
                          <pic:cNvPicPr/>
                        </pic:nvPicPr>
                        <pic:blipFill>
                          <a:blip r:embed="rId44">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F871DD" w:rsidRPr="00CF2051" w:rsidRDefault="00F871DD" w:rsidP="00F871DD">
            <w:pPr>
              <w:pStyle w:val="99Copyright0"/>
              <w:rPr>
                <w:rFonts w:ascii="Arial" w:hAnsi="Arial" w:cs="Arial"/>
                <w:sz w:val="20"/>
                <w:szCs w:val="20"/>
              </w:rPr>
            </w:pPr>
          </w:p>
        </w:tc>
        <w:tc>
          <w:tcPr>
            <w:tcW w:w="6237" w:type="dxa"/>
            <w:vMerge w:val="restart"/>
            <w:tcBorders>
              <w:bottom w:val="nil"/>
              <w:right w:val="nil"/>
            </w:tcBorders>
            <w:shd w:val="clear" w:color="auto" w:fill="auto"/>
            <w:tcMar>
              <w:top w:w="108" w:type="dxa"/>
              <w:bottom w:w="108" w:type="dxa"/>
            </w:tcMar>
            <w:vAlign w:val="center"/>
          </w:tcPr>
          <w:p w:rsidR="00F871DD" w:rsidRPr="00CF2051" w:rsidRDefault="007759E3" w:rsidP="00F871DD">
            <w:pPr>
              <w:pStyle w:val="99Copyright0"/>
              <w:rPr>
                <w:rFonts w:ascii="Arial" w:hAnsi="Arial" w:cs="Arial"/>
                <w:sz w:val="20"/>
                <w:szCs w:val="20"/>
              </w:rPr>
            </w:pPr>
            <w:r w:rsidRPr="00CF2051">
              <w:rPr>
                <w:rFonts w:ascii="Arial" w:hAnsi="Arial" w:cs="Arial"/>
                <w:noProof/>
                <w:sz w:val="20"/>
                <w:szCs w:val="20"/>
              </w:rPr>
              <w:drawing>
                <wp:inline distT="0" distB="0" distL="0" distR="0">
                  <wp:extent cx="3146441" cy="2361529"/>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stretch>
                            <a:fillRect/>
                          </a:stretch>
                        </pic:blipFill>
                        <pic:spPr>
                          <a:xfrm>
                            <a:off x="0" y="0"/>
                            <a:ext cx="3160069" cy="2371758"/>
                          </a:xfrm>
                          <a:prstGeom prst="rect">
                            <a:avLst/>
                          </a:prstGeom>
                        </pic:spPr>
                      </pic:pic>
                    </a:graphicData>
                  </a:graphic>
                </wp:inline>
              </w:drawing>
            </w:r>
          </w:p>
          <w:p w:rsidR="00F871DD" w:rsidRPr="00CF2051" w:rsidRDefault="00F871DD" w:rsidP="00F871DD">
            <w:pPr>
              <w:pStyle w:val="99Copyright0"/>
              <w:rPr>
                <w:rFonts w:ascii="Arial" w:hAnsi="Arial" w:cs="Arial"/>
                <w:sz w:val="20"/>
                <w:szCs w:val="20"/>
              </w:rPr>
            </w:pPr>
            <w:r w:rsidRPr="00CF2051">
              <w:rPr>
                <w:rFonts w:ascii="Arial" w:hAnsi="Arial" w:cs="Arial"/>
                <w:noProof/>
                <w:sz w:val="20"/>
                <w:szCs w:val="20"/>
              </w:rPr>
              <w:drawing>
                <wp:inline distT="0" distB="0" distL="0" distR="0" wp14:anchorId="5DD7A8A3" wp14:editId="356D5E57">
                  <wp:extent cx="3182835" cy="1715984"/>
                  <wp:effectExtent l="0" t="0" r="5080" b="0"/>
                  <wp:docPr id="36" name="Picture 1301647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1647329"/>
                          <pic:cNvPicPr/>
                        </pic:nvPicPr>
                        <pic:blipFill>
                          <a:blip r:embed="rId46">
                            <a:extLst>
                              <a:ext uri="{28A0092B-C50C-407E-A947-70E740481C1C}">
                                <a14:useLocalDpi xmlns:a14="http://schemas.microsoft.com/office/drawing/2010/main" val="0"/>
                              </a:ext>
                            </a:extLst>
                          </a:blip>
                          <a:stretch>
                            <a:fillRect/>
                          </a:stretch>
                        </pic:blipFill>
                        <pic:spPr>
                          <a:xfrm>
                            <a:off x="0" y="0"/>
                            <a:ext cx="3196755" cy="1723489"/>
                          </a:xfrm>
                          <a:prstGeom prst="rect">
                            <a:avLst/>
                          </a:prstGeom>
                        </pic:spPr>
                      </pic:pic>
                    </a:graphicData>
                  </a:graphic>
                </wp:inline>
              </w:drawing>
            </w:r>
          </w:p>
        </w:tc>
      </w:tr>
      <w:tr w:rsidR="001341AA" w:rsidRPr="00CF2051" w:rsidTr="002C2510">
        <w:trPr>
          <w:trHeight w:val="230"/>
        </w:trPr>
        <w:tc>
          <w:tcPr>
            <w:tcW w:w="4253" w:type="dxa"/>
            <w:vMerge/>
            <w:tcBorders>
              <w:left w:val="nil"/>
              <w:bottom w:val="nil"/>
            </w:tcBorders>
            <w:shd w:val="clear" w:color="auto" w:fill="auto"/>
            <w:tcMar>
              <w:top w:w="108" w:type="dxa"/>
              <w:bottom w:w="108" w:type="dxa"/>
            </w:tcMar>
            <w:vAlign w:val="center"/>
          </w:tcPr>
          <w:p w:rsidR="00F871DD" w:rsidRPr="00CF2051" w:rsidRDefault="00F871DD" w:rsidP="001D412E">
            <w:pPr>
              <w:pStyle w:val="TableText"/>
              <w:numPr>
                <w:ilvl w:val="0"/>
                <w:numId w:val="27"/>
              </w:numPr>
              <w:rPr>
                <w:rFonts w:cs="Arial"/>
                <w:sz w:val="20"/>
                <w:szCs w:val="20"/>
              </w:rPr>
            </w:pPr>
          </w:p>
        </w:tc>
        <w:tc>
          <w:tcPr>
            <w:tcW w:w="6237" w:type="dxa"/>
            <w:vMerge/>
            <w:tcBorders>
              <w:bottom w:val="nil"/>
              <w:right w:val="nil"/>
            </w:tcBorders>
            <w:shd w:val="clear" w:color="auto" w:fill="auto"/>
            <w:tcMar>
              <w:top w:w="108" w:type="dxa"/>
              <w:bottom w:w="108" w:type="dxa"/>
            </w:tcMar>
            <w:vAlign w:val="center"/>
          </w:tcPr>
          <w:p w:rsidR="00F871DD" w:rsidRPr="00CF2051" w:rsidRDefault="00F871DD" w:rsidP="00F871DD">
            <w:pPr>
              <w:pStyle w:val="TableBullet"/>
              <w:numPr>
                <w:ilvl w:val="0"/>
                <w:numId w:val="2"/>
              </w:numPr>
              <w:tabs>
                <w:tab w:val="clear" w:pos="284"/>
                <w:tab w:val="clear" w:pos="567"/>
                <w:tab w:val="clear" w:pos="851"/>
              </w:tabs>
              <w:ind w:left="170" w:hanging="170"/>
              <w:rPr>
                <w:rFonts w:cs="Arial"/>
                <w:sz w:val="20"/>
              </w:rPr>
            </w:pPr>
          </w:p>
        </w:tc>
      </w:tr>
      <w:tr w:rsidR="001341AA" w:rsidRPr="00CF2051" w:rsidTr="002C2510">
        <w:trPr>
          <w:trHeight w:val="814"/>
        </w:trPr>
        <w:tc>
          <w:tcPr>
            <w:tcW w:w="4253" w:type="dxa"/>
            <w:tcBorders>
              <w:left w:val="nil"/>
            </w:tcBorders>
            <w:shd w:val="clear" w:color="auto" w:fill="auto"/>
            <w:tcMar>
              <w:top w:w="108" w:type="dxa"/>
              <w:bottom w:w="108" w:type="dxa"/>
            </w:tcMar>
            <w:vAlign w:val="center"/>
          </w:tcPr>
          <w:p w:rsidR="00F871DD" w:rsidRPr="00CF2051" w:rsidRDefault="00F871DD" w:rsidP="002315C3">
            <w:pPr>
              <w:pStyle w:val="p"/>
              <w:numPr>
                <w:ilvl w:val="0"/>
                <w:numId w:val="26"/>
              </w:numPr>
            </w:pPr>
            <w:r w:rsidRPr="00CF2051">
              <w:lastRenderedPageBreak/>
              <w:t>Click the dropdown button</w:t>
            </w:r>
            <w:r w:rsidRPr="00CF2051">
              <w:drawing>
                <wp:inline distT="0" distB="0" distL="0" distR="0" wp14:anchorId="028A4020" wp14:editId="0CCAC7DF">
                  <wp:extent cx="274320" cy="175260"/>
                  <wp:effectExtent l="0" t="0" r="0" b="0"/>
                  <wp:docPr id="37" name="Picture 4345940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4594011"/>
                          <pic:cNvPicPr/>
                        </pic:nvPicPr>
                        <pic:blipFill>
                          <a:blip r:embed="rId47">
                            <a:extLst>
                              <a:ext uri="{28A0092B-C50C-407E-A947-70E740481C1C}">
                                <a14:useLocalDpi xmlns:a14="http://schemas.microsoft.com/office/drawing/2010/main" val="0"/>
                              </a:ext>
                            </a:extLst>
                          </a:blip>
                          <a:stretch>
                            <a:fillRect/>
                          </a:stretch>
                        </pic:blipFill>
                        <pic:spPr>
                          <a:xfrm>
                            <a:off x="0" y="0"/>
                            <a:ext cx="274320" cy="175260"/>
                          </a:xfrm>
                          <a:prstGeom prst="rect">
                            <a:avLst/>
                          </a:prstGeom>
                        </pic:spPr>
                      </pic:pic>
                    </a:graphicData>
                  </a:graphic>
                </wp:inline>
              </w:drawing>
            </w:r>
            <w:r w:rsidRPr="00CF2051">
              <w:t xml:space="preserve">for </w:t>
            </w:r>
            <w:r w:rsidRPr="00CF2051">
              <w:rPr>
                <w:b/>
                <w:bCs/>
              </w:rPr>
              <w:t>Start Events</w:t>
            </w:r>
            <w:bookmarkStart w:id="16" w:name="TS_628A33CA77F640F0B7121586893574A8"/>
            <w:bookmarkEnd w:id="16"/>
            <w:r w:rsidR="00547024" w:rsidRPr="00CF2051">
              <w:rPr>
                <w:b/>
                <w:bCs/>
              </w:rPr>
              <w:t>.</w:t>
            </w:r>
          </w:p>
          <w:p w:rsidR="00F871DD" w:rsidRPr="00CF2051" w:rsidRDefault="00F871DD" w:rsidP="002315C3">
            <w:pPr>
              <w:pStyle w:val="p"/>
            </w:pPr>
          </w:p>
          <w:p w:rsidR="00F871DD" w:rsidRPr="00CF2051" w:rsidRDefault="00F871DD" w:rsidP="002315C3">
            <w:pPr>
              <w:pStyle w:val="p"/>
              <w:numPr>
                <w:ilvl w:val="0"/>
                <w:numId w:val="26"/>
              </w:numPr>
            </w:pPr>
            <w:r w:rsidRPr="00CF2051">
              <w:t xml:space="preserve">Click </w:t>
            </w:r>
            <w:r w:rsidRPr="00DE43CD">
              <w:t>Approval Task (Local Manager) Created</w:t>
            </w:r>
            <w:r w:rsidR="00547024" w:rsidRPr="00CF2051">
              <w:t>.</w:t>
            </w:r>
          </w:p>
          <w:p w:rsidR="00F871DD" w:rsidRPr="00CF2051" w:rsidRDefault="00F871DD" w:rsidP="002315C3">
            <w:pPr>
              <w:pStyle w:val="p"/>
            </w:pPr>
          </w:p>
        </w:tc>
        <w:tc>
          <w:tcPr>
            <w:tcW w:w="6237" w:type="dxa"/>
            <w:tcBorders>
              <w:right w:val="nil"/>
            </w:tcBorders>
            <w:shd w:val="clear" w:color="auto" w:fill="auto"/>
            <w:tcMar>
              <w:top w:w="108" w:type="dxa"/>
              <w:bottom w:w="108" w:type="dxa"/>
            </w:tcMar>
            <w:vAlign w:val="center"/>
          </w:tcPr>
          <w:p w:rsidR="00F871DD" w:rsidRPr="00CF2051" w:rsidRDefault="00F871DD" w:rsidP="002315C3">
            <w:pPr>
              <w:pStyle w:val="p"/>
            </w:pPr>
            <w:r w:rsidRPr="00CF2051">
              <w:drawing>
                <wp:inline distT="0" distB="0" distL="0" distR="0" wp14:anchorId="5A626AFD" wp14:editId="0CAF467E">
                  <wp:extent cx="2808514" cy="2012868"/>
                  <wp:effectExtent l="0" t="0" r="0" b="0"/>
                  <wp:docPr id="38" name="Picture 1673024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3024605"/>
                          <pic:cNvPicPr/>
                        </pic:nvPicPr>
                        <pic:blipFill>
                          <a:blip r:embed="rId48">
                            <a:extLst>
                              <a:ext uri="{28A0092B-C50C-407E-A947-70E740481C1C}">
                                <a14:useLocalDpi xmlns:a14="http://schemas.microsoft.com/office/drawing/2010/main" val="0"/>
                              </a:ext>
                            </a:extLst>
                          </a:blip>
                          <a:stretch>
                            <a:fillRect/>
                          </a:stretch>
                        </pic:blipFill>
                        <pic:spPr>
                          <a:xfrm>
                            <a:off x="0" y="0"/>
                            <a:ext cx="2836652" cy="2033035"/>
                          </a:xfrm>
                          <a:prstGeom prst="rect">
                            <a:avLst/>
                          </a:prstGeom>
                        </pic:spPr>
                      </pic:pic>
                    </a:graphicData>
                  </a:graphic>
                </wp:inline>
              </w:drawing>
            </w:r>
          </w:p>
        </w:tc>
      </w:tr>
      <w:tr w:rsidR="001341AA" w:rsidRPr="00CF2051" w:rsidTr="002C2510">
        <w:trPr>
          <w:trHeight w:val="814"/>
        </w:trPr>
        <w:tc>
          <w:tcPr>
            <w:tcW w:w="4253" w:type="dxa"/>
            <w:tcBorders>
              <w:left w:val="nil"/>
            </w:tcBorders>
            <w:shd w:val="clear" w:color="auto" w:fill="auto"/>
            <w:tcMar>
              <w:top w:w="108" w:type="dxa"/>
              <w:bottom w:w="108" w:type="dxa"/>
            </w:tcMar>
            <w:vAlign w:val="center"/>
          </w:tcPr>
          <w:p w:rsidR="00F871DD" w:rsidRPr="00CF2051" w:rsidRDefault="00F871DD" w:rsidP="002315C3">
            <w:pPr>
              <w:pStyle w:val="p"/>
              <w:numPr>
                <w:ilvl w:val="0"/>
                <w:numId w:val="26"/>
              </w:numPr>
            </w:pPr>
            <w:r w:rsidRPr="00CF2051">
              <w:t>Click the dropdown button</w:t>
            </w:r>
            <w:r w:rsidRPr="00CF2051">
              <w:drawing>
                <wp:inline distT="0" distB="0" distL="0" distR="0" wp14:anchorId="12A3686F" wp14:editId="21EA29B7">
                  <wp:extent cx="274320" cy="175260"/>
                  <wp:effectExtent l="0" t="0" r="0" b="0"/>
                  <wp:docPr id="39" name="Picture 13593479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9347923"/>
                          <pic:cNvPicPr/>
                        </pic:nvPicPr>
                        <pic:blipFill>
                          <a:blip r:embed="rId47">
                            <a:extLst>
                              <a:ext uri="{28A0092B-C50C-407E-A947-70E740481C1C}">
                                <a14:useLocalDpi xmlns:a14="http://schemas.microsoft.com/office/drawing/2010/main" val="0"/>
                              </a:ext>
                            </a:extLst>
                          </a:blip>
                          <a:stretch>
                            <a:fillRect/>
                          </a:stretch>
                        </pic:blipFill>
                        <pic:spPr>
                          <a:xfrm>
                            <a:off x="0" y="0"/>
                            <a:ext cx="274320" cy="175260"/>
                          </a:xfrm>
                          <a:prstGeom prst="rect">
                            <a:avLst/>
                          </a:prstGeom>
                        </pic:spPr>
                      </pic:pic>
                    </a:graphicData>
                  </a:graphic>
                </wp:inline>
              </w:drawing>
            </w:r>
            <w:r w:rsidRPr="00CF2051">
              <w:t xml:space="preserve">for </w:t>
            </w:r>
            <w:r w:rsidRPr="00CF2051">
              <w:rPr>
                <w:b/>
                <w:bCs/>
              </w:rPr>
              <w:t>End Events</w:t>
            </w:r>
            <w:bookmarkStart w:id="17" w:name="TS_1E5E856254484238A13915E032D007FE"/>
            <w:bookmarkEnd w:id="17"/>
            <w:r w:rsidR="00155015" w:rsidRPr="00CF2051">
              <w:rPr>
                <w:b/>
                <w:bCs/>
              </w:rPr>
              <w:t>.</w:t>
            </w:r>
          </w:p>
          <w:p w:rsidR="00F871DD" w:rsidRPr="00CF2051" w:rsidRDefault="00F871DD" w:rsidP="002315C3">
            <w:pPr>
              <w:pStyle w:val="p"/>
            </w:pPr>
          </w:p>
          <w:p w:rsidR="00F871DD" w:rsidRPr="00CF2051" w:rsidRDefault="00F871DD" w:rsidP="002315C3">
            <w:pPr>
              <w:pStyle w:val="p"/>
              <w:numPr>
                <w:ilvl w:val="0"/>
                <w:numId w:val="26"/>
              </w:numPr>
            </w:pPr>
            <w:r w:rsidRPr="00CF2051">
              <w:t xml:space="preserve">Click </w:t>
            </w:r>
            <w:r w:rsidRPr="00DE43CD">
              <w:t>Approval Task (Local Manager) Completed</w:t>
            </w:r>
            <w:r w:rsidR="00155015" w:rsidRPr="00CF2051">
              <w:t>.</w:t>
            </w:r>
          </w:p>
          <w:p w:rsidR="00F871DD" w:rsidRPr="00CF2051" w:rsidRDefault="00F871DD" w:rsidP="002315C3">
            <w:pPr>
              <w:pStyle w:val="p"/>
            </w:pPr>
          </w:p>
        </w:tc>
        <w:tc>
          <w:tcPr>
            <w:tcW w:w="6237" w:type="dxa"/>
            <w:tcBorders>
              <w:right w:val="nil"/>
            </w:tcBorders>
            <w:shd w:val="clear" w:color="auto" w:fill="auto"/>
            <w:tcMar>
              <w:top w:w="108" w:type="dxa"/>
              <w:bottom w:w="108" w:type="dxa"/>
            </w:tcMar>
            <w:vAlign w:val="center"/>
          </w:tcPr>
          <w:p w:rsidR="00F871DD" w:rsidRPr="00CF2051" w:rsidRDefault="00F871DD" w:rsidP="002315C3">
            <w:pPr>
              <w:pStyle w:val="p"/>
            </w:pPr>
            <w:r w:rsidRPr="00CF2051">
              <w:drawing>
                <wp:inline distT="0" distB="0" distL="0" distR="0" wp14:anchorId="2F4F1E95" wp14:editId="09551073">
                  <wp:extent cx="2850078" cy="1935677"/>
                  <wp:effectExtent l="0" t="0" r="0" b="0"/>
                  <wp:docPr id="40" name="Picture 5601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01944"/>
                          <pic:cNvPicPr/>
                        </pic:nvPicPr>
                        <pic:blipFill>
                          <a:blip r:embed="rId49">
                            <a:extLst>
                              <a:ext uri="{28A0092B-C50C-407E-A947-70E740481C1C}">
                                <a14:useLocalDpi xmlns:a14="http://schemas.microsoft.com/office/drawing/2010/main" val="0"/>
                              </a:ext>
                            </a:extLst>
                          </a:blip>
                          <a:stretch>
                            <a:fillRect/>
                          </a:stretch>
                        </pic:blipFill>
                        <pic:spPr>
                          <a:xfrm>
                            <a:off x="0" y="0"/>
                            <a:ext cx="2882140" cy="1957452"/>
                          </a:xfrm>
                          <a:prstGeom prst="rect">
                            <a:avLst/>
                          </a:prstGeom>
                        </pic:spPr>
                      </pic:pic>
                    </a:graphicData>
                  </a:graphic>
                </wp:inline>
              </w:drawing>
            </w:r>
          </w:p>
        </w:tc>
      </w:tr>
      <w:tr w:rsidR="001341AA" w:rsidRPr="00CF2051" w:rsidTr="002C2510">
        <w:trPr>
          <w:trHeight w:val="814"/>
        </w:trPr>
        <w:tc>
          <w:tcPr>
            <w:tcW w:w="4253" w:type="dxa"/>
            <w:tcBorders>
              <w:left w:val="nil"/>
            </w:tcBorders>
            <w:shd w:val="clear" w:color="auto" w:fill="auto"/>
            <w:tcMar>
              <w:top w:w="108" w:type="dxa"/>
              <w:bottom w:w="108" w:type="dxa"/>
            </w:tcMar>
            <w:vAlign w:val="center"/>
          </w:tcPr>
          <w:p w:rsidR="00F871DD" w:rsidRPr="00CF2051" w:rsidRDefault="00F871DD" w:rsidP="002315C3">
            <w:pPr>
              <w:pStyle w:val="p"/>
              <w:numPr>
                <w:ilvl w:val="0"/>
                <w:numId w:val="26"/>
              </w:numPr>
            </w:pPr>
            <w:r w:rsidRPr="00CF2051">
              <w:t xml:space="preserve">Click </w:t>
            </w:r>
            <w:r w:rsidRPr="00CF2051">
              <w:drawing>
                <wp:inline distT="0" distB="0" distL="0" distR="0" wp14:anchorId="7D4AD9E5" wp14:editId="3B9628F1">
                  <wp:extent cx="179070" cy="274320"/>
                  <wp:effectExtent l="0" t="0" r="0" b="0"/>
                  <wp:docPr id="41" name="Picture 1167937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7937078"/>
                          <pic:cNvPicPr/>
                        </pic:nvPicPr>
                        <pic:blipFill>
                          <a:blip r:embed="rId50">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 to create another phase</w:t>
            </w:r>
            <w:bookmarkStart w:id="18" w:name="TS_ABCBFBF0329542CE95714F5256D18615"/>
            <w:bookmarkEnd w:id="18"/>
          </w:p>
          <w:p w:rsidR="00F871DD" w:rsidRPr="00CF2051" w:rsidRDefault="00F871DD" w:rsidP="002315C3">
            <w:pPr>
              <w:pStyle w:val="p"/>
            </w:pPr>
          </w:p>
        </w:tc>
        <w:tc>
          <w:tcPr>
            <w:tcW w:w="6237" w:type="dxa"/>
            <w:tcBorders>
              <w:right w:val="nil"/>
            </w:tcBorders>
            <w:shd w:val="clear" w:color="auto" w:fill="auto"/>
            <w:tcMar>
              <w:top w:w="108" w:type="dxa"/>
              <w:bottom w:w="108" w:type="dxa"/>
            </w:tcMar>
            <w:vAlign w:val="center"/>
          </w:tcPr>
          <w:p w:rsidR="00F871DD" w:rsidRPr="00CF2051" w:rsidRDefault="00C96504" w:rsidP="002315C3">
            <w:pPr>
              <w:pStyle w:val="p"/>
            </w:pPr>
            <w:r w:rsidRPr="00CF2051">
              <w:drawing>
                <wp:inline distT="0" distB="0" distL="0" distR="0">
                  <wp:extent cx="3823335" cy="1335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a:stretch>
                            <a:fillRect/>
                          </a:stretch>
                        </pic:blipFill>
                        <pic:spPr>
                          <a:xfrm>
                            <a:off x="0" y="0"/>
                            <a:ext cx="3823335" cy="1335405"/>
                          </a:xfrm>
                          <a:prstGeom prst="rect">
                            <a:avLst/>
                          </a:prstGeom>
                        </pic:spPr>
                      </pic:pic>
                    </a:graphicData>
                  </a:graphic>
                </wp:inline>
              </w:drawing>
            </w:r>
          </w:p>
        </w:tc>
      </w:tr>
      <w:tr w:rsidR="001341AA" w:rsidRPr="00CF2051" w:rsidTr="002C2510">
        <w:trPr>
          <w:trHeight w:val="814"/>
        </w:trPr>
        <w:tc>
          <w:tcPr>
            <w:tcW w:w="4253" w:type="dxa"/>
            <w:tcBorders>
              <w:left w:val="nil"/>
            </w:tcBorders>
            <w:shd w:val="clear" w:color="auto" w:fill="auto"/>
            <w:tcMar>
              <w:top w:w="108" w:type="dxa"/>
              <w:bottom w:w="108" w:type="dxa"/>
            </w:tcMar>
            <w:vAlign w:val="center"/>
          </w:tcPr>
          <w:p w:rsidR="00F871DD" w:rsidRPr="00CF2051" w:rsidRDefault="00F871DD" w:rsidP="002315C3">
            <w:pPr>
              <w:pStyle w:val="p"/>
            </w:pPr>
            <w:r w:rsidRPr="00CF2051">
              <w:t>Provide the following information</w:t>
            </w:r>
          </w:p>
          <w:p w:rsidR="00F871DD" w:rsidRPr="00CF2051" w:rsidRDefault="00F871DD" w:rsidP="002315C3">
            <w:pPr>
              <w:pStyle w:val="p"/>
            </w:pP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870"/>
              <w:gridCol w:w="2224"/>
            </w:tblGrid>
            <w:tr w:rsidR="00F871DD" w:rsidRPr="00CF2051" w:rsidTr="00364935">
              <w:trPr>
                <w:tblHeader/>
              </w:trPr>
              <w:tc>
                <w:tcPr>
                  <w:tcW w:w="870" w:type="dxa"/>
                  <w:tcBorders>
                    <w:top w:val="single" w:sz="8" w:space="0" w:color="808080"/>
                    <w:left w:val="single" w:sz="8" w:space="0" w:color="808080"/>
                    <w:bottom w:val="single" w:sz="8" w:space="0" w:color="808080"/>
                    <w:right w:val="single" w:sz="8" w:space="0" w:color="808080"/>
                  </w:tcBorders>
                  <w:shd w:val="clear" w:color="auto" w:fill="auto"/>
                  <w:vAlign w:val="center"/>
                </w:tcPr>
                <w:p w:rsidR="00F871DD" w:rsidRPr="00CF2051" w:rsidRDefault="00F871DD" w:rsidP="002315C3">
                  <w:pPr>
                    <w:pStyle w:val="p"/>
                  </w:pPr>
                  <w:bookmarkStart w:id="19" w:name="class_BorderTable_10"/>
                  <w:r w:rsidRPr="00CF2051">
                    <w:t>Name</w:t>
                  </w:r>
                </w:p>
              </w:tc>
              <w:tc>
                <w:tcPr>
                  <w:tcW w:w="2224" w:type="dxa"/>
                  <w:tcBorders>
                    <w:top w:val="single" w:sz="8" w:space="0" w:color="808080"/>
                    <w:left w:val="single" w:sz="8" w:space="0" w:color="808080"/>
                    <w:bottom w:val="single" w:sz="8" w:space="0" w:color="808080"/>
                    <w:right w:val="single" w:sz="8" w:space="0" w:color="808080"/>
                  </w:tcBorders>
                  <w:shd w:val="clear" w:color="auto" w:fill="auto"/>
                  <w:vAlign w:val="center"/>
                </w:tcPr>
                <w:p w:rsidR="00F871DD" w:rsidRPr="00CF2051" w:rsidRDefault="00F871DD" w:rsidP="002315C3">
                  <w:pPr>
                    <w:pStyle w:val="p"/>
                  </w:pPr>
                  <w:r w:rsidRPr="00CF2051">
                    <w:t>Central Manager Approval</w:t>
                  </w:r>
                </w:p>
              </w:tc>
            </w:tr>
            <w:tr w:rsidR="00F871DD" w:rsidRPr="00CF2051" w:rsidTr="00364935">
              <w:tc>
                <w:tcPr>
                  <w:tcW w:w="870" w:type="dxa"/>
                  <w:tcBorders>
                    <w:top w:val="single" w:sz="8" w:space="0" w:color="808080"/>
                    <w:left w:val="single" w:sz="8" w:space="0" w:color="808080"/>
                    <w:bottom w:val="single" w:sz="8" w:space="0" w:color="808080"/>
                    <w:right w:val="single" w:sz="8" w:space="0" w:color="808080"/>
                  </w:tcBorders>
                  <w:shd w:val="clear" w:color="auto" w:fill="auto"/>
                  <w:vAlign w:val="center"/>
                </w:tcPr>
                <w:p w:rsidR="00F871DD" w:rsidRPr="00CF2051" w:rsidRDefault="00F871DD" w:rsidP="002315C3">
                  <w:pPr>
                    <w:pStyle w:val="p"/>
                  </w:pPr>
                  <w:r w:rsidRPr="00CF2051">
                    <w:t>ID</w:t>
                  </w:r>
                </w:p>
              </w:tc>
              <w:tc>
                <w:tcPr>
                  <w:tcW w:w="2224" w:type="dxa"/>
                  <w:tcBorders>
                    <w:top w:val="single" w:sz="8" w:space="0" w:color="808080"/>
                    <w:left w:val="single" w:sz="8" w:space="0" w:color="808080"/>
                    <w:bottom w:val="single" w:sz="8" w:space="0" w:color="808080"/>
                    <w:right w:val="single" w:sz="8" w:space="0" w:color="808080"/>
                  </w:tcBorders>
                  <w:shd w:val="clear" w:color="auto" w:fill="auto"/>
                  <w:vAlign w:val="center"/>
                </w:tcPr>
                <w:p w:rsidR="00F871DD" w:rsidRPr="00CF2051" w:rsidRDefault="00F871DD" w:rsidP="002315C3">
                  <w:pPr>
                    <w:pStyle w:val="p"/>
                  </w:pPr>
                  <w:r w:rsidRPr="00CF2051">
                    <w:t>Central_Manager_Approval</w:t>
                  </w:r>
                </w:p>
              </w:tc>
            </w:tr>
            <w:bookmarkEnd w:id="19"/>
          </w:tbl>
          <w:p w:rsidR="00F871DD" w:rsidRPr="00CF2051" w:rsidRDefault="00F871DD" w:rsidP="002315C3">
            <w:pPr>
              <w:pStyle w:val="p"/>
            </w:pPr>
          </w:p>
          <w:p w:rsidR="00F871DD" w:rsidRPr="00CF2051" w:rsidRDefault="00F871DD" w:rsidP="002315C3">
            <w:pPr>
              <w:pStyle w:val="p"/>
              <w:numPr>
                <w:ilvl w:val="0"/>
                <w:numId w:val="26"/>
              </w:numPr>
            </w:pPr>
            <w:r w:rsidRPr="00CF2051">
              <w:t xml:space="preserve">Click </w:t>
            </w:r>
            <w:r w:rsidRPr="00CF2051">
              <w:drawing>
                <wp:inline distT="0" distB="0" distL="0" distR="0" wp14:anchorId="4F99A69A" wp14:editId="54995303">
                  <wp:extent cx="179070" cy="179070"/>
                  <wp:effectExtent l="0" t="0" r="0" b="0"/>
                  <wp:docPr id="43" name="Picture 910082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0082498"/>
                          <pic:cNvPicPr/>
                        </pic:nvPicPr>
                        <pic:blipFill>
                          <a:blip r:embed="rId44">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tc>
        <w:tc>
          <w:tcPr>
            <w:tcW w:w="6237" w:type="dxa"/>
            <w:tcBorders>
              <w:right w:val="nil"/>
            </w:tcBorders>
            <w:shd w:val="clear" w:color="auto" w:fill="auto"/>
            <w:tcMar>
              <w:top w:w="108" w:type="dxa"/>
              <w:bottom w:w="108" w:type="dxa"/>
            </w:tcMar>
            <w:vAlign w:val="center"/>
          </w:tcPr>
          <w:p w:rsidR="00F871DD" w:rsidRPr="00CF2051" w:rsidRDefault="00F871DD" w:rsidP="002315C3">
            <w:pPr>
              <w:pStyle w:val="p"/>
            </w:pPr>
            <w:r w:rsidRPr="00CF2051">
              <w:drawing>
                <wp:inline distT="0" distB="0" distL="0" distR="0" wp14:anchorId="1912779A" wp14:editId="74831CCB">
                  <wp:extent cx="2519488" cy="1264723"/>
                  <wp:effectExtent l="0" t="0" r="0" b="5715"/>
                  <wp:docPr id="44" name="Picture 752796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2796280"/>
                          <pic:cNvPicPr/>
                        </pic:nvPicPr>
                        <pic:blipFill>
                          <a:blip r:embed="rId52">
                            <a:extLst>
                              <a:ext uri="{28A0092B-C50C-407E-A947-70E740481C1C}">
                                <a14:useLocalDpi xmlns:a14="http://schemas.microsoft.com/office/drawing/2010/main" val="0"/>
                              </a:ext>
                            </a:extLst>
                          </a:blip>
                          <a:stretch>
                            <a:fillRect/>
                          </a:stretch>
                        </pic:blipFill>
                        <pic:spPr>
                          <a:xfrm>
                            <a:off x="0" y="0"/>
                            <a:ext cx="2535082" cy="1272551"/>
                          </a:xfrm>
                          <a:prstGeom prst="rect">
                            <a:avLst/>
                          </a:prstGeom>
                        </pic:spPr>
                      </pic:pic>
                    </a:graphicData>
                  </a:graphic>
                </wp:inline>
              </w:drawing>
            </w:r>
          </w:p>
        </w:tc>
      </w:tr>
      <w:tr w:rsidR="001341AA" w:rsidRPr="00CF2051" w:rsidTr="002C2510">
        <w:trPr>
          <w:trHeight w:val="814"/>
        </w:trPr>
        <w:tc>
          <w:tcPr>
            <w:tcW w:w="4253" w:type="dxa"/>
            <w:tcBorders>
              <w:left w:val="nil"/>
              <w:bottom w:val="nil"/>
            </w:tcBorders>
            <w:shd w:val="clear" w:color="auto" w:fill="auto"/>
            <w:tcMar>
              <w:top w:w="108" w:type="dxa"/>
              <w:bottom w:w="108" w:type="dxa"/>
            </w:tcMar>
            <w:vAlign w:val="center"/>
          </w:tcPr>
          <w:p w:rsidR="00F871DD" w:rsidRPr="00CF2051" w:rsidRDefault="00F871DD" w:rsidP="002315C3">
            <w:pPr>
              <w:pStyle w:val="p"/>
              <w:numPr>
                <w:ilvl w:val="0"/>
                <w:numId w:val="26"/>
              </w:numPr>
            </w:pPr>
            <w:r w:rsidRPr="00CF2051">
              <w:lastRenderedPageBreak/>
              <w:t>Click the dropdown button</w:t>
            </w:r>
            <w:r w:rsidRPr="00CF2051">
              <w:drawing>
                <wp:inline distT="0" distB="0" distL="0" distR="0" wp14:anchorId="1A7BE9E7" wp14:editId="1EC8FF03">
                  <wp:extent cx="274320" cy="175260"/>
                  <wp:effectExtent l="0" t="0" r="0" b="0"/>
                  <wp:docPr id="45" name="Picture 2119086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9086742"/>
                          <pic:cNvPicPr/>
                        </pic:nvPicPr>
                        <pic:blipFill>
                          <a:blip r:embed="rId47">
                            <a:extLst>
                              <a:ext uri="{28A0092B-C50C-407E-A947-70E740481C1C}">
                                <a14:useLocalDpi xmlns:a14="http://schemas.microsoft.com/office/drawing/2010/main" val="0"/>
                              </a:ext>
                            </a:extLst>
                          </a:blip>
                          <a:stretch>
                            <a:fillRect/>
                          </a:stretch>
                        </pic:blipFill>
                        <pic:spPr>
                          <a:xfrm>
                            <a:off x="0" y="0"/>
                            <a:ext cx="274320" cy="175260"/>
                          </a:xfrm>
                          <a:prstGeom prst="rect">
                            <a:avLst/>
                          </a:prstGeom>
                        </pic:spPr>
                      </pic:pic>
                    </a:graphicData>
                  </a:graphic>
                </wp:inline>
              </w:drawing>
            </w:r>
            <w:r w:rsidRPr="00CF2051">
              <w:t xml:space="preserve"> for </w:t>
            </w:r>
            <w:r w:rsidRPr="00CF2051">
              <w:rPr>
                <w:b/>
                <w:bCs/>
              </w:rPr>
              <w:t>Start Events</w:t>
            </w:r>
            <w:bookmarkStart w:id="20" w:name="TS_F5101726BF934DDE8CAB6E55E7797B92"/>
            <w:bookmarkEnd w:id="20"/>
            <w:r w:rsidR="00143568" w:rsidRPr="00CF2051">
              <w:rPr>
                <w:b/>
                <w:bCs/>
              </w:rPr>
              <w:t>.</w:t>
            </w:r>
          </w:p>
          <w:p w:rsidR="00F871DD" w:rsidRPr="00CF2051" w:rsidRDefault="00F871DD" w:rsidP="002315C3">
            <w:pPr>
              <w:pStyle w:val="p"/>
            </w:pPr>
          </w:p>
          <w:p w:rsidR="00F871DD" w:rsidRPr="00CF2051" w:rsidRDefault="00F871DD" w:rsidP="002315C3">
            <w:pPr>
              <w:pStyle w:val="p"/>
              <w:numPr>
                <w:ilvl w:val="0"/>
                <w:numId w:val="26"/>
              </w:numPr>
            </w:pPr>
            <w:r w:rsidRPr="00CF2051">
              <w:t xml:space="preserve">Click </w:t>
            </w:r>
            <w:r w:rsidRPr="00DE43CD">
              <w:t>Approval Task (Central Manager) Created</w:t>
            </w:r>
            <w:r w:rsidRPr="00CF2051">
              <w:t>.</w:t>
            </w:r>
          </w:p>
          <w:p w:rsidR="00F871DD" w:rsidRPr="00CF2051" w:rsidRDefault="00F871DD" w:rsidP="002315C3">
            <w:pPr>
              <w:pStyle w:val="p"/>
            </w:pPr>
          </w:p>
        </w:tc>
        <w:tc>
          <w:tcPr>
            <w:tcW w:w="6237" w:type="dxa"/>
            <w:tcBorders>
              <w:bottom w:val="nil"/>
              <w:right w:val="nil"/>
            </w:tcBorders>
            <w:shd w:val="clear" w:color="auto" w:fill="auto"/>
            <w:tcMar>
              <w:top w:w="108" w:type="dxa"/>
              <w:bottom w:w="108" w:type="dxa"/>
            </w:tcMar>
            <w:vAlign w:val="center"/>
          </w:tcPr>
          <w:p w:rsidR="00F871DD" w:rsidRPr="00CF2051" w:rsidRDefault="00F871DD" w:rsidP="002315C3">
            <w:pPr>
              <w:pStyle w:val="p"/>
            </w:pPr>
            <w:r w:rsidRPr="00CF2051">
              <w:drawing>
                <wp:inline distT="0" distB="0" distL="0" distR="0" wp14:anchorId="1FEBE37E" wp14:editId="3783249A">
                  <wp:extent cx="3485408" cy="2576946"/>
                  <wp:effectExtent l="0" t="0" r="0" b="1270"/>
                  <wp:docPr id="46" name="Picture 1379437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9437696"/>
                          <pic:cNvPicPr/>
                        </pic:nvPicPr>
                        <pic:blipFill>
                          <a:blip r:embed="rId53">
                            <a:extLst>
                              <a:ext uri="{28A0092B-C50C-407E-A947-70E740481C1C}">
                                <a14:useLocalDpi xmlns:a14="http://schemas.microsoft.com/office/drawing/2010/main" val="0"/>
                              </a:ext>
                            </a:extLst>
                          </a:blip>
                          <a:stretch>
                            <a:fillRect/>
                          </a:stretch>
                        </pic:blipFill>
                        <pic:spPr>
                          <a:xfrm>
                            <a:off x="0" y="0"/>
                            <a:ext cx="3500758" cy="2588295"/>
                          </a:xfrm>
                          <a:prstGeom prst="rect">
                            <a:avLst/>
                          </a:prstGeom>
                        </pic:spPr>
                      </pic:pic>
                    </a:graphicData>
                  </a:graphic>
                </wp:inline>
              </w:drawing>
            </w:r>
          </w:p>
        </w:tc>
      </w:tr>
      <w:tr w:rsidR="001341AA" w:rsidRPr="00CF2051" w:rsidTr="002C2510">
        <w:trPr>
          <w:trHeight w:val="814"/>
        </w:trPr>
        <w:tc>
          <w:tcPr>
            <w:tcW w:w="4253" w:type="dxa"/>
            <w:tcBorders>
              <w:left w:val="nil"/>
              <w:bottom w:val="nil"/>
            </w:tcBorders>
            <w:shd w:val="clear" w:color="auto" w:fill="auto"/>
            <w:tcMar>
              <w:top w:w="108" w:type="dxa"/>
              <w:bottom w:w="108" w:type="dxa"/>
            </w:tcMar>
            <w:vAlign w:val="center"/>
          </w:tcPr>
          <w:p w:rsidR="00F871DD" w:rsidRPr="00CF2051" w:rsidRDefault="00F871DD" w:rsidP="002315C3">
            <w:pPr>
              <w:pStyle w:val="p"/>
              <w:numPr>
                <w:ilvl w:val="0"/>
                <w:numId w:val="26"/>
              </w:numPr>
            </w:pPr>
            <w:r w:rsidRPr="00CF2051">
              <w:t>Click the dropdown button</w:t>
            </w:r>
            <w:r w:rsidRPr="00CF2051">
              <w:drawing>
                <wp:inline distT="0" distB="0" distL="0" distR="0" wp14:anchorId="059B8374" wp14:editId="3A0EBD07">
                  <wp:extent cx="274320" cy="175260"/>
                  <wp:effectExtent l="0" t="0" r="0" b="0"/>
                  <wp:docPr id="47" name="Picture 1273241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73241732"/>
                          <pic:cNvPicPr/>
                        </pic:nvPicPr>
                        <pic:blipFill>
                          <a:blip r:embed="rId47">
                            <a:extLst>
                              <a:ext uri="{28A0092B-C50C-407E-A947-70E740481C1C}">
                                <a14:useLocalDpi xmlns:a14="http://schemas.microsoft.com/office/drawing/2010/main" val="0"/>
                              </a:ext>
                            </a:extLst>
                          </a:blip>
                          <a:stretch>
                            <a:fillRect/>
                          </a:stretch>
                        </pic:blipFill>
                        <pic:spPr>
                          <a:xfrm>
                            <a:off x="0" y="0"/>
                            <a:ext cx="274320" cy="175260"/>
                          </a:xfrm>
                          <a:prstGeom prst="rect">
                            <a:avLst/>
                          </a:prstGeom>
                        </pic:spPr>
                      </pic:pic>
                    </a:graphicData>
                  </a:graphic>
                </wp:inline>
              </w:drawing>
            </w:r>
            <w:r w:rsidRPr="00CF2051">
              <w:t xml:space="preserve">for </w:t>
            </w:r>
            <w:r w:rsidRPr="00CF2051">
              <w:rPr>
                <w:b/>
                <w:bCs/>
              </w:rPr>
              <w:t>End Events</w:t>
            </w:r>
            <w:bookmarkStart w:id="21" w:name="TS_937F2D75699F4C25953DC6A8998B12D6"/>
            <w:bookmarkEnd w:id="21"/>
            <w:r w:rsidR="00143568" w:rsidRPr="00CF2051">
              <w:rPr>
                <w:b/>
                <w:bCs/>
              </w:rPr>
              <w:t>.</w:t>
            </w:r>
          </w:p>
          <w:p w:rsidR="00F871DD" w:rsidRPr="00CF2051" w:rsidRDefault="00F871DD" w:rsidP="002315C3">
            <w:pPr>
              <w:pStyle w:val="p"/>
            </w:pPr>
          </w:p>
          <w:p w:rsidR="00F871DD" w:rsidRPr="00CF2051" w:rsidRDefault="00F871DD" w:rsidP="002315C3">
            <w:pPr>
              <w:pStyle w:val="p"/>
              <w:numPr>
                <w:ilvl w:val="0"/>
                <w:numId w:val="26"/>
              </w:numPr>
            </w:pPr>
            <w:r w:rsidRPr="00CF2051">
              <w:t xml:space="preserve">Click </w:t>
            </w:r>
            <w:r w:rsidRPr="00DE43CD">
              <w:t>Approval Task (Central Manager) Completed</w:t>
            </w:r>
            <w:r w:rsidRPr="00CF2051">
              <w:t>.</w:t>
            </w:r>
          </w:p>
          <w:p w:rsidR="00F871DD" w:rsidRPr="00CF2051" w:rsidRDefault="00F871DD" w:rsidP="002315C3">
            <w:pPr>
              <w:pStyle w:val="p"/>
            </w:pPr>
          </w:p>
        </w:tc>
        <w:tc>
          <w:tcPr>
            <w:tcW w:w="6237" w:type="dxa"/>
            <w:tcBorders>
              <w:bottom w:val="nil"/>
              <w:right w:val="nil"/>
            </w:tcBorders>
            <w:shd w:val="clear" w:color="auto" w:fill="auto"/>
            <w:tcMar>
              <w:top w:w="108" w:type="dxa"/>
              <w:bottom w:w="108" w:type="dxa"/>
            </w:tcMar>
            <w:vAlign w:val="center"/>
          </w:tcPr>
          <w:p w:rsidR="00F871DD" w:rsidRPr="00CF2051" w:rsidRDefault="00F871DD" w:rsidP="002315C3">
            <w:pPr>
              <w:pStyle w:val="p"/>
            </w:pPr>
            <w:r w:rsidRPr="00CF2051">
              <w:drawing>
                <wp:inline distT="0" distB="0" distL="0" distR="0" wp14:anchorId="62767EBF" wp14:editId="76E950FB">
                  <wp:extent cx="3515096" cy="2517569"/>
                  <wp:effectExtent l="0" t="0" r="3175" b="0"/>
                  <wp:docPr id="48" name="Picture 1165025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5025651"/>
                          <pic:cNvPicPr/>
                        </pic:nvPicPr>
                        <pic:blipFill>
                          <a:blip r:embed="rId54">
                            <a:extLst>
                              <a:ext uri="{28A0092B-C50C-407E-A947-70E740481C1C}">
                                <a14:useLocalDpi xmlns:a14="http://schemas.microsoft.com/office/drawing/2010/main" val="0"/>
                              </a:ext>
                            </a:extLst>
                          </a:blip>
                          <a:stretch>
                            <a:fillRect/>
                          </a:stretch>
                        </pic:blipFill>
                        <pic:spPr>
                          <a:xfrm>
                            <a:off x="0" y="0"/>
                            <a:ext cx="3534566" cy="2531513"/>
                          </a:xfrm>
                          <a:prstGeom prst="rect">
                            <a:avLst/>
                          </a:prstGeom>
                        </pic:spPr>
                      </pic:pic>
                    </a:graphicData>
                  </a:graphic>
                </wp:inline>
              </w:drawing>
            </w:r>
          </w:p>
        </w:tc>
      </w:tr>
      <w:tr w:rsidR="002C2510" w:rsidRPr="00CF2051" w:rsidTr="002C2510">
        <w:trPr>
          <w:trHeight w:val="814"/>
        </w:trPr>
        <w:tc>
          <w:tcPr>
            <w:tcW w:w="4253" w:type="dxa"/>
            <w:tcBorders>
              <w:left w:val="nil"/>
            </w:tcBorders>
            <w:shd w:val="clear" w:color="auto" w:fill="auto"/>
            <w:tcMar>
              <w:top w:w="108" w:type="dxa"/>
              <w:bottom w:w="108" w:type="dxa"/>
            </w:tcMar>
            <w:vAlign w:val="center"/>
          </w:tcPr>
          <w:p w:rsidR="00F871DD" w:rsidRPr="00CF2051" w:rsidRDefault="00F871DD" w:rsidP="002315C3">
            <w:pPr>
              <w:pStyle w:val="p"/>
              <w:numPr>
                <w:ilvl w:val="0"/>
                <w:numId w:val="26"/>
              </w:numPr>
            </w:pPr>
            <w:r w:rsidRPr="00CF2051">
              <w:t>Click Save </w:t>
            </w:r>
            <w:r w:rsidRPr="00CF2051">
              <w:drawing>
                <wp:inline distT="0" distB="0" distL="0" distR="0" wp14:anchorId="37B840CE" wp14:editId="329ADF33">
                  <wp:extent cx="274320" cy="179070"/>
                  <wp:effectExtent l="0" t="0" r="0" b="0"/>
                  <wp:docPr id="49" name="Picture 413300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3300218"/>
                          <pic:cNvPicPr/>
                        </pic:nvPicPr>
                        <pic:blipFill>
                          <a:blip r:embed="rId55">
                            <a:extLst>
                              <a:ext uri="{28A0092B-C50C-407E-A947-70E740481C1C}">
                                <a14:useLocalDpi xmlns:a14="http://schemas.microsoft.com/office/drawing/2010/main" val="0"/>
                              </a:ext>
                            </a:extLst>
                          </a:blip>
                          <a:stretch>
                            <a:fillRect/>
                          </a:stretch>
                        </pic:blipFill>
                        <pic:spPr>
                          <a:xfrm>
                            <a:off x="0" y="0"/>
                            <a:ext cx="274320" cy="179070"/>
                          </a:xfrm>
                          <a:prstGeom prst="rect">
                            <a:avLst/>
                          </a:prstGeom>
                        </pic:spPr>
                      </pic:pic>
                    </a:graphicData>
                  </a:graphic>
                </wp:inline>
              </w:drawing>
            </w:r>
            <w:r w:rsidRPr="00CF2051">
              <w:t>.</w:t>
            </w:r>
            <w:bookmarkStart w:id="22" w:name="TS_A1AA341245064D3ABB709BC3664AAF34"/>
            <w:bookmarkEnd w:id="22"/>
          </w:p>
          <w:p w:rsidR="00F871DD" w:rsidRPr="00CF2051" w:rsidRDefault="00F871DD" w:rsidP="002315C3">
            <w:pPr>
              <w:pStyle w:val="p"/>
            </w:pPr>
          </w:p>
          <w:p w:rsidR="00F871DD" w:rsidRPr="00CF2051" w:rsidRDefault="00F871DD" w:rsidP="002315C3">
            <w:pPr>
              <w:pStyle w:val="p"/>
            </w:pPr>
          </w:p>
        </w:tc>
        <w:tc>
          <w:tcPr>
            <w:tcW w:w="6237" w:type="dxa"/>
            <w:tcBorders>
              <w:right w:val="nil"/>
            </w:tcBorders>
            <w:shd w:val="clear" w:color="auto" w:fill="auto"/>
            <w:tcMar>
              <w:top w:w="108" w:type="dxa"/>
              <w:bottom w:w="108" w:type="dxa"/>
            </w:tcMar>
            <w:vAlign w:val="center"/>
          </w:tcPr>
          <w:p w:rsidR="00F871DD" w:rsidRPr="00CF2051" w:rsidRDefault="00F871DD" w:rsidP="002315C3">
            <w:pPr>
              <w:pStyle w:val="p"/>
            </w:pPr>
            <w:r w:rsidRPr="00CF2051">
              <w:drawing>
                <wp:inline distT="0" distB="0" distL="0" distR="0" wp14:anchorId="7A71827D" wp14:editId="6FA7E2E1">
                  <wp:extent cx="3514725" cy="1466602"/>
                  <wp:effectExtent l="0" t="0" r="3175" b="0"/>
                  <wp:docPr id="50" name="Picture 1644974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4974676"/>
                          <pic:cNvPicPr/>
                        </pic:nvPicPr>
                        <pic:blipFill>
                          <a:blip r:embed="rId56">
                            <a:extLst>
                              <a:ext uri="{28A0092B-C50C-407E-A947-70E740481C1C}">
                                <a14:useLocalDpi xmlns:a14="http://schemas.microsoft.com/office/drawing/2010/main" val="0"/>
                              </a:ext>
                            </a:extLst>
                          </a:blip>
                          <a:stretch>
                            <a:fillRect/>
                          </a:stretch>
                        </pic:blipFill>
                        <pic:spPr>
                          <a:xfrm>
                            <a:off x="0" y="0"/>
                            <a:ext cx="3565882" cy="1487949"/>
                          </a:xfrm>
                          <a:prstGeom prst="rect">
                            <a:avLst/>
                          </a:prstGeom>
                        </pic:spPr>
                      </pic:pic>
                    </a:graphicData>
                  </a:graphic>
                </wp:inline>
              </w:drawing>
            </w:r>
          </w:p>
        </w:tc>
      </w:tr>
    </w:tbl>
    <w:p w:rsidR="006965A3" w:rsidRPr="00CF2051" w:rsidRDefault="006965A3" w:rsidP="006965A3">
      <w:pPr>
        <w:rPr>
          <w:rFonts w:cs="Arial"/>
          <w:szCs w:val="20"/>
          <w:lang w:val="en-US"/>
        </w:rPr>
      </w:pPr>
    </w:p>
    <w:p w:rsidR="006E565B" w:rsidRPr="00CF2051" w:rsidRDefault="006E565B" w:rsidP="006965A3">
      <w:pPr>
        <w:rPr>
          <w:rFonts w:cs="Arial"/>
          <w:szCs w:val="20"/>
          <w:lang w:val="en-US"/>
        </w:rPr>
      </w:pPr>
    </w:p>
    <w:p w:rsidR="006E565B" w:rsidRPr="00CF2051" w:rsidRDefault="006E565B" w:rsidP="006E565B">
      <w:pPr>
        <w:pStyle w:val="Heading1"/>
        <w:rPr>
          <w:rFonts w:cs="Arial"/>
          <w:szCs w:val="20"/>
          <w:lang w:val="en-US"/>
        </w:rPr>
      </w:pPr>
      <w:bookmarkStart w:id="23" w:name="_Toc40713357"/>
      <w:bookmarkStart w:id="24" w:name="_Toc52668188"/>
      <w:r w:rsidRPr="00CF2051">
        <w:rPr>
          <w:rFonts w:cs="Arial"/>
          <w:szCs w:val="20"/>
          <w:lang w:val="en-US"/>
        </w:rPr>
        <w:lastRenderedPageBreak/>
        <w:t>Create calculated attributes</w:t>
      </w:r>
      <w:bookmarkEnd w:id="23"/>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9"/>
        <w:gridCol w:w="5585"/>
      </w:tblGrid>
      <w:tr w:rsidR="004C4D21" w:rsidRPr="00CF2051" w:rsidTr="00E22F5B">
        <w:trPr>
          <w:trHeight w:val="583"/>
          <w:tblHeader/>
        </w:trPr>
        <w:tc>
          <w:tcPr>
            <w:tcW w:w="382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rsidR="00FB6B32" w:rsidRPr="00CF2051" w:rsidRDefault="00FB6B32" w:rsidP="00084B17">
            <w:pPr>
              <w:pStyle w:val="TableHeadline"/>
              <w:rPr>
                <w:rFonts w:cs="Arial"/>
                <w:szCs w:val="20"/>
              </w:rPr>
            </w:pPr>
            <w:r w:rsidRPr="00CF2051">
              <w:rPr>
                <w:rFonts w:cs="Arial"/>
                <w:szCs w:val="20"/>
              </w:rPr>
              <w:t>Explanation</w:t>
            </w:r>
          </w:p>
        </w:tc>
        <w:tc>
          <w:tcPr>
            <w:tcW w:w="61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rsidR="00FB6B32" w:rsidRPr="00CF2051" w:rsidRDefault="00FB6B32" w:rsidP="00084B17">
            <w:pPr>
              <w:pStyle w:val="TableHeadline"/>
              <w:rPr>
                <w:rFonts w:cs="Arial"/>
                <w:szCs w:val="20"/>
              </w:rPr>
            </w:pPr>
            <w:r w:rsidRPr="00CF2051">
              <w:rPr>
                <w:rFonts w:cs="Arial"/>
                <w:szCs w:val="20"/>
              </w:rPr>
              <w:t>Screenshot</w:t>
            </w:r>
          </w:p>
        </w:tc>
      </w:tr>
      <w:tr w:rsidR="004C4D21" w:rsidRPr="00CF2051" w:rsidTr="006F6057">
        <w:trPr>
          <w:trHeight w:val="2880"/>
        </w:trPr>
        <w:tc>
          <w:tcPr>
            <w:tcW w:w="3828" w:type="dxa"/>
            <w:tcBorders>
              <w:top w:val="single" w:sz="18" w:space="0" w:color="auto"/>
              <w:left w:val="nil"/>
              <w:bottom w:val="single" w:sz="4" w:space="0" w:color="auto"/>
            </w:tcBorders>
            <w:shd w:val="clear" w:color="auto" w:fill="auto"/>
            <w:tcMar>
              <w:top w:w="108" w:type="dxa"/>
              <w:bottom w:w="108" w:type="dxa"/>
            </w:tcMar>
            <w:vAlign w:val="center"/>
          </w:tcPr>
          <w:p w:rsidR="009E41D8" w:rsidRPr="00CF2051" w:rsidRDefault="0005446A" w:rsidP="002315C3">
            <w:pPr>
              <w:pStyle w:val="p"/>
            </w:pPr>
            <w:r w:rsidRPr="00CF2051">
              <w:t xml:space="preserve">A business scenario </w:t>
            </w:r>
            <w:r w:rsidR="00865D40" w:rsidRPr="00CF2051">
              <w:t xml:space="preserve">has 4 type of attributes (a) Default, (b) Context, (c) Step and (d) Calculated. </w:t>
            </w:r>
          </w:p>
          <w:p w:rsidR="009E41D8" w:rsidRPr="00CF2051" w:rsidRDefault="009E41D8" w:rsidP="002315C3">
            <w:pPr>
              <w:pStyle w:val="p"/>
            </w:pPr>
          </w:p>
          <w:p w:rsidR="0005446A" w:rsidRPr="00CF2051" w:rsidRDefault="009E41D8" w:rsidP="002315C3">
            <w:pPr>
              <w:pStyle w:val="p"/>
            </w:pPr>
            <w:r w:rsidRPr="00CF2051">
              <w:t xml:space="preserve">In this section you </w:t>
            </w:r>
            <w:r w:rsidR="0005446A" w:rsidRPr="00CF2051">
              <w:t xml:space="preserve">will create </w:t>
            </w:r>
            <w:r w:rsidRPr="00CF2051">
              <w:t>calculated a</w:t>
            </w:r>
            <w:r w:rsidR="0005446A" w:rsidRPr="00CF2051">
              <w:t>ttributes based on aggregation</w:t>
            </w:r>
            <w:r w:rsidRPr="00CF2051">
              <w:t xml:space="preserve"> and expression type</w:t>
            </w:r>
            <w:r w:rsidR="005B38B5" w:rsidRPr="00CF2051">
              <w:t>s</w:t>
            </w:r>
            <w:r w:rsidR="0005446A" w:rsidRPr="00CF2051">
              <w:t xml:space="preserve">. </w:t>
            </w:r>
            <w:r w:rsidRPr="00CF2051">
              <w:t xml:space="preserve">These calculated attributes will </w:t>
            </w:r>
            <w:r w:rsidR="00CD0263" w:rsidRPr="00CF2051">
              <w:t xml:space="preserve">act </w:t>
            </w:r>
            <w:r w:rsidR="0005446A" w:rsidRPr="00CF2051">
              <w:t xml:space="preserve">as a Measure </w:t>
            </w:r>
            <w:r w:rsidRPr="00CF2051">
              <w:t>while configuring</w:t>
            </w:r>
            <w:r w:rsidR="0005446A" w:rsidRPr="00CF2051">
              <w:t xml:space="preserve"> </w:t>
            </w:r>
            <w:r w:rsidR="006658FE" w:rsidRPr="00CF2051">
              <w:t xml:space="preserve">Process </w:t>
            </w:r>
            <w:r w:rsidR="0005446A" w:rsidRPr="00CF2051">
              <w:t>Performance Indicators</w:t>
            </w:r>
            <w:r w:rsidR="007F1556" w:rsidRPr="00CF2051">
              <w:t>.</w:t>
            </w:r>
          </w:p>
          <w:p w:rsidR="0005446A" w:rsidRPr="00CF2051" w:rsidRDefault="0005446A" w:rsidP="002315C3">
            <w:pPr>
              <w:pStyle w:val="p"/>
            </w:pPr>
          </w:p>
          <w:p w:rsidR="0005446A" w:rsidRPr="00CF2051" w:rsidRDefault="0005446A" w:rsidP="002315C3">
            <w:pPr>
              <w:pStyle w:val="p"/>
              <w:numPr>
                <w:ilvl w:val="0"/>
                <w:numId w:val="26"/>
              </w:numPr>
            </w:pPr>
            <w:r w:rsidRPr="00CF2051">
              <w:t>Click Attributes </w:t>
            </w:r>
            <w:r w:rsidRPr="00CF2051">
              <w:drawing>
                <wp:inline distT="0" distB="0" distL="0" distR="0" wp14:anchorId="2DE4D507" wp14:editId="3ECD2FEE">
                  <wp:extent cx="544830" cy="179070"/>
                  <wp:effectExtent l="0" t="0" r="0" b="0"/>
                  <wp:docPr id="76" name="Picture 1425908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25908846"/>
                          <pic:cNvPicPr/>
                        </pic:nvPicPr>
                        <pic:blipFill>
                          <a:blip r:embed="rId57">
                            <a:extLst>
                              <a:ext uri="{28A0092B-C50C-407E-A947-70E740481C1C}">
                                <a14:useLocalDpi xmlns:a14="http://schemas.microsoft.com/office/drawing/2010/main" val="0"/>
                              </a:ext>
                            </a:extLst>
                          </a:blip>
                          <a:stretch>
                            <a:fillRect/>
                          </a:stretch>
                        </pic:blipFill>
                        <pic:spPr>
                          <a:xfrm>
                            <a:off x="0" y="0"/>
                            <a:ext cx="544830" cy="179070"/>
                          </a:xfrm>
                          <a:prstGeom prst="rect">
                            <a:avLst/>
                          </a:prstGeom>
                        </pic:spPr>
                      </pic:pic>
                    </a:graphicData>
                  </a:graphic>
                </wp:inline>
              </w:drawing>
            </w:r>
            <w:r w:rsidRPr="00CF2051">
              <w:t>.</w:t>
            </w:r>
            <w:bookmarkStart w:id="25" w:name="TS_1AC50415F58C4212A75C7E9B58546C0C"/>
            <w:bookmarkEnd w:id="25"/>
          </w:p>
          <w:p w:rsidR="0005446A" w:rsidRPr="00CF2051" w:rsidRDefault="0005446A" w:rsidP="002315C3">
            <w:pPr>
              <w:pStyle w:val="p"/>
            </w:pPr>
          </w:p>
        </w:tc>
        <w:tc>
          <w:tcPr>
            <w:tcW w:w="6146" w:type="dxa"/>
            <w:tcBorders>
              <w:top w:val="single" w:sz="18" w:space="0" w:color="auto"/>
              <w:bottom w:val="single" w:sz="4" w:space="0" w:color="auto"/>
              <w:right w:val="nil"/>
            </w:tcBorders>
            <w:shd w:val="clear" w:color="auto" w:fill="auto"/>
            <w:tcMar>
              <w:top w:w="108" w:type="dxa"/>
              <w:bottom w:w="108" w:type="dxa"/>
            </w:tcMar>
            <w:vAlign w:val="center"/>
          </w:tcPr>
          <w:p w:rsidR="0005446A" w:rsidRPr="00CF2051" w:rsidRDefault="0005446A" w:rsidP="002315C3">
            <w:pPr>
              <w:pStyle w:val="p"/>
            </w:pPr>
            <w:r w:rsidRPr="00CF2051">
              <w:drawing>
                <wp:inline distT="0" distB="0" distL="0" distR="0" wp14:anchorId="60B494C0" wp14:editId="0ABB7B0C">
                  <wp:extent cx="3515096" cy="1781299"/>
                  <wp:effectExtent l="0" t="0" r="3175" b="0"/>
                  <wp:docPr id="77" name="Picture 13501949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0194982"/>
                          <pic:cNvPicPr/>
                        </pic:nvPicPr>
                        <pic:blipFill>
                          <a:blip r:embed="rId58">
                            <a:extLst>
                              <a:ext uri="{28A0092B-C50C-407E-A947-70E740481C1C}">
                                <a14:useLocalDpi xmlns:a14="http://schemas.microsoft.com/office/drawing/2010/main" val="0"/>
                              </a:ext>
                            </a:extLst>
                          </a:blip>
                          <a:stretch>
                            <a:fillRect/>
                          </a:stretch>
                        </pic:blipFill>
                        <pic:spPr>
                          <a:xfrm>
                            <a:off x="0" y="0"/>
                            <a:ext cx="3557530" cy="1802803"/>
                          </a:xfrm>
                          <a:prstGeom prst="rect">
                            <a:avLst/>
                          </a:prstGeom>
                        </pic:spPr>
                      </pic:pic>
                    </a:graphicData>
                  </a:graphic>
                </wp:inline>
              </w:drawing>
            </w:r>
          </w:p>
        </w:tc>
      </w:tr>
      <w:tr w:rsidR="004C4D21" w:rsidRPr="00CF2051" w:rsidTr="00E22F5B">
        <w:trPr>
          <w:trHeight w:val="511"/>
        </w:trPr>
        <w:tc>
          <w:tcPr>
            <w:tcW w:w="3828" w:type="dxa"/>
            <w:vMerge w:val="restart"/>
            <w:tcBorders>
              <w:left w:val="nil"/>
              <w:bottom w:val="nil"/>
            </w:tcBorders>
            <w:shd w:val="clear" w:color="auto" w:fill="auto"/>
            <w:tcMar>
              <w:top w:w="108" w:type="dxa"/>
              <w:bottom w:w="108" w:type="dxa"/>
            </w:tcMar>
            <w:vAlign w:val="center"/>
          </w:tcPr>
          <w:p w:rsidR="0005446A" w:rsidRPr="00CF2051" w:rsidRDefault="0005446A" w:rsidP="002315C3">
            <w:pPr>
              <w:pStyle w:val="p"/>
              <w:numPr>
                <w:ilvl w:val="0"/>
                <w:numId w:val="26"/>
              </w:numPr>
            </w:pPr>
            <w:r w:rsidRPr="00CF2051">
              <w:t xml:space="preserve">Click  </w:t>
            </w:r>
            <w:r w:rsidRPr="00CF2051">
              <w:drawing>
                <wp:inline distT="0" distB="0" distL="0" distR="0" wp14:anchorId="4969B078" wp14:editId="76A3D983">
                  <wp:extent cx="179070" cy="274320"/>
                  <wp:effectExtent l="0" t="0" r="0" b="0"/>
                  <wp:docPr id="53" name="Picture 1917094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7094277"/>
                          <pic:cNvPicPr/>
                        </pic:nvPicPr>
                        <pic:blipFill>
                          <a:blip r:embed="rId59">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 xml:space="preserve"> to add new attributes</w:t>
            </w:r>
            <w:bookmarkStart w:id="26" w:name="TS_148F282A8CA246608F46C7A8158CDDC9"/>
            <w:bookmarkEnd w:id="26"/>
          </w:p>
          <w:p w:rsidR="00E0497B" w:rsidRPr="00CF2051" w:rsidRDefault="00E0497B" w:rsidP="002315C3">
            <w:pPr>
              <w:pStyle w:val="p"/>
            </w:pPr>
          </w:p>
          <w:p w:rsidR="0005446A" w:rsidRPr="00CF2051" w:rsidRDefault="0005446A" w:rsidP="002315C3">
            <w:pPr>
              <w:pStyle w:val="p"/>
            </w:pPr>
            <w:r w:rsidRPr="00CF2051">
              <w:t>Provide the following details</w:t>
            </w:r>
          </w:p>
          <w:p w:rsidR="0005446A" w:rsidRPr="00CF2051" w:rsidRDefault="0005446A" w:rsidP="002315C3">
            <w:pPr>
              <w:pStyle w:val="p"/>
            </w:pPr>
          </w:p>
          <w:p w:rsidR="0085122C" w:rsidRPr="00CF2051" w:rsidRDefault="0085122C" w:rsidP="002315C3">
            <w:pPr>
              <w:pStyle w:val="p"/>
            </w:pPr>
            <w:r w:rsidRPr="00CF2051">
              <w:rPr>
                <w:b/>
                <w:bCs/>
              </w:rPr>
              <w:t>Name</w:t>
            </w:r>
            <w:r w:rsidRPr="00CF2051">
              <w:t xml:space="preserve">: </w:t>
            </w:r>
            <w:r w:rsidRPr="00CF2051">
              <w:br/>
              <w:t>Month</w:t>
            </w:r>
          </w:p>
          <w:p w:rsidR="0085122C" w:rsidRPr="00CF2051" w:rsidRDefault="0085122C" w:rsidP="002315C3">
            <w:pPr>
              <w:pStyle w:val="p"/>
            </w:pPr>
          </w:p>
          <w:p w:rsidR="0085122C" w:rsidRPr="00CF2051" w:rsidRDefault="0085122C" w:rsidP="002315C3">
            <w:pPr>
              <w:pStyle w:val="p"/>
            </w:pPr>
            <w:r w:rsidRPr="00CF2051">
              <w:rPr>
                <w:b/>
                <w:bCs/>
              </w:rPr>
              <w:t>ID</w:t>
            </w:r>
            <w:r w:rsidRPr="00CF2051">
              <w:t>: &lt;this will automatically be created as&gt;</w:t>
            </w:r>
          </w:p>
          <w:p w:rsidR="0085122C" w:rsidRPr="00CF2051" w:rsidRDefault="0085122C" w:rsidP="002315C3">
            <w:pPr>
              <w:pStyle w:val="p"/>
            </w:pPr>
            <w:r w:rsidRPr="00CF2051">
              <w:t>Month</w:t>
            </w:r>
          </w:p>
          <w:p w:rsidR="0085122C" w:rsidRPr="00CF2051" w:rsidRDefault="0085122C" w:rsidP="002315C3">
            <w:pPr>
              <w:pStyle w:val="p"/>
            </w:pPr>
          </w:p>
          <w:p w:rsidR="0085122C" w:rsidRPr="00CF2051" w:rsidRDefault="0085122C" w:rsidP="002315C3">
            <w:pPr>
              <w:pStyle w:val="p"/>
            </w:pPr>
            <w:r w:rsidRPr="00CF2051">
              <w:rPr>
                <w:b/>
                <w:bCs/>
              </w:rPr>
              <w:t>Expression Type</w:t>
            </w:r>
            <w:r w:rsidRPr="00CF2051">
              <w:t xml:space="preserve">: </w:t>
            </w:r>
            <w:r w:rsidRPr="00CF2051">
              <w:br/>
              <w:t>Month of Attribute</w:t>
            </w:r>
          </w:p>
          <w:p w:rsidR="0085122C" w:rsidRPr="00CF2051" w:rsidRDefault="0085122C" w:rsidP="002315C3">
            <w:pPr>
              <w:pStyle w:val="p"/>
            </w:pPr>
          </w:p>
          <w:p w:rsidR="0085122C" w:rsidRPr="00CF2051" w:rsidRDefault="0085122C" w:rsidP="002315C3">
            <w:pPr>
              <w:pStyle w:val="p"/>
            </w:pPr>
            <w:r w:rsidRPr="00CF2051">
              <w:rPr>
                <w:b/>
                <w:bCs/>
              </w:rPr>
              <w:t>Attribute</w:t>
            </w:r>
            <w:r w:rsidRPr="00CF2051">
              <w:t xml:space="preserve">: </w:t>
            </w:r>
            <w:r w:rsidRPr="00CF2051">
              <w:br/>
              <w:t>Start Time</w:t>
            </w:r>
          </w:p>
          <w:p w:rsidR="0005446A" w:rsidRPr="00CF2051" w:rsidRDefault="0005446A" w:rsidP="002315C3">
            <w:pPr>
              <w:pStyle w:val="p"/>
            </w:pPr>
          </w:p>
          <w:p w:rsidR="0005446A" w:rsidRPr="00CF2051" w:rsidRDefault="0005446A" w:rsidP="002315C3">
            <w:pPr>
              <w:pStyle w:val="p"/>
            </w:pPr>
          </w:p>
          <w:p w:rsidR="0005446A" w:rsidRPr="00CF2051" w:rsidRDefault="0005446A" w:rsidP="002315C3">
            <w:pPr>
              <w:pStyle w:val="p"/>
              <w:numPr>
                <w:ilvl w:val="0"/>
                <w:numId w:val="26"/>
              </w:numPr>
            </w:pPr>
            <w:r w:rsidRPr="00CF2051">
              <w:t xml:space="preserve">Click </w:t>
            </w:r>
            <w:r w:rsidRPr="00CF2051">
              <w:drawing>
                <wp:inline distT="0" distB="0" distL="0" distR="0" wp14:anchorId="44657A32" wp14:editId="040DB732">
                  <wp:extent cx="179070" cy="179070"/>
                  <wp:effectExtent l="0" t="0" r="0" b="0"/>
                  <wp:docPr id="55" name="Picture 10006446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0644693"/>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05446A" w:rsidRPr="00CF2051" w:rsidRDefault="0005446A" w:rsidP="000F0934">
            <w:pPr>
              <w:pStyle w:val="99Copyright0"/>
              <w:ind w:left="314"/>
              <w:rPr>
                <w:rFonts w:ascii="Arial" w:hAnsi="Arial" w:cs="Arial"/>
                <w:sz w:val="20"/>
                <w:szCs w:val="20"/>
              </w:rPr>
            </w:pPr>
          </w:p>
        </w:tc>
        <w:tc>
          <w:tcPr>
            <w:tcW w:w="6146" w:type="dxa"/>
            <w:vMerge w:val="restart"/>
            <w:tcBorders>
              <w:bottom w:val="nil"/>
              <w:right w:val="nil"/>
            </w:tcBorders>
            <w:shd w:val="clear" w:color="auto" w:fill="auto"/>
            <w:tcMar>
              <w:top w:w="108" w:type="dxa"/>
              <w:bottom w:w="108" w:type="dxa"/>
            </w:tcMar>
            <w:vAlign w:val="center"/>
          </w:tcPr>
          <w:p w:rsidR="0005446A" w:rsidRPr="00CF2051" w:rsidRDefault="0005446A" w:rsidP="0005446A">
            <w:pPr>
              <w:pStyle w:val="99Copyright0"/>
              <w:rPr>
                <w:rFonts w:ascii="Arial" w:hAnsi="Arial" w:cs="Arial"/>
                <w:sz w:val="20"/>
                <w:szCs w:val="20"/>
              </w:rPr>
            </w:pPr>
            <w:r w:rsidRPr="00CF2051">
              <w:rPr>
                <w:rFonts w:ascii="Arial" w:hAnsi="Arial" w:cs="Arial"/>
                <w:noProof/>
                <w:sz w:val="20"/>
                <w:szCs w:val="20"/>
              </w:rPr>
              <w:drawing>
                <wp:inline distT="0" distB="0" distL="0" distR="0" wp14:anchorId="06DC6257" wp14:editId="4FB55EE0">
                  <wp:extent cx="2793983" cy="1905990"/>
                  <wp:effectExtent l="0" t="0" r="635" b="0"/>
                  <wp:docPr id="54" name="Picture 920678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0678103"/>
                          <pic:cNvPicPr/>
                        </pic:nvPicPr>
                        <pic:blipFill>
                          <a:blip r:embed="rId61">
                            <a:extLst>
                              <a:ext uri="{28A0092B-C50C-407E-A947-70E740481C1C}">
                                <a14:useLocalDpi xmlns:a14="http://schemas.microsoft.com/office/drawing/2010/main" val="0"/>
                              </a:ext>
                            </a:extLst>
                          </a:blip>
                          <a:stretch>
                            <a:fillRect/>
                          </a:stretch>
                        </pic:blipFill>
                        <pic:spPr>
                          <a:xfrm>
                            <a:off x="0" y="0"/>
                            <a:ext cx="2810790" cy="1917455"/>
                          </a:xfrm>
                          <a:prstGeom prst="rect">
                            <a:avLst/>
                          </a:prstGeom>
                        </pic:spPr>
                      </pic:pic>
                    </a:graphicData>
                  </a:graphic>
                </wp:inline>
              </w:drawing>
            </w:r>
          </w:p>
          <w:p w:rsidR="0005446A" w:rsidRPr="00CF2051" w:rsidRDefault="0005446A" w:rsidP="0005446A">
            <w:pPr>
              <w:pStyle w:val="99Copyright0"/>
              <w:rPr>
                <w:rFonts w:ascii="Arial" w:hAnsi="Arial" w:cs="Arial"/>
                <w:sz w:val="20"/>
                <w:szCs w:val="20"/>
              </w:rPr>
            </w:pPr>
            <w:r w:rsidRPr="00CF2051">
              <w:rPr>
                <w:rFonts w:ascii="Arial" w:hAnsi="Arial" w:cs="Arial"/>
                <w:noProof/>
                <w:sz w:val="20"/>
                <w:szCs w:val="20"/>
              </w:rPr>
              <w:drawing>
                <wp:inline distT="0" distB="0" distL="0" distR="0" wp14:anchorId="56169175" wp14:editId="3AD71377">
                  <wp:extent cx="2404605" cy="2523507"/>
                  <wp:effectExtent l="0" t="0" r="0" b="3810"/>
                  <wp:docPr id="56" name="Picture 19592358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9235821"/>
                          <pic:cNvPicPr/>
                        </pic:nvPicPr>
                        <pic:blipFill>
                          <a:blip r:embed="rId62">
                            <a:extLst>
                              <a:ext uri="{28A0092B-C50C-407E-A947-70E740481C1C}">
                                <a14:useLocalDpi xmlns:a14="http://schemas.microsoft.com/office/drawing/2010/main" val="0"/>
                              </a:ext>
                            </a:extLst>
                          </a:blip>
                          <a:stretch>
                            <a:fillRect/>
                          </a:stretch>
                        </pic:blipFill>
                        <pic:spPr>
                          <a:xfrm>
                            <a:off x="0" y="0"/>
                            <a:ext cx="2413260" cy="2532590"/>
                          </a:xfrm>
                          <a:prstGeom prst="rect">
                            <a:avLst/>
                          </a:prstGeom>
                        </pic:spPr>
                      </pic:pic>
                    </a:graphicData>
                  </a:graphic>
                </wp:inline>
              </w:drawing>
            </w:r>
          </w:p>
        </w:tc>
      </w:tr>
      <w:tr w:rsidR="004C4D21" w:rsidRPr="00CF2051" w:rsidTr="00E22F5B">
        <w:trPr>
          <w:trHeight w:val="230"/>
        </w:trPr>
        <w:tc>
          <w:tcPr>
            <w:tcW w:w="3828" w:type="dxa"/>
            <w:vMerge/>
            <w:tcBorders>
              <w:left w:val="nil"/>
              <w:bottom w:val="nil"/>
            </w:tcBorders>
            <w:shd w:val="clear" w:color="auto" w:fill="auto"/>
            <w:tcMar>
              <w:top w:w="108" w:type="dxa"/>
              <w:bottom w:w="108" w:type="dxa"/>
            </w:tcMar>
            <w:vAlign w:val="center"/>
          </w:tcPr>
          <w:p w:rsidR="0005446A" w:rsidRPr="00CF2051" w:rsidRDefault="0005446A" w:rsidP="000F0934">
            <w:pPr>
              <w:pStyle w:val="TableText"/>
              <w:numPr>
                <w:ilvl w:val="0"/>
                <w:numId w:val="26"/>
              </w:numPr>
              <w:ind w:left="314"/>
              <w:rPr>
                <w:rFonts w:cs="Arial"/>
                <w:sz w:val="20"/>
                <w:szCs w:val="20"/>
              </w:rPr>
            </w:pPr>
          </w:p>
        </w:tc>
        <w:tc>
          <w:tcPr>
            <w:tcW w:w="6146" w:type="dxa"/>
            <w:vMerge/>
            <w:tcBorders>
              <w:bottom w:val="nil"/>
              <w:right w:val="nil"/>
            </w:tcBorders>
            <w:shd w:val="clear" w:color="auto" w:fill="auto"/>
            <w:tcMar>
              <w:top w:w="108" w:type="dxa"/>
              <w:bottom w:w="108" w:type="dxa"/>
            </w:tcMar>
            <w:vAlign w:val="center"/>
          </w:tcPr>
          <w:p w:rsidR="0005446A" w:rsidRPr="00CF2051" w:rsidRDefault="0005446A" w:rsidP="0005446A">
            <w:pPr>
              <w:pStyle w:val="TableBullet"/>
              <w:numPr>
                <w:ilvl w:val="0"/>
                <w:numId w:val="2"/>
              </w:numPr>
              <w:tabs>
                <w:tab w:val="clear" w:pos="284"/>
                <w:tab w:val="clear" w:pos="567"/>
                <w:tab w:val="clear" w:pos="851"/>
              </w:tabs>
              <w:ind w:left="170" w:hanging="170"/>
              <w:rPr>
                <w:rFonts w:cs="Arial"/>
                <w:sz w:val="20"/>
              </w:rPr>
            </w:pPr>
          </w:p>
        </w:tc>
      </w:tr>
      <w:tr w:rsidR="004C4D21" w:rsidRPr="00CF2051" w:rsidTr="00E22F5B">
        <w:trPr>
          <w:trHeight w:val="814"/>
        </w:trPr>
        <w:tc>
          <w:tcPr>
            <w:tcW w:w="3828" w:type="dxa"/>
            <w:tcBorders>
              <w:left w:val="nil"/>
            </w:tcBorders>
            <w:shd w:val="clear" w:color="auto" w:fill="auto"/>
            <w:tcMar>
              <w:top w:w="108" w:type="dxa"/>
              <w:bottom w:w="108" w:type="dxa"/>
            </w:tcMar>
            <w:vAlign w:val="center"/>
          </w:tcPr>
          <w:p w:rsidR="0005446A" w:rsidRPr="00CF2051" w:rsidRDefault="0005446A" w:rsidP="002315C3">
            <w:pPr>
              <w:pStyle w:val="p"/>
              <w:numPr>
                <w:ilvl w:val="0"/>
                <w:numId w:val="26"/>
              </w:numPr>
            </w:pPr>
            <w:r w:rsidRPr="00CF2051">
              <w:lastRenderedPageBreak/>
              <w:t>Repeat the steps and create the following attributes</w:t>
            </w:r>
          </w:p>
          <w:p w:rsidR="00E4083C" w:rsidRPr="00CF2051" w:rsidRDefault="00E4083C" w:rsidP="002315C3">
            <w:pPr>
              <w:pStyle w:val="p"/>
            </w:pPr>
          </w:p>
          <w:p w:rsidR="00E4083C" w:rsidRPr="00CF2051" w:rsidRDefault="00E4083C" w:rsidP="002315C3">
            <w:pPr>
              <w:pStyle w:val="p"/>
            </w:pPr>
            <w:r w:rsidRPr="00CF2051">
              <w:rPr>
                <w:b/>
                <w:bCs/>
              </w:rPr>
              <w:t>Name</w:t>
            </w:r>
            <w:r w:rsidRPr="00CF2051">
              <w:t xml:space="preserve">: </w:t>
            </w:r>
            <w:r w:rsidRPr="00CF2051">
              <w:br/>
              <w:t>Number of Reworks requested</w:t>
            </w:r>
          </w:p>
          <w:p w:rsidR="00E4083C" w:rsidRPr="00CF2051" w:rsidRDefault="00E4083C" w:rsidP="002315C3">
            <w:pPr>
              <w:pStyle w:val="p"/>
            </w:pPr>
          </w:p>
          <w:p w:rsidR="00E4083C" w:rsidRPr="00CF2051" w:rsidRDefault="00E4083C" w:rsidP="002315C3">
            <w:pPr>
              <w:pStyle w:val="p"/>
            </w:pPr>
            <w:r w:rsidRPr="00CF2051">
              <w:rPr>
                <w:b/>
                <w:bCs/>
              </w:rPr>
              <w:t>ID</w:t>
            </w:r>
            <w:r w:rsidRPr="00CF2051">
              <w:t>: &lt;this will automatically be created as&gt;</w:t>
            </w:r>
          </w:p>
          <w:p w:rsidR="00E4083C" w:rsidRPr="00CF2051" w:rsidRDefault="00E4083C" w:rsidP="002315C3">
            <w:pPr>
              <w:pStyle w:val="p"/>
            </w:pPr>
            <w:r w:rsidRPr="00CF2051">
              <w:t>Number_of_Reworks_requested</w:t>
            </w:r>
          </w:p>
          <w:p w:rsidR="00E4083C" w:rsidRPr="00CF2051" w:rsidRDefault="00E4083C" w:rsidP="002315C3">
            <w:pPr>
              <w:pStyle w:val="p"/>
            </w:pPr>
          </w:p>
          <w:p w:rsidR="00E4083C" w:rsidRPr="00CF2051" w:rsidRDefault="00E4083C" w:rsidP="002315C3">
            <w:pPr>
              <w:pStyle w:val="p"/>
            </w:pPr>
            <w:r w:rsidRPr="00CF2051">
              <w:rPr>
                <w:b/>
                <w:bCs/>
              </w:rPr>
              <w:t>Expression Type</w:t>
            </w:r>
            <w:r w:rsidRPr="00CF2051">
              <w:t xml:space="preserve">: </w:t>
            </w:r>
            <w:r w:rsidRPr="00CF2051">
              <w:br/>
            </w:r>
            <w:r w:rsidR="00C26E84" w:rsidRPr="00CF2051">
              <w:t>Has event occurred</w:t>
            </w:r>
          </w:p>
          <w:p w:rsidR="00E4083C" w:rsidRPr="00CF2051" w:rsidRDefault="00E4083C" w:rsidP="002315C3">
            <w:pPr>
              <w:pStyle w:val="p"/>
            </w:pPr>
          </w:p>
          <w:p w:rsidR="0005446A" w:rsidRPr="00CF2051" w:rsidRDefault="00E4083C" w:rsidP="002315C3">
            <w:pPr>
              <w:pStyle w:val="p"/>
            </w:pPr>
            <w:r w:rsidRPr="00CF2051">
              <w:rPr>
                <w:b/>
                <w:bCs/>
              </w:rPr>
              <w:t>Event</w:t>
            </w:r>
            <w:r w:rsidRPr="00CF2051">
              <w:t xml:space="preserve">: </w:t>
            </w:r>
            <w:r w:rsidRPr="00CF2051">
              <w:br/>
            </w:r>
            <w:r w:rsidR="00C26E84" w:rsidRPr="00CF2051">
              <w:t>Rework Task Created</w:t>
            </w:r>
          </w:p>
          <w:p w:rsidR="0005446A" w:rsidRPr="00CF2051" w:rsidRDefault="0005446A" w:rsidP="002315C3">
            <w:pPr>
              <w:pStyle w:val="p"/>
            </w:pPr>
          </w:p>
          <w:p w:rsidR="0005446A" w:rsidRPr="00CF2051" w:rsidRDefault="0005446A" w:rsidP="002315C3">
            <w:pPr>
              <w:pStyle w:val="p"/>
              <w:numPr>
                <w:ilvl w:val="0"/>
                <w:numId w:val="26"/>
              </w:numPr>
            </w:pPr>
            <w:r w:rsidRPr="00CF2051">
              <w:t xml:space="preserve">Click </w:t>
            </w:r>
            <w:r w:rsidRPr="00CF2051">
              <w:drawing>
                <wp:inline distT="0" distB="0" distL="0" distR="0" wp14:anchorId="725F4224" wp14:editId="4B79571D">
                  <wp:extent cx="179070" cy="179070"/>
                  <wp:effectExtent l="0" t="0" r="0" b="0"/>
                  <wp:docPr id="57" name="Picture 943773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3773377"/>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05446A" w:rsidRPr="00CF2051" w:rsidRDefault="0005446A" w:rsidP="002315C3">
            <w:pPr>
              <w:pStyle w:val="p"/>
            </w:pPr>
          </w:p>
        </w:tc>
        <w:tc>
          <w:tcPr>
            <w:tcW w:w="6146" w:type="dxa"/>
            <w:tcBorders>
              <w:right w:val="nil"/>
            </w:tcBorders>
            <w:shd w:val="clear" w:color="auto" w:fill="auto"/>
            <w:tcMar>
              <w:top w:w="108" w:type="dxa"/>
              <w:bottom w:w="108" w:type="dxa"/>
            </w:tcMar>
            <w:vAlign w:val="center"/>
          </w:tcPr>
          <w:p w:rsidR="0005446A" w:rsidRPr="00CF2051" w:rsidRDefault="0005446A" w:rsidP="002315C3">
            <w:pPr>
              <w:pStyle w:val="p"/>
            </w:pPr>
            <w:r w:rsidRPr="00CF2051">
              <w:drawing>
                <wp:inline distT="0" distB="0" distL="0" distR="0" wp14:anchorId="090FCD14" wp14:editId="3E3B2E11">
                  <wp:extent cx="2802824" cy="2951018"/>
                  <wp:effectExtent l="0" t="0" r="4445" b="0"/>
                  <wp:docPr id="58" name="Picture 4314100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1410013"/>
                          <pic:cNvPicPr/>
                        </pic:nvPicPr>
                        <pic:blipFill>
                          <a:blip r:embed="rId63">
                            <a:extLst>
                              <a:ext uri="{28A0092B-C50C-407E-A947-70E740481C1C}">
                                <a14:useLocalDpi xmlns:a14="http://schemas.microsoft.com/office/drawing/2010/main" val="0"/>
                              </a:ext>
                            </a:extLst>
                          </a:blip>
                          <a:stretch>
                            <a:fillRect/>
                          </a:stretch>
                        </pic:blipFill>
                        <pic:spPr>
                          <a:xfrm>
                            <a:off x="0" y="0"/>
                            <a:ext cx="2809894" cy="2958462"/>
                          </a:xfrm>
                          <a:prstGeom prst="rect">
                            <a:avLst/>
                          </a:prstGeom>
                        </pic:spPr>
                      </pic:pic>
                    </a:graphicData>
                  </a:graphic>
                </wp:inline>
              </w:drawing>
            </w:r>
          </w:p>
        </w:tc>
      </w:tr>
      <w:tr w:rsidR="004C4D21" w:rsidRPr="00CF2051" w:rsidTr="00E22F5B">
        <w:trPr>
          <w:trHeight w:val="814"/>
        </w:trPr>
        <w:tc>
          <w:tcPr>
            <w:tcW w:w="3828" w:type="dxa"/>
            <w:tcBorders>
              <w:left w:val="nil"/>
            </w:tcBorders>
            <w:shd w:val="clear" w:color="auto" w:fill="auto"/>
            <w:tcMar>
              <w:top w:w="108" w:type="dxa"/>
              <w:bottom w:w="108" w:type="dxa"/>
            </w:tcMar>
            <w:vAlign w:val="center"/>
          </w:tcPr>
          <w:p w:rsidR="0005446A" w:rsidRPr="00CF2051" w:rsidRDefault="0005446A" w:rsidP="002315C3">
            <w:pPr>
              <w:pStyle w:val="p"/>
              <w:numPr>
                <w:ilvl w:val="0"/>
                <w:numId w:val="26"/>
              </w:numPr>
            </w:pPr>
            <w:r w:rsidRPr="00CF2051">
              <w:t>Add another attribute with the following details</w:t>
            </w:r>
          </w:p>
          <w:p w:rsidR="0005446A" w:rsidRPr="00CF2051" w:rsidRDefault="0005446A" w:rsidP="002315C3">
            <w:pPr>
              <w:pStyle w:val="p"/>
            </w:pPr>
          </w:p>
          <w:p w:rsidR="00CD3733" w:rsidRPr="00CF2051" w:rsidRDefault="00CD3733" w:rsidP="002315C3">
            <w:pPr>
              <w:pStyle w:val="p"/>
            </w:pPr>
            <w:r w:rsidRPr="00CF2051">
              <w:rPr>
                <w:b/>
                <w:bCs/>
              </w:rPr>
              <w:t>Name</w:t>
            </w:r>
            <w:r w:rsidRPr="00CF2051">
              <w:t xml:space="preserve">: </w:t>
            </w:r>
            <w:r w:rsidRPr="00CF2051">
              <w:br/>
              <w:t>Pending Local Manager Approvals</w:t>
            </w:r>
          </w:p>
          <w:p w:rsidR="00CD3733" w:rsidRPr="00CF2051" w:rsidRDefault="00CD3733" w:rsidP="002315C3">
            <w:pPr>
              <w:pStyle w:val="p"/>
            </w:pPr>
          </w:p>
          <w:p w:rsidR="00CD3733" w:rsidRPr="00CF2051" w:rsidRDefault="00CD3733" w:rsidP="002315C3">
            <w:pPr>
              <w:pStyle w:val="p"/>
            </w:pPr>
            <w:r w:rsidRPr="00CF2051">
              <w:rPr>
                <w:b/>
                <w:bCs/>
              </w:rPr>
              <w:t>ID</w:t>
            </w:r>
            <w:r w:rsidRPr="00CF2051">
              <w:t>: &lt;this will automatically be created as&gt;</w:t>
            </w:r>
          </w:p>
          <w:p w:rsidR="00CD3733" w:rsidRPr="00CF2051" w:rsidRDefault="00CD3733" w:rsidP="002315C3">
            <w:pPr>
              <w:pStyle w:val="p"/>
            </w:pPr>
            <w:r w:rsidRPr="00CF2051">
              <w:t>Pending_Local_Manager_Approvals</w:t>
            </w:r>
          </w:p>
          <w:p w:rsidR="00CD3733" w:rsidRPr="00CF2051" w:rsidRDefault="00CD3733" w:rsidP="002315C3">
            <w:pPr>
              <w:pStyle w:val="p"/>
            </w:pPr>
          </w:p>
          <w:p w:rsidR="00CD3733" w:rsidRPr="00CF2051" w:rsidRDefault="00CD3733" w:rsidP="002315C3">
            <w:pPr>
              <w:pStyle w:val="p"/>
            </w:pPr>
            <w:r w:rsidRPr="00CF2051">
              <w:rPr>
                <w:b/>
                <w:bCs/>
              </w:rPr>
              <w:t>Expression Type</w:t>
            </w:r>
            <w:r w:rsidRPr="00CF2051">
              <w:t xml:space="preserve">: </w:t>
            </w:r>
            <w:r w:rsidRPr="00CF2051">
              <w:br/>
              <w:t>Event A occurred and not Event B</w:t>
            </w:r>
          </w:p>
          <w:p w:rsidR="00CD3733" w:rsidRPr="00CF2051" w:rsidRDefault="00CD3733" w:rsidP="002315C3">
            <w:pPr>
              <w:pStyle w:val="p"/>
            </w:pPr>
          </w:p>
          <w:p w:rsidR="00CD3733" w:rsidRPr="00CF2051" w:rsidRDefault="00CD3733" w:rsidP="002315C3">
            <w:pPr>
              <w:pStyle w:val="p"/>
            </w:pPr>
            <w:r w:rsidRPr="00CF2051">
              <w:rPr>
                <w:b/>
                <w:bCs/>
              </w:rPr>
              <w:t>Event A</w:t>
            </w:r>
            <w:r w:rsidRPr="00CF2051">
              <w:t xml:space="preserve">: </w:t>
            </w:r>
            <w:r w:rsidRPr="00CF2051">
              <w:br/>
              <w:t>Approval Task (Local Manager) Created</w:t>
            </w:r>
          </w:p>
          <w:p w:rsidR="00CD3733" w:rsidRPr="00CF2051" w:rsidRDefault="00CD3733" w:rsidP="002315C3">
            <w:pPr>
              <w:pStyle w:val="p"/>
            </w:pPr>
          </w:p>
          <w:p w:rsidR="00CD3733" w:rsidRPr="00CF2051" w:rsidRDefault="00CD3733" w:rsidP="002315C3">
            <w:pPr>
              <w:pStyle w:val="p"/>
            </w:pPr>
            <w:r w:rsidRPr="00CF2051">
              <w:rPr>
                <w:b/>
                <w:bCs/>
              </w:rPr>
              <w:t>Event B</w:t>
            </w:r>
            <w:r w:rsidRPr="00CF2051">
              <w:t xml:space="preserve">: </w:t>
            </w:r>
            <w:r w:rsidRPr="00CF2051">
              <w:br/>
              <w:t>Approval Task (Local Manager) Completed</w:t>
            </w:r>
          </w:p>
          <w:p w:rsidR="0005446A" w:rsidRPr="00CF2051" w:rsidRDefault="0005446A" w:rsidP="002315C3">
            <w:pPr>
              <w:pStyle w:val="p"/>
            </w:pPr>
          </w:p>
          <w:p w:rsidR="0005446A" w:rsidRPr="00CF2051" w:rsidRDefault="0005446A" w:rsidP="002315C3">
            <w:pPr>
              <w:pStyle w:val="p"/>
              <w:numPr>
                <w:ilvl w:val="0"/>
                <w:numId w:val="26"/>
              </w:numPr>
            </w:pPr>
            <w:r w:rsidRPr="00CF2051">
              <w:t xml:space="preserve">Click </w:t>
            </w:r>
            <w:r w:rsidRPr="00CF2051">
              <w:drawing>
                <wp:inline distT="0" distB="0" distL="0" distR="0" wp14:anchorId="77FECE32" wp14:editId="05393952">
                  <wp:extent cx="179070" cy="179070"/>
                  <wp:effectExtent l="0" t="0" r="0" b="0"/>
                  <wp:docPr id="59" name="Picture 887150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7150172"/>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05446A" w:rsidRPr="00CF2051" w:rsidRDefault="0005446A" w:rsidP="002315C3">
            <w:pPr>
              <w:pStyle w:val="p"/>
            </w:pPr>
          </w:p>
        </w:tc>
        <w:tc>
          <w:tcPr>
            <w:tcW w:w="6146" w:type="dxa"/>
            <w:tcBorders>
              <w:right w:val="nil"/>
            </w:tcBorders>
            <w:shd w:val="clear" w:color="auto" w:fill="auto"/>
            <w:tcMar>
              <w:top w:w="108" w:type="dxa"/>
              <w:bottom w:w="108" w:type="dxa"/>
            </w:tcMar>
            <w:vAlign w:val="center"/>
          </w:tcPr>
          <w:p w:rsidR="0005446A" w:rsidRPr="00CF2051" w:rsidRDefault="0005446A" w:rsidP="002315C3">
            <w:pPr>
              <w:pStyle w:val="p"/>
            </w:pPr>
            <w:r w:rsidRPr="00CF2051">
              <w:drawing>
                <wp:inline distT="0" distB="0" distL="0" distR="0" wp14:anchorId="7F58BAA7" wp14:editId="09FD9DE5">
                  <wp:extent cx="3010643" cy="3241964"/>
                  <wp:effectExtent l="0" t="0" r="0" b="0"/>
                  <wp:docPr id="60" name="Picture 558190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8190025"/>
                          <pic:cNvPicPr/>
                        </pic:nvPicPr>
                        <pic:blipFill>
                          <a:blip r:embed="rId64">
                            <a:extLst>
                              <a:ext uri="{28A0092B-C50C-407E-A947-70E740481C1C}">
                                <a14:useLocalDpi xmlns:a14="http://schemas.microsoft.com/office/drawing/2010/main" val="0"/>
                              </a:ext>
                            </a:extLst>
                          </a:blip>
                          <a:stretch>
                            <a:fillRect/>
                          </a:stretch>
                        </pic:blipFill>
                        <pic:spPr>
                          <a:xfrm>
                            <a:off x="0" y="0"/>
                            <a:ext cx="3015679" cy="3247386"/>
                          </a:xfrm>
                          <a:prstGeom prst="rect">
                            <a:avLst/>
                          </a:prstGeom>
                        </pic:spPr>
                      </pic:pic>
                    </a:graphicData>
                  </a:graphic>
                </wp:inline>
              </w:drawing>
            </w:r>
          </w:p>
        </w:tc>
      </w:tr>
      <w:tr w:rsidR="004C4D21" w:rsidRPr="00CF2051" w:rsidTr="00E22F5B">
        <w:trPr>
          <w:trHeight w:val="814"/>
        </w:trPr>
        <w:tc>
          <w:tcPr>
            <w:tcW w:w="3828" w:type="dxa"/>
            <w:tcBorders>
              <w:left w:val="nil"/>
            </w:tcBorders>
            <w:shd w:val="clear" w:color="auto" w:fill="auto"/>
            <w:tcMar>
              <w:top w:w="108" w:type="dxa"/>
              <w:bottom w:w="108" w:type="dxa"/>
            </w:tcMar>
            <w:vAlign w:val="center"/>
          </w:tcPr>
          <w:p w:rsidR="0005446A" w:rsidRPr="00CF2051" w:rsidRDefault="0005446A" w:rsidP="002315C3">
            <w:pPr>
              <w:pStyle w:val="p"/>
              <w:numPr>
                <w:ilvl w:val="0"/>
                <w:numId w:val="26"/>
              </w:numPr>
            </w:pPr>
            <w:r w:rsidRPr="00CF2051">
              <w:lastRenderedPageBreak/>
              <w:t>Add the following attribute</w:t>
            </w:r>
          </w:p>
          <w:p w:rsidR="00234CB1" w:rsidRPr="00CF2051" w:rsidRDefault="00234CB1" w:rsidP="002315C3">
            <w:pPr>
              <w:pStyle w:val="p"/>
            </w:pPr>
          </w:p>
          <w:p w:rsidR="00234CB1" w:rsidRPr="00CF2051" w:rsidRDefault="00234CB1" w:rsidP="002315C3">
            <w:pPr>
              <w:pStyle w:val="p"/>
              <w:rPr>
                <w:sz w:val="16"/>
                <w:szCs w:val="16"/>
              </w:rPr>
            </w:pPr>
            <w:r w:rsidRPr="00CF2051">
              <w:rPr>
                <w:b/>
                <w:bCs/>
              </w:rPr>
              <w:t>Name</w:t>
            </w:r>
            <w:r w:rsidRPr="00CF2051">
              <w:t xml:space="preserve">: </w:t>
            </w:r>
            <w:r w:rsidRPr="00CF2051">
              <w:br/>
              <w:t>Pending Central Manager Approvals</w:t>
            </w:r>
          </w:p>
          <w:p w:rsidR="00234CB1" w:rsidRPr="00CF2051" w:rsidRDefault="00234CB1" w:rsidP="002315C3">
            <w:pPr>
              <w:pStyle w:val="p"/>
            </w:pPr>
          </w:p>
          <w:p w:rsidR="00234CB1" w:rsidRPr="00CF2051" w:rsidRDefault="00234CB1" w:rsidP="002315C3">
            <w:pPr>
              <w:pStyle w:val="p"/>
            </w:pPr>
            <w:r w:rsidRPr="00CF2051">
              <w:rPr>
                <w:b/>
                <w:bCs/>
              </w:rPr>
              <w:t>ID</w:t>
            </w:r>
            <w:r w:rsidRPr="00CF2051">
              <w:t>: &lt;this will automatically be created as&gt;</w:t>
            </w:r>
          </w:p>
          <w:p w:rsidR="00234CB1" w:rsidRPr="00CF2051" w:rsidRDefault="00234CB1" w:rsidP="002315C3">
            <w:pPr>
              <w:pStyle w:val="p"/>
            </w:pPr>
            <w:r w:rsidRPr="00CF2051">
              <w:t>Pending_Central_Manager_Approvals</w:t>
            </w:r>
          </w:p>
          <w:p w:rsidR="00234CB1" w:rsidRPr="00CF2051" w:rsidRDefault="00234CB1" w:rsidP="002315C3">
            <w:pPr>
              <w:pStyle w:val="p"/>
            </w:pPr>
          </w:p>
          <w:p w:rsidR="00234CB1" w:rsidRPr="00CF2051" w:rsidRDefault="00234CB1" w:rsidP="002315C3">
            <w:pPr>
              <w:pStyle w:val="p"/>
              <w:rPr>
                <w:sz w:val="16"/>
                <w:szCs w:val="16"/>
              </w:rPr>
            </w:pPr>
            <w:r w:rsidRPr="00CF2051">
              <w:rPr>
                <w:b/>
                <w:bCs/>
              </w:rPr>
              <w:t>Expression Type</w:t>
            </w:r>
            <w:r w:rsidRPr="00CF2051">
              <w:t xml:space="preserve">: </w:t>
            </w:r>
            <w:r w:rsidRPr="00CF2051">
              <w:br/>
              <w:t>Event A occurred and not Event B</w:t>
            </w:r>
          </w:p>
          <w:p w:rsidR="00234CB1" w:rsidRPr="00CF2051" w:rsidRDefault="00234CB1" w:rsidP="002315C3">
            <w:pPr>
              <w:pStyle w:val="p"/>
            </w:pPr>
          </w:p>
          <w:p w:rsidR="00234CB1" w:rsidRPr="00CF2051" w:rsidRDefault="00234CB1" w:rsidP="002315C3">
            <w:pPr>
              <w:pStyle w:val="p"/>
              <w:rPr>
                <w:sz w:val="16"/>
                <w:szCs w:val="16"/>
              </w:rPr>
            </w:pPr>
            <w:r w:rsidRPr="00CF2051">
              <w:rPr>
                <w:b/>
                <w:bCs/>
              </w:rPr>
              <w:t>Event A</w:t>
            </w:r>
            <w:r w:rsidRPr="00CF2051">
              <w:t xml:space="preserve">: </w:t>
            </w:r>
            <w:r w:rsidRPr="00CF2051">
              <w:br/>
              <w:t>Approval Task (Central Manager) Created</w:t>
            </w:r>
          </w:p>
          <w:p w:rsidR="00234CB1" w:rsidRPr="00CF2051" w:rsidRDefault="00234CB1" w:rsidP="002315C3">
            <w:pPr>
              <w:pStyle w:val="p"/>
            </w:pPr>
          </w:p>
          <w:p w:rsidR="0005446A" w:rsidRPr="00CF2051" w:rsidRDefault="00234CB1" w:rsidP="002315C3">
            <w:pPr>
              <w:pStyle w:val="p"/>
              <w:rPr>
                <w:sz w:val="16"/>
                <w:szCs w:val="16"/>
              </w:rPr>
            </w:pPr>
            <w:r w:rsidRPr="00CF2051">
              <w:rPr>
                <w:b/>
                <w:bCs/>
              </w:rPr>
              <w:t>Event B</w:t>
            </w:r>
            <w:r w:rsidRPr="00CF2051">
              <w:t xml:space="preserve">: </w:t>
            </w:r>
            <w:r w:rsidRPr="00CF2051">
              <w:br/>
              <w:t>Approval Task (Central Manager) Completed</w:t>
            </w:r>
          </w:p>
          <w:p w:rsidR="0005446A" w:rsidRPr="00CF2051" w:rsidRDefault="0005446A" w:rsidP="002315C3">
            <w:pPr>
              <w:pStyle w:val="p"/>
            </w:pPr>
          </w:p>
          <w:p w:rsidR="0005446A" w:rsidRPr="00CF2051" w:rsidRDefault="0005446A" w:rsidP="002315C3">
            <w:pPr>
              <w:pStyle w:val="p"/>
              <w:numPr>
                <w:ilvl w:val="0"/>
                <w:numId w:val="26"/>
              </w:numPr>
            </w:pPr>
            <w:r w:rsidRPr="00CF2051">
              <w:t xml:space="preserve">Click </w:t>
            </w:r>
            <w:r w:rsidRPr="00CF2051">
              <w:drawing>
                <wp:inline distT="0" distB="0" distL="0" distR="0" wp14:anchorId="1BF4D6A7" wp14:editId="1ADB8B2E">
                  <wp:extent cx="179070" cy="179070"/>
                  <wp:effectExtent l="0" t="0" r="0" b="0"/>
                  <wp:docPr id="61" name="Picture 1207941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7941103"/>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05446A" w:rsidRPr="00CF2051" w:rsidRDefault="0005446A" w:rsidP="002315C3">
            <w:pPr>
              <w:pStyle w:val="p"/>
            </w:pPr>
          </w:p>
        </w:tc>
        <w:tc>
          <w:tcPr>
            <w:tcW w:w="6146" w:type="dxa"/>
            <w:tcBorders>
              <w:right w:val="nil"/>
            </w:tcBorders>
            <w:shd w:val="clear" w:color="auto" w:fill="auto"/>
            <w:tcMar>
              <w:top w:w="108" w:type="dxa"/>
              <w:bottom w:w="108" w:type="dxa"/>
            </w:tcMar>
            <w:vAlign w:val="center"/>
          </w:tcPr>
          <w:p w:rsidR="0005446A" w:rsidRPr="00CF2051" w:rsidRDefault="0005446A" w:rsidP="002315C3">
            <w:pPr>
              <w:pStyle w:val="p"/>
            </w:pPr>
            <w:r w:rsidRPr="00CF2051">
              <w:drawing>
                <wp:inline distT="0" distB="0" distL="0" distR="0" wp14:anchorId="73771443" wp14:editId="3A514327">
                  <wp:extent cx="3064082" cy="3206337"/>
                  <wp:effectExtent l="0" t="0" r="0" b="0"/>
                  <wp:docPr id="62" name="Picture 1796152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96152550"/>
                          <pic:cNvPicPr/>
                        </pic:nvPicPr>
                        <pic:blipFill>
                          <a:blip r:embed="rId65">
                            <a:extLst>
                              <a:ext uri="{28A0092B-C50C-407E-A947-70E740481C1C}">
                                <a14:useLocalDpi xmlns:a14="http://schemas.microsoft.com/office/drawing/2010/main" val="0"/>
                              </a:ext>
                            </a:extLst>
                          </a:blip>
                          <a:stretch>
                            <a:fillRect/>
                          </a:stretch>
                        </pic:blipFill>
                        <pic:spPr>
                          <a:xfrm>
                            <a:off x="0" y="0"/>
                            <a:ext cx="3068689" cy="3211158"/>
                          </a:xfrm>
                          <a:prstGeom prst="rect">
                            <a:avLst/>
                          </a:prstGeom>
                        </pic:spPr>
                      </pic:pic>
                    </a:graphicData>
                  </a:graphic>
                </wp:inline>
              </w:drawing>
            </w:r>
          </w:p>
        </w:tc>
      </w:tr>
      <w:tr w:rsidR="004C4D21" w:rsidRPr="00CF2051" w:rsidTr="00E22F5B">
        <w:trPr>
          <w:trHeight w:val="814"/>
        </w:trPr>
        <w:tc>
          <w:tcPr>
            <w:tcW w:w="3828" w:type="dxa"/>
            <w:tcBorders>
              <w:left w:val="nil"/>
            </w:tcBorders>
            <w:shd w:val="clear" w:color="auto" w:fill="auto"/>
            <w:tcMar>
              <w:top w:w="108" w:type="dxa"/>
              <w:bottom w:w="108" w:type="dxa"/>
            </w:tcMar>
            <w:vAlign w:val="center"/>
          </w:tcPr>
          <w:p w:rsidR="0005446A" w:rsidRPr="00CF2051" w:rsidRDefault="0005446A" w:rsidP="002315C3">
            <w:pPr>
              <w:pStyle w:val="p"/>
              <w:numPr>
                <w:ilvl w:val="0"/>
                <w:numId w:val="26"/>
              </w:numPr>
            </w:pPr>
            <w:r w:rsidRPr="00CF2051">
              <w:t>Add the following attribute</w:t>
            </w:r>
          </w:p>
          <w:p w:rsidR="001375B3" w:rsidRPr="00CF2051" w:rsidRDefault="001375B3" w:rsidP="002315C3">
            <w:pPr>
              <w:pStyle w:val="p"/>
            </w:pPr>
          </w:p>
          <w:p w:rsidR="001375B3" w:rsidRPr="00CF2051" w:rsidRDefault="001375B3" w:rsidP="002315C3">
            <w:pPr>
              <w:pStyle w:val="p"/>
            </w:pPr>
            <w:r w:rsidRPr="00CF2051">
              <w:rPr>
                <w:b/>
                <w:bCs/>
              </w:rPr>
              <w:t>Name</w:t>
            </w:r>
            <w:r w:rsidRPr="00CF2051">
              <w:t xml:space="preserve">: </w:t>
            </w:r>
            <w:r w:rsidRPr="00CF2051">
              <w:br/>
              <w:t>Average Approval Time from Local Manager</w:t>
            </w:r>
          </w:p>
          <w:p w:rsidR="001375B3" w:rsidRPr="00CF2051" w:rsidRDefault="001375B3" w:rsidP="002315C3">
            <w:pPr>
              <w:pStyle w:val="p"/>
            </w:pPr>
          </w:p>
          <w:p w:rsidR="001375B3" w:rsidRPr="00CF2051" w:rsidRDefault="001375B3" w:rsidP="002315C3">
            <w:pPr>
              <w:pStyle w:val="p"/>
            </w:pPr>
            <w:r w:rsidRPr="00CF2051">
              <w:rPr>
                <w:b/>
                <w:bCs/>
              </w:rPr>
              <w:t>ID</w:t>
            </w:r>
            <w:r w:rsidRPr="00CF2051">
              <w:t xml:space="preserve">: </w:t>
            </w:r>
            <w:r w:rsidR="00180E12" w:rsidRPr="00CF2051">
              <w:t>&lt;this will automatically be created</w:t>
            </w:r>
            <w:r w:rsidR="00F35D94" w:rsidRPr="00CF2051">
              <w:t xml:space="preserve"> as</w:t>
            </w:r>
            <w:r w:rsidR="00180E12" w:rsidRPr="00CF2051">
              <w:t>&gt;</w:t>
            </w:r>
          </w:p>
          <w:p w:rsidR="001375B3" w:rsidRPr="00CF2051" w:rsidRDefault="001375B3" w:rsidP="002315C3">
            <w:pPr>
              <w:pStyle w:val="p"/>
            </w:pPr>
            <w:r w:rsidRPr="00CF2051">
              <w:t>Average_Approval_Time_from_Local_Manager</w:t>
            </w:r>
          </w:p>
          <w:p w:rsidR="001375B3" w:rsidRPr="00CF2051" w:rsidRDefault="001375B3" w:rsidP="002315C3">
            <w:pPr>
              <w:pStyle w:val="p"/>
            </w:pPr>
          </w:p>
          <w:p w:rsidR="001375B3" w:rsidRPr="00CF2051" w:rsidRDefault="001375B3" w:rsidP="002315C3">
            <w:pPr>
              <w:pStyle w:val="p"/>
            </w:pPr>
            <w:r w:rsidRPr="00CF2051">
              <w:rPr>
                <w:b/>
                <w:bCs/>
              </w:rPr>
              <w:t>Expression Type</w:t>
            </w:r>
            <w:r w:rsidRPr="00CF2051">
              <w:t xml:space="preserve">: </w:t>
            </w:r>
            <w:r w:rsidRPr="00CF2051">
              <w:br/>
              <w:t>Duration between events</w:t>
            </w:r>
          </w:p>
          <w:p w:rsidR="001375B3" w:rsidRPr="00CF2051" w:rsidRDefault="001375B3" w:rsidP="002315C3">
            <w:pPr>
              <w:pStyle w:val="p"/>
            </w:pPr>
          </w:p>
          <w:p w:rsidR="001375B3" w:rsidRPr="00CF2051" w:rsidRDefault="001375B3" w:rsidP="002315C3">
            <w:pPr>
              <w:pStyle w:val="p"/>
            </w:pPr>
            <w:r w:rsidRPr="00CF2051">
              <w:rPr>
                <w:b/>
                <w:bCs/>
              </w:rPr>
              <w:t>Event A</w:t>
            </w:r>
            <w:r w:rsidRPr="00CF2051">
              <w:t xml:space="preserve">: </w:t>
            </w:r>
            <w:r w:rsidRPr="00CF2051">
              <w:br/>
              <w:t>Approval Task (Local Manager) Created</w:t>
            </w:r>
          </w:p>
          <w:p w:rsidR="001375B3" w:rsidRPr="00CF2051" w:rsidRDefault="001375B3" w:rsidP="002315C3">
            <w:pPr>
              <w:pStyle w:val="p"/>
            </w:pPr>
          </w:p>
          <w:p w:rsidR="0005446A" w:rsidRPr="00CF2051" w:rsidRDefault="001375B3" w:rsidP="002315C3">
            <w:pPr>
              <w:pStyle w:val="p"/>
            </w:pPr>
            <w:r w:rsidRPr="00CF2051">
              <w:rPr>
                <w:b/>
                <w:bCs/>
              </w:rPr>
              <w:t>Event B</w:t>
            </w:r>
            <w:r w:rsidRPr="00CF2051">
              <w:t xml:space="preserve">: </w:t>
            </w:r>
            <w:r w:rsidRPr="00CF2051">
              <w:br/>
              <w:t>Approval Task (Local Manager) Completed</w:t>
            </w:r>
          </w:p>
          <w:p w:rsidR="0005446A" w:rsidRPr="00CF2051" w:rsidRDefault="0005446A" w:rsidP="002315C3">
            <w:pPr>
              <w:pStyle w:val="p"/>
            </w:pPr>
          </w:p>
          <w:p w:rsidR="0005446A" w:rsidRPr="00CF2051" w:rsidRDefault="0005446A" w:rsidP="002315C3">
            <w:pPr>
              <w:pStyle w:val="p"/>
              <w:numPr>
                <w:ilvl w:val="0"/>
                <w:numId w:val="26"/>
              </w:numPr>
            </w:pPr>
            <w:r w:rsidRPr="00CF2051">
              <w:t xml:space="preserve">Click </w:t>
            </w:r>
            <w:r w:rsidRPr="00CF2051">
              <w:drawing>
                <wp:inline distT="0" distB="0" distL="0" distR="0" wp14:anchorId="5EBE1797" wp14:editId="3D9BDD90">
                  <wp:extent cx="369570" cy="179070"/>
                  <wp:effectExtent l="0" t="0" r="0" b="0"/>
                  <wp:docPr id="63" name="Picture 1199506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9506778"/>
                          <pic:cNvPicPr/>
                        </pic:nvPicPr>
                        <pic:blipFill>
                          <a:blip r:embed="rId66">
                            <a:extLst>
                              <a:ext uri="{28A0092B-C50C-407E-A947-70E740481C1C}">
                                <a14:useLocalDpi xmlns:a14="http://schemas.microsoft.com/office/drawing/2010/main" val="0"/>
                              </a:ext>
                            </a:extLst>
                          </a:blip>
                          <a:stretch>
                            <a:fillRect/>
                          </a:stretch>
                        </pic:blipFill>
                        <pic:spPr>
                          <a:xfrm>
                            <a:off x="0" y="0"/>
                            <a:ext cx="369570" cy="179070"/>
                          </a:xfrm>
                          <a:prstGeom prst="rect">
                            <a:avLst/>
                          </a:prstGeom>
                        </pic:spPr>
                      </pic:pic>
                    </a:graphicData>
                  </a:graphic>
                </wp:inline>
              </w:drawing>
            </w:r>
            <w:r w:rsidRPr="00CF2051">
              <w:t>.</w:t>
            </w:r>
          </w:p>
          <w:p w:rsidR="0005446A" w:rsidRPr="00CF2051" w:rsidRDefault="0005446A" w:rsidP="002315C3">
            <w:pPr>
              <w:pStyle w:val="p"/>
            </w:pPr>
          </w:p>
        </w:tc>
        <w:tc>
          <w:tcPr>
            <w:tcW w:w="6146" w:type="dxa"/>
            <w:tcBorders>
              <w:right w:val="nil"/>
            </w:tcBorders>
            <w:shd w:val="clear" w:color="auto" w:fill="auto"/>
            <w:tcMar>
              <w:top w:w="108" w:type="dxa"/>
              <w:bottom w:w="108" w:type="dxa"/>
            </w:tcMar>
            <w:vAlign w:val="center"/>
          </w:tcPr>
          <w:p w:rsidR="0005446A" w:rsidRPr="00CF2051" w:rsidRDefault="0005446A" w:rsidP="002315C3">
            <w:pPr>
              <w:pStyle w:val="p"/>
            </w:pPr>
            <w:r w:rsidRPr="00CF2051">
              <w:drawing>
                <wp:inline distT="0" distB="0" distL="0" distR="0" wp14:anchorId="1F8FB1C2" wp14:editId="66A32E26">
                  <wp:extent cx="3046269" cy="3236026"/>
                  <wp:effectExtent l="0" t="0" r="1905" b="2540"/>
                  <wp:docPr id="64" name="Picture 1416532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6532429"/>
                          <pic:cNvPicPr/>
                        </pic:nvPicPr>
                        <pic:blipFill>
                          <a:blip r:embed="rId67">
                            <a:extLst>
                              <a:ext uri="{28A0092B-C50C-407E-A947-70E740481C1C}">
                                <a14:useLocalDpi xmlns:a14="http://schemas.microsoft.com/office/drawing/2010/main" val="0"/>
                              </a:ext>
                            </a:extLst>
                          </a:blip>
                          <a:stretch>
                            <a:fillRect/>
                          </a:stretch>
                        </pic:blipFill>
                        <pic:spPr>
                          <a:xfrm>
                            <a:off x="0" y="0"/>
                            <a:ext cx="3052112" cy="3242233"/>
                          </a:xfrm>
                          <a:prstGeom prst="rect">
                            <a:avLst/>
                          </a:prstGeom>
                        </pic:spPr>
                      </pic:pic>
                    </a:graphicData>
                  </a:graphic>
                </wp:inline>
              </w:drawing>
            </w:r>
          </w:p>
        </w:tc>
      </w:tr>
      <w:tr w:rsidR="004C4D21" w:rsidRPr="00CF2051" w:rsidTr="00E22F5B">
        <w:trPr>
          <w:trHeight w:val="814"/>
        </w:trPr>
        <w:tc>
          <w:tcPr>
            <w:tcW w:w="3828" w:type="dxa"/>
            <w:tcBorders>
              <w:left w:val="nil"/>
              <w:bottom w:val="nil"/>
            </w:tcBorders>
            <w:shd w:val="clear" w:color="auto" w:fill="auto"/>
            <w:tcMar>
              <w:top w:w="108" w:type="dxa"/>
              <w:bottom w:w="108" w:type="dxa"/>
            </w:tcMar>
            <w:vAlign w:val="center"/>
          </w:tcPr>
          <w:p w:rsidR="0005446A" w:rsidRPr="00CF2051" w:rsidRDefault="0005446A" w:rsidP="002315C3">
            <w:pPr>
              <w:pStyle w:val="p"/>
            </w:pPr>
            <w:r w:rsidRPr="00CF2051">
              <w:lastRenderedPageBreak/>
              <w:t xml:space="preserve">By default, the </w:t>
            </w:r>
            <w:r w:rsidR="00AB44E8" w:rsidRPr="00AB44E8">
              <w:rPr>
                <w:b/>
                <w:bCs/>
              </w:rPr>
              <w:t>U</w:t>
            </w:r>
            <w:r w:rsidRPr="00AB44E8">
              <w:rPr>
                <w:b/>
                <w:bCs/>
              </w:rPr>
              <w:t>nit</w:t>
            </w:r>
            <w:r w:rsidRPr="00CF2051">
              <w:t xml:space="preserve"> is set to </w:t>
            </w:r>
            <w:r w:rsidR="00AB44E8" w:rsidRPr="00AB44E8">
              <w:rPr>
                <w:b/>
                <w:bCs/>
              </w:rPr>
              <w:t>D</w:t>
            </w:r>
            <w:r w:rsidRPr="00AB44E8">
              <w:rPr>
                <w:b/>
                <w:bCs/>
              </w:rPr>
              <w:t>ays</w:t>
            </w:r>
            <w:r w:rsidRPr="00CF2051">
              <w:t xml:space="preserve">. </w:t>
            </w:r>
            <w:r w:rsidR="001527EF" w:rsidRPr="00CF2051">
              <w:t>Now</w:t>
            </w:r>
            <w:r w:rsidR="00AB44E8">
              <w:t>,</w:t>
            </w:r>
            <w:r w:rsidRPr="00CF2051">
              <w:t xml:space="preserve"> change it to hours or minutes to have a quicker calculation in this exercise.</w:t>
            </w:r>
          </w:p>
          <w:p w:rsidR="001F6A54" w:rsidRPr="00CF2051" w:rsidRDefault="001F6A54" w:rsidP="002315C3">
            <w:pPr>
              <w:pStyle w:val="p"/>
            </w:pPr>
          </w:p>
          <w:p w:rsidR="0005446A" w:rsidRPr="00CF2051" w:rsidRDefault="0005446A" w:rsidP="002315C3">
            <w:pPr>
              <w:pStyle w:val="p"/>
              <w:numPr>
                <w:ilvl w:val="0"/>
                <w:numId w:val="26"/>
              </w:numPr>
            </w:pPr>
            <w:r w:rsidRPr="00CF2051">
              <w:t xml:space="preserve">Click </w:t>
            </w:r>
            <w:r w:rsidRPr="00CF2051">
              <w:drawing>
                <wp:inline distT="0" distB="0" distL="0" distR="0" wp14:anchorId="71F10E49" wp14:editId="47BE08E5">
                  <wp:extent cx="143691" cy="155567"/>
                  <wp:effectExtent l="0" t="0" r="0" b="0"/>
                  <wp:docPr id="65" name="Picture 9204259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0425912"/>
                          <pic:cNvPicPr/>
                        </pic:nvPicPr>
                        <pic:blipFill>
                          <a:blip r:embed="rId68">
                            <a:extLst>
                              <a:ext uri="{28A0092B-C50C-407E-A947-70E740481C1C}">
                                <a14:useLocalDpi xmlns:a14="http://schemas.microsoft.com/office/drawing/2010/main" val="0"/>
                              </a:ext>
                            </a:extLst>
                          </a:blip>
                          <a:stretch>
                            <a:fillRect/>
                          </a:stretch>
                        </pic:blipFill>
                        <pic:spPr>
                          <a:xfrm>
                            <a:off x="0" y="0"/>
                            <a:ext cx="150031" cy="162431"/>
                          </a:xfrm>
                          <a:prstGeom prst="rect">
                            <a:avLst/>
                          </a:prstGeom>
                        </pic:spPr>
                      </pic:pic>
                    </a:graphicData>
                  </a:graphic>
                </wp:inline>
              </w:drawing>
            </w:r>
            <w:r w:rsidRPr="00CF2051">
              <w:t xml:space="preserve"> to open the </w:t>
            </w:r>
            <w:r w:rsidR="001F6A54" w:rsidRPr="00CF2051">
              <w:rPr>
                <w:b/>
                <w:bCs/>
              </w:rPr>
              <w:t>Unit</w:t>
            </w:r>
            <w:r w:rsidR="001F6A54" w:rsidRPr="00CF2051">
              <w:t xml:space="preserve"> </w:t>
            </w:r>
            <w:r w:rsidRPr="00CF2051">
              <w:t>dropdown.</w:t>
            </w:r>
          </w:p>
          <w:p w:rsidR="0005446A" w:rsidRPr="00CF2051" w:rsidRDefault="0005446A" w:rsidP="002315C3">
            <w:pPr>
              <w:pStyle w:val="p"/>
            </w:pPr>
          </w:p>
          <w:p w:rsidR="0005446A" w:rsidRPr="00CF2051" w:rsidRDefault="0005446A" w:rsidP="002315C3">
            <w:pPr>
              <w:pStyle w:val="p"/>
              <w:numPr>
                <w:ilvl w:val="0"/>
                <w:numId w:val="26"/>
              </w:numPr>
            </w:pPr>
            <w:r w:rsidRPr="00CF2051">
              <w:t xml:space="preserve">Click </w:t>
            </w:r>
            <w:r w:rsidRPr="00CF2051">
              <w:drawing>
                <wp:inline distT="0" distB="0" distL="0" distR="0" wp14:anchorId="60682383" wp14:editId="16274F21">
                  <wp:extent cx="274320" cy="95250"/>
                  <wp:effectExtent l="0" t="0" r="0" b="0"/>
                  <wp:docPr id="66" name="Picture 9881778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8177897"/>
                          <pic:cNvPicPr/>
                        </pic:nvPicPr>
                        <pic:blipFill>
                          <a:blip r:embed="rId69">
                            <a:extLst>
                              <a:ext uri="{28A0092B-C50C-407E-A947-70E740481C1C}">
                                <a14:useLocalDpi xmlns:a14="http://schemas.microsoft.com/office/drawing/2010/main" val="0"/>
                              </a:ext>
                            </a:extLst>
                          </a:blip>
                          <a:stretch>
                            <a:fillRect/>
                          </a:stretch>
                        </pic:blipFill>
                        <pic:spPr>
                          <a:xfrm>
                            <a:off x="0" y="0"/>
                            <a:ext cx="274320" cy="95250"/>
                          </a:xfrm>
                          <a:prstGeom prst="rect">
                            <a:avLst/>
                          </a:prstGeom>
                        </pic:spPr>
                      </pic:pic>
                    </a:graphicData>
                  </a:graphic>
                </wp:inline>
              </w:drawing>
            </w:r>
            <w:r w:rsidRPr="00CF2051">
              <w:t>.</w:t>
            </w:r>
          </w:p>
          <w:p w:rsidR="0005446A" w:rsidRPr="00CF2051" w:rsidRDefault="0005446A" w:rsidP="002315C3">
            <w:pPr>
              <w:pStyle w:val="p"/>
            </w:pPr>
          </w:p>
        </w:tc>
        <w:tc>
          <w:tcPr>
            <w:tcW w:w="6146" w:type="dxa"/>
            <w:tcBorders>
              <w:bottom w:val="nil"/>
              <w:right w:val="nil"/>
            </w:tcBorders>
            <w:shd w:val="clear" w:color="auto" w:fill="auto"/>
            <w:tcMar>
              <w:top w:w="108" w:type="dxa"/>
              <w:bottom w:w="108" w:type="dxa"/>
            </w:tcMar>
            <w:vAlign w:val="center"/>
          </w:tcPr>
          <w:p w:rsidR="0005446A" w:rsidRPr="00CF2051" w:rsidRDefault="0005446A" w:rsidP="002315C3">
            <w:pPr>
              <w:pStyle w:val="p"/>
            </w:pPr>
            <w:r w:rsidRPr="00CF2051">
              <w:drawing>
                <wp:inline distT="0" distB="0" distL="0" distR="0" wp14:anchorId="7D136619" wp14:editId="6C40C75D">
                  <wp:extent cx="3121331" cy="2274124"/>
                  <wp:effectExtent l="0" t="0" r="3175" b="0"/>
                  <wp:docPr id="67" name="Picture 482906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2906076"/>
                          <pic:cNvPicPr/>
                        </pic:nvPicPr>
                        <pic:blipFill>
                          <a:blip r:embed="rId70">
                            <a:extLst>
                              <a:ext uri="{28A0092B-C50C-407E-A947-70E740481C1C}">
                                <a14:useLocalDpi xmlns:a14="http://schemas.microsoft.com/office/drawing/2010/main" val="0"/>
                              </a:ext>
                            </a:extLst>
                          </a:blip>
                          <a:stretch>
                            <a:fillRect/>
                          </a:stretch>
                        </pic:blipFill>
                        <pic:spPr>
                          <a:xfrm>
                            <a:off x="0" y="0"/>
                            <a:ext cx="3127311" cy="2278481"/>
                          </a:xfrm>
                          <a:prstGeom prst="rect">
                            <a:avLst/>
                          </a:prstGeom>
                        </pic:spPr>
                      </pic:pic>
                    </a:graphicData>
                  </a:graphic>
                </wp:inline>
              </w:drawing>
            </w:r>
          </w:p>
        </w:tc>
      </w:tr>
      <w:tr w:rsidR="004C4D21" w:rsidRPr="00CF2051" w:rsidTr="00E22F5B">
        <w:trPr>
          <w:trHeight w:val="814"/>
        </w:trPr>
        <w:tc>
          <w:tcPr>
            <w:tcW w:w="3828" w:type="dxa"/>
            <w:tcBorders>
              <w:left w:val="nil"/>
              <w:bottom w:val="nil"/>
            </w:tcBorders>
            <w:shd w:val="clear" w:color="auto" w:fill="auto"/>
            <w:tcMar>
              <w:top w:w="108" w:type="dxa"/>
              <w:bottom w:w="108" w:type="dxa"/>
            </w:tcMar>
            <w:vAlign w:val="center"/>
          </w:tcPr>
          <w:p w:rsidR="0005446A" w:rsidRPr="00CF2051" w:rsidRDefault="0005446A" w:rsidP="002315C3">
            <w:pPr>
              <w:pStyle w:val="p"/>
              <w:numPr>
                <w:ilvl w:val="0"/>
                <w:numId w:val="26"/>
              </w:numPr>
            </w:pPr>
            <w:r w:rsidRPr="00CF2051">
              <w:t>Add the following attribute</w:t>
            </w:r>
          </w:p>
          <w:p w:rsidR="00744EA9" w:rsidRPr="00CF2051" w:rsidRDefault="00744EA9" w:rsidP="002315C3">
            <w:pPr>
              <w:pStyle w:val="p"/>
            </w:pPr>
          </w:p>
          <w:p w:rsidR="00744EA9" w:rsidRPr="00CF2051" w:rsidRDefault="00744EA9" w:rsidP="002315C3">
            <w:pPr>
              <w:pStyle w:val="p"/>
            </w:pPr>
            <w:r w:rsidRPr="00CF2051">
              <w:rPr>
                <w:b/>
                <w:bCs/>
              </w:rPr>
              <w:t>Name</w:t>
            </w:r>
            <w:r w:rsidRPr="00CF2051">
              <w:t xml:space="preserve">: </w:t>
            </w:r>
            <w:r w:rsidRPr="00CF2051">
              <w:br/>
              <w:t>Average Approval Time from Central Manager</w:t>
            </w:r>
          </w:p>
          <w:p w:rsidR="00744EA9" w:rsidRPr="00CF2051" w:rsidRDefault="00744EA9" w:rsidP="002315C3">
            <w:pPr>
              <w:pStyle w:val="p"/>
            </w:pPr>
          </w:p>
          <w:p w:rsidR="00744EA9" w:rsidRPr="00CF2051" w:rsidRDefault="00744EA9" w:rsidP="002315C3">
            <w:pPr>
              <w:pStyle w:val="p"/>
            </w:pPr>
            <w:r w:rsidRPr="00CF2051">
              <w:rPr>
                <w:b/>
                <w:bCs/>
              </w:rPr>
              <w:t>ID:</w:t>
            </w:r>
            <w:r w:rsidRPr="00CF2051">
              <w:t xml:space="preserve"> &lt;this will automatically be created as&gt;</w:t>
            </w:r>
            <w:r w:rsidRPr="00CF2051">
              <w:br/>
              <w:t>Average_Approval_Time_from_Central_Manager</w:t>
            </w:r>
          </w:p>
          <w:p w:rsidR="00744EA9" w:rsidRPr="00CF2051" w:rsidRDefault="00744EA9" w:rsidP="002315C3">
            <w:pPr>
              <w:pStyle w:val="p"/>
            </w:pPr>
          </w:p>
          <w:p w:rsidR="00744EA9" w:rsidRPr="00CF2051" w:rsidRDefault="00744EA9" w:rsidP="002315C3">
            <w:pPr>
              <w:pStyle w:val="p"/>
            </w:pPr>
            <w:r w:rsidRPr="00CF2051">
              <w:rPr>
                <w:b/>
                <w:bCs/>
              </w:rPr>
              <w:t>Expression Type</w:t>
            </w:r>
            <w:r w:rsidRPr="00CF2051">
              <w:t xml:space="preserve">: </w:t>
            </w:r>
            <w:r w:rsidRPr="00CF2051">
              <w:br/>
              <w:t>Duration between events</w:t>
            </w:r>
          </w:p>
          <w:p w:rsidR="00744EA9" w:rsidRPr="00CF2051" w:rsidRDefault="00744EA9" w:rsidP="002315C3">
            <w:pPr>
              <w:pStyle w:val="p"/>
            </w:pPr>
          </w:p>
          <w:p w:rsidR="00744EA9" w:rsidRPr="00CF2051" w:rsidRDefault="00744EA9" w:rsidP="002315C3">
            <w:pPr>
              <w:pStyle w:val="p"/>
            </w:pPr>
            <w:r w:rsidRPr="00CF2051">
              <w:rPr>
                <w:b/>
                <w:bCs/>
              </w:rPr>
              <w:t>Event A:</w:t>
            </w:r>
            <w:r w:rsidRPr="00CF2051">
              <w:t xml:space="preserve"> </w:t>
            </w:r>
            <w:r w:rsidRPr="00CF2051">
              <w:br/>
              <w:t>Approval Task (Central Manager) Created</w:t>
            </w:r>
          </w:p>
          <w:p w:rsidR="00744EA9" w:rsidRPr="00CF2051" w:rsidRDefault="00744EA9" w:rsidP="002315C3">
            <w:pPr>
              <w:pStyle w:val="p"/>
            </w:pPr>
          </w:p>
          <w:p w:rsidR="00744EA9" w:rsidRPr="00CF2051" w:rsidRDefault="00744EA9" w:rsidP="002315C3">
            <w:pPr>
              <w:pStyle w:val="p"/>
            </w:pPr>
            <w:r w:rsidRPr="00CF2051">
              <w:rPr>
                <w:b/>
                <w:bCs/>
              </w:rPr>
              <w:t>Event B</w:t>
            </w:r>
            <w:r w:rsidRPr="00CF2051">
              <w:t xml:space="preserve">: </w:t>
            </w:r>
            <w:r w:rsidRPr="00CF2051">
              <w:br/>
              <w:t>Approval Task (Central Manager) Completed</w:t>
            </w:r>
          </w:p>
          <w:p w:rsidR="00744EA9" w:rsidRPr="00CF2051" w:rsidRDefault="00744EA9" w:rsidP="002315C3">
            <w:pPr>
              <w:pStyle w:val="p"/>
            </w:pPr>
          </w:p>
          <w:p w:rsidR="0005446A" w:rsidRPr="00CF2051" w:rsidRDefault="0005446A" w:rsidP="002315C3">
            <w:pPr>
              <w:pStyle w:val="p"/>
            </w:pPr>
          </w:p>
          <w:p w:rsidR="0005446A" w:rsidRPr="00CF2051" w:rsidRDefault="0005446A" w:rsidP="002315C3">
            <w:pPr>
              <w:pStyle w:val="p"/>
              <w:numPr>
                <w:ilvl w:val="0"/>
                <w:numId w:val="26"/>
              </w:numPr>
            </w:pPr>
            <w:r w:rsidRPr="00CF2051">
              <w:t>Click</w:t>
            </w:r>
            <w:r w:rsidRPr="00CF2051">
              <w:drawing>
                <wp:inline distT="0" distB="0" distL="0" distR="0" wp14:anchorId="450763EF" wp14:editId="4791B213">
                  <wp:extent cx="449580" cy="274320"/>
                  <wp:effectExtent l="0" t="0" r="0" b="0"/>
                  <wp:docPr id="68" name="Picture 11718538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1853831"/>
                          <pic:cNvPicPr/>
                        </pic:nvPicPr>
                        <pic:blipFill>
                          <a:blip r:embed="rId71">
                            <a:extLst>
                              <a:ext uri="{28A0092B-C50C-407E-A947-70E740481C1C}">
                                <a14:useLocalDpi xmlns:a14="http://schemas.microsoft.com/office/drawing/2010/main" val="0"/>
                              </a:ext>
                            </a:extLst>
                          </a:blip>
                          <a:stretch>
                            <a:fillRect/>
                          </a:stretch>
                        </pic:blipFill>
                        <pic:spPr>
                          <a:xfrm>
                            <a:off x="0" y="0"/>
                            <a:ext cx="449580" cy="274320"/>
                          </a:xfrm>
                          <a:prstGeom prst="rect">
                            <a:avLst/>
                          </a:prstGeom>
                        </pic:spPr>
                      </pic:pic>
                    </a:graphicData>
                  </a:graphic>
                </wp:inline>
              </w:drawing>
            </w:r>
            <w:r w:rsidRPr="00CF2051">
              <w:t>.</w:t>
            </w:r>
          </w:p>
          <w:p w:rsidR="0005446A" w:rsidRPr="00CF2051" w:rsidRDefault="0005446A" w:rsidP="002315C3">
            <w:pPr>
              <w:pStyle w:val="p"/>
            </w:pPr>
          </w:p>
        </w:tc>
        <w:tc>
          <w:tcPr>
            <w:tcW w:w="6146" w:type="dxa"/>
            <w:tcBorders>
              <w:bottom w:val="nil"/>
              <w:right w:val="nil"/>
            </w:tcBorders>
            <w:shd w:val="clear" w:color="auto" w:fill="auto"/>
            <w:tcMar>
              <w:top w:w="108" w:type="dxa"/>
              <w:bottom w:w="108" w:type="dxa"/>
            </w:tcMar>
            <w:vAlign w:val="center"/>
          </w:tcPr>
          <w:p w:rsidR="0005446A" w:rsidRPr="00CF2051" w:rsidRDefault="0005446A" w:rsidP="002315C3">
            <w:pPr>
              <w:pStyle w:val="p"/>
            </w:pPr>
            <w:r w:rsidRPr="00CF2051">
              <w:drawing>
                <wp:inline distT="0" distB="0" distL="0" distR="0" wp14:anchorId="3B694C1C" wp14:editId="51999368">
                  <wp:extent cx="3099707" cy="3372592"/>
                  <wp:effectExtent l="0" t="0" r="0" b="5715"/>
                  <wp:docPr id="69" name="Picture 468623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8623704"/>
                          <pic:cNvPicPr/>
                        </pic:nvPicPr>
                        <pic:blipFill>
                          <a:blip r:embed="rId72">
                            <a:extLst>
                              <a:ext uri="{28A0092B-C50C-407E-A947-70E740481C1C}">
                                <a14:useLocalDpi xmlns:a14="http://schemas.microsoft.com/office/drawing/2010/main" val="0"/>
                              </a:ext>
                            </a:extLst>
                          </a:blip>
                          <a:stretch>
                            <a:fillRect/>
                          </a:stretch>
                        </pic:blipFill>
                        <pic:spPr>
                          <a:xfrm>
                            <a:off x="0" y="0"/>
                            <a:ext cx="3103725" cy="3376964"/>
                          </a:xfrm>
                          <a:prstGeom prst="rect">
                            <a:avLst/>
                          </a:prstGeom>
                        </pic:spPr>
                      </pic:pic>
                    </a:graphicData>
                  </a:graphic>
                </wp:inline>
              </w:drawing>
            </w:r>
          </w:p>
        </w:tc>
      </w:tr>
      <w:tr w:rsidR="004C4D21" w:rsidRPr="00CF2051" w:rsidTr="00E22F5B">
        <w:trPr>
          <w:trHeight w:val="814"/>
        </w:trPr>
        <w:tc>
          <w:tcPr>
            <w:tcW w:w="3828" w:type="dxa"/>
            <w:tcBorders>
              <w:left w:val="nil"/>
              <w:bottom w:val="nil"/>
            </w:tcBorders>
            <w:shd w:val="clear" w:color="auto" w:fill="auto"/>
            <w:tcMar>
              <w:top w:w="108" w:type="dxa"/>
              <w:bottom w:w="108" w:type="dxa"/>
            </w:tcMar>
            <w:vAlign w:val="center"/>
          </w:tcPr>
          <w:p w:rsidR="0005446A" w:rsidRPr="00CF2051" w:rsidRDefault="0005446A" w:rsidP="002315C3">
            <w:pPr>
              <w:pStyle w:val="p"/>
              <w:numPr>
                <w:ilvl w:val="0"/>
                <w:numId w:val="26"/>
              </w:numPr>
            </w:pPr>
            <w:r w:rsidRPr="00CF2051">
              <w:lastRenderedPageBreak/>
              <w:t xml:space="preserve">By default, the </w:t>
            </w:r>
            <w:r w:rsidRPr="00CF2051">
              <w:rPr>
                <w:b/>
                <w:bCs/>
              </w:rPr>
              <w:t>Unit</w:t>
            </w:r>
            <w:r w:rsidRPr="00CF2051">
              <w:t xml:space="preserve"> is set to </w:t>
            </w:r>
            <w:r w:rsidRPr="00CF2051">
              <w:rPr>
                <w:b/>
                <w:bCs/>
              </w:rPr>
              <w:t>Days</w:t>
            </w:r>
            <w:r w:rsidRPr="00CF2051">
              <w:t xml:space="preserve">. </w:t>
            </w:r>
            <w:r w:rsidR="007A70BA" w:rsidRPr="00CF2051">
              <w:t>C</w:t>
            </w:r>
            <w:r w:rsidRPr="00CF2051">
              <w:t>hange it to hours or minutes to have a quicker calculation in this exercise.</w:t>
            </w:r>
            <w:r w:rsidR="005C4B6B" w:rsidRPr="00CF2051">
              <w:br/>
            </w:r>
          </w:p>
          <w:p w:rsidR="0005446A" w:rsidRPr="00CF2051" w:rsidRDefault="0005446A" w:rsidP="002315C3">
            <w:pPr>
              <w:pStyle w:val="p"/>
              <w:numPr>
                <w:ilvl w:val="0"/>
                <w:numId w:val="26"/>
              </w:numPr>
            </w:pPr>
            <w:r w:rsidRPr="00CF2051">
              <w:t xml:space="preserve">Click </w:t>
            </w:r>
            <w:r w:rsidRPr="00CF2051">
              <w:drawing>
                <wp:inline distT="0" distB="0" distL="0" distR="0" wp14:anchorId="6B8D1796" wp14:editId="1ECED16D">
                  <wp:extent cx="179317" cy="179317"/>
                  <wp:effectExtent l="0" t="0" r="0" b="0"/>
                  <wp:docPr id="70" name="Picture 1038315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8315202"/>
                          <pic:cNvPicPr/>
                        </pic:nvPicPr>
                        <pic:blipFill>
                          <a:blip r:embed="rId68">
                            <a:extLst>
                              <a:ext uri="{28A0092B-C50C-407E-A947-70E740481C1C}">
                                <a14:useLocalDpi xmlns:a14="http://schemas.microsoft.com/office/drawing/2010/main" val="0"/>
                              </a:ext>
                            </a:extLst>
                          </a:blip>
                          <a:stretch>
                            <a:fillRect/>
                          </a:stretch>
                        </pic:blipFill>
                        <pic:spPr>
                          <a:xfrm>
                            <a:off x="0" y="0"/>
                            <a:ext cx="184826" cy="184826"/>
                          </a:xfrm>
                          <a:prstGeom prst="rect">
                            <a:avLst/>
                          </a:prstGeom>
                        </pic:spPr>
                      </pic:pic>
                    </a:graphicData>
                  </a:graphic>
                </wp:inline>
              </w:drawing>
            </w:r>
            <w:r w:rsidRPr="00CF2051">
              <w:t xml:space="preserve"> to open the </w:t>
            </w:r>
            <w:r w:rsidR="000365A0" w:rsidRPr="00CF2051">
              <w:rPr>
                <w:b/>
                <w:bCs/>
              </w:rPr>
              <w:t>Unit</w:t>
            </w:r>
            <w:r w:rsidRPr="00CF2051">
              <w:t> dropdown.</w:t>
            </w:r>
            <w:r w:rsidR="005C4B6B" w:rsidRPr="00CF2051">
              <w:br/>
            </w:r>
          </w:p>
          <w:p w:rsidR="0005446A" w:rsidRPr="00CF2051" w:rsidRDefault="0005446A" w:rsidP="002315C3">
            <w:pPr>
              <w:pStyle w:val="p"/>
            </w:pPr>
          </w:p>
          <w:p w:rsidR="0005446A" w:rsidRPr="00CF2051" w:rsidRDefault="0005446A" w:rsidP="002315C3">
            <w:pPr>
              <w:pStyle w:val="p"/>
              <w:numPr>
                <w:ilvl w:val="0"/>
                <w:numId w:val="26"/>
              </w:numPr>
            </w:pPr>
            <w:r w:rsidRPr="00CF2051">
              <w:t xml:space="preserve">Click </w:t>
            </w:r>
            <w:r w:rsidRPr="00CF2051">
              <w:drawing>
                <wp:inline distT="0" distB="0" distL="0" distR="0" wp14:anchorId="7F4506DB" wp14:editId="1624EB9C">
                  <wp:extent cx="274320" cy="95250"/>
                  <wp:effectExtent l="0" t="0" r="0" b="0"/>
                  <wp:docPr id="71" name="Picture 1762682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2682047"/>
                          <pic:cNvPicPr/>
                        </pic:nvPicPr>
                        <pic:blipFill>
                          <a:blip r:embed="rId69">
                            <a:extLst>
                              <a:ext uri="{28A0092B-C50C-407E-A947-70E740481C1C}">
                                <a14:useLocalDpi xmlns:a14="http://schemas.microsoft.com/office/drawing/2010/main" val="0"/>
                              </a:ext>
                            </a:extLst>
                          </a:blip>
                          <a:stretch>
                            <a:fillRect/>
                          </a:stretch>
                        </pic:blipFill>
                        <pic:spPr>
                          <a:xfrm>
                            <a:off x="0" y="0"/>
                            <a:ext cx="274320" cy="95250"/>
                          </a:xfrm>
                          <a:prstGeom prst="rect">
                            <a:avLst/>
                          </a:prstGeom>
                        </pic:spPr>
                      </pic:pic>
                    </a:graphicData>
                  </a:graphic>
                </wp:inline>
              </w:drawing>
            </w:r>
            <w:r w:rsidRPr="00CF2051">
              <w:t>.</w:t>
            </w:r>
          </w:p>
          <w:p w:rsidR="0005446A" w:rsidRPr="00CF2051" w:rsidRDefault="0005446A" w:rsidP="002315C3">
            <w:pPr>
              <w:pStyle w:val="p"/>
            </w:pPr>
          </w:p>
        </w:tc>
        <w:tc>
          <w:tcPr>
            <w:tcW w:w="6146" w:type="dxa"/>
            <w:tcBorders>
              <w:bottom w:val="nil"/>
              <w:right w:val="nil"/>
            </w:tcBorders>
            <w:shd w:val="clear" w:color="auto" w:fill="auto"/>
            <w:tcMar>
              <w:top w:w="108" w:type="dxa"/>
              <w:bottom w:w="108" w:type="dxa"/>
            </w:tcMar>
            <w:vAlign w:val="center"/>
          </w:tcPr>
          <w:p w:rsidR="0005446A" w:rsidRPr="00CF2051" w:rsidRDefault="0005446A" w:rsidP="002315C3">
            <w:pPr>
              <w:pStyle w:val="p"/>
            </w:pPr>
            <w:r w:rsidRPr="00CF2051">
              <w:drawing>
                <wp:inline distT="0" distB="0" distL="0" distR="0" wp14:anchorId="216F7074" wp14:editId="4B39CF22">
                  <wp:extent cx="2885704" cy="2749138"/>
                  <wp:effectExtent l="0" t="0" r="0" b="0"/>
                  <wp:docPr id="72" name="Picture 676490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6490152"/>
                          <pic:cNvPicPr/>
                        </pic:nvPicPr>
                        <pic:blipFill>
                          <a:blip r:embed="rId73">
                            <a:extLst>
                              <a:ext uri="{28A0092B-C50C-407E-A947-70E740481C1C}">
                                <a14:useLocalDpi xmlns:a14="http://schemas.microsoft.com/office/drawing/2010/main" val="0"/>
                              </a:ext>
                            </a:extLst>
                          </a:blip>
                          <a:stretch>
                            <a:fillRect/>
                          </a:stretch>
                        </pic:blipFill>
                        <pic:spPr>
                          <a:xfrm>
                            <a:off x="0" y="0"/>
                            <a:ext cx="2901306" cy="2764002"/>
                          </a:xfrm>
                          <a:prstGeom prst="rect">
                            <a:avLst/>
                          </a:prstGeom>
                        </pic:spPr>
                      </pic:pic>
                    </a:graphicData>
                  </a:graphic>
                </wp:inline>
              </w:drawing>
            </w:r>
          </w:p>
        </w:tc>
      </w:tr>
      <w:tr w:rsidR="004C4D21" w:rsidRPr="00CF2051" w:rsidTr="00E22F5B">
        <w:trPr>
          <w:trHeight w:val="814"/>
        </w:trPr>
        <w:tc>
          <w:tcPr>
            <w:tcW w:w="3828" w:type="dxa"/>
            <w:tcBorders>
              <w:left w:val="nil"/>
              <w:bottom w:val="nil"/>
            </w:tcBorders>
            <w:shd w:val="clear" w:color="auto" w:fill="auto"/>
            <w:tcMar>
              <w:top w:w="108" w:type="dxa"/>
              <w:bottom w:w="108" w:type="dxa"/>
            </w:tcMar>
            <w:vAlign w:val="center"/>
          </w:tcPr>
          <w:p w:rsidR="0005446A" w:rsidRPr="00CF2051" w:rsidRDefault="00C14EF3" w:rsidP="00AB44E8">
            <w:pPr>
              <w:pStyle w:val="Subtitle"/>
              <w:numPr>
                <w:ilvl w:val="0"/>
                <w:numId w:val="0"/>
              </w:numPr>
              <w:spacing w:before="0" w:after="0"/>
              <w:rPr>
                <w:rFonts w:cs="Arial"/>
                <w:b w:val="0"/>
                <w:bCs/>
                <w:sz w:val="20"/>
                <w:szCs w:val="20"/>
                <w:lang w:val="en-US"/>
              </w:rPr>
            </w:pPr>
            <w:r w:rsidRPr="00CF2051">
              <w:rPr>
                <w:rFonts w:cs="Arial"/>
                <w:b w:val="0"/>
                <w:bCs/>
                <w:sz w:val="20"/>
                <w:szCs w:val="20"/>
                <w:lang w:val="en-US"/>
              </w:rPr>
              <w:t xml:space="preserve">You have now created all the </w:t>
            </w:r>
            <w:r w:rsidR="004078A6" w:rsidRPr="00CF2051">
              <w:rPr>
                <w:rFonts w:cs="Arial"/>
                <w:b w:val="0"/>
                <w:bCs/>
                <w:sz w:val="20"/>
                <w:szCs w:val="20"/>
                <w:lang w:val="en-US"/>
              </w:rPr>
              <w:t>attributes</w:t>
            </w:r>
            <w:r w:rsidRPr="00CF2051">
              <w:rPr>
                <w:rFonts w:cs="Arial"/>
                <w:b w:val="0"/>
                <w:bCs/>
                <w:sz w:val="20"/>
                <w:szCs w:val="20"/>
                <w:lang w:val="en-US"/>
              </w:rPr>
              <w:t xml:space="preserve"> </w:t>
            </w:r>
            <w:r w:rsidR="004078A6" w:rsidRPr="00CF2051">
              <w:rPr>
                <w:rFonts w:cs="Arial"/>
                <w:b w:val="0"/>
                <w:bCs/>
                <w:sz w:val="20"/>
                <w:szCs w:val="20"/>
                <w:lang w:val="en-US"/>
              </w:rPr>
              <w:t xml:space="preserve">that will be </w:t>
            </w:r>
            <w:r w:rsidR="00590575" w:rsidRPr="00CF2051">
              <w:rPr>
                <w:rFonts w:cs="Arial"/>
                <w:b w:val="0"/>
                <w:bCs/>
                <w:sz w:val="20"/>
                <w:szCs w:val="20"/>
                <w:lang w:val="en-US"/>
              </w:rPr>
              <w:t>used</w:t>
            </w:r>
            <w:r w:rsidR="004078A6" w:rsidRPr="00CF2051">
              <w:rPr>
                <w:rFonts w:cs="Arial"/>
                <w:b w:val="0"/>
                <w:bCs/>
                <w:sz w:val="20"/>
                <w:szCs w:val="20"/>
                <w:lang w:val="en-US"/>
              </w:rPr>
              <w:t xml:space="preserve"> to create process performance indicators</w:t>
            </w:r>
            <w:r w:rsidRPr="00CF2051">
              <w:rPr>
                <w:rFonts w:cs="Arial"/>
                <w:b w:val="0"/>
                <w:bCs/>
                <w:sz w:val="20"/>
                <w:szCs w:val="20"/>
                <w:lang w:val="en-US"/>
              </w:rPr>
              <w:t xml:space="preserve"> for the capital expenditure approval process.</w:t>
            </w:r>
          </w:p>
        </w:tc>
        <w:tc>
          <w:tcPr>
            <w:tcW w:w="6146" w:type="dxa"/>
            <w:tcBorders>
              <w:bottom w:val="nil"/>
              <w:right w:val="nil"/>
            </w:tcBorders>
            <w:shd w:val="clear" w:color="auto" w:fill="auto"/>
            <w:tcMar>
              <w:top w:w="108" w:type="dxa"/>
              <w:bottom w:w="108" w:type="dxa"/>
            </w:tcMar>
            <w:vAlign w:val="center"/>
          </w:tcPr>
          <w:p w:rsidR="0005446A" w:rsidRPr="00CF2051" w:rsidRDefault="004C4D21" w:rsidP="002315C3">
            <w:pPr>
              <w:pStyle w:val="p"/>
            </w:pPr>
            <w:r w:rsidRPr="00CF2051">
              <w:drawing>
                <wp:inline distT="0" distB="0" distL="0" distR="0" wp14:anchorId="6CA40130" wp14:editId="2D5B2775">
                  <wp:extent cx="3566539" cy="2239189"/>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5908" cy="2251350"/>
                          </a:xfrm>
                          <a:prstGeom prst="rect">
                            <a:avLst/>
                          </a:prstGeom>
                        </pic:spPr>
                      </pic:pic>
                    </a:graphicData>
                  </a:graphic>
                </wp:inline>
              </w:drawing>
            </w:r>
          </w:p>
        </w:tc>
      </w:tr>
      <w:tr w:rsidR="004C4D21" w:rsidRPr="00CF2051" w:rsidTr="00E22F5B">
        <w:trPr>
          <w:trHeight w:val="814"/>
        </w:trPr>
        <w:tc>
          <w:tcPr>
            <w:tcW w:w="3828" w:type="dxa"/>
            <w:tcBorders>
              <w:left w:val="nil"/>
              <w:bottom w:val="nil"/>
            </w:tcBorders>
            <w:shd w:val="clear" w:color="auto" w:fill="auto"/>
            <w:tcMar>
              <w:top w:w="108" w:type="dxa"/>
              <w:bottom w:w="108" w:type="dxa"/>
            </w:tcMar>
            <w:vAlign w:val="center"/>
          </w:tcPr>
          <w:p w:rsidR="0005446A" w:rsidRPr="00CF2051" w:rsidRDefault="0005446A" w:rsidP="002315C3">
            <w:pPr>
              <w:pStyle w:val="p"/>
              <w:numPr>
                <w:ilvl w:val="0"/>
                <w:numId w:val="26"/>
              </w:numPr>
            </w:pPr>
            <w:r w:rsidRPr="00CF2051">
              <w:t>Click</w:t>
            </w:r>
            <w:r w:rsidRPr="00CF2051">
              <w:drawing>
                <wp:inline distT="0" distB="0" distL="0" distR="0" wp14:anchorId="6464AFBF" wp14:editId="05B72807">
                  <wp:extent cx="360762" cy="238942"/>
                  <wp:effectExtent l="0" t="0" r="0" b="2540"/>
                  <wp:docPr id="74" name="Picture 1347698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47698368"/>
                          <pic:cNvPicPr/>
                        </pic:nvPicPr>
                        <pic:blipFill>
                          <a:blip r:embed="rId75">
                            <a:extLst>
                              <a:ext uri="{28A0092B-C50C-407E-A947-70E740481C1C}">
                                <a14:useLocalDpi xmlns:a14="http://schemas.microsoft.com/office/drawing/2010/main" val="0"/>
                              </a:ext>
                            </a:extLst>
                          </a:blip>
                          <a:stretch>
                            <a:fillRect/>
                          </a:stretch>
                        </pic:blipFill>
                        <pic:spPr>
                          <a:xfrm>
                            <a:off x="0" y="0"/>
                            <a:ext cx="373419" cy="247325"/>
                          </a:xfrm>
                          <a:prstGeom prst="rect">
                            <a:avLst/>
                          </a:prstGeom>
                        </pic:spPr>
                      </pic:pic>
                    </a:graphicData>
                  </a:graphic>
                </wp:inline>
              </w:drawing>
            </w:r>
            <w:r w:rsidRPr="00CF2051">
              <w:t>.</w:t>
            </w:r>
            <w:bookmarkStart w:id="27" w:name="TS_AB3F55F1EB4F4B54A33831AEB800A532"/>
            <w:bookmarkEnd w:id="27"/>
          </w:p>
          <w:p w:rsidR="0005446A" w:rsidRPr="00CF2051" w:rsidRDefault="0005446A" w:rsidP="002315C3">
            <w:pPr>
              <w:pStyle w:val="p"/>
            </w:pPr>
          </w:p>
          <w:p w:rsidR="0005446A" w:rsidRPr="00CF2051" w:rsidRDefault="0005446A" w:rsidP="002315C3">
            <w:pPr>
              <w:pStyle w:val="p"/>
            </w:pPr>
          </w:p>
        </w:tc>
        <w:tc>
          <w:tcPr>
            <w:tcW w:w="6146" w:type="dxa"/>
            <w:tcBorders>
              <w:bottom w:val="nil"/>
              <w:right w:val="nil"/>
            </w:tcBorders>
            <w:shd w:val="clear" w:color="auto" w:fill="auto"/>
            <w:tcMar>
              <w:top w:w="108" w:type="dxa"/>
              <w:bottom w:w="108" w:type="dxa"/>
            </w:tcMar>
            <w:vAlign w:val="center"/>
          </w:tcPr>
          <w:p w:rsidR="0005446A" w:rsidRPr="00CF2051" w:rsidRDefault="0005446A" w:rsidP="002315C3">
            <w:pPr>
              <w:pStyle w:val="p"/>
            </w:pPr>
            <w:r w:rsidRPr="00CF2051">
              <w:drawing>
                <wp:inline distT="0" distB="0" distL="0" distR="0" wp14:anchorId="5E874EC3" wp14:editId="07E56DDA">
                  <wp:extent cx="3315591" cy="1757548"/>
                  <wp:effectExtent l="0" t="0" r="0" b="0"/>
                  <wp:docPr id="75" name="Picture 1026215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6215153"/>
                          <pic:cNvPicPr/>
                        </pic:nvPicPr>
                        <pic:blipFill>
                          <a:blip r:embed="rId76">
                            <a:extLst>
                              <a:ext uri="{28A0092B-C50C-407E-A947-70E740481C1C}">
                                <a14:useLocalDpi xmlns:a14="http://schemas.microsoft.com/office/drawing/2010/main" val="0"/>
                              </a:ext>
                            </a:extLst>
                          </a:blip>
                          <a:stretch>
                            <a:fillRect/>
                          </a:stretch>
                        </pic:blipFill>
                        <pic:spPr>
                          <a:xfrm>
                            <a:off x="0" y="0"/>
                            <a:ext cx="3323984" cy="1761997"/>
                          </a:xfrm>
                          <a:prstGeom prst="rect">
                            <a:avLst/>
                          </a:prstGeom>
                        </pic:spPr>
                      </pic:pic>
                    </a:graphicData>
                  </a:graphic>
                </wp:inline>
              </w:drawing>
            </w:r>
          </w:p>
        </w:tc>
      </w:tr>
    </w:tbl>
    <w:p w:rsidR="006E565B" w:rsidRPr="00CF2051" w:rsidRDefault="006E565B" w:rsidP="006E565B">
      <w:pPr>
        <w:rPr>
          <w:rFonts w:cs="Arial"/>
          <w:szCs w:val="20"/>
          <w:lang w:val="en-US"/>
        </w:rPr>
      </w:pPr>
    </w:p>
    <w:p w:rsidR="006E565B" w:rsidRPr="00CF2051" w:rsidRDefault="006E565B" w:rsidP="006965A3">
      <w:pPr>
        <w:rPr>
          <w:rFonts w:cs="Arial"/>
          <w:szCs w:val="20"/>
          <w:lang w:val="en-US"/>
        </w:rPr>
      </w:pPr>
    </w:p>
    <w:p w:rsidR="004078A6" w:rsidRPr="00CF2051" w:rsidRDefault="004078A6" w:rsidP="004078A6">
      <w:pPr>
        <w:pStyle w:val="Heading1"/>
        <w:rPr>
          <w:lang w:val="en-US"/>
        </w:rPr>
      </w:pPr>
      <w:bookmarkStart w:id="28" w:name="_Toc40713358"/>
      <w:bookmarkStart w:id="29" w:name="_Toc52668189"/>
      <w:r w:rsidRPr="00CF2051">
        <w:rPr>
          <w:lang w:val="en-US"/>
        </w:rPr>
        <w:lastRenderedPageBreak/>
        <w:t>Create Process performance indicators</w:t>
      </w:r>
      <w:bookmarkEnd w:id="28"/>
      <w:bookmarkEnd w:id="29"/>
    </w:p>
    <w:tbl>
      <w:tblPr>
        <w:tblW w:w="10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26"/>
        <w:gridCol w:w="6413"/>
      </w:tblGrid>
      <w:tr w:rsidR="002053FA" w:rsidRPr="00CF2051" w:rsidTr="00CA6462">
        <w:trPr>
          <w:trHeight w:val="583"/>
          <w:tblHeader/>
        </w:trPr>
        <w:tc>
          <w:tcPr>
            <w:tcW w:w="402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rsidR="00835487" w:rsidRPr="00CF2051" w:rsidRDefault="00835487" w:rsidP="00084B17">
            <w:pPr>
              <w:pStyle w:val="TableHeadline"/>
              <w:rPr>
                <w:rFonts w:cs="Arial"/>
                <w:szCs w:val="20"/>
              </w:rPr>
            </w:pPr>
            <w:r w:rsidRPr="00CF2051">
              <w:rPr>
                <w:rFonts w:cs="Arial"/>
                <w:szCs w:val="20"/>
              </w:rPr>
              <w:t>Explanation</w:t>
            </w:r>
          </w:p>
        </w:tc>
        <w:tc>
          <w:tcPr>
            <w:tcW w:w="6413"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rsidR="00835487" w:rsidRPr="00CF2051" w:rsidRDefault="00835487" w:rsidP="00084B17">
            <w:pPr>
              <w:pStyle w:val="TableHeadline"/>
              <w:rPr>
                <w:rFonts w:cs="Arial"/>
                <w:szCs w:val="20"/>
              </w:rPr>
            </w:pPr>
            <w:r w:rsidRPr="00CF2051">
              <w:rPr>
                <w:rFonts w:cs="Arial"/>
                <w:szCs w:val="20"/>
              </w:rPr>
              <w:t>Screenshot</w:t>
            </w:r>
          </w:p>
        </w:tc>
      </w:tr>
      <w:tr w:rsidR="002053FA" w:rsidRPr="00CF2051" w:rsidTr="00CA6462">
        <w:trPr>
          <w:trHeight w:val="3513"/>
        </w:trPr>
        <w:tc>
          <w:tcPr>
            <w:tcW w:w="4026" w:type="dxa"/>
            <w:tcBorders>
              <w:top w:val="single" w:sz="18" w:space="0" w:color="auto"/>
              <w:left w:val="nil"/>
              <w:bottom w:val="single" w:sz="4" w:space="0" w:color="auto"/>
            </w:tcBorders>
            <w:shd w:val="clear" w:color="auto" w:fill="auto"/>
            <w:tcMar>
              <w:top w:w="108" w:type="dxa"/>
              <w:bottom w:w="108" w:type="dxa"/>
            </w:tcMar>
            <w:vAlign w:val="center"/>
          </w:tcPr>
          <w:p w:rsidR="002620EB" w:rsidRPr="00CF2051" w:rsidRDefault="002620EB" w:rsidP="002315C3">
            <w:pPr>
              <w:pStyle w:val="p"/>
              <w:rPr>
                <w:shd w:val="clear" w:color="auto" w:fill="FFFFFF"/>
              </w:rPr>
            </w:pPr>
            <w:r w:rsidRPr="00CF2051">
              <w:rPr>
                <w:shd w:val="clear" w:color="auto" w:fill="FFFFFF"/>
              </w:rPr>
              <w:t>Performance indicators represent aggregated information of a measure, grouped by dimensions</w:t>
            </w:r>
            <w:r w:rsidR="00B46ACA" w:rsidRPr="00CF2051">
              <w:rPr>
                <w:shd w:val="clear" w:color="auto" w:fill="FFFFFF"/>
              </w:rPr>
              <w:t xml:space="preserve"> </w:t>
            </w:r>
            <w:r w:rsidRPr="00CF2051">
              <w:rPr>
                <w:shd w:val="clear" w:color="auto" w:fill="FFFFFF"/>
              </w:rPr>
              <w:t>and applied filters. A group of performance indicators gives the business users a holistic view of the process and enables them to understand process performance at a glance.</w:t>
            </w:r>
          </w:p>
          <w:p w:rsidR="00E246CD" w:rsidRPr="00CF2051" w:rsidRDefault="00E246CD" w:rsidP="002315C3">
            <w:pPr>
              <w:pStyle w:val="p"/>
              <w:rPr>
                <w:shd w:val="clear" w:color="auto" w:fill="FFFFFF"/>
              </w:rPr>
            </w:pPr>
          </w:p>
          <w:p w:rsidR="00E246CD" w:rsidRPr="00CF2051" w:rsidRDefault="00E246CD" w:rsidP="002315C3">
            <w:pPr>
              <w:pStyle w:val="p"/>
              <w:rPr>
                <w:shd w:val="clear" w:color="auto" w:fill="FFFFFF"/>
              </w:rPr>
            </w:pPr>
            <w:r w:rsidRPr="00CF2051">
              <w:rPr>
                <w:shd w:val="clear" w:color="auto" w:fill="FFFFFF"/>
              </w:rPr>
              <w:t xml:space="preserve">There will be the commonly used process performance indicators created by-default when you create the business scenario. </w:t>
            </w:r>
          </w:p>
          <w:p w:rsidR="002620EB" w:rsidRPr="00CF2051" w:rsidRDefault="002620EB" w:rsidP="002315C3">
            <w:pPr>
              <w:pStyle w:val="p"/>
            </w:pPr>
          </w:p>
          <w:p w:rsidR="002620EB" w:rsidRPr="00CF2051" w:rsidRDefault="002620EB" w:rsidP="002315C3">
            <w:pPr>
              <w:pStyle w:val="p"/>
              <w:numPr>
                <w:ilvl w:val="0"/>
                <w:numId w:val="26"/>
              </w:numPr>
              <w:ind w:left="314"/>
            </w:pPr>
            <w:r w:rsidRPr="00CF2051">
              <w:t xml:space="preserve">Click  </w:t>
            </w:r>
            <w:r w:rsidRPr="00CF2051">
              <w:drawing>
                <wp:inline distT="0" distB="0" distL="0" distR="0" wp14:anchorId="3F6776AF" wp14:editId="7F40E126">
                  <wp:extent cx="1379220" cy="179070"/>
                  <wp:effectExtent l="0" t="0" r="0" b="0"/>
                  <wp:docPr id="80" name="Picture 2116445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6445639"/>
                          <pic:cNvPicPr/>
                        </pic:nvPicPr>
                        <pic:blipFill>
                          <a:blip r:embed="rId77">
                            <a:extLst>
                              <a:ext uri="{28A0092B-C50C-407E-A947-70E740481C1C}">
                                <a14:useLocalDpi xmlns:a14="http://schemas.microsoft.com/office/drawing/2010/main" val="0"/>
                              </a:ext>
                            </a:extLst>
                          </a:blip>
                          <a:stretch>
                            <a:fillRect/>
                          </a:stretch>
                        </pic:blipFill>
                        <pic:spPr>
                          <a:xfrm>
                            <a:off x="0" y="0"/>
                            <a:ext cx="1379220" cy="179070"/>
                          </a:xfrm>
                          <a:prstGeom prst="rect">
                            <a:avLst/>
                          </a:prstGeom>
                        </pic:spPr>
                      </pic:pic>
                    </a:graphicData>
                  </a:graphic>
                </wp:inline>
              </w:drawing>
            </w:r>
            <w:r w:rsidRPr="00CF2051">
              <w:t> tab</w:t>
            </w:r>
            <w:bookmarkStart w:id="30" w:name="TS_244530B6F6C64AAE8465C1F7F1F10275"/>
            <w:bookmarkEnd w:id="30"/>
          </w:p>
          <w:p w:rsidR="002620EB" w:rsidRPr="00CF2051" w:rsidRDefault="002620EB" w:rsidP="002315C3">
            <w:pPr>
              <w:pStyle w:val="p"/>
            </w:pPr>
          </w:p>
        </w:tc>
        <w:tc>
          <w:tcPr>
            <w:tcW w:w="6413" w:type="dxa"/>
            <w:tcBorders>
              <w:top w:val="single" w:sz="18" w:space="0" w:color="auto"/>
              <w:bottom w:val="single" w:sz="4" w:space="0" w:color="auto"/>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770A7D3E" wp14:editId="687398E6">
                  <wp:extent cx="2915639" cy="2155371"/>
                  <wp:effectExtent l="0" t="0" r="5715" b="3810"/>
                  <wp:docPr id="18" name="Picture 16044239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04423976"/>
                          <pic:cNvPicPr/>
                        </pic:nvPicPr>
                        <pic:blipFill>
                          <a:blip r:embed="rId78">
                            <a:extLst>
                              <a:ext uri="{28A0092B-C50C-407E-A947-70E740481C1C}">
                                <a14:useLocalDpi xmlns:a14="http://schemas.microsoft.com/office/drawing/2010/main" val="0"/>
                              </a:ext>
                            </a:extLst>
                          </a:blip>
                          <a:stretch>
                            <a:fillRect/>
                          </a:stretch>
                        </pic:blipFill>
                        <pic:spPr>
                          <a:xfrm>
                            <a:off x="0" y="0"/>
                            <a:ext cx="2921886" cy="2159989"/>
                          </a:xfrm>
                          <a:prstGeom prst="rect">
                            <a:avLst/>
                          </a:prstGeom>
                        </pic:spPr>
                      </pic:pic>
                    </a:graphicData>
                  </a:graphic>
                </wp:inline>
              </w:drawing>
            </w:r>
          </w:p>
        </w:tc>
      </w:tr>
      <w:tr w:rsidR="002053FA" w:rsidRPr="00CF2051" w:rsidTr="00CA6462">
        <w:trPr>
          <w:trHeight w:val="511"/>
        </w:trPr>
        <w:tc>
          <w:tcPr>
            <w:tcW w:w="4026" w:type="dxa"/>
            <w:vMerge w:val="restart"/>
            <w:tcBorders>
              <w:left w:val="nil"/>
              <w:bottom w:val="nil"/>
            </w:tcBorders>
            <w:shd w:val="clear" w:color="auto" w:fill="auto"/>
            <w:tcMar>
              <w:top w:w="108" w:type="dxa"/>
              <w:bottom w:w="108" w:type="dxa"/>
            </w:tcMar>
            <w:vAlign w:val="center"/>
          </w:tcPr>
          <w:p w:rsidR="00B46ACA" w:rsidRPr="00CF2051" w:rsidRDefault="00B46ACA" w:rsidP="002315C3">
            <w:pPr>
              <w:pStyle w:val="p"/>
            </w:pPr>
            <w:r w:rsidRPr="00CF2051">
              <w:t xml:space="preserve">You will now rename the default process performance indicators. </w:t>
            </w:r>
          </w:p>
          <w:p w:rsidR="00B46ACA" w:rsidRPr="00CF2051" w:rsidRDefault="00B46ACA" w:rsidP="002315C3">
            <w:pPr>
              <w:pStyle w:val="p"/>
            </w:pPr>
          </w:p>
          <w:p w:rsidR="002620EB" w:rsidRPr="00CF2051" w:rsidRDefault="00702E88" w:rsidP="00B86A78">
            <w:pPr>
              <w:pStyle w:val="p"/>
              <w:numPr>
                <w:ilvl w:val="0"/>
                <w:numId w:val="26"/>
              </w:numPr>
              <w:ind w:left="314"/>
            </w:pPr>
            <w:r w:rsidRPr="00CF2051">
              <w:t xml:space="preserve">Select </w:t>
            </w:r>
            <w:r w:rsidRPr="00CF2051">
              <w:rPr>
                <w:b/>
                <w:bCs/>
              </w:rPr>
              <w:t>Open Instances</w:t>
            </w:r>
            <w:r w:rsidRPr="00CF2051">
              <w:t xml:space="preserve"> and c</w:t>
            </w:r>
            <w:r w:rsidR="002620EB" w:rsidRPr="00CF2051">
              <w:t xml:space="preserve">lick  </w:t>
            </w:r>
            <w:r w:rsidR="002620EB" w:rsidRPr="00CF2051">
              <w:drawing>
                <wp:inline distT="0" distB="0" distL="0" distR="0" wp14:anchorId="223000D7" wp14:editId="269CF300">
                  <wp:extent cx="124691" cy="197130"/>
                  <wp:effectExtent l="0" t="0" r="2540" b="0"/>
                  <wp:docPr id="81" name="Picture 16706199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0619928"/>
                          <pic:cNvPicPr/>
                        </pic:nvPicPr>
                        <pic:blipFill>
                          <a:blip r:embed="rId79">
                            <a:extLst>
                              <a:ext uri="{28A0092B-C50C-407E-A947-70E740481C1C}">
                                <a14:useLocalDpi xmlns:a14="http://schemas.microsoft.com/office/drawing/2010/main" val="0"/>
                              </a:ext>
                            </a:extLst>
                          </a:blip>
                          <a:stretch>
                            <a:fillRect/>
                          </a:stretch>
                        </pic:blipFill>
                        <pic:spPr>
                          <a:xfrm>
                            <a:off x="0" y="0"/>
                            <a:ext cx="127376" cy="201375"/>
                          </a:xfrm>
                          <a:prstGeom prst="rect">
                            <a:avLst/>
                          </a:prstGeom>
                        </pic:spPr>
                      </pic:pic>
                    </a:graphicData>
                  </a:graphic>
                </wp:inline>
              </w:drawing>
            </w:r>
            <w:r w:rsidR="002620EB" w:rsidRPr="00CF2051">
              <w:t> to rename</w:t>
            </w:r>
            <w:bookmarkStart w:id="31" w:name="TS_8F569A56205E42AE95DB2BAF752325B1"/>
            <w:bookmarkEnd w:id="31"/>
            <w:r w:rsidRPr="00CF2051">
              <w:t xml:space="preserve">. </w:t>
            </w:r>
          </w:p>
          <w:p w:rsidR="002620EB" w:rsidRPr="00CF2051" w:rsidRDefault="002620EB" w:rsidP="00B86A78">
            <w:pPr>
              <w:pStyle w:val="p"/>
              <w:ind w:left="314"/>
            </w:pPr>
          </w:p>
          <w:p w:rsidR="002620EB" w:rsidRPr="00CF2051" w:rsidRDefault="00702E88" w:rsidP="00B86A78">
            <w:pPr>
              <w:pStyle w:val="p"/>
              <w:numPr>
                <w:ilvl w:val="0"/>
                <w:numId w:val="26"/>
              </w:numPr>
              <w:ind w:left="314"/>
            </w:pPr>
            <w:r w:rsidRPr="00CF2051">
              <w:t>In the pop-up, change</w:t>
            </w:r>
            <w:r w:rsidR="002620EB" w:rsidRPr="00CF2051">
              <w:t xml:space="preserve"> the </w:t>
            </w:r>
            <w:r w:rsidRPr="007C2CF7">
              <w:rPr>
                <w:b/>
                <w:bCs/>
              </w:rPr>
              <w:t>T</w:t>
            </w:r>
            <w:r w:rsidR="002620EB" w:rsidRPr="007C2CF7">
              <w:rPr>
                <w:b/>
                <w:bCs/>
              </w:rPr>
              <w:t>itle</w:t>
            </w:r>
            <w:r w:rsidR="002620EB" w:rsidRPr="00CF2051">
              <w:t xml:space="preserve"> as </w:t>
            </w:r>
            <w:r w:rsidR="002620EB" w:rsidRPr="007C2CF7">
              <w:rPr>
                <w:b/>
                <w:bCs/>
              </w:rPr>
              <w:t>Pending CAPEX Approvals</w:t>
            </w:r>
            <w:r w:rsidRPr="00CF2051">
              <w:t>.</w:t>
            </w:r>
            <w:r w:rsidR="00700B22" w:rsidRPr="00CF2051">
              <w:br/>
            </w:r>
          </w:p>
          <w:p w:rsidR="002620EB" w:rsidRPr="00CF2051" w:rsidRDefault="002620EB" w:rsidP="00B86A78">
            <w:pPr>
              <w:pStyle w:val="p"/>
              <w:numPr>
                <w:ilvl w:val="0"/>
                <w:numId w:val="26"/>
              </w:numPr>
              <w:ind w:left="314"/>
            </w:pPr>
            <w:r w:rsidRPr="00CF2051">
              <w:t xml:space="preserve">Click </w:t>
            </w:r>
            <w:r w:rsidRPr="00CF2051">
              <w:drawing>
                <wp:inline distT="0" distB="0" distL="0" distR="0" wp14:anchorId="4D7559AF" wp14:editId="29FE6917">
                  <wp:extent cx="179070" cy="274320"/>
                  <wp:effectExtent l="0" t="0" r="0" b="0"/>
                  <wp:docPr id="16" name="Picture 16951310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95131022"/>
                          <pic:cNvPicPr/>
                        </pic:nvPicPr>
                        <pic:blipFill>
                          <a:blip r:embed="rId80">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w:t>
            </w:r>
          </w:p>
          <w:p w:rsidR="002620EB" w:rsidRPr="00CF2051" w:rsidRDefault="002620EB" w:rsidP="002620EB">
            <w:pPr>
              <w:pStyle w:val="99Copyright0"/>
              <w:rPr>
                <w:rFonts w:ascii="Arial" w:hAnsi="Arial" w:cs="Arial"/>
                <w:sz w:val="20"/>
                <w:szCs w:val="20"/>
              </w:rPr>
            </w:pPr>
          </w:p>
        </w:tc>
        <w:tc>
          <w:tcPr>
            <w:tcW w:w="6413" w:type="dxa"/>
            <w:vMerge w:val="restart"/>
            <w:tcBorders>
              <w:bottom w:val="nil"/>
              <w:right w:val="nil"/>
            </w:tcBorders>
            <w:shd w:val="clear" w:color="auto" w:fill="auto"/>
            <w:tcMar>
              <w:top w:w="108" w:type="dxa"/>
              <w:bottom w:w="108" w:type="dxa"/>
            </w:tcMar>
            <w:vAlign w:val="center"/>
          </w:tcPr>
          <w:p w:rsidR="002620EB" w:rsidRPr="00CF2051" w:rsidRDefault="002620EB" w:rsidP="002620EB">
            <w:pPr>
              <w:pStyle w:val="99Copyright0"/>
              <w:rPr>
                <w:rFonts w:ascii="Arial" w:hAnsi="Arial" w:cs="Arial"/>
                <w:sz w:val="20"/>
                <w:szCs w:val="20"/>
              </w:rPr>
            </w:pPr>
            <w:r w:rsidRPr="00CF2051">
              <w:rPr>
                <w:rFonts w:ascii="Arial" w:hAnsi="Arial" w:cs="Arial"/>
                <w:noProof/>
                <w:sz w:val="20"/>
                <w:szCs w:val="20"/>
              </w:rPr>
              <w:drawing>
                <wp:inline distT="0" distB="0" distL="0" distR="0" wp14:anchorId="6E2317FF" wp14:editId="535C7909">
                  <wp:extent cx="2800696" cy="2778826"/>
                  <wp:effectExtent l="0" t="0" r="6350" b="2540"/>
                  <wp:docPr id="79" name="Picture 1829274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9274124"/>
                          <pic:cNvPicPr/>
                        </pic:nvPicPr>
                        <pic:blipFill>
                          <a:blip r:embed="rId81">
                            <a:extLst>
                              <a:ext uri="{28A0092B-C50C-407E-A947-70E740481C1C}">
                                <a14:useLocalDpi xmlns:a14="http://schemas.microsoft.com/office/drawing/2010/main" val="0"/>
                              </a:ext>
                            </a:extLst>
                          </a:blip>
                          <a:stretch>
                            <a:fillRect/>
                          </a:stretch>
                        </pic:blipFill>
                        <pic:spPr>
                          <a:xfrm>
                            <a:off x="0" y="0"/>
                            <a:ext cx="2805392" cy="2783485"/>
                          </a:xfrm>
                          <a:prstGeom prst="rect">
                            <a:avLst/>
                          </a:prstGeom>
                        </pic:spPr>
                      </pic:pic>
                    </a:graphicData>
                  </a:graphic>
                </wp:inline>
              </w:drawing>
            </w:r>
          </w:p>
          <w:p w:rsidR="002620EB" w:rsidRPr="00CF2051" w:rsidRDefault="002620EB" w:rsidP="002620EB">
            <w:pPr>
              <w:pStyle w:val="99Copyright0"/>
              <w:rPr>
                <w:rFonts w:ascii="Arial" w:hAnsi="Arial" w:cs="Arial"/>
                <w:sz w:val="20"/>
                <w:szCs w:val="20"/>
              </w:rPr>
            </w:pPr>
            <w:r w:rsidRPr="00CF2051">
              <w:rPr>
                <w:rFonts w:ascii="Arial" w:hAnsi="Arial" w:cs="Arial"/>
                <w:noProof/>
                <w:sz w:val="20"/>
                <w:szCs w:val="20"/>
              </w:rPr>
              <w:drawing>
                <wp:inline distT="0" distB="0" distL="0" distR="0" wp14:anchorId="32F1C5A2" wp14:editId="0037B12C">
                  <wp:extent cx="2636569" cy="1810987"/>
                  <wp:effectExtent l="0" t="0" r="5080" b="5715"/>
                  <wp:docPr id="82" name="Picture 1831039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1039029"/>
                          <pic:cNvPicPr/>
                        </pic:nvPicPr>
                        <pic:blipFill>
                          <a:blip r:embed="rId82">
                            <a:extLst>
                              <a:ext uri="{28A0092B-C50C-407E-A947-70E740481C1C}">
                                <a14:useLocalDpi xmlns:a14="http://schemas.microsoft.com/office/drawing/2010/main" val="0"/>
                              </a:ext>
                            </a:extLst>
                          </a:blip>
                          <a:stretch>
                            <a:fillRect/>
                          </a:stretch>
                        </pic:blipFill>
                        <pic:spPr>
                          <a:xfrm>
                            <a:off x="0" y="0"/>
                            <a:ext cx="2643219" cy="1815555"/>
                          </a:xfrm>
                          <a:prstGeom prst="rect">
                            <a:avLst/>
                          </a:prstGeom>
                        </pic:spPr>
                      </pic:pic>
                    </a:graphicData>
                  </a:graphic>
                </wp:inline>
              </w:drawing>
            </w:r>
          </w:p>
        </w:tc>
      </w:tr>
      <w:tr w:rsidR="002053FA" w:rsidRPr="00CF2051" w:rsidTr="00CA6462">
        <w:trPr>
          <w:trHeight w:val="230"/>
        </w:trPr>
        <w:tc>
          <w:tcPr>
            <w:tcW w:w="4026" w:type="dxa"/>
            <w:vMerge/>
            <w:tcBorders>
              <w:left w:val="nil"/>
              <w:bottom w:val="nil"/>
            </w:tcBorders>
            <w:shd w:val="clear" w:color="auto" w:fill="auto"/>
            <w:tcMar>
              <w:top w:w="108" w:type="dxa"/>
              <w:bottom w:w="108" w:type="dxa"/>
            </w:tcMar>
            <w:vAlign w:val="center"/>
          </w:tcPr>
          <w:p w:rsidR="002620EB" w:rsidRPr="00CF2051" w:rsidRDefault="002620EB" w:rsidP="002620EB">
            <w:pPr>
              <w:pStyle w:val="TableText"/>
              <w:rPr>
                <w:rFonts w:cs="Arial"/>
                <w:sz w:val="20"/>
                <w:szCs w:val="20"/>
              </w:rPr>
            </w:pPr>
          </w:p>
        </w:tc>
        <w:tc>
          <w:tcPr>
            <w:tcW w:w="6413" w:type="dxa"/>
            <w:vMerge/>
            <w:tcBorders>
              <w:bottom w:val="nil"/>
              <w:right w:val="nil"/>
            </w:tcBorders>
            <w:shd w:val="clear" w:color="auto" w:fill="auto"/>
            <w:tcMar>
              <w:top w:w="108" w:type="dxa"/>
              <w:bottom w:w="108" w:type="dxa"/>
            </w:tcMar>
            <w:vAlign w:val="center"/>
          </w:tcPr>
          <w:p w:rsidR="002620EB" w:rsidRPr="00CF2051" w:rsidRDefault="002620EB" w:rsidP="002620EB">
            <w:pPr>
              <w:pStyle w:val="TableBullet"/>
              <w:numPr>
                <w:ilvl w:val="0"/>
                <w:numId w:val="2"/>
              </w:numPr>
              <w:tabs>
                <w:tab w:val="clear" w:pos="284"/>
                <w:tab w:val="clear" w:pos="567"/>
                <w:tab w:val="clear" w:pos="851"/>
              </w:tabs>
              <w:ind w:left="170" w:hanging="170"/>
              <w:rPr>
                <w:rFonts w:cs="Arial"/>
                <w:sz w:val="20"/>
              </w:rPr>
            </w:pPr>
          </w:p>
        </w:tc>
      </w:tr>
      <w:tr w:rsidR="002053FA" w:rsidRPr="00CF2051" w:rsidTr="00CA6462">
        <w:trPr>
          <w:trHeight w:val="814"/>
        </w:trPr>
        <w:tc>
          <w:tcPr>
            <w:tcW w:w="4026" w:type="dxa"/>
            <w:tcBorders>
              <w:left w:val="nil"/>
            </w:tcBorders>
            <w:shd w:val="clear" w:color="auto" w:fill="auto"/>
            <w:tcMar>
              <w:top w:w="108" w:type="dxa"/>
              <w:bottom w:w="108" w:type="dxa"/>
            </w:tcMar>
            <w:vAlign w:val="center"/>
          </w:tcPr>
          <w:p w:rsidR="002620EB" w:rsidRPr="00CF2051" w:rsidRDefault="00C91AE6" w:rsidP="00B86A78">
            <w:pPr>
              <w:pStyle w:val="p"/>
              <w:numPr>
                <w:ilvl w:val="0"/>
                <w:numId w:val="26"/>
              </w:numPr>
              <w:ind w:left="314"/>
            </w:pPr>
            <w:bookmarkStart w:id="32" w:name="TS_71F6D75155A04E08AD7B5892A4E2D2B5"/>
            <w:bookmarkEnd w:id="32"/>
            <w:r w:rsidRPr="00CF2051">
              <w:lastRenderedPageBreak/>
              <w:t>Now, select the 2</w:t>
            </w:r>
            <w:r w:rsidRPr="00CF2051">
              <w:rPr>
                <w:vertAlign w:val="superscript"/>
              </w:rPr>
              <w:t>nd</w:t>
            </w:r>
            <w:r w:rsidRPr="00CF2051">
              <w:t xml:space="preserve"> indicator named </w:t>
            </w:r>
            <w:r w:rsidR="002620EB" w:rsidRPr="00CF2051">
              <w:t xml:space="preserve"> </w:t>
            </w:r>
            <w:r w:rsidR="002620EB" w:rsidRPr="00CF2051">
              <w:rPr>
                <w:b/>
                <w:bCs/>
              </w:rPr>
              <w:t>Completed Instances</w:t>
            </w:r>
            <w:r w:rsidR="00F41E6A" w:rsidRPr="00CF2051">
              <w:t>.</w:t>
            </w:r>
          </w:p>
          <w:p w:rsidR="002620EB" w:rsidRPr="00CF2051" w:rsidRDefault="002620EB" w:rsidP="00B86A78">
            <w:pPr>
              <w:pStyle w:val="p"/>
              <w:numPr>
                <w:ilvl w:val="0"/>
                <w:numId w:val="26"/>
              </w:numPr>
              <w:ind w:left="314"/>
            </w:pPr>
            <w:r w:rsidRPr="00CF2051">
              <w:t xml:space="preserve">Click </w:t>
            </w:r>
            <w:r w:rsidRPr="00CF2051">
              <w:drawing>
                <wp:inline distT="0" distB="0" distL="0" distR="0" wp14:anchorId="6A431861" wp14:editId="2B0B2C50">
                  <wp:extent cx="179070" cy="274320"/>
                  <wp:effectExtent l="0" t="0" r="0" b="0"/>
                  <wp:docPr id="83" name="Picture 2085293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5293198"/>
                          <pic:cNvPicPr/>
                        </pic:nvPicPr>
                        <pic:blipFill>
                          <a:blip r:embed="rId79">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w:t>
            </w:r>
          </w:p>
          <w:p w:rsidR="002620EB" w:rsidRPr="00CF2051" w:rsidRDefault="002620EB" w:rsidP="00B86A78">
            <w:pPr>
              <w:pStyle w:val="p"/>
              <w:ind w:left="314"/>
            </w:pPr>
          </w:p>
        </w:tc>
        <w:tc>
          <w:tcPr>
            <w:tcW w:w="6413" w:type="dxa"/>
            <w:tcBorders>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66AFC231" wp14:editId="7FB9B66D">
                  <wp:extent cx="2701884" cy="2357252"/>
                  <wp:effectExtent l="0" t="0" r="3810" b="5080"/>
                  <wp:docPr id="87" name="Picture 1930256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0256509"/>
                          <pic:cNvPicPr/>
                        </pic:nvPicPr>
                        <pic:blipFill>
                          <a:blip r:embed="rId83">
                            <a:extLst>
                              <a:ext uri="{28A0092B-C50C-407E-A947-70E740481C1C}">
                                <a14:useLocalDpi xmlns:a14="http://schemas.microsoft.com/office/drawing/2010/main" val="0"/>
                              </a:ext>
                            </a:extLst>
                          </a:blip>
                          <a:stretch>
                            <a:fillRect/>
                          </a:stretch>
                        </pic:blipFill>
                        <pic:spPr>
                          <a:xfrm>
                            <a:off x="0" y="0"/>
                            <a:ext cx="2707256" cy="2361939"/>
                          </a:xfrm>
                          <a:prstGeom prst="rect">
                            <a:avLst/>
                          </a:prstGeom>
                        </pic:spPr>
                      </pic:pic>
                    </a:graphicData>
                  </a:graphic>
                </wp:inline>
              </w:drawing>
            </w:r>
          </w:p>
        </w:tc>
      </w:tr>
      <w:tr w:rsidR="002053FA" w:rsidRPr="00CF2051" w:rsidTr="00CA6462">
        <w:trPr>
          <w:trHeight w:val="814"/>
        </w:trPr>
        <w:tc>
          <w:tcPr>
            <w:tcW w:w="4026" w:type="dxa"/>
            <w:tcBorders>
              <w:left w:val="nil"/>
            </w:tcBorders>
            <w:shd w:val="clear" w:color="auto" w:fill="auto"/>
            <w:tcMar>
              <w:top w:w="108" w:type="dxa"/>
              <w:bottom w:w="108" w:type="dxa"/>
            </w:tcMar>
            <w:vAlign w:val="center"/>
          </w:tcPr>
          <w:p w:rsidR="002620EB" w:rsidRPr="00CF2051" w:rsidRDefault="00145C9A" w:rsidP="00B86A78">
            <w:pPr>
              <w:pStyle w:val="p"/>
              <w:numPr>
                <w:ilvl w:val="0"/>
                <w:numId w:val="26"/>
              </w:numPr>
              <w:ind w:left="314"/>
            </w:pPr>
            <w:r w:rsidRPr="00CF2051">
              <w:t xml:space="preserve">In the pop-up, change the </w:t>
            </w:r>
            <w:r w:rsidRPr="007C2CF7">
              <w:rPr>
                <w:b/>
                <w:bCs/>
              </w:rPr>
              <w:t>Title</w:t>
            </w:r>
            <w:r w:rsidRPr="00CF2051">
              <w:t xml:space="preserve"> </w:t>
            </w:r>
            <w:r w:rsidR="0025570C" w:rsidRPr="00CF2051">
              <w:t xml:space="preserve">as </w:t>
            </w:r>
            <w:r w:rsidR="0025570C" w:rsidRPr="007C2CF7">
              <w:rPr>
                <w:b/>
                <w:bCs/>
              </w:rPr>
              <w:t>Completed</w:t>
            </w:r>
            <w:r w:rsidR="002620EB" w:rsidRPr="007C2CF7">
              <w:rPr>
                <w:b/>
                <w:bCs/>
              </w:rPr>
              <w:t xml:space="preserve"> CAPEX Approvals</w:t>
            </w:r>
            <w:r w:rsidR="007C2CF7">
              <w:t>.</w:t>
            </w:r>
            <w:r w:rsidRPr="00CF2051">
              <w:br/>
            </w:r>
          </w:p>
          <w:p w:rsidR="002620EB" w:rsidRPr="00CF2051" w:rsidRDefault="002620EB" w:rsidP="00B86A78">
            <w:pPr>
              <w:pStyle w:val="p"/>
              <w:numPr>
                <w:ilvl w:val="0"/>
                <w:numId w:val="26"/>
              </w:numPr>
              <w:ind w:left="314"/>
            </w:pPr>
            <w:r w:rsidRPr="00CF2051">
              <w:t xml:space="preserve">Click </w:t>
            </w:r>
            <w:r w:rsidRPr="00CF2051">
              <w:drawing>
                <wp:inline distT="0" distB="0" distL="0" distR="0" wp14:anchorId="03E84E83" wp14:editId="0218A407">
                  <wp:extent cx="179070" cy="179070"/>
                  <wp:effectExtent l="0" t="0" r="0" b="0"/>
                  <wp:docPr id="84" name="Picture 7793158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9315818"/>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2620EB" w:rsidRPr="00CF2051" w:rsidRDefault="002620EB" w:rsidP="00B86A78">
            <w:pPr>
              <w:pStyle w:val="p"/>
              <w:ind w:left="314"/>
            </w:pPr>
          </w:p>
        </w:tc>
        <w:tc>
          <w:tcPr>
            <w:tcW w:w="6413" w:type="dxa"/>
            <w:tcBorders>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06594902" wp14:editId="2A528881">
                  <wp:extent cx="2897579" cy="1989116"/>
                  <wp:effectExtent l="0" t="0" r="0" b="5080"/>
                  <wp:docPr id="85" name="Picture 2034309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4309992"/>
                          <pic:cNvPicPr/>
                        </pic:nvPicPr>
                        <pic:blipFill>
                          <a:blip r:embed="rId84">
                            <a:extLst>
                              <a:ext uri="{28A0092B-C50C-407E-A947-70E740481C1C}">
                                <a14:useLocalDpi xmlns:a14="http://schemas.microsoft.com/office/drawing/2010/main" val="0"/>
                              </a:ext>
                            </a:extLst>
                          </a:blip>
                          <a:stretch>
                            <a:fillRect/>
                          </a:stretch>
                        </pic:blipFill>
                        <pic:spPr>
                          <a:xfrm>
                            <a:off x="0" y="0"/>
                            <a:ext cx="2928259" cy="2010177"/>
                          </a:xfrm>
                          <a:prstGeom prst="rect">
                            <a:avLst/>
                          </a:prstGeom>
                        </pic:spPr>
                      </pic:pic>
                    </a:graphicData>
                  </a:graphic>
                </wp:inline>
              </w:drawing>
            </w:r>
          </w:p>
        </w:tc>
      </w:tr>
      <w:tr w:rsidR="002053FA" w:rsidRPr="00CF2051" w:rsidTr="00CA6462">
        <w:trPr>
          <w:trHeight w:val="814"/>
        </w:trPr>
        <w:tc>
          <w:tcPr>
            <w:tcW w:w="4026" w:type="dxa"/>
            <w:tcBorders>
              <w:left w:val="nil"/>
            </w:tcBorders>
            <w:shd w:val="clear" w:color="auto" w:fill="auto"/>
            <w:tcMar>
              <w:top w:w="108" w:type="dxa"/>
              <w:bottom w:w="108" w:type="dxa"/>
            </w:tcMar>
            <w:vAlign w:val="center"/>
          </w:tcPr>
          <w:p w:rsidR="002620EB" w:rsidRPr="00CF2051" w:rsidRDefault="0025570C" w:rsidP="00B86A78">
            <w:pPr>
              <w:pStyle w:val="p"/>
              <w:numPr>
                <w:ilvl w:val="0"/>
                <w:numId w:val="26"/>
              </w:numPr>
              <w:ind w:left="314"/>
            </w:pPr>
            <w:bookmarkStart w:id="33" w:name="TS_1ACE0CED51B54AD59AA6ED54DF297B48"/>
            <w:bookmarkEnd w:id="33"/>
            <w:r w:rsidRPr="00CF2051">
              <w:t>Now, select the 3</w:t>
            </w:r>
            <w:r w:rsidRPr="00CF2051">
              <w:rPr>
                <w:vertAlign w:val="superscript"/>
              </w:rPr>
              <w:t>rd</w:t>
            </w:r>
            <w:r w:rsidRPr="00CF2051">
              <w:t xml:space="preserve"> indicator named </w:t>
            </w:r>
            <w:r w:rsidR="002620EB" w:rsidRPr="00CF2051">
              <w:rPr>
                <w:b/>
                <w:bCs/>
              </w:rPr>
              <w:t>Cycle Time in Days</w:t>
            </w:r>
            <w:r w:rsidR="007D2312" w:rsidRPr="00CF2051">
              <w:rPr>
                <w:b/>
                <w:bCs/>
              </w:rPr>
              <w:t>.</w:t>
            </w:r>
          </w:p>
          <w:p w:rsidR="002620EB" w:rsidRPr="00CF2051" w:rsidRDefault="002620EB" w:rsidP="00B86A78">
            <w:pPr>
              <w:pStyle w:val="p"/>
              <w:ind w:left="314"/>
            </w:pPr>
          </w:p>
        </w:tc>
        <w:tc>
          <w:tcPr>
            <w:tcW w:w="6413" w:type="dxa"/>
            <w:tcBorders>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5754DFC8" wp14:editId="6E19E05B">
                  <wp:extent cx="3149336" cy="2286000"/>
                  <wp:effectExtent l="0" t="0" r="635" b="0"/>
                  <wp:docPr id="86" name="Picture 11255110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5511003"/>
                          <pic:cNvPicPr/>
                        </pic:nvPicPr>
                        <pic:blipFill>
                          <a:blip r:embed="rId85">
                            <a:extLst>
                              <a:ext uri="{28A0092B-C50C-407E-A947-70E740481C1C}">
                                <a14:useLocalDpi xmlns:a14="http://schemas.microsoft.com/office/drawing/2010/main" val="0"/>
                              </a:ext>
                            </a:extLst>
                          </a:blip>
                          <a:stretch>
                            <a:fillRect/>
                          </a:stretch>
                        </pic:blipFill>
                        <pic:spPr>
                          <a:xfrm>
                            <a:off x="0" y="0"/>
                            <a:ext cx="3154764" cy="2289940"/>
                          </a:xfrm>
                          <a:prstGeom prst="rect">
                            <a:avLst/>
                          </a:prstGeom>
                        </pic:spPr>
                      </pic:pic>
                    </a:graphicData>
                  </a:graphic>
                </wp:inline>
              </w:drawing>
            </w:r>
          </w:p>
        </w:tc>
      </w:tr>
      <w:tr w:rsidR="002053FA" w:rsidRPr="00CF2051" w:rsidTr="00CA6462">
        <w:trPr>
          <w:trHeight w:val="814"/>
        </w:trPr>
        <w:tc>
          <w:tcPr>
            <w:tcW w:w="4026" w:type="dxa"/>
            <w:tcBorders>
              <w:left w:val="nil"/>
            </w:tcBorders>
            <w:shd w:val="clear" w:color="auto" w:fill="auto"/>
            <w:tcMar>
              <w:top w:w="108" w:type="dxa"/>
              <w:bottom w:w="108" w:type="dxa"/>
            </w:tcMar>
            <w:vAlign w:val="center"/>
          </w:tcPr>
          <w:p w:rsidR="002620EB" w:rsidRPr="00CF2051" w:rsidRDefault="002620EB" w:rsidP="00B86A78">
            <w:pPr>
              <w:pStyle w:val="p"/>
              <w:numPr>
                <w:ilvl w:val="0"/>
                <w:numId w:val="26"/>
              </w:numPr>
              <w:ind w:left="314"/>
            </w:pPr>
            <w:r w:rsidRPr="00CF2051">
              <w:lastRenderedPageBreak/>
              <w:t xml:space="preserve">Click </w:t>
            </w:r>
            <w:r w:rsidRPr="00CF2051">
              <w:drawing>
                <wp:inline distT="0" distB="0" distL="0" distR="0" wp14:anchorId="6F14FAA5" wp14:editId="12E07F42">
                  <wp:extent cx="179070" cy="274320"/>
                  <wp:effectExtent l="0" t="0" r="0" b="0"/>
                  <wp:docPr id="89" name="Picture 1890521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0521414"/>
                          <pic:cNvPicPr/>
                        </pic:nvPicPr>
                        <pic:blipFill>
                          <a:blip r:embed="rId79">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w:t>
            </w:r>
            <w:bookmarkStart w:id="34" w:name="TS_19AEDAA60B054D628687F724DFCD915C"/>
            <w:bookmarkEnd w:id="34"/>
          </w:p>
          <w:p w:rsidR="002620EB" w:rsidRPr="00CF2051" w:rsidRDefault="002620EB" w:rsidP="00B86A78">
            <w:pPr>
              <w:pStyle w:val="p"/>
              <w:ind w:left="314"/>
            </w:pPr>
          </w:p>
        </w:tc>
        <w:tc>
          <w:tcPr>
            <w:tcW w:w="6413" w:type="dxa"/>
            <w:tcBorders>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497ECF6F" wp14:editId="20E8A19A">
                  <wp:extent cx="2505941" cy="1407226"/>
                  <wp:effectExtent l="0" t="0" r="0" b="2540"/>
                  <wp:docPr id="88" name="Picture 1701668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01668237"/>
                          <pic:cNvPicPr/>
                        </pic:nvPicPr>
                        <pic:blipFill>
                          <a:blip r:embed="rId86">
                            <a:extLst>
                              <a:ext uri="{28A0092B-C50C-407E-A947-70E740481C1C}">
                                <a14:useLocalDpi xmlns:a14="http://schemas.microsoft.com/office/drawing/2010/main" val="0"/>
                              </a:ext>
                            </a:extLst>
                          </a:blip>
                          <a:stretch>
                            <a:fillRect/>
                          </a:stretch>
                        </pic:blipFill>
                        <pic:spPr>
                          <a:xfrm>
                            <a:off x="0" y="0"/>
                            <a:ext cx="2513178" cy="1411290"/>
                          </a:xfrm>
                          <a:prstGeom prst="rect">
                            <a:avLst/>
                          </a:prstGeom>
                        </pic:spPr>
                      </pic:pic>
                    </a:graphicData>
                  </a:graphic>
                </wp:inline>
              </w:drawing>
            </w:r>
          </w:p>
        </w:tc>
      </w:tr>
      <w:tr w:rsidR="002053FA"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7D2312" w:rsidP="00B86A78">
            <w:pPr>
              <w:pStyle w:val="p"/>
              <w:numPr>
                <w:ilvl w:val="0"/>
                <w:numId w:val="26"/>
              </w:numPr>
              <w:ind w:left="314"/>
            </w:pPr>
            <w:r w:rsidRPr="00CF2051">
              <w:t xml:space="preserve">In the pop-up, change the </w:t>
            </w:r>
            <w:r w:rsidRPr="007C2CF7">
              <w:rPr>
                <w:b/>
                <w:bCs/>
              </w:rPr>
              <w:t>Title</w:t>
            </w:r>
            <w:r w:rsidRPr="00CF2051">
              <w:t xml:space="preserve"> as </w:t>
            </w:r>
            <w:r w:rsidR="002620EB" w:rsidRPr="007C2CF7">
              <w:rPr>
                <w:b/>
                <w:bCs/>
              </w:rPr>
              <w:t>CAPEX Approval Cycle Tim</w:t>
            </w:r>
            <w:r w:rsidRPr="007C2CF7">
              <w:rPr>
                <w:b/>
                <w:bCs/>
              </w:rPr>
              <w:t>e</w:t>
            </w:r>
            <w:r w:rsidRPr="00CF2051">
              <w:t>.</w:t>
            </w:r>
            <w:r w:rsidRPr="00CF2051">
              <w:br/>
            </w:r>
          </w:p>
          <w:p w:rsidR="002620EB" w:rsidRPr="00CF2051" w:rsidRDefault="002620EB" w:rsidP="00B86A78">
            <w:pPr>
              <w:pStyle w:val="p"/>
              <w:numPr>
                <w:ilvl w:val="0"/>
                <w:numId w:val="26"/>
              </w:numPr>
              <w:ind w:left="314"/>
            </w:pPr>
            <w:r w:rsidRPr="00CF2051">
              <w:t xml:space="preserve">Click </w:t>
            </w:r>
            <w:r w:rsidRPr="00CF2051">
              <w:drawing>
                <wp:inline distT="0" distB="0" distL="0" distR="0" wp14:anchorId="662C4E8F" wp14:editId="4CCEA9C7">
                  <wp:extent cx="179070" cy="179070"/>
                  <wp:effectExtent l="0" t="0" r="0" b="0"/>
                  <wp:docPr id="93" name="Picture 1679975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9975352"/>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2620EB" w:rsidRPr="00CF2051" w:rsidRDefault="002620EB" w:rsidP="00B86A78">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2F540B5D" wp14:editId="4644C0FB">
                  <wp:extent cx="3040330" cy="2024742"/>
                  <wp:effectExtent l="0" t="0" r="0" b="0"/>
                  <wp:docPr id="90" name="Picture 367551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7551398"/>
                          <pic:cNvPicPr/>
                        </pic:nvPicPr>
                        <pic:blipFill>
                          <a:blip r:embed="rId87">
                            <a:extLst>
                              <a:ext uri="{28A0092B-C50C-407E-A947-70E740481C1C}">
                                <a14:useLocalDpi xmlns:a14="http://schemas.microsoft.com/office/drawing/2010/main" val="0"/>
                              </a:ext>
                            </a:extLst>
                          </a:blip>
                          <a:stretch>
                            <a:fillRect/>
                          </a:stretch>
                        </pic:blipFill>
                        <pic:spPr>
                          <a:xfrm>
                            <a:off x="0" y="0"/>
                            <a:ext cx="3047055" cy="2029221"/>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FB4603" w:rsidP="00B86A78">
            <w:pPr>
              <w:pStyle w:val="p"/>
              <w:numPr>
                <w:ilvl w:val="0"/>
                <w:numId w:val="26"/>
              </w:numPr>
              <w:ind w:left="314"/>
            </w:pPr>
            <w:bookmarkStart w:id="35" w:name="TS_C59B62F1FA024473B591A8668F7F5446"/>
            <w:bookmarkEnd w:id="35"/>
            <w:r w:rsidRPr="00CF2051">
              <w:t xml:space="preserve">Now, select the </w:t>
            </w:r>
            <w:r w:rsidR="00B0781F" w:rsidRPr="00CF2051">
              <w:t>4</w:t>
            </w:r>
            <w:r w:rsidR="00B0781F" w:rsidRPr="00CF2051">
              <w:rPr>
                <w:vertAlign w:val="superscript"/>
              </w:rPr>
              <w:t>th</w:t>
            </w:r>
            <w:r w:rsidRPr="00CF2051">
              <w:t xml:space="preserve"> indicator named</w:t>
            </w:r>
            <w:r w:rsidR="002620EB" w:rsidRPr="00CF2051">
              <w:t xml:space="preserve"> </w:t>
            </w:r>
            <w:r w:rsidR="002620EB" w:rsidRPr="00CF2051">
              <w:rPr>
                <w:b/>
                <w:bCs/>
              </w:rPr>
              <w:t>Suspended Instances</w:t>
            </w:r>
            <w:r w:rsidR="00FD4264" w:rsidRPr="00CF2051">
              <w:rPr>
                <w:b/>
                <w:bCs/>
              </w:rPr>
              <w:t>.</w:t>
            </w:r>
          </w:p>
          <w:p w:rsidR="002620EB" w:rsidRPr="00CF2051" w:rsidRDefault="002620EB" w:rsidP="00B86A78">
            <w:pPr>
              <w:pStyle w:val="p"/>
              <w:ind w:left="314"/>
            </w:pPr>
          </w:p>
          <w:p w:rsidR="002620EB" w:rsidRPr="00CF2051" w:rsidRDefault="002620EB" w:rsidP="00B86A78">
            <w:pPr>
              <w:pStyle w:val="p"/>
              <w:numPr>
                <w:ilvl w:val="0"/>
                <w:numId w:val="26"/>
              </w:numPr>
              <w:ind w:left="314"/>
            </w:pPr>
            <w:r w:rsidRPr="00CF2051">
              <w:t xml:space="preserve">Click </w:t>
            </w:r>
            <w:r w:rsidRPr="00CF2051">
              <w:drawing>
                <wp:inline distT="0" distB="0" distL="0" distR="0" wp14:anchorId="7838CF2C" wp14:editId="3670C57E">
                  <wp:extent cx="179070" cy="274320"/>
                  <wp:effectExtent l="0" t="0" r="0" b="0"/>
                  <wp:docPr id="91" name="Picture 4150668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5066839"/>
                          <pic:cNvPicPr/>
                        </pic:nvPicPr>
                        <pic:blipFill>
                          <a:blip r:embed="rId79">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w:t>
            </w:r>
          </w:p>
          <w:p w:rsidR="002620EB" w:rsidRPr="00CF2051" w:rsidRDefault="002620EB" w:rsidP="00B86A78">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1F554C04" wp14:editId="2651F5BE">
                  <wp:extent cx="3167149" cy="3105398"/>
                  <wp:effectExtent l="0" t="0" r="0" b="0"/>
                  <wp:docPr id="92" name="Picture 2022521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2521696"/>
                          <pic:cNvPicPr/>
                        </pic:nvPicPr>
                        <pic:blipFill>
                          <a:blip r:embed="rId88">
                            <a:extLst>
                              <a:ext uri="{28A0092B-C50C-407E-A947-70E740481C1C}">
                                <a14:useLocalDpi xmlns:a14="http://schemas.microsoft.com/office/drawing/2010/main" val="0"/>
                              </a:ext>
                            </a:extLst>
                          </a:blip>
                          <a:stretch>
                            <a:fillRect/>
                          </a:stretch>
                        </pic:blipFill>
                        <pic:spPr>
                          <a:xfrm>
                            <a:off x="0" y="0"/>
                            <a:ext cx="3171369" cy="3109535"/>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837340" w:rsidP="00B86A78">
            <w:pPr>
              <w:pStyle w:val="p"/>
              <w:numPr>
                <w:ilvl w:val="0"/>
                <w:numId w:val="26"/>
              </w:numPr>
              <w:ind w:left="314"/>
            </w:pPr>
            <w:r w:rsidRPr="00CF2051">
              <w:lastRenderedPageBreak/>
              <w:t xml:space="preserve">In the pop-up, change the </w:t>
            </w:r>
            <w:r w:rsidRPr="00CF2051">
              <w:rPr>
                <w:b/>
                <w:bCs/>
              </w:rPr>
              <w:t>Title</w:t>
            </w:r>
            <w:r w:rsidRPr="00CF2051">
              <w:t xml:space="preserve"> as </w:t>
            </w:r>
            <w:r w:rsidR="002620EB" w:rsidRPr="00CF2051">
              <w:rPr>
                <w:b/>
                <w:bCs/>
              </w:rPr>
              <w:t>Suspended CAPEX Approvals</w:t>
            </w:r>
            <w:r w:rsidRPr="00CF2051">
              <w:t>.</w:t>
            </w:r>
            <w:r w:rsidRPr="00CF2051">
              <w:br/>
            </w:r>
          </w:p>
          <w:p w:rsidR="002620EB" w:rsidRPr="00CF2051" w:rsidRDefault="002620EB" w:rsidP="00B86A78">
            <w:pPr>
              <w:pStyle w:val="p"/>
              <w:numPr>
                <w:ilvl w:val="0"/>
                <w:numId w:val="26"/>
              </w:numPr>
              <w:ind w:left="314"/>
            </w:pPr>
            <w:r w:rsidRPr="00CF2051">
              <w:t xml:space="preserve">Click </w:t>
            </w:r>
            <w:r w:rsidRPr="00CF2051">
              <w:drawing>
                <wp:inline distT="0" distB="0" distL="0" distR="0" wp14:anchorId="366D3591" wp14:editId="16ACC63B">
                  <wp:extent cx="179070" cy="179070"/>
                  <wp:effectExtent l="0" t="0" r="0" b="0"/>
                  <wp:docPr id="94" name="Picture 6266828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6682800"/>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2620EB" w:rsidRPr="00CF2051" w:rsidRDefault="002620EB" w:rsidP="00B86A78">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7D3D9501" wp14:editId="3E8A43D2">
                  <wp:extent cx="2980954" cy="2173185"/>
                  <wp:effectExtent l="0" t="0" r="3810" b="0"/>
                  <wp:docPr id="95" name="Picture 2666439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6643994"/>
                          <pic:cNvPicPr/>
                        </pic:nvPicPr>
                        <pic:blipFill>
                          <a:blip r:embed="rId89">
                            <a:extLst>
                              <a:ext uri="{28A0092B-C50C-407E-A947-70E740481C1C}">
                                <a14:useLocalDpi xmlns:a14="http://schemas.microsoft.com/office/drawing/2010/main" val="0"/>
                              </a:ext>
                            </a:extLst>
                          </a:blip>
                          <a:stretch>
                            <a:fillRect/>
                          </a:stretch>
                        </pic:blipFill>
                        <pic:spPr>
                          <a:xfrm>
                            <a:off x="0" y="0"/>
                            <a:ext cx="2984626" cy="2175862"/>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7C6C45" w:rsidP="00B86A78">
            <w:pPr>
              <w:pStyle w:val="p"/>
              <w:numPr>
                <w:ilvl w:val="0"/>
                <w:numId w:val="26"/>
              </w:numPr>
              <w:ind w:left="314"/>
            </w:pPr>
            <w:bookmarkStart w:id="36" w:name="TS_F9FA90510E794B47B3A8494D98440ACB"/>
            <w:bookmarkEnd w:id="36"/>
            <w:r w:rsidRPr="00CF2051">
              <w:t>Now, select the 5</w:t>
            </w:r>
            <w:r w:rsidRPr="00CF2051">
              <w:rPr>
                <w:vertAlign w:val="superscript"/>
              </w:rPr>
              <w:t>th</w:t>
            </w:r>
            <w:r w:rsidRPr="00CF2051">
              <w:t xml:space="preserve"> default indicator named </w:t>
            </w:r>
            <w:r w:rsidR="002620EB" w:rsidRPr="00CF2051">
              <w:rPr>
                <w:b/>
                <w:bCs/>
              </w:rPr>
              <w:t>Cancelled Instances</w:t>
            </w:r>
            <w:r w:rsidRPr="00CF2051">
              <w:rPr>
                <w:b/>
                <w:bCs/>
              </w:rPr>
              <w:t>.</w:t>
            </w:r>
          </w:p>
          <w:p w:rsidR="002620EB" w:rsidRPr="00CF2051" w:rsidRDefault="002620EB" w:rsidP="00B86A78">
            <w:pPr>
              <w:pStyle w:val="p"/>
              <w:ind w:left="314"/>
            </w:pPr>
          </w:p>
          <w:p w:rsidR="002620EB" w:rsidRPr="00CF2051" w:rsidRDefault="002620EB" w:rsidP="00B86A78">
            <w:pPr>
              <w:pStyle w:val="p"/>
              <w:numPr>
                <w:ilvl w:val="0"/>
                <w:numId w:val="26"/>
              </w:numPr>
              <w:ind w:left="314"/>
            </w:pPr>
            <w:r w:rsidRPr="00CF2051">
              <w:t xml:space="preserve">Click </w:t>
            </w:r>
            <w:r w:rsidRPr="00CF2051">
              <w:drawing>
                <wp:inline distT="0" distB="0" distL="0" distR="0" wp14:anchorId="1199A963" wp14:editId="4F03E2AD">
                  <wp:extent cx="179070" cy="274320"/>
                  <wp:effectExtent l="0" t="0" r="0" b="0"/>
                  <wp:docPr id="7" name="Picture 2034937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4937248"/>
                          <pic:cNvPicPr/>
                        </pic:nvPicPr>
                        <pic:blipFill>
                          <a:blip r:embed="rId79">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w:t>
            </w:r>
          </w:p>
          <w:p w:rsidR="002620EB" w:rsidRPr="00CF2051" w:rsidRDefault="002620EB" w:rsidP="00B86A78">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631BEB06" wp14:editId="41143FC3">
                  <wp:extent cx="2460047" cy="2897580"/>
                  <wp:effectExtent l="0" t="0" r="3810" b="0"/>
                  <wp:docPr id="96" name="Picture 1026125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6125301"/>
                          <pic:cNvPicPr/>
                        </pic:nvPicPr>
                        <pic:blipFill>
                          <a:blip r:embed="rId90">
                            <a:extLst>
                              <a:ext uri="{28A0092B-C50C-407E-A947-70E740481C1C}">
                                <a14:useLocalDpi xmlns:a14="http://schemas.microsoft.com/office/drawing/2010/main" val="0"/>
                              </a:ext>
                            </a:extLst>
                          </a:blip>
                          <a:stretch>
                            <a:fillRect/>
                          </a:stretch>
                        </pic:blipFill>
                        <pic:spPr>
                          <a:xfrm>
                            <a:off x="0" y="0"/>
                            <a:ext cx="2467987" cy="2906932"/>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F83E78" w:rsidP="00B86A78">
            <w:pPr>
              <w:pStyle w:val="p"/>
              <w:numPr>
                <w:ilvl w:val="0"/>
                <w:numId w:val="26"/>
              </w:numPr>
              <w:ind w:left="314"/>
            </w:pPr>
            <w:r w:rsidRPr="00CF2051">
              <w:lastRenderedPageBreak/>
              <w:t xml:space="preserve">In the pop-up, change the </w:t>
            </w:r>
            <w:r w:rsidRPr="007C2CF7">
              <w:rPr>
                <w:b/>
                <w:bCs/>
              </w:rPr>
              <w:t>Title</w:t>
            </w:r>
            <w:r w:rsidRPr="00CF2051">
              <w:t xml:space="preserve"> as</w:t>
            </w:r>
            <w:r w:rsidR="002620EB" w:rsidRPr="00CF2051">
              <w:t xml:space="preserve"> </w:t>
            </w:r>
            <w:r w:rsidR="002620EB" w:rsidRPr="007C2CF7">
              <w:rPr>
                <w:b/>
                <w:bCs/>
              </w:rPr>
              <w:t>Cancelled CAPEX Approval Requests</w:t>
            </w:r>
            <w:r w:rsidRPr="00CF2051">
              <w:t>.</w:t>
            </w:r>
            <w:r w:rsidRPr="00CF2051">
              <w:br/>
            </w:r>
          </w:p>
          <w:p w:rsidR="002620EB" w:rsidRPr="00CF2051" w:rsidRDefault="002620EB" w:rsidP="00B86A78">
            <w:pPr>
              <w:pStyle w:val="p"/>
              <w:numPr>
                <w:ilvl w:val="0"/>
                <w:numId w:val="26"/>
              </w:numPr>
              <w:ind w:left="314"/>
            </w:pPr>
            <w:r w:rsidRPr="00CF2051">
              <w:t xml:space="preserve">Click </w:t>
            </w:r>
            <w:r w:rsidRPr="00CF2051">
              <w:drawing>
                <wp:inline distT="0" distB="0" distL="0" distR="0" wp14:anchorId="0FF4B293" wp14:editId="39736DB8">
                  <wp:extent cx="179070" cy="179070"/>
                  <wp:effectExtent l="0" t="0" r="0" b="0"/>
                  <wp:docPr id="97" name="Picture 1553351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53351420"/>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2620EB" w:rsidRPr="00CF2051" w:rsidRDefault="002620EB" w:rsidP="00B86A78">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1C450E27" wp14:editId="203CADA2">
                  <wp:extent cx="3010642" cy="2274125"/>
                  <wp:effectExtent l="0" t="0" r="0" b="0"/>
                  <wp:docPr id="98" name="Picture 1684913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84913466"/>
                          <pic:cNvPicPr/>
                        </pic:nvPicPr>
                        <pic:blipFill>
                          <a:blip r:embed="rId91">
                            <a:extLst>
                              <a:ext uri="{28A0092B-C50C-407E-A947-70E740481C1C}">
                                <a14:useLocalDpi xmlns:a14="http://schemas.microsoft.com/office/drawing/2010/main" val="0"/>
                              </a:ext>
                            </a:extLst>
                          </a:blip>
                          <a:stretch>
                            <a:fillRect/>
                          </a:stretch>
                        </pic:blipFill>
                        <pic:spPr>
                          <a:xfrm>
                            <a:off x="0" y="0"/>
                            <a:ext cx="3014836" cy="2277293"/>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147586" w:rsidP="00B86A78">
            <w:pPr>
              <w:pStyle w:val="p"/>
              <w:numPr>
                <w:ilvl w:val="0"/>
                <w:numId w:val="26"/>
              </w:numPr>
              <w:ind w:left="314"/>
            </w:pPr>
            <w:bookmarkStart w:id="37" w:name="TS_B7EB57CF4B3242F29B17575CD2AC6299"/>
            <w:bookmarkEnd w:id="37"/>
            <w:r w:rsidRPr="00CF2051">
              <w:t>Now, select the 6</w:t>
            </w:r>
            <w:r w:rsidRPr="00CF2051">
              <w:rPr>
                <w:vertAlign w:val="superscript"/>
              </w:rPr>
              <w:t>th</w:t>
            </w:r>
            <w:r w:rsidRPr="00CF2051">
              <w:t xml:space="preserve"> and final default indicator named </w:t>
            </w:r>
            <w:r w:rsidR="002620EB" w:rsidRPr="00CF2051">
              <w:rPr>
                <w:b/>
                <w:bCs/>
              </w:rPr>
              <w:t>Failed Instances</w:t>
            </w:r>
            <w:r w:rsidR="002620EB" w:rsidRPr="00CF2051">
              <w:t>.</w:t>
            </w:r>
          </w:p>
          <w:p w:rsidR="002620EB" w:rsidRPr="00CF2051" w:rsidRDefault="002620EB" w:rsidP="00B86A78">
            <w:pPr>
              <w:pStyle w:val="p"/>
              <w:ind w:left="314"/>
            </w:pPr>
          </w:p>
          <w:p w:rsidR="002620EB" w:rsidRPr="00CF2051" w:rsidRDefault="002620EB" w:rsidP="00B86A78">
            <w:pPr>
              <w:pStyle w:val="p"/>
              <w:numPr>
                <w:ilvl w:val="0"/>
                <w:numId w:val="26"/>
              </w:numPr>
              <w:ind w:left="314"/>
            </w:pPr>
            <w:r w:rsidRPr="00CF2051">
              <w:t xml:space="preserve">Click </w:t>
            </w:r>
            <w:r w:rsidRPr="00CF2051">
              <w:drawing>
                <wp:inline distT="0" distB="0" distL="0" distR="0" wp14:anchorId="22BD182F" wp14:editId="4B55768D">
                  <wp:extent cx="179070" cy="274320"/>
                  <wp:effectExtent l="0" t="0" r="0" b="0"/>
                  <wp:docPr id="99" name="Picture 1143841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3841163"/>
                          <pic:cNvPicPr/>
                        </pic:nvPicPr>
                        <pic:blipFill>
                          <a:blip r:embed="rId79">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w:t>
            </w:r>
          </w:p>
          <w:p w:rsidR="002620EB" w:rsidRPr="00CF2051" w:rsidRDefault="002620EB" w:rsidP="00B86A78">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28B1D0E5" wp14:editId="48A7BA95">
                  <wp:extent cx="2980599" cy="4756068"/>
                  <wp:effectExtent l="0" t="0" r="4445" b="0"/>
                  <wp:docPr id="100" name="Picture 188925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9258062"/>
                          <pic:cNvPicPr/>
                        </pic:nvPicPr>
                        <pic:blipFill>
                          <a:blip r:embed="rId92">
                            <a:extLst>
                              <a:ext uri="{28A0092B-C50C-407E-A947-70E740481C1C}">
                                <a14:useLocalDpi xmlns:a14="http://schemas.microsoft.com/office/drawing/2010/main" val="0"/>
                              </a:ext>
                            </a:extLst>
                          </a:blip>
                          <a:stretch>
                            <a:fillRect/>
                          </a:stretch>
                        </pic:blipFill>
                        <pic:spPr>
                          <a:xfrm>
                            <a:off x="0" y="0"/>
                            <a:ext cx="2991440" cy="4773367"/>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476DCB" w:rsidP="00B86A78">
            <w:pPr>
              <w:pStyle w:val="p"/>
              <w:numPr>
                <w:ilvl w:val="0"/>
                <w:numId w:val="26"/>
              </w:numPr>
              <w:ind w:left="314"/>
            </w:pPr>
            <w:r w:rsidRPr="00CF2051">
              <w:lastRenderedPageBreak/>
              <w:t xml:space="preserve">In the pop-up, change the </w:t>
            </w:r>
            <w:r w:rsidRPr="007C2CF7">
              <w:rPr>
                <w:b/>
                <w:bCs/>
              </w:rPr>
              <w:t>Title</w:t>
            </w:r>
            <w:r w:rsidRPr="00CF2051">
              <w:t xml:space="preserve"> as</w:t>
            </w:r>
            <w:r w:rsidR="002620EB" w:rsidRPr="00CF2051">
              <w:t xml:space="preserve"> </w:t>
            </w:r>
            <w:r w:rsidR="002620EB" w:rsidRPr="007C2CF7">
              <w:rPr>
                <w:b/>
                <w:bCs/>
              </w:rPr>
              <w:t>Failed CAPEX Approval Requests</w:t>
            </w:r>
            <w:r w:rsidRPr="00CF2051">
              <w:t>.</w:t>
            </w:r>
            <w:r w:rsidRPr="00CF2051">
              <w:br/>
            </w:r>
          </w:p>
          <w:p w:rsidR="002620EB" w:rsidRPr="00CF2051" w:rsidRDefault="002620EB" w:rsidP="00B86A78">
            <w:pPr>
              <w:pStyle w:val="p"/>
              <w:numPr>
                <w:ilvl w:val="0"/>
                <w:numId w:val="26"/>
              </w:numPr>
              <w:ind w:left="314"/>
            </w:pPr>
            <w:r w:rsidRPr="00CF2051">
              <w:t xml:space="preserve">Click </w:t>
            </w:r>
            <w:r w:rsidRPr="00CF2051">
              <w:drawing>
                <wp:inline distT="0" distB="0" distL="0" distR="0" wp14:anchorId="39838315" wp14:editId="05488BAF">
                  <wp:extent cx="179070" cy="179070"/>
                  <wp:effectExtent l="0" t="0" r="0" b="0"/>
                  <wp:docPr id="101" name="Picture 1114786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4786158"/>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2620EB" w:rsidRPr="00CF2051" w:rsidRDefault="002620EB" w:rsidP="00B86A78">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4B235DE3" wp14:editId="26D5B8D7">
                  <wp:extent cx="2761260" cy="2060369"/>
                  <wp:effectExtent l="0" t="0" r="0" b="0"/>
                  <wp:docPr id="102" name="Picture 9631769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3176901"/>
                          <pic:cNvPicPr/>
                        </pic:nvPicPr>
                        <pic:blipFill>
                          <a:blip r:embed="rId93">
                            <a:extLst>
                              <a:ext uri="{28A0092B-C50C-407E-A947-70E740481C1C}">
                                <a14:useLocalDpi xmlns:a14="http://schemas.microsoft.com/office/drawing/2010/main" val="0"/>
                              </a:ext>
                            </a:extLst>
                          </a:blip>
                          <a:stretch>
                            <a:fillRect/>
                          </a:stretch>
                        </pic:blipFill>
                        <pic:spPr>
                          <a:xfrm>
                            <a:off x="0" y="0"/>
                            <a:ext cx="2766466" cy="2064254"/>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7C2CF7">
            <w:pPr>
              <w:pStyle w:val="p"/>
            </w:pPr>
            <w:r w:rsidRPr="00CF2051">
              <w:t>Let's now create some custom Performance Indicators</w:t>
            </w:r>
            <w:r w:rsidR="003070D5" w:rsidRPr="00CF2051">
              <w:t>.</w:t>
            </w:r>
            <w:r w:rsidR="00EB6F07" w:rsidRPr="00CF2051">
              <w:t xml:space="preserve"> Each process performance indicator are shown as a tile in Process Workspace.</w:t>
            </w:r>
          </w:p>
          <w:p w:rsidR="002620EB" w:rsidRPr="00CF2051" w:rsidRDefault="002620EB" w:rsidP="00B86A78">
            <w:pPr>
              <w:pStyle w:val="p"/>
              <w:ind w:left="314"/>
            </w:pPr>
          </w:p>
          <w:p w:rsidR="002620EB" w:rsidRPr="00CF2051" w:rsidRDefault="002620EB" w:rsidP="00B86A78">
            <w:pPr>
              <w:pStyle w:val="p"/>
              <w:numPr>
                <w:ilvl w:val="0"/>
                <w:numId w:val="26"/>
              </w:numPr>
              <w:ind w:left="314"/>
            </w:pPr>
            <w:r w:rsidRPr="00CF2051">
              <w:t xml:space="preserve">Click </w:t>
            </w:r>
            <w:r w:rsidRPr="00CF2051">
              <w:drawing>
                <wp:inline distT="0" distB="0" distL="0" distR="0" wp14:anchorId="0071A5AB" wp14:editId="22ED37A3">
                  <wp:extent cx="130629" cy="149629"/>
                  <wp:effectExtent l="0" t="0" r="0" b="3175"/>
                  <wp:docPr id="103" name="Picture 9354418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5441871"/>
                          <pic:cNvPicPr/>
                        </pic:nvPicPr>
                        <pic:blipFill>
                          <a:blip r:embed="rId94">
                            <a:extLst>
                              <a:ext uri="{28A0092B-C50C-407E-A947-70E740481C1C}">
                                <a14:useLocalDpi xmlns:a14="http://schemas.microsoft.com/office/drawing/2010/main" val="0"/>
                              </a:ext>
                            </a:extLst>
                          </a:blip>
                          <a:stretch>
                            <a:fillRect/>
                          </a:stretch>
                        </pic:blipFill>
                        <pic:spPr>
                          <a:xfrm>
                            <a:off x="0" y="0"/>
                            <a:ext cx="136229" cy="156044"/>
                          </a:xfrm>
                          <a:prstGeom prst="rect">
                            <a:avLst/>
                          </a:prstGeom>
                        </pic:spPr>
                      </pic:pic>
                    </a:graphicData>
                  </a:graphic>
                </wp:inline>
              </w:drawing>
            </w:r>
            <w:r w:rsidRPr="00CF2051">
              <w:t xml:space="preserve"> to add a </w:t>
            </w:r>
            <w:r w:rsidR="00EB6F07" w:rsidRPr="00CF2051">
              <w:t xml:space="preserve">process </w:t>
            </w:r>
            <w:r w:rsidRPr="00CF2051">
              <w:t>performance indicator</w:t>
            </w:r>
            <w:r w:rsidR="00EB6F07" w:rsidRPr="00CF2051">
              <w:t xml:space="preserve"> which will show the</w:t>
            </w:r>
            <w:r w:rsidRPr="00CF2051">
              <w:t xml:space="preserve"> details of </w:t>
            </w:r>
            <w:r w:rsidRPr="00CF2051">
              <w:rPr>
                <w:b/>
                <w:bCs/>
              </w:rPr>
              <w:t>Open Capex Requests</w:t>
            </w:r>
            <w:r w:rsidRPr="00CF2051">
              <w:t xml:space="preserve">, </w:t>
            </w:r>
            <w:r w:rsidR="00EB6F07" w:rsidRPr="00CF2051">
              <w:t>distributed</w:t>
            </w:r>
            <w:r w:rsidRPr="00CF2051">
              <w:t xml:space="preserve"> </w:t>
            </w:r>
            <w:r w:rsidR="00EB6F07" w:rsidRPr="00CF2051">
              <w:t>by</w:t>
            </w:r>
            <w:r w:rsidRPr="00CF2051">
              <w:t xml:space="preserve"> phas</w:t>
            </w:r>
            <w:r w:rsidR="007E47D9" w:rsidRPr="00CF2051">
              <w:t xml:space="preserve">e </w:t>
            </w:r>
            <w:r w:rsidRPr="00CF2051">
              <w:t xml:space="preserve">and filtered </w:t>
            </w:r>
            <w:r w:rsidR="007C1B21" w:rsidRPr="00CF2051">
              <w:t>by</w:t>
            </w:r>
            <w:r w:rsidRPr="00CF2051">
              <w:t xml:space="preserve"> the </w:t>
            </w:r>
            <w:r w:rsidRPr="00CF2051">
              <w:rPr>
                <w:b/>
                <w:bCs/>
              </w:rPr>
              <w:t>State</w:t>
            </w:r>
            <w:r w:rsidRPr="00CF2051">
              <w:t xml:space="preserve"> of the process.</w:t>
            </w:r>
          </w:p>
          <w:p w:rsidR="002620EB" w:rsidRPr="00CF2051" w:rsidRDefault="002620EB" w:rsidP="00B86A78">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017C29A2" wp14:editId="1355DA6C">
                  <wp:extent cx="2996639" cy="1644732"/>
                  <wp:effectExtent l="0" t="0" r="635" b="6350"/>
                  <wp:docPr id="104" name="Picture 1390765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0765181"/>
                          <pic:cNvPicPr/>
                        </pic:nvPicPr>
                        <pic:blipFill>
                          <a:blip r:embed="rId95">
                            <a:extLst>
                              <a:ext uri="{28A0092B-C50C-407E-A947-70E740481C1C}">
                                <a14:useLocalDpi xmlns:a14="http://schemas.microsoft.com/office/drawing/2010/main" val="0"/>
                              </a:ext>
                            </a:extLst>
                          </a:blip>
                          <a:stretch>
                            <a:fillRect/>
                          </a:stretch>
                        </pic:blipFill>
                        <pic:spPr>
                          <a:xfrm>
                            <a:off x="0" y="0"/>
                            <a:ext cx="3001420" cy="1647356"/>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2315C3">
            <w:pPr>
              <w:pStyle w:val="p"/>
            </w:pPr>
            <w:r w:rsidRPr="00CF2051">
              <w:t>Provide the following details</w:t>
            </w:r>
            <w:r w:rsidR="007C2CF7">
              <w:t>:</w:t>
            </w:r>
          </w:p>
          <w:p w:rsidR="002620EB" w:rsidRPr="00CF2051" w:rsidRDefault="002620EB" w:rsidP="002315C3">
            <w:pPr>
              <w:pStyle w:val="p"/>
            </w:pPr>
            <w:r w:rsidRPr="00CF2051">
              <w:t> </w:t>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295"/>
              <w:gridCol w:w="1799"/>
            </w:tblGrid>
            <w:tr w:rsidR="002620EB" w:rsidRPr="00CF2051" w:rsidTr="007C2CF7">
              <w:trPr>
                <w:tblHeader/>
              </w:trPr>
              <w:tc>
                <w:tcPr>
                  <w:tcW w:w="1295"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bookmarkStart w:id="38" w:name="class_BorderTable_17"/>
                  <w:r w:rsidRPr="00CF2051">
                    <w:t>Title</w:t>
                  </w:r>
                </w:p>
              </w:tc>
              <w:tc>
                <w:tcPr>
                  <w:tcW w:w="1799"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Open Requests</w:t>
                  </w:r>
                </w:p>
              </w:tc>
            </w:tr>
            <w:tr w:rsidR="002620EB" w:rsidRPr="00CF2051" w:rsidTr="007C2CF7">
              <w:tc>
                <w:tcPr>
                  <w:tcW w:w="1295"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Sub-Title</w:t>
                  </w:r>
                </w:p>
              </w:tc>
              <w:tc>
                <w:tcPr>
                  <w:tcW w:w="1799"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by Phase</w:t>
                  </w:r>
                </w:p>
              </w:tc>
            </w:tr>
            <w:tr w:rsidR="002620EB" w:rsidRPr="00CF2051" w:rsidTr="007C2CF7">
              <w:tc>
                <w:tcPr>
                  <w:tcW w:w="1295"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ID</w:t>
                  </w:r>
                </w:p>
              </w:tc>
              <w:tc>
                <w:tcPr>
                  <w:tcW w:w="1799"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Open_Requests</w:t>
                  </w:r>
                </w:p>
              </w:tc>
            </w:tr>
          </w:tbl>
          <w:bookmarkEnd w:id="38"/>
          <w:p w:rsidR="002620EB" w:rsidRPr="00CF2051" w:rsidRDefault="002620EB" w:rsidP="002315C3">
            <w:pPr>
              <w:pStyle w:val="p"/>
            </w:pPr>
            <w:r w:rsidRPr="00CF2051">
              <w:t> </w:t>
            </w:r>
          </w:p>
          <w:p w:rsidR="002620EB" w:rsidRPr="00CF2051" w:rsidRDefault="002620EB" w:rsidP="002315C3">
            <w:pPr>
              <w:pStyle w:val="p"/>
            </w:pPr>
            <w:r w:rsidRPr="00CF2051">
              <w:t> </w:t>
            </w:r>
          </w:p>
          <w:p w:rsidR="002620EB" w:rsidRPr="00CF2051" w:rsidRDefault="002620EB" w:rsidP="00A62C42">
            <w:pPr>
              <w:pStyle w:val="p"/>
              <w:numPr>
                <w:ilvl w:val="0"/>
                <w:numId w:val="26"/>
              </w:numPr>
              <w:ind w:left="314"/>
            </w:pPr>
            <w:r w:rsidRPr="00CF2051">
              <w:t xml:space="preserve">Click </w:t>
            </w:r>
            <w:r w:rsidRPr="00CF2051">
              <w:drawing>
                <wp:inline distT="0" distB="0" distL="0" distR="0" wp14:anchorId="3898D5CF" wp14:editId="5A4F2690">
                  <wp:extent cx="179070" cy="179070"/>
                  <wp:effectExtent l="0" t="0" r="0" b="0"/>
                  <wp:docPr id="105" name="Picture 13005697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0569785"/>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29873D47" wp14:editId="444693E6">
                  <wp:extent cx="3141271" cy="2351314"/>
                  <wp:effectExtent l="0" t="0" r="0" b="0"/>
                  <wp:docPr id="106" name="Picture 68982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982744"/>
                          <pic:cNvPicPr/>
                        </pic:nvPicPr>
                        <pic:blipFill>
                          <a:blip r:embed="rId96">
                            <a:extLst>
                              <a:ext uri="{28A0092B-C50C-407E-A947-70E740481C1C}">
                                <a14:useLocalDpi xmlns:a14="http://schemas.microsoft.com/office/drawing/2010/main" val="0"/>
                              </a:ext>
                            </a:extLst>
                          </a:blip>
                          <a:stretch>
                            <a:fillRect/>
                          </a:stretch>
                        </pic:blipFill>
                        <pic:spPr>
                          <a:xfrm>
                            <a:off x="0" y="0"/>
                            <a:ext cx="3148495" cy="2356721"/>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A01D34">
            <w:pPr>
              <w:pStyle w:val="p"/>
              <w:numPr>
                <w:ilvl w:val="0"/>
                <w:numId w:val="26"/>
              </w:numPr>
              <w:ind w:left="314"/>
            </w:pPr>
            <w:bookmarkStart w:id="39" w:name="TS_0E550E97266E4C2DB0CBAE8CF5259C6A"/>
            <w:bookmarkEnd w:id="39"/>
            <w:r w:rsidRPr="00CF2051">
              <w:lastRenderedPageBreak/>
              <w:t xml:space="preserve">Click the dropdown button from the </w:t>
            </w:r>
            <w:r w:rsidRPr="00CF2051">
              <w:rPr>
                <w:b/>
                <w:bCs/>
              </w:rPr>
              <w:t>Representation</w:t>
            </w:r>
            <w:r w:rsidR="00853C08" w:rsidRPr="00CF2051">
              <w:rPr>
                <w:b/>
                <w:bCs/>
              </w:rPr>
              <w:t>.</w:t>
            </w:r>
          </w:p>
          <w:p w:rsidR="002620EB" w:rsidRPr="00CF2051" w:rsidRDefault="002620EB" w:rsidP="00A01D34">
            <w:pPr>
              <w:pStyle w:val="p"/>
              <w:ind w:left="314"/>
            </w:pPr>
          </w:p>
          <w:p w:rsidR="002620EB" w:rsidRPr="00CF2051" w:rsidRDefault="00853C08" w:rsidP="00A01D34">
            <w:pPr>
              <w:pStyle w:val="p"/>
              <w:numPr>
                <w:ilvl w:val="0"/>
                <w:numId w:val="26"/>
              </w:numPr>
              <w:ind w:left="314"/>
            </w:pPr>
            <w:r w:rsidRPr="00CF2051">
              <w:t>Click</w:t>
            </w:r>
            <w:r w:rsidR="002620EB" w:rsidRPr="00CF2051">
              <w:t xml:space="preserve"> the </w:t>
            </w:r>
            <w:r w:rsidR="002620EB" w:rsidRPr="00CF2051">
              <w:rPr>
                <w:b/>
              </w:rPr>
              <w:t>List</w:t>
            </w:r>
            <w:r w:rsidR="002620EB" w:rsidRPr="00CF2051">
              <w:t xml:space="preserve"> </w:t>
            </w:r>
            <w:r w:rsidRPr="00CF2051">
              <w:t>type</w:t>
            </w:r>
            <w:r w:rsidR="002620EB" w:rsidRPr="00CF2051">
              <w:t>.</w:t>
            </w:r>
          </w:p>
          <w:p w:rsidR="002620EB" w:rsidRPr="00CF2051" w:rsidRDefault="002620EB" w:rsidP="00A01D34">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69E8E572" wp14:editId="26B7372F">
                  <wp:extent cx="3752850" cy="2922270"/>
                  <wp:effectExtent l="0" t="0" r="0" b="0"/>
                  <wp:docPr id="107" name="Picture 2046934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6934294"/>
                          <pic:cNvPicPr/>
                        </pic:nvPicPr>
                        <pic:blipFill>
                          <a:blip r:embed="rId97">
                            <a:extLst>
                              <a:ext uri="{28A0092B-C50C-407E-A947-70E740481C1C}">
                                <a14:useLocalDpi xmlns:a14="http://schemas.microsoft.com/office/drawing/2010/main" val="0"/>
                              </a:ext>
                            </a:extLst>
                          </a:blip>
                          <a:stretch>
                            <a:fillRect/>
                          </a:stretch>
                        </pic:blipFill>
                        <pic:spPr>
                          <a:xfrm>
                            <a:off x="0" y="0"/>
                            <a:ext cx="3752850" cy="292227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A01D34">
            <w:pPr>
              <w:pStyle w:val="p"/>
              <w:numPr>
                <w:ilvl w:val="0"/>
                <w:numId w:val="26"/>
              </w:numPr>
              <w:ind w:left="314"/>
              <w:rPr>
                <w:bCs/>
              </w:rPr>
            </w:pPr>
            <w:bookmarkStart w:id="40" w:name="TS_C814366DEAC8449E974506F39409506D"/>
            <w:bookmarkEnd w:id="40"/>
            <w:r w:rsidRPr="00CF2051">
              <w:t xml:space="preserve">From the </w:t>
            </w:r>
            <w:r w:rsidRPr="00C1137D">
              <w:rPr>
                <w:b/>
              </w:rPr>
              <w:t>Measures</w:t>
            </w:r>
            <w:r w:rsidRPr="00CF2051">
              <w:t xml:space="preserve"> dropdown, select </w:t>
            </w:r>
            <w:r w:rsidRPr="00C1137D">
              <w:rPr>
                <w:b/>
                <w:bCs/>
              </w:rPr>
              <w:t>Number of Instances</w:t>
            </w:r>
            <w:r w:rsidR="00284E93" w:rsidRPr="00CF2051">
              <w:t>.</w:t>
            </w:r>
          </w:p>
          <w:p w:rsidR="002620EB" w:rsidRPr="00CF2051" w:rsidRDefault="002620EB" w:rsidP="00A01D34">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39F515E4" wp14:editId="0A559C61">
                  <wp:extent cx="3752850" cy="3478530"/>
                  <wp:effectExtent l="0" t="0" r="0" b="0"/>
                  <wp:docPr id="108" name="Picture 343544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3544062"/>
                          <pic:cNvPicPr/>
                        </pic:nvPicPr>
                        <pic:blipFill>
                          <a:blip r:embed="rId98">
                            <a:extLst>
                              <a:ext uri="{28A0092B-C50C-407E-A947-70E740481C1C}">
                                <a14:useLocalDpi xmlns:a14="http://schemas.microsoft.com/office/drawing/2010/main" val="0"/>
                              </a:ext>
                            </a:extLst>
                          </a:blip>
                          <a:stretch>
                            <a:fillRect/>
                          </a:stretch>
                        </pic:blipFill>
                        <pic:spPr>
                          <a:xfrm>
                            <a:off x="0" y="0"/>
                            <a:ext cx="3752850" cy="347853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A01D34">
            <w:pPr>
              <w:pStyle w:val="p"/>
              <w:numPr>
                <w:ilvl w:val="0"/>
                <w:numId w:val="26"/>
              </w:numPr>
              <w:ind w:left="314"/>
            </w:pPr>
            <w:bookmarkStart w:id="41" w:name="TS_5A2117B0128943FE9AD5DA8D15F208F5"/>
            <w:bookmarkEnd w:id="41"/>
            <w:r w:rsidRPr="00CF2051">
              <w:lastRenderedPageBreak/>
              <w:t xml:space="preserve">From the </w:t>
            </w:r>
            <w:r w:rsidRPr="00CF2051">
              <w:rPr>
                <w:b/>
                <w:bCs/>
              </w:rPr>
              <w:t>Dimensions</w:t>
            </w:r>
            <w:r w:rsidRPr="00CF2051">
              <w:t xml:space="preserve"> dropdown, select </w:t>
            </w:r>
            <w:r w:rsidRPr="00CF2051">
              <w:rPr>
                <w:b/>
              </w:rPr>
              <w:t>Active Phases</w:t>
            </w:r>
            <w:r w:rsidRPr="00CF2051">
              <w:t>.</w:t>
            </w:r>
          </w:p>
          <w:p w:rsidR="002620EB" w:rsidRPr="00CF2051" w:rsidRDefault="002620EB" w:rsidP="00A01D34">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276FB64C" wp14:editId="03B15216">
                  <wp:extent cx="3028455" cy="2440379"/>
                  <wp:effectExtent l="0" t="0" r="0" b="0"/>
                  <wp:docPr id="109" name="Picture 1933684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3684781"/>
                          <pic:cNvPicPr/>
                        </pic:nvPicPr>
                        <pic:blipFill>
                          <a:blip r:embed="rId99">
                            <a:extLst>
                              <a:ext uri="{28A0092B-C50C-407E-A947-70E740481C1C}">
                                <a14:useLocalDpi xmlns:a14="http://schemas.microsoft.com/office/drawing/2010/main" val="0"/>
                              </a:ext>
                            </a:extLst>
                          </a:blip>
                          <a:stretch>
                            <a:fillRect/>
                          </a:stretch>
                        </pic:blipFill>
                        <pic:spPr>
                          <a:xfrm>
                            <a:off x="0" y="0"/>
                            <a:ext cx="3031812" cy="2443084"/>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A01D34">
            <w:pPr>
              <w:pStyle w:val="p"/>
              <w:numPr>
                <w:ilvl w:val="0"/>
                <w:numId w:val="26"/>
              </w:numPr>
              <w:ind w:left="314"/>
            </w:pPr>
            <w:r w:rsidRPr="00CF2051">
              <w:t xml:space="preserve">Click  </w:t>
            </w:r>
            <w:r w:rsidRPr="00CF2051">
              <w:drawing>
                <wp:inline distT="0" distB="0" distL="0" distR="0" wp14:anchorId="66E26C66" wp14:editId="1765803D">
                  <wp:extent cx="179070" cy="274320"/>
                  <wp:effectExtent l="0" t="0" r="0" b="0"/>
                  <wp:docPr id="110" name="Picture 1344063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44063457"/>
                          <pic:cNvPicPr/>
                        </pic:nvPicPr>
                        <pic:blipFill>
                          <a:blip r:embed="rId94">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 to add a filter</w:t>
            </w:r>
            <w:bookmarkStart w:id="42" w:name="TS_0707BA4B7ACD45DF91A1F0D69810EF51"/>
            <w:bookmarkEnd w:id="42"/>
          </w:p>
          <w:p w:rsidR="002620EB" w:rsidRPr="00CF2051" w:rsidRDefault="002620EB" w:rsidP="00A01D34">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2BF56F51" wp14:editId="01BC3106">
                  <wp:extent cx="3230335" cy="1757548"/>
                  <wp:effectExtent l="0" t="0" r="0" b="0"/>
                  <wp:docPr id="111" name="Picture 20187207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8720764"/>
                          <pic:cNvPicPr/>
                        </pic:nvPicPr>
                        <pic:blipFill>
                          <a:blip r:embed="rId100">
                            <a:extLst>
                              <a:ext uri="{28A0092B-C50C-407E-A947-70E740481C1C}">
                                <a14:useLocalDpi xmlns:a14="http://schemas.microsoft.com/office/drawing/2010/main" val="0"/>
                              </a:ext>
                            </a:extLst>
                          </a:blip>
                          <a:stretch>
                            <a:fillRect/>
                          </a:stretch>
                        </pic:blipFill>
                        <pic:spPr>
                          <a:xfrm>
                            <a:off x="0" y="0"/>
                            <a:ext cx="3236077" cy="1760672"/>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2315C3">
            <w:pPr>
              <w:pStyle w:val="p"/>
            </w:pPr>
            <w:r w:rsidRPr="00CF2051">
              <w:t>Provide the following details</w:t>
            </w:r>
            <w:r w:rsidR="00C1137D">
              <w:t>:</w:t>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547"/>
              <w:gridCol w:w="1547"/>
            </w:tblGrid>
            <w:tr w:rsidR="002620EB" w:rsidRPr="00CF2051" w:rsidTr="00CA6462">
              <w:trPr>
                <w:tblHeader/>
              </w:trPr>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bookmarkStart w:id="43" w:name="class_BorderTable_18"/>
                  <w:r w:rsidRPr="00CF2051">
                    <w:t>Attribute</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State</w:t>
                  </w:r>
                </w:p>
              </w:tc>
            </w:tr>
            <w:tr w:rsidR="002620EB" w:rsidRPr="00CF2051" w:rsidTr="00CA6462">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Operator</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equal to</w:t>
                  </w:r>
                </w:p>
              </w:tc>
            </w:tr>
            <w:tr w:rsidR="002620EB" w:rsidRPr="00CF2051" w:rsidTr="00CA6462">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Value</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Open</w:t>
                  </w:r>
                </w:p>
              </w:tc>
            </w:tr>
          </w:tbl>
          <w:bookmarkEnd w:id="43"/>
          <w:p w:rsidR="002620EB" w:rsidRPr="00CF2051" w:rsidRDefault="002620EB" w:rsidP="002315C3">
            <w:pPr>
              <w:pStyle w:val="p"/>
            </w:pPr>
            <w:r w:rsidRPr="00CF2051">
              <w:t> </w:t>
            </w:r>
          </w:p>
          <w:p w:rsidR="002620EB" w:rsidRPr="00CF2051" w:rsidRDefault="002620EB" w:rsidP="002315C3">
            <w:pPr>
              <w:pStyle w:val="p"/>
            </w:pPr>
            <w:r w:rsidRPr="00CF2051">
              <w:t> </w:t>
            </w:r>
          </w:p>
          <w:p w:rsidR="002620EB" w:rsidRPr="00CF2051" w:rsidRDefault="002620EB" w:rsidP="00C1137D">
            <w:pPr>
              <w:pStyle w:val="p"/>
              <w:numPr>
                <w:ilvl w:val="0"/>
                <w:numId w:val="26"/>
              </w:numPr>
              <w:ind w:left="314"/>
            </w:pPr>
            <w:r w:rsidRPr="00CF2051">
              <w:t xml:space="preserve">Click </w:t>
            </w:r>
            <w:r w:rsidRPr="00CF2051">
              <w:drawing>
                <wp:inline distT="0" distB="0" distL="0" distR="0" wp14:anchorId="7BBA1D89" wp14:editId="2E0BFA1F">
                  <wp:extent cx="175260" cy="95250"/>
                  <wp:effectExtent l="0" t="0" r="0" b="0"/>
                  <wp:docPr id="112" name="Picture 311602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1602303"/>
                          <pic:cNvPicPr/>
                        </pic:nvPicPr>
                        <pic:blipFill>
                          <a:blip r:embed="rId101">
                            <a:extLst>
                              <a:ext uri="{28A0092B-C50C-407E-A947-70E740481C1C}">
                                <a14:useLocalDpi xmlns:a14="http://schemas.microsoft.com/office/drawing/2010/main" val="0"/>
                              </a:ext>
                            </a:extLst>
                          </a:blip>
                          <a:stretch>
                            <a:fillRect/>
                          </a:stretch>
                        </pic:blipFill>
                        <pic:spPr>
                          <a:xfrm>
                            <a:off x="0" y="0"/>
                            <a:ext cx="175260" cy="95250"/>
                          </a:xfrm>
                          <a:prstGeom prst="rect">
                            <a:avLst/>
                          </a:prstGeom>
                        </pic:spPr>
                      </pic:pic>
                    </a:graphicData>
                  </a:graphic>
                </wp:inline>
              </w:drawing>
            </w:r>
            <w:r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1C8739BA" wp14:editId="0ABE4C78">
                  <wp:extent cx="3105645" cy="2410691"/>
                  <wp:effectExtent l="0" t="0" r="6350" b="2540"/>
                  <wp:docPr id="113" name="Picture 17812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12256"/>
                          <pic:cNvPicPr/>
                        </pic:nvPicPr>
                        <pic:blipFill>
                          <a:blip r:embed="rId102">
                            <a:extLst>
                              <a:ext uri="{28A0092B-C50C-407E-A947-70E740481C1C}">
                                <a14:useLocalDpi xmlns:a14="http://schemas.microsoft.com/office/drawing/2010/main" val="0"/>
                              </a:ext>
                            </a:extLst>
                          </a:blip>
                          <a:stretch>
                            <a:fillRect/>
                          </a:stretch>
                        </pic:blipFill>
                        <pic:spPr>
                          <a:xfrm>
                            <a:off x="0" y="0"/>
                            <a:ext cx="3109651" cy="241380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D34AF1" w:rsidRPr="00CF2051" w:rsidRDefault="00D34AF1" w:rsidP="002315C3">
            <w:pPr>
              <w:pStyle w:val="p"/>
            </w:pPr>
            <w:r w:rsidRPr="00CF2051">
              <w:lastRenderedPageBreak/>
              <w:t>Similarly, create 2</w:t>
            </w:r>
            <w:r w:rsidRPr="00CF2051">
              <w:rPr>
                <w:vertAlign w:val="superscript"/>
              </w:rPr>
              <w:t>nd</w:t>
            </w:r>
            <w:r w:rsidRPr="00CF2051">
              <w:t xml:space="preserve"> custom process performance indicator to show </w:t>
            </w:r>
            <w:r w:rsidRPr="00CF2051">
              <w:rPr>
                <w:i/>
                <w:iCs/>
              </w:rPr>
              <w:t>Total Investments</w:t>
            </w:r>
            <w:r w:rsidRPr="00CF2051">
              <w:t xml:space="preserve"> distributed across </w:t>
            </w:r>
            <w:r w:rsidRPr="00CF2051">
              <w:rPr>
                <w:i/>
                <w:iCs/>
              </w:rPr>
              <w:t>Type of Investments</w:t>
            </w:r>
            <w:r w:rsidR="009F76E2" w:rsidRPr="00CF2051">
              <w:rPr>
                <w:i/>
                <w:iCs/>
              </w:rPr>
              <w:t xml:space="preserve"> </w:t>
            </w:r>
            <w:r w:rsidR="009F76E2" w:rsidRPr="00CF2051">
              <w:t>in a Donut Chart.</w:t>
            </w:r>
          </w:p>
          <w:p w:rsidR="00D34AF1" w:rsidRPr="00CF2051" w:rsidRDefault="00D34AF1" w:rsidP="002315C3">
            <w:pPr>
              <w:pStyle w:val="p"/>
            </w:pPr>
          </w:p>
          <w:p w:rsidR="002620EB" w:rsidRPr="00CF2051" w:rsidRDefault="002620EB" w:rsidP="00C1137D">
            <w:pPr>
              <w:pStyle w:val="p"/>
              <w:numPr>
                <w:ilvl w:val="0"/>
                <w:numId w:val="26"/>
              </w:numPr>
              <w:ind w:left="314"/>
            </w:pPr>
            <w:r w:rsidRPr="00CF2051">
              <w:t xml:space="preserve">Click  </w:t>
            </w:r>
            <w:r w:rsidRPr="00CF2051">
              <w:drawing>
                <wp:inline distT="0" distB="0" distL="0" distR="0" wp14:anchorId="4707BF1F" wp14:editId="0F3BDECF">
                  <wp:extent cx="179070" cy="274320"/>
                  <wp:effectExtent l="0" t="0" r="0" b="0"/>
                  <wp:docPr id="114" name="Picture 14889679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8967989"/>
                          <pic:cNvPicPr/>
                        </pic:nvPicPr>
                        <pic:blipFill>
                          <a:blip r:embed="rId94">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 xml:space="preserve"> to add a new Performance Indicator.</w:t>
            </w:r>
            <w:bookmarkStart w:id="44" w:name="TS_EC3DB24CB257456EAEE46204995AD81F"/>
            <w:bookmarkEnd w:id="44"/>
          </w:p>
          <w:p w:rsidR="002620EB" w:rsidRPr="00CF2051" w:rsidRDefault="002620EB" w:rsidP="002315C3">
            <w:pPr>
              <w:pStyle w:val="p"/>
            </w:pP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06DF56D0" wp14:editId="41121219">
                  <wp:extent cx="3283774" cy="1900052"/>
                  <wp:effectExtent l="0" t="0" r="5715" b="5080"/>
                  <wp:docPr id="115" name="Picture 13215278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1527872"/>
                          <pic:cNvPicPr/>
                        </pic:nvPicPr>
                        <pic:blipFill>
                          <a:blip r:embed="rId103">
                            <a:extLst>
                              <a:ext uri="{28A0092B-C50C-407E-A947-70E740481C1C}">
                                <a14:useLocalDpi xmlns:a14="http://schemas.microsoft.com/office/drawing/2010/main" val="0"/>
                              </a:ext>
                            </a:extLst>
                          </a:blip>
                          <a:stretch>
                            <a:fillRect/>
                          </a:stretch>
                        </pic:blipFill>
                        <pic:spPr>
                          <a:xfrm>
                            <a:off x="0" y="0"/>
                            <a:ext cx="3289343" cy="1903274"/>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2315C3">
            <w:pPr>
              <w:pStyle w:val="p"/>
            </w:pPr>
            <w:r w:rsidRPr="00CF2051">
              <w:t>Provide the following detals</w:t>
            </w:r>
            <w:r w:rsidR="00C1137D">
              <w:t>:</w:t>
            </w:r>
          </w:p>
          <w:p w:rsidR="002620EB" w:rsidRPr="00CF2051" w:rsidRDefault="002620EB" w:rsidP="002315C3">
            <w:pPr>
              <w:pStyle w:val="p"/>
            </w:pPr>
            <w:r w:rsidRPr="00CF2051">
              <w:t> </w:t>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153"/>
              <w:gridCol w:w="1941"/>
            </w:tblGrid>
            <w:tr w:rsidR="002620EB" w:rsidRPr="00CF2051" w:rsidTr="00C1137D">
              <w:trPr>
                <w:tblHeader/>
              </w:trPr>
              <w:tc>
                <w:tcPr>
                  <w:tcW w:w="1153"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bookmarkStart w:id="45" w:name="class_BorderTable_19"/>
                  <w:r w:rsidRPr="00CF2051">
                    <w:t>Title</w:t>
                  </w:r>
                </w:p>
              </w:tc>
              <w:tc>
                <w:tcPr>
                  <w:tcW w:w="1941"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Total Investments</w:t>
                  </w:r>
                </w:p>
              </w:tc>
            </w:tr>
            <w:tr w:rsidR="002620EB" w:rsidRPr="00CF2051" w:rsidTr="00C1137D">
              <w:tc>
                <w:tcPr>
                  <w:tcW w:w="1153"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Sub-Title</w:t>
                  </w:r>
                </w:p>
              </w:tc>
              <w:tc>
                <w:tcPr>
                  <w:tcW w:w="1941"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 </w:t>
                  </w:r>
                </w:p>
              </w:tc>
            </w:tr>
            <w:tr w:rsidR="002620EB" w:rsidRPr="00CF2051" w:rsidTr="00C1137D">
              <w:tc>
                <w:tcPr>
                  <w:tcW w:w="1153"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ID</w:t>
                  </w:r>
                </w:p>
              </w:tc>
              <w:tc>
                <w:tcPr>
                  <w:tcW w:w="1941"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Total_Investments</w:t>
                  </w:r>
                </w:p>
              </w:tc>
            </w:tr>
          </w:tbl>
          <w:bookmarkEnd w:id="45"/>
          <w:p w:rsidR="002620EB" w:rsidRPr="00CF2051" w:rsidRDefault="002620EB" w:rsidP="002315C3">
            <w:pPr>
              <w:pStyle w:val="p"/>
            </w:pPr>
            <w:r w:rsidRPr="00CF2051">
              <w:t> </w:t>
            </w:r>
          </w:p>
          <w:p w:rsidR="002620EB" w:rsidRPr="00CF2051" w:rsidRDefault="002620EB" w:rsidP="002315C3">
            <w:pPr>
              <w:pStyle w:val="p"/>
            </w:pPr>
            <w:r w:rsidRPr="00CF2051">
              <w:t> </w:t>
            </w:r>
          </w:p>
          <w:p w:rsidR="002620EB" w:rsidRPr="00CF2051" w:rsidRDefault="002620EB" w:rsidP="003576E8">
            <w:pPr>
              <w:pStyle w:val="p"/>
              <w:numPr>
                <w:ilvl w:val="0"/>
                <w:numId w:val="26"/>
              </w:numPr>
              <w:ind w:left="314"/>
            </w:pPr>
            <w:r w:rsidRPr="00CF2051">
              <w:t xml:space="preserve">Click </w:t>
            </w:r>
            <w:r w:rsidRPr="00CF2051">
              <w:drawing>
                <wp:inline distT="0" distB="0" distL="0" distR="0" wp14:anchorId="3FE80356" wp14:editId="42D4C03A">
                  <wp:extent cx="179070" cy="179070"/>
                  <wp:effectExtent l="0" t="0" r="0" b="0"/>
                  <wp:docPr id="116" name="Picture 833215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3215518"/>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76DF3D92" wp14:editId="6D49F555">
                  <wp:extent cx="3236273" cy="2297875"/>
                  <wp:effectExtent l="0" t="0" r="2540" b="1270"/>
                  <wp:docPr id="117" name="Picture 514394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394552"/>
                          <pic:cNvPicPr/>
                        </pic:nvPicPr>
                        <pic:blipFill>
                          <a:blip r:embed="rId104">
                            <a:extLst>
                              <a:ext uri="{28A0092B-C50C-407E-A947-70E740481C1C}">
                                <a14:useLocalDpi xmlns:a14="http://schemas.microsoft.com/office/drawing/2010/main" val="0"/>
                              </a:ext>
                            </a:extLst>
                          </a:blip>
                          <a:stretch>
                            <a:fillRect/>
                          </a:stretch>
                        </pic:blipFill>
                        <pic:spPr>
                          <a:xfrm>
                            <a:off x="0" y="0"/>
                            <a:ext cx="3242302" cy="2302156"/>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A877B4">
            <w:pPr>
              <w:pStyle w:val="p"/>
              <w:numPr>
                <w:ilvl w:val="0"/>
                <w:numId w:val="26"/>
              </w:numPr>
              <w:ind w:left="314"/>
            </w:pPr>
            <w:bookmarkStart w:id="46" w:name="TS_6546CEC5BC53424ABA76F3F18E671B88"/>
            <w:bookmarkEnd w:id="46"/>
            <w:r w:rsidRPr="00CF2051">
              <w:t xml:space="preserve">Select </w:t>
            </w:r>
            <w:r w:rsidRPr="00CF2051">
              <w:rPr>
                <w:b/>
              </w:rPr>
              <w:t>Donut Chart</w:t>
            </w:r>
            <w:r w:rsidRPr="00CF2051">
              <w:t xml:space="preserve"> from the </w:t>
            </w:r>
            <w:r w:rsidRPr="00CF2051">
              <w:rPr>
                <w:b/>
                <w:bCs/>
              </w:rPr>
              <w:t>Representation</w:t>
            </w:r>
            <w:r w:rsidRPr="00CF2051">
              <w:t xml:space="preserve"> dropdown</w:t>
            </w:r>
            <w:r w:rsidR="00393A93" w:rsidRPr="00CF2051">
              <w:t>.</w:t>
            </w:r>
            <w:r w:rsidRPr="00CF2051">
              <w:t> </w:t>
            </w:r>
          </w:p>
          <w:p w:rsidR="002620EB" w:rsidRPr="00CF2051" w:rsidRDefault="002620EB" w:rsidP="00A877B4">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35D47F0C" wp14:editId="341ABDA9">
                  <wp:extent cx="3319400" cy="2529445"/>
                  <wp:effectExtent l="0" t="0" r="0" b="0"/>
                  <wp:docPr id="118" name="Picture 2118517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8517282"/>
                          <pic:cNvPicPr/>
                        </pic:nvPicPr>
                        <pic:blipFill>
                          <a:blip r:embed="rId105">
                            <a:extLst>
                              <a:ext uri="{28A0092B-C50C-407E-A947-70E740481C1C}">
                                <a14:useLocalDpi xmlns:a14="http://schemas.microsoft.com/office/drawing/2010/main" val="0"/>
                              </a:ext>
                            </a:extLst>
                          </a:blip>
                          <a:stretch>
                            <a:fillRect/>
                          </a:stretch>
                        </pic:blipFill>
                        <pic:spPr>
                          <a:xfrm>
                            <a:off x="0" y="0"/>
                            <a:ext cx="3324631" cy="2533431"/>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A877B4">
            <w:pPr>
              <w:pStyle w:val="p"/>
              <w:numPr>
                <w:ilvl w:val="0"/>
                <w:numId w:val="26"/>
              </w:numPr>
              <w:ind w:left="314"/>
            </w:pPr>
            <w:bookmarkStart w:id="47" w:name="TS_8DDE6827B7CF45638B5C10963F768AEC"/>
            <w:bookmarkEnd w:id="47"/>
            <w:r w:rsidRPr="00CF2051">
              <w:lastRenderedPageBreak/>
              <w:t xml:space="preserve">Select </w:t>
            </w:r>
            <w:r w:rsidRPr="00A877B4">
              <w:rPr>
                <w:b/>
                <w:bCs/>
              </w:rPr>
              <w:t>Total Cost of Investment</w:t>
            </w:r>
            <w:r w:rsidRPr="00CF2051">
              <w:t xml:space="preserve"> from the </w:t>
            </w:r>
            <w:r w:rsidRPr="00A877B4">
              <w:rPr>
                <w:b/>
              </w:rPr>
              <w:t>Measure</w:t>
            </w:r>
            <w:r w:rsidRPr="00CF2051">
              <w:t xml:space="preserve"> dropdown</w:t>
            </w:r>
            <w:r w:rsidR="00393A93" w:rsidRPr="00CF2051">
              <w:t>.</w:t>
            </w:r>
          </w:p>
          <w:p w:rsidR="002620EB" w:rsidRPr="00CF2051" w:rsidRDefault="002620EB" w:rsidP="00A877B4">
            <w:pPr>
              <w:pStyle w:val="p"/>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11919026" wp14:editId="1853AE04">
                  <wp:extent cx="3081647" cy="3051959"/>
                  <wp:effectExtent l="0" t="0" r="5080" b="0"/>
                  <wp:docPr id="119" name="Picture 1253519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3519727"/>
                          <pic:cNvPicPr/>
                        </pic:nvPicPr>
                        <pic:blipFill>
                          <a:blip r:embed="rId106">
                            <a:extLst>
                              <a:ext uri="{28A0092B-C50C-407E-A947-70E740481C1C}">
                                <a14:useLocalDpi xmlns:a14="http://schemas.microsoft.com/office/drawing/2010/main" val="0"/>
                              </a:ext>
                            </a:extLst>
                          </a:blip>
                          <a:stretch>
                            <a:fillRect/>
                          </a:stretch>
                        </pic:blipFill>
                        <pic:spPr>
                          <a:xfrm>
                            <a:off x="0" y="0"/>
                            <a:ext cx="3103910" cy="3074007"/>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A877B4">
            <w:pPr>
              <w:pStyle w:val="p"/>
              <w:numPr>
                <w:ilvl w:val="0"/>
                <w:numId w:val="26"/>
              </w:numPr>
              <w:ind w:left="314"/>
            </w:pPr>
            <w:bookmarkStart w:id="48" w:name="TS_AA56D1ADD8FC43BFA2C654649E6894A9"/>
            <w:bookmarkEnd w:id="48"/>
            <w:r w:rsidRPr="00CF2051">
              <w:t xml:space="preserve">Select </w:t>
            </w:r>
            <w:r w:rsidRPr="00CF2051">
              <w:rPr>
                <w:b/>
              </w:rPr>
              <w:t>Type</w:t>
            </w:r>
            <w:r w:rsidRPr="00CF2051">
              <w:t xml:space="preserve"> from the </w:t>
            </w:r>
            <w:r w:rsidRPr="00A877B4">
              <w:rPr>
                <w:b/>
                <w:bCs/>
              </w:rPr>
              <w:t>Dimension</w:t>
            </w:r>
            <w:r w:rsidRPr="00CF2051">
              <w:t xml:space="preserve"> dropdown</w:t>
            </w:r>
            <w:r w:rsidR="00A877B4">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7472FE96" wp14:editId="7A9DADA9">
                  <wp:extent cx="3372592" cy="3051959"/>
                  <wp:effectExtent l="0" t="0" r="5715" b="0"/>
                  <wp:docPr id="120" name="Picture 1105783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5783178"/>
                          <pic:cNvPicPr/>
                        </pic:nvPicPr>
                        <pic:blipFill>
                          <a:blip r:embed="rId107">
                            <a:extLst>
                              <a:ext uri="{28A0092B-C50C-407E-A947-70E740481C1C}">
                                <a14:useLocalDpi xmlns:a14="http://schemas.microsoft.com/office/drawing/2010/main" val="0"/>
                              </a:ext>
                            </a:extLst>
                          </a:blip>
                          <a:stretch>
                            <a:fillRect/>
                          </a:stretch>
                        </pic:blipFill>
                        <pic:spPr>
                          <a:xfrm>
                            <a:off x="0" y="0"/>
                            <a:ext cx="3378271" cy="3057098"/>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137657" w:rsidRPr="00CF2051" w:rsidRDefault="002109A8" w:rsidP="002315C3">
            <w:pPr>
              <w:pStyle w:val="p"/>
            </w:pPr>
            <w:r w:rsidRPr="00CF2051">
              <w:lastRenderedPageBreak/>
              <w:t>Rework in an approval process lead to delays and increases overall operational cost. So we create</w:t>
            </w:r>
            <w:r w:rsidR="00137657" w:rsidRPr="00CF2051">
              <w:t xml:space="preserve"> 3</w:t>
            </w:r>
            <w:r w:rsidR="00137657" w:rsidRPr="00CF2051">
              <w:rPr>
                <w:vertAlign w:val="superscript"/>
              </w:rPr>
              <w:t>rd</w:t>
            </w:r>
            <w:r w:rsidR="00137657" w:rsidRPr="00CF2051">
              <w:t xml:space="preserve"> custom process performance indicator to</w:t>
            </w:r>
            <w:r w:rsidRPr="00CF2051">
              <w:t xml:space="preserve"> track</w:t>
            </w:r>
            <w:r w:rsidR="00137657" w:rsidRPr="00CF2051">
              <w:t xml:space="preserve"> </w:t>
            </w:r>
            <w:r w:rsidR="00137657" w:rsidRPr="00CF2051">
              <w:rPr>
                <w:i/>
                <w:iCs/>
              </w:rPr>
              <w:t>Number of Rework Requests</w:t>
            </w:r>
            <w:r w:rsidR="00137657" w:rsidRPr="00CF2051">
              <w:t xml:space="preserve"> </w:t>
            </w:r>
            <w:r w:rsidR="00DC7DF9" w:rsidRPr="00CF2051">
              <w:t>i</w:t>
            </w:r>
            <w:r w:rsidRPr="00CF2051">
              <w:t>n</w:t>
            </w:r>
            <w:r w:rsidR="00DC7DF9" w:rsidRPr="00CF2051">
              <w:t xml:space="preserve"> a Header Chart</w:t>
            </w:r>
            <w:r w:rsidR="00137657" w:rsidRPr="00CF2051">
              <w:t>.</w:t>
            </w:r>
            <w:r w:rsidRPr="00CF2051">
              <w:t xml:space="preserve"> </w:t>
            </w:r>
          </w:p>
          <w:p w:rsidR="00137657" w:rsidRPr="00CF2051" w:rsidRDefault="00137657" w:rsidP="002315C3">
            <w:pPr>
              <w:pStyle w:val="p"/>
            </w:pPr>
          </w:p>
          <w:p w:rsidR="002620EB" w:rsidRPr="00CF2051" w:rsidRDefault="002620EB" w:rsidP="00A877B4">
            <w:pPr>
              <w:pStyle w:val="p"/>
              <w:numPr>
                <w:ilvl w:val="0"/>
                <w:numId w:val="26"/>
              </w:numPr>
              <w:ind w:left="314"/>
            </w:pPr>
            <w:r w:rsidRPr="00CF2051">
              <w:t xml:space="preserve">Click  </w:t>
            </w:r>
            <w:r w:rsidRPr="00CF2051">
              <w:drawing>
                <wp:inline distT="0" distB="0" distL="0" distR="0" wp14:anchorId="760CCD8E" wp14:editId="6436AC8E">
                  <wp:extent cx="179070" cy="274320"/>
                  <wp:effectExtent l="0" t="0" r="0" b="0"/>
                  <wp:docPr id="121" name="Picture 10690506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9050666"/>
                          <pic:cNvPicPr/>
                        </pic:nvPicPr>
                        <pic:blipFill>
                          <a:blip r:embed="rId94">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 to add another Performance Indicator</w:t>
            </w:r>
            <w:r w:rsidR="00AE0070" w:rsidRPr="00CF2051">
              <w:t>.</w:t>
            </w: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2086BA0D" wp14:editId="6B9C3EDD">
                  <wp:extent cx="2721149" cy="2476005"/>
                  <wp:effectExtent l="0" t="0" r="0" b="635"/>
                  <wp:docPr id="122" name="Picture 2312598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1259822"/>
                          <pic:cNvPicPr/>
                        </pic:nvPicPr>
                        <pic:blipFill>
                          <a:blip r:embed="rId108">
                            <a:extLst>
                              <a:ext uri="{28A0092B-C50C-407E-A947-70E740481C1C}">
                                <a14:useLocalDpi xmlns:a14="http://schemas.microsoft.com/office/drawing/2010/main" val="0"/>
                              </a:ext>
                            </a:extLst>
                          </a:blip>
                          <a:stretch>
                            <a:fillRect/>
                          </a:stretch>
                        </pic:blipFill>
                        <pic:spPr>
                          <a:xfrm>
                            <a:off x="0" y="0"/>
                            <a:ext cx="2725847" cy="248028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2315C3">
            <w:pPr>
              <w:pStyle w:val="p"/>
            </w:pPr>
            <w:r w:rsidRPr="00CF2051">
              <w:t>Provide the following details</w:t>
            </w:r>
          </w:p>
          <w:p w:rsidR="002620EB" w:rsidRPr="00CF2051" w:rsidRDefault="002620EB" w:rsidP="002315C3">
            <w:pPr>
              <w:pStyle w:val="p"/>
            </w:pPr>
            <w:r w:rsidRPr="00CF2051">
              <w:t> </w:t>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153"/>
              <w:gridCol w:w="1941"/>
            </w:tblGrid>
            <w:tr w:rsidR="002620EB" w:rsidRPr="00CF2051" w:rsidTr="00A877B4">
              <w:trPr>
                <w:tblHeader/>
              </w:trPr>
              <w:tc>
                <w:tcPr>
                  <w:tcW w:w="1153"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bookmarkStart w:id="49" w:name="class_BorderTable_20"/>
                  <w:r w:rsidRPr="00CF2051">
                    <w:t>Title</w:t>
                  </w:r>
                </w:p>
              </w:tc>
              <w:tc>
                <w:tcPr>
                  <w:tcW w:w="1941"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Number of Rework Requests</w:t>
                  </w:r>
                </w:p>
              </w:tc>
            </w:tr>
            <w:tr w:rsidR="002620EB" w:rsidRPr="00CF2051" w:rsidTr="00A877B4">
              <w:tc>
                <w:tcPr>
                  <w:tcW w:w="1153"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Sub-Title</w:t>
                  </w:r>
                </w:p>
              </w:tc>
              <w:tc>
                <w:tcPr>
                  <w:tcW w:w="1941"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 </w:t>
                  </w:r>
                </w:p>
              </w:tc>
            </w:tr>
            <w:tr w:rsidR="002620EB" w:rsidRPr="00CF2051" w:rsidTr="00A877B4">
              <w:tc>
                <w:tcPr>
                  <w:tcW w:w="1153"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ID</w:t>
                  </w:r>
                </w:p>
              </w:tc>
              <w:tc>
                <w:tcPr>
                  <w:tcW w:w="1941"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Number_of_Rework_Requests</w:t>
                  </w:r>
                </w:p>
              </w:tc>
            </w:tr>
          </w:tbl>
          <w:bookmarkEnd w:id="49"/>
          <w:p w:rsidR="002620EB" w:rsidRPr="00CF2051" w:rsidRDefault="002620EB" w:rsidP="002315C3">
            <w:pPr>
              <w:pStyle w:val="p"/>
            </w:pPr>
            <w:r w:rsidRPr="00CF2051">
              <w:t> </w:t>
            </w:r>
          </w:p>
          <w:p w:rsidR="002620EB" w:rsidRPr="00CF2051" w:rsidRDefault="002620EB" w:rsidP="002315C3">
            <w:pPr>
              <w:pStyle w:val="p"/>
            </w:pPr>
            <w:r w:rsidRPr="00CF2051">
              <w:t> </w:t>
            </w:r>
          </w:p>
          <w:p w:rsidR="002620EB" w:rsidRPr="00CF2051" w:rsidRDefault="002620EB" w:rsidP="00A877B4">
            <w:pPr>
              <w:pStyle w:val="p"/>
              <w:numPr>
                <w:ilvl w:val="0"/>
                <w:numId w:val="26"/>
              </w:numPr>
              <w:ind w:left="314"/>
            </w:pPr>
            <w:r w:rsidRPr="00CF2051">
              <w:t xml:space="preserve">Click </w:t>
            </w:r>
            <w:r w:rsidRPr="00CF2051">
              <w:drawing>
                <wp:inline distT="0" distB="0" distL="0" distR="0" wp14:anchorId="48960A27" wp14:editId="3F104A1E">
                  <wp:extent cx="179070" cy="179070"/>
                  <wp:effectExtent l="0" t="0" r="0" b="0"/>
                  <wp:docPr id="123" name="Picture 5216289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1628967"/>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6EF83378" wp14:editId="42DB62E0">
                  <wp:extent cx="2440346" cy="1745673"/>
                  <wp:effectExtent l="0" t="0" r="0" b="0"/>
                  <wp:docPr id="124" name="Picture 1689988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89988563"/>
                          <pic:cNvPicPr/>
                        </pic:nvPicPr>
                        <pic:blipFill>
                          <a:blip r:embed="rId109">
                            <a:extLst>
                              <a:ext uri="{28A0092B-C50C-407E-A947-70E740481C1C}">
                                <a14:useLocalDpi xmlns:a14="http://schemas.microsoft.com/office/drawing/2010/main" val="0"/>
                              </a:ext>
                            </a:extLst>
                          </a:blip>
                          <a:stretch>
                            <a:fillRect/>
                          </a:stretch>
                        </pic:blipFill>
                        <pic:spPr>
                          <a:xfrm>
                            <a:off x="0" y="0"/>
                            <a:ext cx="2449187" cy="1751997"/>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8057C7">
            <w:pPr>
              <w:pStyle w:val="p"/>
              <w:numPr>
                <w:ilvl w:val="0"/>
                <w:numId w:val="26"/>
              </w:numPr>
              <w:ind w:left="314"/>
            </w:pPr>
            <w:bookmarkStart w:id="50" w:name="TS_076D956B12F24016B12591AFBA46F0A9"/>
            <w:bookmarkEnd w:id="50"/>
            <w:r w:rsidRPr="00CF2051">
              <w:t xml:space="preserve">Select </w:t>
            </w:r>
            <w:r w:rsidRPr="00CF2051">
              <w:rPr>
                <w:b/>
              </w:rPr>
              <w:t>Number of Reworks</w:t>
            </w:r>
            <w:r w:rsidRPr="00CF2051">
              <w:t xml:space="preserve"> requested from the </w:t>
            </w:r>
            <w:r w:rsidRPr="00CF2051">
              <w:rPr>
                <w:b/>
                <w:bCs/>
              </w:rPr>
              <w:t>Attribute</w:t>
            </w:r>
            <w:r w:rsidRPr="00CF2051">
              <w:t xml:space="preserve"> dropdown</w:t>
            </w:r>
            <w:r w:rsidR="00F567F7"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085EEFB5" wp14:editId="3D1EB152">
                  <wp:extent cx="2481943" cy="2856016"/>
                  <wp:effectExtent l="0" t="0" r="0" b="1905"/>
                  <wp:docPr id="125" name="Picture 295407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5407536"/>
                          <pic:cNvPicPr/>
                        </pic:nvPicPr>
                        <pic:blipFill>
                          <a:blip r:embed="rId110">
                            <a:extLst>
                              <a:ext uri="{28A0092B-C50C-407E-A947-70E740481C1C}">
                                <a14:useLocalDpi xmlns:a14="http://schemas.microsoft.com/office/drawing/2010/main" val="0"/>
                              </a:ext>
                            </a:extLst>
                          </a:blip>
                          <a:stretch>
                            <a:fillRect/>
                          </a:stretch>
                        </pic:blipFill>
                        <pic:spPr>
                          <a:xfrm>
                            <a:off x="0" y="0"/>
                            <a:ext cx="2514535" cy="2893521"/>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F5778E" w:rsidRPr="00CF2051" w:rsidRDefault="00813F9A" w:rsidP="002315C3">
            <w:pPr>
              <w:pStyle w:val="p"/>
            </w:pPr>
            <w:r w:rsidRPr="00CF2051">
              <w:lastRenderedPageBreak/>
              <w:t>Similarly, create 4</w:t>
            </w:r>
            <w:r w:rsidRPr="00CF2051">
              <w:rPr>
                <w:vertAlign w:val="superscript"/>
              </w:rPr>
              <w:t>th</w:t>
            </w:r>
            <w:r w:rsidRPr="00CF2051">
              <w:t xml:space="preserve"> </w:t>
            </w:r>
            <w:r w:rsidR="003737F9" w:rsidRPr="00CF2051">
              <w:t>and 5</w:t>
            </w:r>
            <w:r w:rsidR="003737F9" w:rsidRPr="00CF2051">
              <w:rPr>
                <w:vertAlign w:val="superscript"/>
              </w:rPr>
              <w:t>th</w:t>
            </w:r>
            <w:r w:rsidR="003737F9" w:rsidRPr="00CF2051">
              <w:t xml:space="preserve"> </w:t>
            </w:r>
            <w:r w:rsidRPr="00CF2051">
              <w:t>custom process performance indicator to track overall</w:t>
            </w:r>
            <w:r w:rsidRPr="00CF2051">
              <w:rPr>
                <w:i/>
                <w:iCs/>
              </w:rPr>
              <w:t xml:space="preserve"> </w:t>
            </w:r>
            <w:r w:rsidR="00590C4F" w:rsidRPr="00CF2051">
              <w:t xml:space="preserve">time taken to approve the capital investment request in form of </w:t>
            </w:r>
            <w:r w:rsidRPr="00CF2051">
              <w:rPr>
                <w:i/>
                <w:iCs/>
              </w:rPr>
              <w:t>Average Approval Time</w:t>
            </w:r>
            <w:r w:rsidRPr="00CF2051">
              <w:t xml:space="preserve"> </w:t>
            </w:r>
            <w:r w:rsidR="0009188C" w:rsidRPr="00CF2051">
              <w:t xml:space="preserve">by Local &amp; Central Managers </w:t>
            </w:r>
            <w:r w:rsidR="00F5778E" w:rsidRPr="00CF2051">
              <w:t>displayed as</w:t>
            </w:r>
            <w:r w:rsidRPr="00CF2051">
              <w:t xml:space="preserve"> the </w:t>
            </w:r>
            <w:r w:rsidRPr="00CF2051">
              <w:rPr>
                <w:i/>
                <w:iCs/>
              </w:rPr>
              <w:t>Header</w:t>
            </w:r>
            <w:r w:rsidRPr="00CF2051">
              <w:t xml:space="preserve"> chart.</w:t>
            </w:r>
            <w:r w:rsidR="00D016EA" w:rsidRPr="00CF2051">
              <w:t xml:space="preserve"> </w:t>
            </w:r>
          </w:p>
          <w:p w:rsidR="00F5778E" w:rsidRPr="00CF2051" w:rsidRDefault="00F5778E" w:rsidP="002315C3">
            <w:pPr>
              <w:pStyle w:val="p"/>
            </w:pPr>
          </w:p>
          <w:p w:rsidR="00813F9A" w:rsidRPr="00CF2051" w:rsidRDefault="00D016EA" w:rsidP="002315C3">
            <w:pPr>
              <w:pStyle w:val="p"/>
            </w:pPr>
            <w:r w:rsidRPr="00CF2051">
              <w:t>In any process, the overall time it takes to complete the process is always a key performance metrics</w:t>
            </w:r>
            <w:r w:rsidR="00590C4F" w:rsidRPr="00CF2051">
              <w:t xml:space="preserve"> as it indicates any bottlenecks in the process in real-time and helps business user to take appropriate actions to unblock the business process.</w:t>
            </w:r>
          </w:p>
          <w:p w:rsidR="00813F9A" w:rsidRPr="00CF2051" w:rsidRDefault="002620EB" w:rsidP="002315C3">
            <w:pPr>
              <w:pStyle w:val="p"/>
            </w:pPr>
            <w:r w:rsidRPr="00CF2051">
              <w:t> </w:t>
            </w:r>
          </w:p>
          <w:p w:rsidR="002620EB" w:rsidRPr="00CF2051" w:rsidRDefault="002620EB" w:rsidP="008057C7">
            <w:pPr>
              <w:pStyle w:val="p"/>
              <w:numPr>
                <w:ilvl w:val="0"/>
                <w:numId w:val="26"/>
              </w:numPr>
              <w:ind w:left="314"/>
            </w:pPr>
            <w:r w:rsidRPr="00CF2051">
              <w:t xml:space="preserve">Click </w:t>
            </w:r>
            <w:r w:rsidRPr="00CF2051">
              <w:drawing>
                <wp:inline distT="0" distB="0" distL="0" distR="0" wp14:anchorId="77F98DD5" wp14:editId="3BC30F01">
                  <wp:extent cx="179070" cy="274320"/>
                  <wp:effectExtent l="0" t="0" r="0" b="0"/>
                  <wp:docPr id="126" name="Picture 831230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1230543"/>
                          <pic:cNvPicPr/>
                        </pic:nvPicPr>
                        <pic:blipFill>
                          <a:blip r:embed="rId94">
                            <a:extLst>
                              <a:ext uri="{28A0092B-C50C-407E-A947-70E740481C1C}">
                                <a14:useLocalDpi xmlns:a14="http://schemas.microsoft.com/office/drawing/2010/main" val="0"/>
                              </a:ext>
                            </a:extLst>
                          </a:blip>
                          <a:stretch>
                            <a:fillRect/>
                          </a:stretch>
                        </pic:blipFill>
                        <pic:spPr>
                          <a:xfrm>
                            <a:off x="0" y="0"/>
                            <a:ext cx="179070" cy="274320"/>
                          </a:xfrm>
                          <a:prstGeom prst="rect">
                            <a:avLst/>
                          </a:prstGeom>
                        </pic:spPr>
                      </pic:pic>
                    </a:graphicData>
                  </a:graphic>
                </wp:inline>
              </w:drawing>
            </w:r>
            <w:r w:rsidRPr="00CF2051">
              <w:t xml:space="preserve"> to create a Performance Indicator.</w:t>
            </w:r>
            <w:bookmarkStart w:id="51" w:name="TS_F074BE5CF60041FABA3CE2662D1B5DE1"/>
            <w:bookmarkEnd w:id="51"/>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45235F1F" wp14:editId="79050638">
                  <wp:extent cx="3313463" cy="2535382"/>
                  <wp:effectExtent l="0" t="0" r="1270" b="5080"/>
                  <wp:docPr id="127" name="Picture 86001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001636"/>
                          <pic:cNvPicPr/>
                        </pic:nvPicPr>
                        <pic:blipFill>
                          <a:blip r:embed="rId111">
                            <a:extLst>
                              <a:ext uri="{28A0092B-C50C-407E-A947-70E740481C1C}">
                                <a14:useLocalDpi xmlns:a14="http://schemas.microsoft.com/office/drawing/2010/main" val="0"/>
                              </a:ext>
                            </a:extLst>
                          </a:blip>
                          <a:stretch>
                            <a:fillRect/>
                          </a:stretch>
                        </pic:blipFill>
                        <pic:spPr>
                          <a:xfrm>
                            <a:off x="0" y="0"/>
                            <a:ext cx="3317583" cy="2538535"/>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2315C3">
            <w:pPr>
              <w:pStyle w:val="p"/>
            </w:pPr>
            <w:r w:rsidRPr="00CF2051">
              <w:t>Provide the following details</w:t>
            </w:r>
            <w:r w:rsidR="0009188C" w:rsidRPr="00CF2051">
              <w:t>:</w:t>
            </w:r>
            <w:r w:rsidR="0009188C" w:rsidRPr="00CF2051">
              <w:br/>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728"/>
              <w:gridCol w:w="2995"/>
            </w:tblGrid>
            <w:tr w:rsidR="00CA6462" w:rsidRPr="00CF2051" w:rsidTr="008057C7">
              <w:trPr>
                <w:tblHeader/>
              </w:trPr>
              <w:tc>
                <w:tcPr>
                  <w:tcW w:w="728"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bookmarkStart w:id="52" w:name="class_BorderTable_21"/>
                  <w:r w:rsidRPr="00CF2051">
                    <w:t>Title</w:t>
                  </w:r>
                </w:p>
              </w:tc>
              <w:tc>
                <w:tcPr>
                  <w:tcW w:w="2995"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Average Approval Time</w:t>
                  </w:r>
                </w:p>
              </w:tc>
            </w:tr>
            <w:tr w:rsidR="00CA6462" w:rsidRPr="00CF2051" w:rsidTr="008057C7">
              <w:tc>
                <w:tcPr>
                  <w:tcW w:w="728"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Sub-Title</w:t>
                  </w:r>
                </w:p>
              </w:tc>
              <w:tc>
                <w:tcPr>
                  <w:tcW w:w="2995"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by Local Manager</w:t>
                  </w:r>
                </w:p>
              </w:tc>
            </w:tr>
            <w:tr w:rsidR="00CA6462" w:rsidRPr="00CF2051" w:rsidTr="008057C7">
              <w:tc>
                <w:tcPr>
                  <w:tcW w:w="728"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ID</w:t>
                  </w:r>
                </w:p>
              </w:tc>
              <w:tc>
                <w:tcPr>
                  <w:tcW w:w="2995"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Average_Approval_Time_By_LM</w:t>
                  </w:r>
                </w:p>
              </w:tc>
            </w:tr>
          </w:tbl>
          <w:bookmarkEnd w:id="52"/>
          <w:p w:rsidR="002620EB" w:rsidRPr="00CF2051" w:rsidRDefault="002620EB" w:rsidP="002315C3">
            <w:pPr>
              <w:pStyle w:val="p"/>
            </w:pPr>
            <w:r w:rsidRPr="00CF2051">
              <w:t> </w:t>
            </w:r>
          </w:p>
          <w:p w:rsidR="002620EB" w:rsidRPr="00CF2051" w:rsidRDefault="002620EB" w:rsidP="002315C3">
            <w:pPr>
              <w:pStyle w:val="p"/>
            </w:pPr>
            <w:r w:rsidRPr="00CF2051">
              <w:t> </w:t>
            </w:r>
          </w:p>
          <w:p w:rsidR="002620EB" w:rsidRPr="00CF2051" w:rsidRDefault="002620EB" w:rsidP="008057C7">
            <w:pPr>
              <w:pStyle w:val="p"/>
              <w:numPr>
                <w:ilvl w:val="0"/>
                <w:numId w:val="26"/>
              </w:numPr>
              <w:ind w:left="314"/>
            </w:pPr>
            <w:r w:rsidRPr="00CF2051">
              <w:t xml:space="preserve">Click </w:t>
            </w:r>
            <w:r w:rsidRPr="00CF2051">
              <w:drawing>
                <wp:inline distT="0" distB="0" distL="0" distR="0" wp14:anchorId="31770BF8" wp14:editId="3F12EB41">
                  <wp:extent cx="179070" cy="179070"/>
                  <wp:effectExtent l="0" t="0" r="0" b="0"/>
                  <wp:docPr id="128" name="Picture 20733546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3354692"/>
                          <pic:cNvPicPr/>
                        </pic:nvPicPr>
                        <pic:blipFill>
                          <a:blip r:embed="rId60">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53D8055D" wp14:editId="21529814">
                  <wp:extent cx="2877246" cy="2167247"/>
                  <wp:effectExtent l="0" t="0" r="0" b="5080"/>
                  <wp:docPr id="129" name="Picture 1072132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2132391"/>
                          <pic:cNvPicPr/>
                        </pic:nvPicPr>
                        <pic:blipFill>
                          <a:blip r:embed="rId112">
                            <a:extLst>
                              <a:ext uri="{28A0092B-C50C-407E-A947-70E740481C1C}">
                                <a14:useLocalDpi xmlns:a14="http://schemas.microsoft.com/office/drawing/2010/main" val="0"/>
                              </a:ext>
                            </a:extLst>
                          </a:blip>
                          <a:stretch>
                            <a:fillRect/>
                          </a:stretch>
                        </pic:blipFill>
                        <pic:spPr>
                          <a:xfrm>
                            <a:off x="0" y="0"/>
                            <a:ext cx="2888479" cy="2175708"/>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301C41">
            <w:pPr>
              <w:pStyle w:val="p"/>
              <w:numPr>
                <w:ilvl w:val="0"/>
                <w:numId w:val="26"/>
              </w:numPr>
              <w:ind w:left="314"/>
            </w:pPr>
            <w:bookmarkStart w:id="53" w:name="TS_5F07B0083ADA4EE8BB2B2EA09609B1D3"/>
            <w:bookmarkEnd w:id="53"/>
            <w:r w:rsidRPr="00CF2051">
              <w:t xml:space="preserve">Select </w:t>
            </w:r>
            <w:r w:rsidRPr="00301C41">
              <w:rPr>
                <w:b/>
                <w:bCs/>
              </w:rPr>
              <w:t>Average Approval Time for Local Manager</w:t>
            </w:r>
            <w:r w:rsidRPr="00CF2051">
              <w:t xml:space="preserve"> from the </w:t>
            </w:r>
            <w:r w:rsidRPr="00301C41">
              <w:rPr>
                <w:b/>
                <w:bCs/>
              </w:rPr>
              <w:t>Measure</w:t>
            </w:r>
            <w:r w:rsidRPr="00CF2051">
              <w:t xml:space="preserve"> dropdown</w:t>
            </w:r>
            <w:r w:rsidR="0009188C"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74066CCA" wp14:editId="3588712D">
                  <wp:extent cx="3390405" cy="2179122"/>
                  <wp:effectExtent l="0" t="0" r="635" b="5715"/>
                  <wp:docPr id="130" name="Picture 9316199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1619961"/>
                          <pic:cNvPicPr/>
                        </pic:nvPicPr>
                        <pic:blipFill>
                          <a:blip r:embed="rId113">
                            <a:extLst>
                              <a:ext uri="{28A0092B-C50C-407E-A947-70E740481C1C}">
                                <a14:useLocalDpi xmlns:a14="http://schemas.microsoft.com/office/drawing/2010/main" val="0"/>
                              </a:ext>
                            </a:extLst>
                          </a:blip>
                          <a:stretch>
                            <a:fillRect/>
                          </a:stretch>
                        </pic:blipFill>
                        <pic:spPr>
                          <a:xfrm>
                            <a:off x="0" y="0"/>
                            <a:ext cx="3405934" cy="2189103"/>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2315C3">
            <w:pPr>
              <w:pStyle w:val="p"/>
            </w:pPr>
            <w:r w:rsidRPr="00CF2051">
              <w:lastRenderedPageBreak/>
              <w:t>Similarly</w:t>
            </w:r>
            <w:r w:rsidRPr="00CF2051">
              <w:rPr>
                <w:b/>
                <w:bCs/>
              </w:rPr>
              <w:t xml:space="preserve">, </w:t>
            </w:r>
            <w:r w:rsidR="0009188C" w:rsidRPr="00CF2051">
              <w:t>c</w:t>
            </w:r>
            <w:r w:rsidRPr="00CF2051">
              <w:t xml:space="preserve">reate another </w:t>
            </w:r>
            <w:r w:rsidR="002F48A4" w:rsidRPr="00CF2051">
              <w:rPr>
                <w:i/>
                <w:iCs/>
              </w:rPr>
              <w:t>Average Approval Time</w:t>
            </w:r>
            <w:r w:rsidR="002F48A4" w:rsidRPr="00CF2051">
              <w:t xml:space="preserve"> </w:t>
            </w:r>
            <w:r w:rsidRPr="00CF2051">
              <w:t>performance indicator</w:t>
            </w:r>
            <w:r w:rsidR="002F48A4" w:rsidRPr="00CF2051">
              <w:t xml:space="preserve"> for </w:t>
            </w:r>
            <w:r w:rsidR="002F48A4" w:rsidRPr="00CF2051">
              <w:rPr>
                <w:i/>
                <w:iCs/>
              </w:rPr>
              <w:t>Central Manager</w:t>
            </w:r>
            <w:r w:rsidRPr="00CF2051">
              <w:t xml:space="preserve"> with the following details</w:t>
            </w:r>
            <w:r w:rsidR="0009188C" w:rsidRPr="00CF2051">
              <w:t>:</w:t>
            </w:r>
            <w:r w:rsidR="0009188C" w:rsidRPr="00CF2051">
              <w:br/>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153"/>
              <w:gridCol w:w="1941"/>
            </w:tblGrid>
            <w:tr w:rsidR="002620EB" w:rsidRPr="00CF2051" w:rsidTr="005A6EB9">
              <w:trPr>
                <w:tblHeader/>
              </w:trPr>
              <w:tc>
                <w:tcPr>
                  <w:tcW w:w="1153"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bookmarkStart w:id="54" w:name="class_BorderTable_22"/>
                  <w:r w:rsidRPr="00CF2051">
                    <w:t>Title</w:t>
                  </w:r>
                </w:p>
              </w:tc>
              <w:tc>
                <w:tcPr>
                  <w:tcW w:w="1941"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Average Approval Time</w:t>
                  </w:r>
                </w:p>
              </w:tc>
            </w:tr>
            <w:tr w:rsidR="002620EB" w:rsidRPr="00CF2051" w:rsidTr="005A6EB9">
              <w:tc>
                <w:tcPr>
                  <w:tcW w:w="1153"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Sub-Title</w:t>
                  </w:r>
                </w:p>
              </w:tc>
              <w:tc>
                <w:tcPr>
                  <w:tcW w:w="1941"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by Central Manager</w:t>
                  </w:r>
                </w:p>
              </w:tc>
            </w:tr>
            <w:tr w:rsidR="002620EB" w:rsidRPr="00CF2051" w:rsidTr="005A6EB9">
              <w:tc>
                <w:tcPr>
                  <w:tcW w:w="1153"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ID</w:t>
                  </w:r>
                </w:p>
              </w:tc>
              <w:tc>
                <w:tcPr>
                  <w:tcW w:w="1941"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Average_Approval_Time_CM</w:t>
                  </w:r>
                </w:p>
              </w:tc>
            </w:tr>
          </w:tbl>
          <w:bookmarkEnd w:id="54"/>
          <w:p w:rsidR="002620EB" w:rsidRPr="00CF2051" w:rsidRDefault="002620EB" w:rsidP="002315C3">
            <w:pPr>
              <w:pStyle w:val="p"/>
            </w:pPr>
            <w:r w:rsidRPr="00CF2051">
              <w:t> </w:t>
            </w:r>
          </w:p>
          <w:p w:rsidR="002620EB" w:rsidRPr="00CF2051" w:rsidRDefault="002620EB" w:rsidP="002315C3">
            <w:pPr>
              <w:pStyle w:val="p"/>
            </w:pPr>
            <w:r w:rsidRPr="00CF2051">
              <w:t> </w:t>
            </w:r>
          </w:p>
          <w:p w:rsidR="002620EB" w:rsidRPr="00CF2051" w:rsidRDefault="002620EB" w:rsidP="005A6EB9">
            <w:pPr>
              <w:pStyle w:val="p"/>
              <w:numPr>
                <w:ilvl w:val="0"/>
                <w:numId w:val="26"/>
              </w:numPr>
              <w:ind w:left="314"/>
            </w:pPr>
            <w:r w:rsidRPr="00CF2051">
              <w:t xml:space="preserve">Click </w:t>
            </w:r>
            <w:r w:rsidR="009175D8" w:rsidRPr="00CF2051">
              <w:drawing>
                <wp:inline distT="0" distB="0" distL="0" distR="0" wp14:anchorId="106E2031" wp14:editId="6BD5AC2C">
                  <wp:extent cx="237507" cy="178913"/>
                  <wp:effectExtent l="0" t="0" r="3810" b="0"/>
                  <wp:docPr id="148" name="Picture 4914138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1413877"/>
                          <pic:cNvPicPr/>
                        </pic:nvPicPr>
                        <pic:blipFill>
                          <a:blip r:embed="rId114">
                            <a:extLst>
                              <a:ext uri="{28A0092B-C50C-407E-A947-70E740481C1C}">
                                <a14:useLocalDpi xmlns:a14="http://schemas.microsoft.com/office/drawing/2010/main" val="0"/>
                              </a:ext>
                            </a:extLst>
                          </a:blip>
                          <a:stretch>
                            <a:fillRect/>
                          </a:stretch>
                        </pic:blipFill>
                        <pic:spPr>
                          <a:xfrm>
                            <a:off x="0" y="0"/>
                            <a:ext cx="252625" cy="190301"/>
                          </a:xfrm>
                          <a:prstGeom prst="rect">
                            <a:avLst/>
                          </a:prstGeom>
                        </pic:spPr>
                      </pic:pic>
                    </a:graphicData>
                  </a:graphic>
                </wp:inline>
              </w:drawing>
            </w:r>
            <w:r w:rsidR="009175D8"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26C0E47D" wp14:editId="510A61D5">
                  <wp:extent cx="3521033" cy="2743200"/>
                  <wp:effectExtent l="0" t="0" r="0" b="5715"/>
                  <wp:docPr id="131" name="Picture 169946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9946180"/>
                          <pic:cNvPicPr/>
                        </pic:nvPicPr>
                        <pic:blipFill>
                          <a:blip r:embed="rId115">
                            <a:extLst>
                              <a:ext uri="{28A0092B-C50C-407E-A947-70E740481C1C}">
                                <a14:useLocalDpi xmlns:a14="http://schemas.microsoft.com/office/drawing/2010/main" val="0"/>
                              </a:ext>
                            </a:extLst>
                          </a:blip>
                          <a:stretch>
                            <a:fillRect/>
                          </a:stretch>
                        </pic:blipFill>
                        <pic:spPr>
                          <a:xfrm>
                            <a:off x="0" y="0"/>
                            <a:ext cx="3521033" cy="274320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5A6EB9">
            <w:pPr>
              <w:pStyle w:val="p"/>
              <w:numPr>
                <w:ilvl w:val="0"/>
                <w:numId w:val="26"/>
              </w:numPr>
              <w:ind w:left="314"/>
            </w:pPr>
            <w:bookmarkStart w:id="55" w:name="TS_36D5A25C82D44677A302205D847F7DC2"/>
            <w:bookmarkEnd w:id="55"/>
            <w:r w:rsidRPr="00CF2051">
              <w:t xml:space="preserve">Select </w:t>
            </w:r>
            <w:r w:rsidRPr="005A6EB9">
              <w:rPr>
                <w:b/>
                <w:bCs/>
              </w:rPr>
              <w:t>Average Approval Time for Central Manager</w:t>
            </w:r>
            <w:r w:rsidRPr="00CF2051">
              <w:t xml:space="preserve"> from the </w:t>
            </w:r>
            <w:r w:rsidRPr="005A6EB9">
              <w:rPr>
                <w:b/>
                <w:bCs/>
              </w:rPr>
              <w:t>Measure</w:t>
            </w:r>
            <w:r w:rsidRPr="00CF2051">
              <w:t xml:space="preserve"> dropdown</w:t>
            </w:r>
            <w:r w:rsidR="002F48A4"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4671A5DC" wp14:editId="10F4CA7B">
                  <wp:extent cx="3817917" cy="2103120"/>
                  <wp:effectExtent l="0" t="0" r="5080" b="5080"/>
                  <wp:docPr id="132" name="Picture 974247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4247220"/>
                          <pic:cNvPicPr/>
                        </pic:nvPicPr>
                        <pic:blipFill>
                          <a:blip r:embed="rId116">
                            <a:extLst>
                              <a:ext uri="{28A0092B-C50C-407E-A947-70E740481C1C}">
                                <a14:useLocalDpi xmlns:a14="http://schemas.microsoft.com/office/drawing/2010/main" val="0"/>
                              </a:ext>
                            </a:extLst>
                          </a:blip>
                          <a:stretch>
                            <a:fillRect/>
                          </a:stretch>
                        </pic:blipFill>
                        <pic:spPr>
                          <a:xfrm>
                            <a:off x="0" y="0"/>
                            <a:ext cx="3819041" cy="2103739"/>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3737F9" w:rsidRPr="00CF2051" w:rsidRDefault="003737F9" w:rsidP="002315C3">
            <w:pPr>
              <w:pStyle w:val="p"/>
            </w:pPr>
            <w:r w:rsidRPr="00CF2051">
              <w:lastRenderedPageBreak/>
              <w:t>Now create 6</w:t>
            </w:r>
            <w:r w:rsidRPr="00CF2051">
              <w:rPr>
                <w:vertAlign w:val="superscript"/>
              </w:rPr>
              <w:t>th</w:t>
            </w:r>
            <w:r w:rsidRPr="00CF2051">
              <w:t xml:space="preserve"> custom process performance indicator to track the </w:t>
            </w:r>
            <w:r w:rsidRPr="00CF2051">
              <w:rPr>
                <w:i/>
                <w:iCs/>
              </w:rPr>
              <w:t>total amount of the capital expenditure requests</w:t>
            </w:r>
            <w:r w:rsidRPr="00CF2051">
              <w:t xml:space="preserve"> have been raised over past months</w:t>
            </w:r>
            <w:r w:rsidR="00C30533" w:rsidRPr="00CF2051">
              <w:t xml:space="preserve"> shown as </w:t>
            </w:r>
            <w:r w:rsidR="00C30533" w:rsidRPr="00CF2051">
              <w:rPr>
                <w:i/>
                <w:iCs/>
              </w:rPr>
              <w:t>Line Chart</w:t>
            </w:r>
            <w:r w:rsidR="00C30533" w:rsidRPr="00CF2051">
              <w:t xml:space="preserve">. </w:t>
            </w:r>
          </w:p>
          <w:p w:rsidR="003737F9" w:rsidRPr="00CF2051" w:rsidRDefault="003737F9" w:rsidP="002315C3">
            <w:pPr>
              <w:pStyle w:val="p"/>
            </w:pPr>
          </w:p>
          <w:p w:rsidR="002620EB" w:rsidRPr="00CF2051" w:rsidRDefault="003737F9" w:rsidP="002315C3">
            <w:pPr>
              <w:pStyle w:val="p"/>
            </w:pPr>
            <w:r w:rsidRPr="00CF2051">
              <w:t xml:space="preserve">Enter the following details: </w:t>
            </w:r>
          </w:p>
          <w:p w:rsidR="00B82515" w:rsidRPr="00CF2051" w:rsidRDefault="00B82515" w:rsidP="002315C3">
            <w:pPr>
              <w:pStyle w:val="p"/>
            </w:pP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547"/>
              <w:gridCol w:w="1547"/>
            </w:tblGrid>
            <w:tr w:rsidR="002620EB" w:rsidRPr="00CF2051" w:rsidTr="00CA6462">
              <w:trPr>
                <w:tblHeader/>
              </w:trPr>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bookmarkStart w:id="56" w:name="class_BorderTable_23"/>
                  <w:r w:rsidRPr="00CF2051">
                    <w:t>Title</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Capital Expenditure</w:t>
                  </w:r>
                </w:p>
              </w:tc>
            </w:tr>
            <w:tr w:rsidR="002620EB" w:rsidRPr="00CF2051" w:rsidTr="00CA6462">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Sub-Title</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per Month</w:t>
                  </w:r>
                </w:p>
              </w:tc>
            </w:tr>
            <w:tr w:rsidR="002620EB" w:rsidRPr="00CF2051" w:rsidTr="00CA6462">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ID</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Capital_Expenditure</w:t>
                  </w:r>
                </w:p>
              </w:tc>
            </w:tr>
          </w:tbl>
          <w:bookmarkEnd w:id="56"/>
          <w:p w:rsidR="002620EB" w:rsidRPr="00CF2051" w:rsidRDefault="002620EB" w:rsidP="002315C3">
            <w:pPr>
              <w:pStyle w:val="p"/>
            </w:pPr>
            <w:r w:rsidRPr="00CF2051">
              <w:t> </w:t>
            </w:r>
          </w:p>
          <w:p w:rsidR="002620EB" w:rsidRPr="00CF2051" w:rsidRDefault="002620EB" w:rsidP="002315C3">
            <w:pPr>
              <w:pStyle w:val="p"/>
            </w:pPr>
            <w:r w:rsidRPr="00CF2051">
              <w:t> </w:t>
            </w:r>
          </w:p>
          <w:p w:rsidR="002620EB" w:rsidRPr="00CF2051" w:rsidRDefault="002620EB" w:rsidP="0016123B">
            <w:pPr>
              <w:pStyle w:val="p"/>
              <w:numPr>
                <w:ilvl w:val="0"/>
                <w:numId w:val="26"/>
              </w:numPr>
              <w:ind w:left="314"/>
            </w:pPr>
            <w:r w:rsidRPr="00CF2051">
              <w:t xml:space="preserve">Click </w:t>
            </w:r>
            <w:r w:rsidRPr="00CF2051">
              <w:drawing>
                <wp:inline distT="0" distB="0" distL="0" distR="0" wp14:anchorId="463F088F" wp14:editId="7B382CF0">
                  <wp:extent cx="298565" cy="149629"/>
                  <wp:effectExtent l="0" t="0" r="0" b="3175"/>
                  <wp:docPr id="133" name="Picture 4914138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1413877"/>
                          <pic:cNvPicPr/>
                        </pic:nvPicPr>
                        <pic:blipFill>
                          <a:blip r:embed="rId114">
                            <a:extLst>
                              <a:ext uri="{28A0092B-C50C-407E-A947-70E740481C1C}">
                                <a14:useLocalDpi xmlns:a14="http://schemas.microsoft.com/office/drawing/2010/main" val="0"/>
                              </a:ext>
                            </a:extLst>
                          </a:blip>
                          <a:stretch>
                            <a:fillRect/>
                          </a:stretch>
                        </pic:blipFill>
                        <pic:spPr>
                          <a:xfrm>
                            <a:off x="0" y="0"/>
                            <a:ext cx="310093" cy="155407"/>
                          </a:xfrm>
                          <a:prstGeom prst="rect">
                            <a:avLst/>
                          </a:prstGeom>
                        </pic:spPr>
                      </pic:pic>
                    </a:graphicData>
                  </a:graphic>
                </wp:inline>
              </w:drawing>
            </w:r>
            <w:r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3520EEF8" wp14:editId="4B7C7CA1">
                  <wp:extent cx="3040083" cy="2297875"/>
                  <wp:effectExtent l="0" t="0" r="0" b="1270"/>
                  <wp:docPr id="134" name="Picture 591015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1015100"/>
                          <pic:cNvPicPr/>
                        </pic:nvPicPr>
                        <pic:blipFill>
                          <a:blip r:embed="rId117">
                            <a:extLst>
                              <a:ext uri="{28A0092B-C50C-407E-A947-70E740481C1C}">
                                <a14:useLocalDpi xmlns:a14="http://schemas.microsoft.com/office/drawing/2010/main" val="0"/>
                              </a:ext>
                            </a:extLst>
                          </a:blip>
                          <a:stretch>
                            <a:fillRect/>
                          </a:stretch>
                        </pic:blipFill>
                        <pic:spPr>
                          <a:xfrm>
                            <a:off x="0" y="0"/>
                            <a:ext cx="3044655" cy="2301331"/>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16123B">
            <w:pPr>
              <w:pStyle w:val="p"/>
              <w:numPr>
                <w:ilvl w:val="0"/>
                <w:numId w:val="26"/>
              </w:numPr>
              <w:ind w:left="314"/>
            </w:pPr>
            <w:bookmarkStart w:id="57" w:name="TS_9F28533BB1B3472DB01C7E059554B89D"/>
            <w:bookmarkEnd w:id="57"/>
            <w:r w:rsidRPr="00CF2051">
              <w:t xml:space="preserve">Select </w:t>
            </w:r>
            <w:r w:rsidRPr="00CF2051">
              <w:rPr>
                <w:b/>
                <w:bCs/>
              </w:rPr>
              <w:t>Line Chart</w:t>
            </w:r>
            <w:r w:rsidRPr="00CF2051">
              <w:t xml:space="preserve"> from the </w:t>
            </w:r>
            <w:r w:rsidRPr="00CF2051">
              <w:rPr>
                <w:b/>
                <w:bCs/>
              </w:rPr>
              <w:t>Representation</w:t>
            </w:r>
            <w:r w:rsidRPr="00CF2051">
              <w:t> dropdown</w:t>
            </w:r>
            <w:r w:rsidR="00C30533"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375BC3C5" wp14:editId="56721E81">
                  <wp:extent cx="3756660" cy="1649730"/>
                  <wp:effectExtent l="0" t="0" r="0" b="0"/>
                  <wp:docPr id="135" name="Picture 36798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79898"/>
                          <pic:cNvPicPr/>
                        </pic:nvPicPr>
                        <pic:blipFill>
                          <a:blip r:embed="rId118">
                            <a:extLst>
                              <a:ext uri="{28A0092B-C50C-407E-A947-70E740481C1C}">
                                <a14:useLocalDpi xmlns:a14="http://schemas.microsoft.com/office/drawing/2010/main" val="0"/>
                              </a:ext>
                            </a:extLst>
                          </a:blip>
                          <a:stretch>
                            <a:fillRect/>
                          </a:stretch>
                        </pic:blipFill>
                        <pic:spPr>
                          <a:xfrm>
                            <a:off x="0" y="0"/>
                            <a:ext cx="3756660" cy="164973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16123B">
            <w:pPr>
              <w:pStyle w:val="p"/>
              <w:numPr>
                <w:ilvl w:val="0"/>
                <w:numId w:val="26"/>
              </w:numPr>
              <w:ind w:left="314"/>
            </w:pPr>
            <w:bookmarkStart w:id="58" w:name="TS_8FC379C6F3FD48E297EE2843EAECAB98"/>
            <w:bookmarkEnd w:id="58"/>
            <w:r w:rsidRPr="00CF2051">
              <w:t xml:space="preserve">Select the </w:t>
            </w:r>
            <w:r w:rsidRPr="00CF2051">
              <w:rPr>
                <w:b/>
                <w:bCs/>
              </w:rPr>
              <w:t>Measure</w:t>
            </w:r>
            <w:r w:rsidRPr="00CF2051">
              <w:t xml:space="preserve"> as </w:t>
            </w:r>
            <w:r w:rsidRPr="00CF2051">
              <w:rPr>
                <w:b/>
              </w:rPr>
              <w:t>CAPEX</w:t>
            </w:r>
            <w:r w:rsidRPr="00CF2051">
              <w:t xml:space="preserve"> and </w:t>
            </w:r>
            <w:r w:rsidRPr="00CF2051">
              <w:rPr>
                <w:b/>
                <w:bCs/>
              </w:rPr>
              <w:t>Dimension</w:t>
            </w:r>
            <w:r w:rsidRPr="00CF2051">
              <w:t xml:space="preserve"> as </w:t>
            </w:r>
            <w:r w:rsidRPr="00CF2051">
              <w:rPr>
                <w:b/>
                <w:bCs/>
              </w:rPr>
              <w:t>Month</w:t>
            </w:r>
            <w:r w:rsidRPr="00CF2051">
              <w:t xml:space="preserve"> from the </w:t>
            </w:r>
            <w:r w:rsidR="00F51BF7" w:rsidRPr="00CF2051">
              <w:t xml:space="preserve">respective </w:t>
            </w:r>
            <w:r w:rsidRPr="00CF2051">
              <w:t>dropdowns</w:t>
            </w:r>
            <w:r w:rsidR="00F51BF7"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47EE5A1C" wp14:editId="1E03C462">
                  <wp:extent cx="3752850" cy="2103120"/>
                  <wp:effectExtent l="0" t="0" r="0" b="0"/>
                  <wp:docPr id="136" name="Picture 1867669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7669161"/>
                          <pic:cNvPicPr/>
                        </pic:nvPicPr>
                        <pic:blipFill>
                          <a:blip r:embed="rId119">
                            <a:extLst>
                              <a:ext uri="{28A0092B-C50C-407E-A947-70E740481C1C}">
                                <a14:useLocalDpi xmlns:a14="http://schemas.microsoft.com/office/drawing/2010/main" val="0"/>
                              </a:ext>
                            </a:extLst>
                          </a:blip>
                          <a:stretch>
                            <a:fillRect/>
                          </a:stretch>
                        </pic:blipFill>
                        <pic:spPr>
                          <a:xfrm>
                            <a:off x="0" y="0"/>
                            <a:ext cx="3752850" cy="210312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72817" w:rsidRPr="00CF2051" w:rsidRDefault="00272817" w:rsidP="002315C3">
            <w:pPr>
              <w:pStyle w:val="p"/>
            </w:pPr>
            <w:r w:rsidRPr="00CF2051">
              <w:lastRenderedPageBreak/>
              <w:t>Now create 7</w:t>
            </w:r>
            <w:r w:rsidRPr="00CF2051">
              <w:rPr>
                <w:vertAlign w:val="superscript"/>
              </w:rPr>
              <w:t>th</w:t>
            </w:r>
            <w:r w:rsidRPr="00CF2051">
              <w:t xml:space="preserve"> custom process performance indicator to track the </w:t>
            </w:r>
            <w:r w:rsidRPr="00CF2051">
              <w:rPr>
                <w:i/>
                <w:iCs/>
              </w:rPr>
              <w:t xml:space="preserve">return of investment </w:t>
            </w:r>
            <w:r w:rsidRPr="00CF2051">
              <w:t xml:space="preserve">over past months shown as </w:t>
            </w:r>
            <w:r w:rsidRPr="00CF2051">
              <w:rPr>
                <w:i/>
                <w:iCs/>
              </w:rPr>
              <w:t>List Chart</w:t>
            </w:r>
            <w:r w:rsidRPr="00CF2051">
              <w:t xml:space="preserve">. </w:t>
            </w:r>
          </w:p>
          <w:p w:rsidR="00272817" w:rsidRPr="00CF2051" w:rsidRDefault="00272817" w:rsidP="002315C3">
            <w:pPr>
              <w:pStyle w:val="p"/>
            </w:pPr>
          </w:p>
          <w:p w:rsidR="00272817" w:rsidRPr="00CF2051" w:rsidRDefault="00272817" w:rsidP="002315C3">
            <w:pPr>
              <w:pStyle w:val="p"/>
            </w:pPr>
            <w:r w:rsidRPr="00CF2051">
              <w:t xml:space="preserve">Enter the following details: </w:t>
            </w:r>
          </w:p>
          <w:p w:rsidR="002620EB" w:rsidRPr="00CF2051" w:rsidRDefault="002620EB" w:rsidP="002315C3">
            <w:pPr>
              <w:pStyle w:val="p"/>
            </w:pP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547"/>
              <w:gridCol w:w="1547"/>
            </w:tblGrid>
            <w:tr w:rsidR="002620EB" w:rsidRPr="00CF2051" w:rsidTr="00CA6462">
              <w:trPr>
                <w:tblHeader/>
              </w:trPr>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bookmarkStart w:id="59" w:name="class_BorderTable_24"/>
                  <w:r w:rsidRPr="00CF2051">
                    <w:t>Title</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ROI</w:t>
                  </w:r>
                </w:p>
              </w:tc>
            </w:tr>
            <w:tr w:rsidR="002620EB" w:rsidRPr="00CF2051" w:rsidTr="00CA6462">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Sub-Title</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per Month</w:t>
                  </w:r>
                </w:p>
              </w:tc>
            </w:tr>
            <w:tr w:rsidR="002620EB" w:rsidRPr="00CF2051" w:rsidTr="00CA6462">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ID</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rsidR="002620EB" w:rsidRPr="00CF2051" w:rsidRDefault="002620EB" w:rsidP="002315C3">
                  <w:pPr>
                    <w:pStyle w:val="p"/>
                  </w:pPr>
                  <w:r w:rsidRPr="00CF2051">
                    <w:t>ROI</w:t>
                  </w:r>
                </w:p>
              </w:tc>
            </w:tr>
          </w:tbl>
          <w:bookmarkEnd w:id="59"/>
          <w:p w:rsidR="002620EB" w:rsidRPr="00CF2051" w:rsidRDefault="002620EB" w:rsidP="002315C3">
            <w:pPr>
              <w:pStyle w:val="p"/>
            </w:pPr>
            <w:r w:rsidRPr="00CF2051">
              <w:t> </w:t>
            </w:r>
          </w:p>
          <w:p w:rsidR="002620EB" w:rsidRPr="00CF2051" w:rsidRDefault="002620EB" w:rsidP="002315C3">
            <w:pPr>
              <w:pStyle w:val="p"/>
            </w:pPr>
            <w:r w:rsidRPr="00CF2051">
              <w:t> </w:t>
            </w:r>
          </w:p>
          <w:p w:rsidR="002620EB" w:rsidRPr="00CF2051" w:rsidRDefault="002620EB" w:rsidP="0016123B">
            <w:pPr>
              <w:pStyle w:val="p"/>
              <w:numPr>
                <w:ilvl w:val="0"/>
                <w:numId w:val="26"/>
              </w:numPr>
              <w:ind w:left="314"/>
            </w:pPr>
            <w:r w:rsidRPr="00CF2051">
              <w:t xml:space="preserve">Click </w:t>
            </w:r>
            <w:r w:rsidRPr="00CF2051">
              <w:drawing>
                <wp:inline distT="0" distB="0" distL="0" distR="0" wp14:anchorId="59479215" wp14:editId="29BC0C9E">
                  <wp:extent cx="369570" cy="274320"/>
                  <wp:effectExtent l="0" t="0" r="0" b="0"/>
                  <wp:docPr id="137" name="Picture 13357848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5784821"/>
                          <pic:cNvPicPr/>
                        </pic:nvPicPr>
                        <pic:blipFill>
                          <a:blip r:embed="rId120">
                            <a:extLst>
                              <a:ext uri="{28A0092B-C50C-407E-A947-70E740481C1C}">
                                <a14:useLocalDpi xmlns:a14="http://schemas.microsoft.com/office/drawing/2010/main" val="0"/>
                              </a:ext>
                            </a:extLst>
                          </a:blip>
                          <a:stretch>
                            <a:fillRect/>
                          </a:stretch>
                        </pic:blipFill>
                        <pic:spPr>
                          <a:xfrm>
                            <a:off x="0" y="0"/>
                            <a:ext cx="369570" cy="274320"/>
                          </a:xfrm>
                          <a:prstGeom prst="rect">
                            <a:avLst/>
                          </a:prstGeom>
                        </pic:spPr>
                      </pic:pic>
                    </a:graphicData>
                  </a:graphic>
                </wp:inline>
              </w:drawing>
            </w:r>
            <w:r w:rsidRPr="00CF2051">
              <w:t>.</w:t>
            </w:r>
          </w:p>
          <w:p w:rsidR="002620EB" w:rsidRPr="00CF2051" w:rsidRDefault="002620EB" w:rsidP="002315C3">
            <w:pPr>
              <w:pStyle w:val="p"/>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2E3CCCD6" wp14:editId="6D8AF37F">
                  <wp:extent cx="3756660" cy="2743200"/>
                  <wp:effectExtent l="0" t="0" r="0" b="0"/>
                  <wp:docPr id="138" name="Picture 1949407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9407747"/>
                          <pic:cNvPicPr/>
                        </pic:nvPicPr>
                        <pic:blipFill>
                          <a:blip r:embed="rId121">
                            <a:extLst>
                              <a:ext uri="{28A0092B-C50C-407E-A947-70E740481C1C}">
                                <a14:useLocalDpi xmlns:a14="http://schemas.microsoft.com/office/drawing/2010/main" val="0"/>
                              </a:ext>
                            </a:extLst>
                          </a:blip>
                          <a:stretch>
                            <a:fillRect/>
                          </a:stretch>
                        </pic:blipFill>
                        <pic:spPr>
                          <a:xfrm>
                            <a:off x="0" y="0"/>
                            <a:ext cx="3756660" cy="274320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16123B">
            <w:pPr>
              <w:pStyle w:val="p"/>
              <w:numPr>
                <w:ilvl w:val="0"/>
                <w:numId w:val="26"/>
              </w:numPr>
              <w:tabs>
                <w:tab w:val="left" w:pos="455"/>
              </w:tabs>
              <w:ind w:left="314"/>
            </w:pPr>
            <w:bookmarkStart w:id="60" w:name="TS_64D6779B444E4D5E98B207287AF3C81C"/>
            <w:bookmarkEnd w:id="60"/>
            <w:r w:rsidRPr="00CF2051">
              <w:t xml:space="preserve">Select </w:t>
            </w:r>
            <w:r w:rsidRPr="00CF2051">
              <w:rPr>
                <w:b/>
                <w:bCs/>
              </w:rPr>
              <w:t>ROI</w:t>
            </w:r>
            <w:r w:rsidRPr="00CF2051">
              <w:t xml:space="preserve"> as the </w:t>
            </w:r>
            <w:r w:rsidRPr="00CF2051">
              <w:rPr>
                <w:b/>
                <w:bCs/>
              </w:rPr>
              <w:t>Measure</w:t>
            </w:r>
            <w:r w:rsidRPr="00CF2051">
              <w:t xml:space="preserve"> and </w:t>
            </w:r>
            <w:r w:rsidRPr="00CF2051">
              <w:rPr>
                <w:b/>
              </w:rPr>
              <w:t>Month</w:t>
            </w:r>
            <w:r w:rsidRPr="00CF2051">
              <w:t xml:space="preserve"> as the </w:t>
            </w:r>
            <w:r w:rsidRPr="00CF2051">
              <w:rPr>
                <w:b/>
                <w:bCs/>
              </w:rPr>
              <w:t>Dimension</w:t>
            </w:r>
            <w:r w:rsidRPr="00CF2051">
              <w:t xml:space="preserve"> from the </w:t>
            </w:r>
            <w:r w:rsidR="00272817" w:rsidRPr="00CF2051">
              <w:t xml:space="preserve">respective </w:t>
            </w:r>
            <w:r w:rsidRPr="00CF2051">
              <w:t>dropdowns</w:t>
            </w:r>
            <w:r w:rsidR="00272817" w:rsidRPr="00CF2051">
              <w:t>.</w:t>
            </w:r>
          </w:p>
          <w:p w:rsidR="002620EB" w:rsidRPr="00CF2051" w:rsidRDefault="002620EB" w:rsidP="0016123B">
            <w:pPr>
              <w:pStyle w:val="p"/>
              <w:tabs>
                <w:tab w:val="left" w:pos="455"/>
              </w:tabs>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73ADCADD" wp14:editId="6D4C73E6">
                  <wp:extent cx="3752850" cy="2103120"/>
                  <wp:effectExtent l="0" t="0" r="0" b="0"/>
                  <wp:docPr id="139" name="Picture 1140802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0802267"/>
                          <pic:cNvPicPr/>
                        </pic:nvPicPr>
                        <pic:blipFill>
                          <a:blip r:embed="rId122">
                            <a:extLst>
                              <a:ext uri="{28A0092B-C50C-407E-A947-70E740481C1C}">
                                <a14:useLocalDpi xmlns:a14="http://schemas.microsoft.com/office/drawing/2010/main" val="0"/>
                              </a:ext>
                            </a:extLst>
                          </a:blip>
                          <a:stretch>
                            <a:fillRect/>
                          </a:stretch>
                        </pic:blipFill>
                        <pic:spPr>
                          <a:xfrm>
                            <a:off x="0" y="0"/>
                            <a:ext cx="3752850" cy="210312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16123B">
            <w:pPr>
              <w:pStyle w:val="p"/>
              <w:numPr>
                <w:ilvl w:val="0"/>
                <w:numId w:val="26"/>
              </w:numPr>
              <w:tabs>
                <w:tab w:val="left" w:pos="455"/>
              </w:tabs>
              <w:ind w:left="314"/>
            </w:pPr>
            <w:bookmarkStart w:id="61" w:name="TS_1EE6172E9AA140578D690BD77A8CF9D2"/>
            <w:bookmarkEnd w:id="61"/>
            <w:r w:rsidRPr="00CF2051">
              <w:t xml:space="preserve">Click  </w:t>
            </w:r>
            <w:r w:rsidRPr="00CF2051">
              <w:rPr>
                <w:b/>
                <w:bCs/>
              </w:rPr>
              <w:t>Save</w:t>
            </w:r>
            <w:r w:rsidRPr="00CF2051">
              <w:t>.</w:t>
            </w:r>
          </w:p>
          <w:p w:rsidR="002620EB" w:rsidRPr="00CF2051" w:rsidRDefault="002620EB" w:rsidP="0016123B">
            <w:pPr>
              <w:pStyle w:val="p"/>
              <w:tabs>
                <w:tab w:val="left" w:pos="455"/>
              </w:tabs>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0C10AC91" wp14:editId="76B8EE58">
                  <wp:extent cx="3752850" cy="1828800"/>
                  <wp:effectExtent l="0" t="0" r="0" b="0"/>
                  <wp:docPr id="140" name="Picture 1476769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6769296"/>
                          <pic:cNvPicPr/>
                        </pic:nvPicPr>
                        <pic:blipFill>
                          <a:blip r:embed="rId123">
                            <a:extLst>
                              <a:ext uri="{28A0092B-C50C-407E-A947-70E740481C1C}">
                                <a14:useLocalDpi xmlns:a14="http://schemas.microsoft.com/office/drawing/2010/main" val="0"/>
                              </a:ext>
                            </a:extLst>
                          </a:blip>
                          <a:stretch>
                            <a:fillRect/>
                          </a:stretch>
                        </pic:blipFill>
                        <pic:spPr>
                          <a:xfrm>
                            <a:off x="0" y="0"/>
                            <a:ext cx="3752850" cy="182880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D74BD2" w:rsidRPr="00CF2051" w:rsidRDefault="00D74BD2" w:rsidP="0016123B">
            <w:pPr>
              <w:pStyle w:val="p"/>
              <w:tabs>
                <w:tab w:val="left" w:pos="455"/>
              </w:tabs>
              <w:ind w:left="314"/>
            </w:pPr>
            <w:bookmarkStart w:id="62" w:name="TS_71BAA1F9456B40AB82C01DD95E9058D3"/>
            <w:bookmarkEnd w:id="62"/>
          </w:p>
          <w:p w:rsidR="00D74BD2" w:rsidRPr="00CF2051" w:rsidRDefault="00D74BD2" w:rsidP="006460CF">
            <w:pPr>
              <w:pStyle w:val="p"/>
              <w:tabs>
                <w:tab w:val="left" w:pos="455"/>
              </w:tabs>
            </w:pPr>
            <w:r w:rsidRPr="00CF2051">
              <w:t xml:space="preserve">Now we have completed configuring all the performance indicators. </w:t>
            </w:r>
          </w:p>
          <w:p w:rsidR="00D74BD2" w:rsidRPr="00CF2051" w:rsidRDefault="00D74BD2" w:rsidP="0016123B">
            <w:pPr>
              <w:pStyle w:val="p"/>
              <w:tabs>
                <w:tab w:val="left" w:pos="455"/>
              </w:tabs>
              <w:ind w:left="314"/>
            </w:pPr>
          </w:p>
          <w:p w:rsidR="002620EB" w:rsidRPr="00CF2051" w:rsidRDefault="002620EB" w:rsidP="0016123B">
            <w:pPr>
              <w:pStyle w:val="p"/>
              <w:numPr>
                <w:ilvl w:val="0"/>
                <w:numId w:val="26"/>
              </w:numPr>
              <w:tabs>
                <w:tab w:val="left" w:pos="455"/>
              </w:tabs>
              <w:ind w:left="314"/>
            </w:pPr>
            <w:r w:rsidRPr="00CF2051">
              <w:t xml:space="preserve">Click </w:t>
            </w:r>
            <w:r w:rsidRPr="00CF2051">
              <w:rPr>
                <w:b/>
                <w:bCs/>
              </w:rPr>
              <w:t>Activate</w:t>
            </w:r>
            <w:r w:rsidRPr="00CF2051">
              <w:t xml:space="preserve"> to activate the </w:t>
            </w:r>
            <w:r w:rsidR="00D74BD2" w:rsidRPr="00CF2051">
              <w:t>visibility</w:t>
            </w:r>
            <w:r w:rsidRPr="00CF2051">
              <w:t xml:space="preserve"> </w:t>
            </w:r>
            <w:r w:rsidR="00D74BD2" w:rsidRPr="00CF2051">
              <w:t>s</w:t>
            </w:r>
            <w:r w:rsidRPr="00CF2051">
              <w:t>cenario</w:t>
            </w:r>
            <w:r w:rsidR="00A55E2D" w:rsidRPr="00CF2051">
              <w:t>.</w:t>
            </w:r>
          </w:p>
          <w:p w:rsidR="002620EB" w:rsidRPr="00CF2051" w:rsidRDefault="002620EB" w:rsidP="0016123B">
            <w:pPr>
              <w:pStyle w:val="p"/>
              <w:tabs>
                <w:tab w:val="left" w:pos="455"/>
              </w:tabs>
              <w:ind w:left="314"/>
            </w:pPr>
          </w:p>
          <w:p w:rsidR="006D3B23" w:rsidRPr="00CF2051" w:rsidRDefault="006D3B23" w:rsidP="006460CF">
            <w:pPr>
              <w:pStyle w:val="p"/>
              <w:tabs>
                <w:tab w:val="left" w:pos="455"/>
              </w:tabs>
            </w:pPr>
            <w:r w:rsidRPr="00CF2051">
              <w:t>Once you activate the visibility scenario, it becomes live and you can start tracking the process from Process Workspace.</w:t>
            </w: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29D7503B" wp14:editId="442DADB7">
                  <wp:extent cx="3752850" cy="1828800"/>
                  <wp:effectExtent l="0" t="0" r="0" b="0"/>
                  <wp:docPr id="141" name="Picture 718818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8818848"/>
                          <pic:cNvPicPr/>
                        </pic:nvPicPr>
                        <pic:blipFill>
                          <a:blip r:embed="rId124">
                            <a:extLst>
                              <a:ext uri="{28A0092B-C50C-407E-A947-70E740481C1C}">
                                <a14:useLocalDpi xmlns:a14="http://schemas.microsoft.com/office/drawing/2010/main" val="0"/>
                              </a:ext>
                            </a:extLst>
                          </a:blip>
                          <a:stretch>
                            <a:fillRect/>
                          </a:stretch>
                        </pic:blipFill>
                        <pic:spPr>
                          <a:xfrm>
                            <a:off x="0" y="0"/>
                            <a:ext cx="3752850" cy="182880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800FAB" w:rsidRPr="00CF2051" w:rsidRDefault="00800FAB" w:rsidP="0016123B">
            <w:pPr>
              <w:pStyle w:val="p"/>
              <w:numPr>
                <w:ilvl w:val="0"/>
                <w:numId w:val="26"/>
              </w:numPr>
              <w:tabs>
                <w:tab w:val="left" w:pos="455"/>
              </w:tabs>
              <w:ind w:left="314"/>
            </w:pPr>
            <w:bookmarkStart w:id="63" w:name="TS_0AB7AB42D5154B08A09B2DAB77953CC8"/>
            <w:bookmarkEnd w:id="63"/>
            <w:r w:rsidRPr="00CF2051">
              <w:t xml:space="preserve">Click  </w:t>
            </w:r>
            <w:r w:rsidRPr="00CF2051">
              <w:drawing>
                <wp:inline distT="0" distB="0" distL="0" distR="0" wp14:anchorId="1D14B2D8" wp14:editId="3E1DD5CC">
                  <wp:extent cx="296883" cy="207818"/>
                  <wp:effectExtent l="0" t="0" r="0" b="0"/>
                  <wp:docPr id="169" name="Picture 1435107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5107439"/>
                          <pic:cNvPicPr/>
                        </pic:nvPicPr>
                        <pic:blipFill>
                          <a:blip r:embed="rId125">
                            <a:extLst>
                              <a:ext uri="{28A0092B-C50C-407E-A947-70E740481C1C}">
                                <a14:useLocalDpi xmlns:a14="http://schemas.microsoft.com/office/drawing/2010/main" val="0"/>
                              </a:ext>
                            </a:extLst>
                          </a:blip>
                          <a:stretch>
                            <a:fillRect/>
                          </a:stretch>
                        </pic:blipFill>
                        <pic:spPr>
                          <a:xfrm>
                            <a:off x="0" y="0"/>
                            <a:ext cx="324156" cy="226909"/>
                          </a:xfrm>
                          <a:prstGeom prst="rect">
                            <a:avLst/>
                          </a:prstGeom>
                        </pic:spPr>
                      </pic:pic>
                    </a:graphicData>
                  </a:graphic>
                </wp:inline>
              </w:drawing>
            </w:r>
            <w:r w:rsidRPr="00CF2051">
              <w:t xml:space="preserve"> to go back to the </w:t>
            </w:r>
            <w:r w:rsidRPr="00CF2051">
              <w:rPr>
                <w:b/>
                <w:bCs/>
              </w:rPr>
              <w:t>Home Page</w:t>
            </w:r>
            <w:r w:rsidRPr="00CF2051">
              <w:t xml:space="preserve"> of the Worflow Management launchpad.</w:t>
            </w:r>
          </w:p>
          <w:p w:rsidR="002620EB" w:rsidRPr="00CF2051" w:rsidRDefault="002620EB" w:rsidP="0016123B">
            <w:pPr>
              <w:pStyle w:val="p"/>
              <w:tabs>
                <w:tab w:val="left" w:pos="455"/>
              </w:tabs>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6CA1CBC5" wp14:editId="161343F3">
                  <wp:extent cx="3752850" cy="1828800"/>
                  <wp:effectExtent l="0" t="0" r="0" b="0"/>
                  <wp:docPr id="142" name="Picture 1943920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3920197"/>
                          <pic:cNvPicPr/>
                        </pic:nvPicPr>
                        <pic:blipFill>
                          <a:blip r:embed="rId126">
                            <a:extLst>
                              <a:ext uri="{28A0092B-C50C-407E-A947-70E740481C1C}">
                                <a14:useLocalDpi xmlns:a14="http://schemas.microsoft.com/office/drawing/2010/main" val="0"/>
                              </a:ext>
                            </a:extLst>
                          </a:blip>
                          <a:stretch>
                            <a:fillRect/>
                          </a:stretch>
                        </pic:blipFill>
                        <pic:spPr>
                          <a:xfrm>
                            <a:off x="0" y="0"/>
                            <a:ext cx="3752850" cy="182880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16123B">
            <w:pPr>
              <w:pStyle w:val="p"/>
              <w:numPr>
                <w:ilvl w:val="0"/>
                <w:numId w:val="26"/>
              </w:numPr>
              <w:tabs>
                <w:tab w:val="left" w:pos="455"/>
              </w:tabs>
              <w:ind w:left="314"/>
            </w:pPr>
            <w:bookmarkStart w:id="64" w:name="TS_0430D0AA016E4A4B8642572C34FBCE0F"/>
            <w:bookmarkEnd w:id="64"/>
            <w:r w:rsidRPr="00CF2051">
              <w:t xml:space="preserve">Click the </w:t>
            </w:r>
            <w:r w:rsidRPr="00CF2051">
              <w:rPr>
                <w:b/>
                <w:bCs/>
              </w:rPr>
              <w:t>Process Workspace</w:t>
            </w:r>
            <w:r w:rsidRPr="00CF2051">
              <w:t xml:space="preserve"> </w:t>
            </w:r>
            <w:r w:rsidR="00F77202" w:rsidRPr="00CF2051">
              <w:t xml:space="preserve">tile </w:t>
            </w:r>
            <w:r w:rsidRPr="00CF2051">
              <w:t xml:space="preserve">to view all activated </w:t>
            </w:r>
            <w:r w:rsidR="00F77202" w:rsidRPr="00CF2051">
              <w:t>visibility</w:t>
            </w:r>
            <w:r w:rsidRPr="00CF2051">
              <w:t xml:space="preserve"> </w:t>
            </w:r>
            <w:r w:rsidR="00F77202" w:rsidRPr="00CF2051">
              <w:t>s</w:t>
            </w:r>
            <w:r w:rsidRPr="00CF2051">
              <w:t>cenarios</w:t>
            </w:r>
            <w:r w:rsidR="006460CF">
              <w:t>.</w:t>
            </w:r>
          </w:p>
          <w:p w:rsidR="002620EB" w:rsidRPr="00CF2051" w:rsidRDefault="002620EB" w:rsidP="0016123B">
            <w:pPr>
              <w:pStyle w:val="p"/>
              <w:tabs>
                <w:tab w:val="left" w:pos="455"/>
              </w:tabs>
              <w:ind w:left="314"/>
            </w:pPr>
          </w:p>
        </w:tc>
        <w:tc>
          <w:tcPr>
            <w:tcW w:w="6413" w:type="dxa"/>
            <w:tcBorders>
              <w:bottom w:val="nil"/>
              <w:right w:val="nil"/>
            </w:tcBorders>
            <w:shd w:val="clear" w:color="auto" w:fill="auto"/>
            <w:tcMar>
              <w:top w:w="108" w:type="dxa"/>
              <w:bottom w:w="108" w:type="dxa"/>
            </w:tcMar>
            <w:vAlign w:val="center"/>
          </w:tcPr>
          <w:p w:rsidR="002620EB" w:rsidRPr="00CF2051" w:rsidRDefault="003833B6" w:rsidP="002315C3">
            <w:pPr>
              <w:pStyle w:val="p"/>
            </w:pPr>
            <w:r w:rsidRPr="00CF2051">
              <w:drawing>
                <wp:inline distT="0" distB="0" distL="0" distR="0">
                  <wp:extent cx="3935095" cy="2780665"/>
                  <wp:effectExtent l="0" t="0" r="190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27"/>
                          <a:stretch>
                            <a:fillRect/>
                          </a:stretch>
                        </pic:blipFill>
                        <pic:spPr>
                          <a:xfrm>
                            <a:off x="0" y="0"/>
                            <a:ext cx="3935095" cy="2780665"/>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16123B">
            <w:pPr>
              <w:pStyle w:val="p"/>
              <w:tabs>
                <w:tab w:val="left" w:pos="455"/>
              </w:tabs>
              <w:ind w:left="314"/>
            </w:pPr>
          </w:p>
          <w:p w:rsidR="002620EB" w:rsidRPr="00CF2051" w:rsidRDefault="003B238C" w:rsidP="0016123B">
            <w:pPr>
              <w:pStyle w:val="p"/>
              <w:numPr>
                <w:ilvl w:val="0"/>
                <w:numId w:val="26"/>
              </w:numPr>
              <w:tabs>
                <w:tab w:val="left" w:pos="455"/>
              </w:tabs>
              <w:ind w:left="314"/>
            </w:pPr>
            <w:r w:rsidRPr="00CF2051">
              <w:t xml:space="preserve">If needed, search for the visibility scenario by entering the name of your visibility scenario in the </w:t>
            </w:r>
            <w:r w:rsidRPr="00CF2051">
              <w:rPr>
                <w:b/>
                <w:bCs/>
              </w:rPr>
              <w:t>Search Box</w:t>
            </w:r>
            <w:r w:rsidRPr="00CF2051">
              <w:t xml:space="preserve"> and </w:t>
            </w:r>
            <w:r w:rsidR="002620EB" w:rsidRPr="00CF2051">
              <w:t xml:space="preserve">click </w:t>
            </w:r>
            <w:r w:rsidR="002620EB" w:rsidRPr="00CF2051">
              <w:drawing>
                <wp:inline distT="0" distB="0" distL="0" distR="0" wp14:anchorId="6E255C14" wp14:editId="2A4A512B">
                  <wp:extent cx="179070" cy="179070"/>
                  <wp:effectExtent l="0" t="0" r="0" b="0"/>
                  <wp:docPr id="144" name="Picture 63861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861605"/>
                          <pic:cNvPicPr/>
                        </pic:nvPicPr>
                        <pic:blipFill>
                          <a:blip r:embed="rId128">
                            <a:extLst>
                              <a:ext uri="{28A0092B-C50C-407E-A947-70E740481C1C}">
                                <a14:useLocalDpi xmlns:a14="http://schemas.microsoft.com/office/drawing/2010/main" val="0"/>
                              </a:ext>
                            </a:extLst>
                          </a:blip>
                          <a:stretch>
                            <a:fillRect/>
                          </a:stretch>
                        </pic:blipFill>
                        <pic:spPr>
                          <a:xfrm>
                            <a:off x="0" y="0"/>
                            <a:ext cx="179070" cy="179070"/>
                          </a:xfrm>
                          <a:prstGeom prst="rect">
                            <a:avLst/>
                          </a:prstGeom>
                        </pic:spPr>
                      </pic:pic>
                    </a:graphicData>
                  </a:graphic>
                </wp:inline>
              </w:drawing>
            </w:r>
            <w:r w:rsidR="002620EB" w:rsidRPr="00CF2051">
              <w:t>.</w:t>
            </w:r>
          </w:p>
          <w:p w:rsidR="002620EB" w:rsidRPr="00CF2051" w:rsidRDefault="002620EB" w:rsidP="0016123B">
            <w:pPr>
              <w:pStyle w:val="p"/>
              <w:tabs>
                <w:tab w:val="left" w:pos="455"/>
              </w:tabs>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0018B9AA" wp14:editId="4F975678">
                  <wp:extent cx="3058144" cy="1876301"/>
                  <wp:effectExtent l="0" t="0" r="3175" b="3810"/>
                  <wp:docPr id="145" name="Picture 8555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55564"/>
                          <pic:cNvPicPr/>
                        </pic:nvPicPr>
                        <pic:blipFill>
                          <a:blip r:embed="rId129">
                            <a:extLst>
                              <a:ext uri="{28A0092B-C50C-407E-A947-70E740481C1C}">
                                <a14:useLocalDpi xmlns:a14="http://schemas.microsoft.com/office/drawing/2010/main" val="0"/>
                              </a:ext>
                            </a:extLst>
                          </a:blip>
                          <a:stretch>
                            <a:fillRect/>
                          </a:stretch>
                        </pic:blipFill>
                        <pic:spPr>
                          <a:xfrm>
                            <a:off x="0" y="0"/>
                            <a:ext cx="3065580" cy="1880863"/>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2620EB" w:rsidRPr="00CF2051" w:rsidRDefault="002620EB" w:rsidP="0016123B">
            <w:pPr>
              <w:pStyle w:val="p"/>
              <w:numPr>
                <w:ilvl w:val="0"/>
                <w:numId w:val="26"/>
              </w:numPr>
              <w:tabs>
                <w:tab w:val="left" w:pos="455"/>
              </w:tabs>
              <w:ind w:left="314"/>
            </w:pPr>
            <w:bookmarkStart w:id="65" w:name="TS_513AC73942884623B993F9745D887DEA"/>
            <w:bookmarkEnd w:id="65"/>
            <w:r w:rsidRPr="00CF2051">
              <w:t>You should see the activated business scenario</w:t>
            </w:r>
            <w:r w:rsidR="00AA1CBE" w:rsidRPr="00CF2051">
              <w:t xml:space="preserve"> and c</w:t>
            </w:r>
            <w:r w:rsidRPr="00CF2051">
              <w:t>lick on it</w:t>
            </w:r>
            <w:r w:rsidR="00AA1CBE" w:rsidRPr="00CF2051">
              <w:t xml:space="preserve"> to navigate into the dashboar</w:t>
            </w:r>
            <w:r w:rsidR="00714FF4" w:rsidRPr="00CF2051">
              <w:t>d</w:t>
            </w:r>
            <w:r w:rsidRPr="00CF2051">
              <w:t>.</w:t>
            </w:r>
          </w:p>
          <w:p w:rsidR="002620EB" w:rsidRPr="00CF2051" w:rsidRDefault="002620EB" w:rsidP="0016123B">
            <w:pPr>
              <w:pStyle w:val="p"/>
              <w:tabs>
                <w:tab w:val="left" w:pos="455"/>
              </w:tabs>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7B08197B" wp14:editId="00C6829E">
                  <wp:extent cx="3752850" cy="1459230"/>
                  <wp:effectExtent l="0" t="0" r="0" b="0"/>
                  <wp:docPr id="146" name="Picture 1097917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7917140"/>
                          <pic:cNvPicPr/>
                        </pic:nvPicPr>
                        <pic:blipFill>
                          <a:blip r:embed="rId130">
                            <a:extLst>
                              <a:ext uri="{28A0092B-C50C-407E-A947-70E740481C1C}">
                                <a14:useLocalDpi xmlns:a14="http://schemas.microsoft.com/office/drawing/2010/main" val="0"/>
                              </a:ext>
                            </a:extLst>
                          </a:blip>
                          <a:stretch>
                            <a:fillRect/>
                          </a:stretch>
                        </pic:blipFill>
                        <pic:spPr>
                          <a:xfrm>
                            <a:off x="0" y="0"/>
                            <a:ext cx="3752850" cy="1459230"/>
                          </a:xfrm>
                          <a:prstGeom prst="rect">
                            <a:avLst/>
                          </a:prstGeom>
                        </pic:spPr>
                      </pic:pic>
                    </a:graphicData>
                  </a:graphic>
                </wp:inline>
              </w:drawing>
            </w:r>
          </w:p>
        </w:tc>
      </w:tr>
      <w:tr w:rsidR="00CA6462" w:rsidRPr="00CF2051" w:rsidTr="00CA6462">
        <w:trPr>
          <w:trHeight w:val="814"/>
        </w:trPr>
        <w:tc>
          <w:tcPr>
            <w:tcW w:w="4026" w:type="dxa"/>
            <w:tcBorders>
              <w:left w:val="nil"/>
              <w:bottom w:val="nil"/>
            </w:tcBorders>
            <w:shd w:val="clear" w:color="auto" w:fill="auto"/>
            <w:tcMar>
              <w:top w:w="108" w:type="dxa"/>
              <w:bottom w:w="108" w:type="dxa"/>
            </w:tcMar>
            <w:vAlign w:val="center"/>
          </w:tcPr>
          <w:p w:rsidR="006460CF" w:rsidRDefault="002620EB" w:rsidP="006460CF">
            <w:pPr>
              <w:pStyle w:val="p"/>
              <w:tabs>
                <w:tab w:val="left" w:pos="455"/>
              </w:tabs>
            </w:pPr>
            <w:r w:rsidRPr="00CF2051">
              <w:t xml:space="preserve">You will notice the Business Scenario dashboard. </w:t>
            </w:r>
          </w:p>
          <w:p w:rsidR="006460CF" w:rsidRDefault="006460CF" w:rsidP="006460CF">
            <w:pPr>
              <w:pStyle w:val="p"/>
              <w:tabs>
                <w:tab w:val="left" w:pos="455"/>
              </w:tabs>
            </w:pPr>
          </w:p>
          <w:p w:rsidR="002620EB" w:rsidRPr="00CF2051" w:rsidRDefault="002620EB" w:rsidP="006460CF">
            <w:pPr>
              <w:pStyle w:val="p"/>
              <w:tabs>
                <w:tab w:val="left" w:pos="455"/>
              </w:tabs>
            </w:pPr>
            <w:r w:rsidRPr="00CF2051">
              <w:t>Note that it will have no data. The next section will deal with that.</w:t>
            </w:r>
          </w:p>
          <w:p w:rsidR="002620EB" w:rsidRPr="00CF2051" w:rsidRDefault="002620EB" w:rsidP="0016123B">
            <w:pPr>
              <w:pStyle w:val="p"/>
              <w:tabs>
                <w:tab w:val="left" w:pos="455"/>
              </w:tabs>
              <w:ind w:left="314"/>
            </w:pPr>
          </w:p>
        </w:tc>
        <w:tc>
          <w:tcPr>
            <w:tcW w:w="6413" w:type="dxa"/>
            <w:tcBorders>
              <w:bottom w:val="nil"/>
              <w:right w:val="nil"/>
            </w:tcBorders>
            <w:shd w:val="clear" w:color="auto" w:fill="auto"/>
            <w:tcMar>
              <w:top w:w="108" w:type="dxa"/>
              <w:bottom w:w="108" w:type="dxa"/>
            </w:tcMar>
            <w:vAlign w:val="center"/>
          </w:tcPr>
          <w:p w:rsidR="002620EB" w:rsidRPr="00CF2051" w:rsidRDefault="002620EB" w:rsidP="002315C3">
            <w:pPr>
              <w:pStyle w:val="p"/>
            </w:pPr>
            <w:r w:rsidRPr="00CF2051">
              <w:drawing>
                <wp:inline distT="0" distB="0" distL="0" distR="0" wp14:anchorId="09BBFF74" wp14:editId="0C43B1BA">
                  <wp:extent cx="3752850" cy="1649730"/>
                  <wp:effectExtent l="0" t="0" r="0" b="0"/>
                  <wp:docPr id="147" name="Picture 927617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7617830"/>
                          <pic:cNvPicPr/>
                        </pic:nvPicPr>
                        <pic:blipFill>
                          <a:blip r:embed="rId131">
                            <a:extLst>
                              <a:ext uri="{28A0092B-C50C-407E-A947-70E740481C1C}">
                                <a14:useLocalDpi xmlns:a14="http://schemas.microsoft.com/office/drawing/2010/main" val="0"/>
                              </a:ext>
                            </a:extLst>
                          </a:blip>
                          <a:stretch>
                            <a:fillRect/>
                          </a:stretch>
                        </pic:blipFill>
                        <pic:spPr>
                          <a:xfrm>
                            <a:off x="0" y="0"/>
                            <a:ext cx="3752850" cy="1649730"/>
                          </a:xfrm>
                          <a:prstGeom prst="rect">
                            <a:avLst/>
                          </a:prstGeom>
                        </pic:spPr>
                      </pic:pic>
                    </a:graphicData>
                  </a:graphic>
                </wp:inline>
              </w:drawing>
            </w:r>
          </w:p>
          <w:p w:rsidR="001628FB" w:rsidRPr="00CF2051" w:rsidRDefault="001628FB" w:rsidP="002315C3">
            <w:pPr>
              <w:pStyle w:val="p"/>
            </w:pPr>
          </w:p>
        </w:tc>
      </w:tr>
    </w:tbl>
    <w:p w:rsidR="00CD0745" w:rsidRPr="00CF2051" w:rsidRDefault="00CD0745" w:rsidP="00CD0745">
      <w:pPr>
        <w:pStyle w:val="Heading1"/>
        <w:rPr>
          <w:lang w:val="en-US"/>
        </w:rPr>
      </w:pPr>
      <w:bookmarkStart w:id="66" w:name="_Toc40713359"/>
    </w:p>
    <w:p w:rsidR="00CD0745" w:rsidRPr="00CF2051" w:rsidRDefault="00CD0745" w:rsidP="00CD0745">
      <w:pPr>
        <w:rPr>
          <w:lang w:val="en-US"/>
        </w:rPr>
      </w:pPr>
    </w:p>
    <w:p w:rsidR="00CD0745" w:rsidRPr="00CF2051" w:rsidRDefault="00CD0745" w:rsidP="00CD0745">
      <w:pPr>
        <w:rPr>
          <w:lang w:val="en-US"/>
        </w:rPr>
      </w:pPr>
    </w:p>
    <w:p w:rsidR="00CD0745" w:rsidRPr="00CF2051" w:rsidRDefault="00CD0745" w:rsidP="00CD0745">
      <w:pPr>
        <w:rPr>
          <w:lang w:val="en-US"/>
        </w:rPr>
      </w:pPr>
    </w:p>
    <w:p w:rsidR="00CD0745" w:rsidRPr="00CF2051" w:rsidRDefault="00CD0745" w:rsidP="00CD0745">
      <w:pPr>
        <w:rPr>
          <w:lang w:val="en-US"/>
        </w:rPr>
      </w:pPr>
    </w:p>
    <w:p w:rsidR="00CD0745" w:rsidRPr="00CF2051" w:rsidRDefault="00CD0745" w:rsidP="00CD0745">
      <w:pPr>
        <w:rPr>
          <w:lang w:val="en-US"/>
        </w:rPr>
      </w:pPr>
    </w:p>
    <w:p w:rsidR="00CD0745" w:rsidRPr="00CF2051" w:rsidRDefault="00CD0745" w:rsidP="00CD0745">
      <w:pPr>
        <w:pStyle w:val="Heading1"/>
        <w:rPr>
          <w:lang w:val="en-US"/>
        </w:rPr>
      </w:pPr>
      <w:bookmarkStart w:id="67" w:name="_Toc52668190"/>
      <w:r w:rsidRPr="00CF2051">
        <w:rPr>
          <w:lang w:val="en-US"/>
        </w:rPr>
        <w:lastRenderedPageBreak/>
        <w:t>Configure and monitor Process Visibility scenarios</w:t>
      </w:r>
      <w:bookmarkEnd w:id="66"/>
      <w:bookmarkEnd w:id="67"/>
    </w:p>
    <w:p w:rsidR="00CD0745" w:rsidRPr="00CF2051" w:rsidRDefault="00CD0745" w:rsidP="002315C3">
      <w:pPr>
        <w:pStyle w:val="p"/>
      </w:pPr>
      <w:r w:rsidRPr="00CF2051">
        <w:t>Once the business scenario is activated, events of the workflow instances started after the business scenario was activated will be auto subscribed. Workflow attributes configured in the workflow model are pushed as context attributes. The following events are pushed from Workflow to Process Visibility service</w:t>
      </w:r>
    </w:p>
    <w:p w:rsidR="00CD0745" w:rsidRPr="00CF2051" w:rsidRDefault="00CD0745" w:rsidP="002315C3">
      <w:pPr>
        <w:pStyle w:val="p"/>
      </w:pPr>
      <w:r w:rsidRPr="00CF2051">
        <w:t> </w:t>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2967"/>
        <w:gridCol w:w="3969"/>
      </w:tblGrid>
      <w:tr w:rsidR="00CD0745" w:rsidRPr="00CF2051" w:rsidTr="00356037">
        <w:trPr>
          <w:tblHeader/>
        </w:trPr>
        <w:tc>
          <w:tcPr>
            <w:tcW w:w="2967" w:type="dxa"/>
            <w:tcBorders>
              <w:top w:val="single" w:sz="8" w:space="0" w:color="808080"/>
              <w:left w:val="single" w:sz="8" w:space="0" w:color="808080"/>
              <w:bottom w:val="single" w:sz="8" w:space="0" w:color="808080"/>
              <w:right w:val="single" w:sz="8" w:space="0" w:color="808080"/>
            </w:tcBorders>
            <w:shd w:val="clear" w:color="auto" w:fill="F0AB00" w:themeFill="accent1"/>
            <w:vAlign w:val="center"/>
          </w:tcPr>
          <w:p w:rsidR="00CD0745" w:rsidRPr="00CF2051" w:rsidRDefault="00A273CF" w:rsidP="002315C3">
            <w:pPr>
              <w:pStyle w:val="p"/>
            </w:pPr>
            <w:bookmarkStart w:id="68" w:name="class_BorderTable_25"/>
            <w:r w:rsidRPr="00CF2051">
              <w:t xml:space="preserve">Workflow </w:t>
            </w:r>
            <w:r w:rsidR="00CD0745" w:rsidRPr="00CF2051">
              <w:t>Activity</w:t>
            </w:r>
          </w:p>
        </w:tc>
        <w:tc>
          <w:tcPr>
            <w:tcW w:w="3969" w:type="dxa"/>
            <w:tcBorders>
              <w:top w:val="single" w:sz="8" w:space="0" w:color="808080"/>
              <w:left w:val="single" w:sz="8" w:space="0" w:color="808080"/>
              <w:bottom w:val="single" w:sz="8" w:space="0" w:color="808080"/>
              <w:right w:val="single" w:sz="8" w:space="0" w:color="808080"/>
            </w:tcBorders>
            <w:shd w:val="clear" w:color="auto" w:fill="F0AB00" w:themeFill="accent1"/>
            <w:vAlign w:val="center"/>
          </w:tcPr>
          <w:p w:rsidR="00CD0745" w:rsidRPr="00CF2051" w:rsidRDefault="00CD0745" w:rsidP="002315C3">
            <w:pPr>
              <w:pStyle w:val="p"/>
            </w:pPr>
            <w:r w:rsidRPr="00CF2051">
              <w:t>Event</w:t>
            </w:r>
          </w:p>
        </w:tc>
      </w:tr>
      <w:tr w:rsidR="00CD0745" w:rsidRPr="00CF2051" w:rsidTr="00356037">
        <w:tc>
          <w:tcPr>
            <w:tcW w:w="2967" w:type="dxa"/>
            <w:tcBorders>
              <w:top w:val="single" w:sz="8" w:space="0" w:color="808080"/>
              <w:left w:val="single" w:sz="8" w:space="0" w:color="808080"/>
              <w:bottom w:val="single" w:sz="8" w:space="0" w:color="808080"/>
              <w:right w:val="single" w:sz="8" w:space="0" w:color="808080"/>
            </w:tcBorders>
            <w:shd w:val="clear" w:color="auto" w:fill="auto"/>
            <w:vAlign w:val="center"/>
          </w:tcPr>
          <w:p w:rsidR="00CD0745" w:rsidRPr="00CF2051" w:rsidRDefault="00CD0745" w:rsidP="002315C3">
            <w:pPr>
              <w:pStyle w:val="p"/>
            </w:pPr>
            <w:r w:rsidRPr="00CF2051">
              <w:t xml:space="preserve">Workflow </w:t>
            </w:r>
            <w:r w:rsidR="00A273CF" w:rsidRPr="00CF2051">
              <w:t>l</w:t>
            </w:r>
            <w:r w:rsidRPr="00CF2051">
              <w:t>ifecycle events</w:t>
            </w:r>
          </w:p>
        </w:tc>
        <w:tc>
          <w:tcPr>
            <w:tcW w:w="3969" w:type="dxa"/>
            <w:tcBorders>
              <w:top w:val="single" w:sz="8" w:space="0" w:color="808080"/>
              <w:left w:val="single" w:sz="8" w:space="0" w:color="808080"/>
              <w:bottom w:val="single" w:sz="8" w:space="0" w:color="808080"/>
              <w:right w:val="single" w:sz="8" w:space="0" w:color="808080"/>
            </w:tcBorders>
            <w:shd w:val="clear" w:color="auto" w:fill="auto"/>
            <w:vAlign w:val="center"/>
          </w:tcPr>
          <w:p w:rsidR="00CD0745" w:rsidRPr="00CF2051" w:rsidRDefault="00CD0745" w:rsidP="002315C3">
            <w:pPr>
              <w:pStyle w:val="p"/>
            </w:pPr>
            <w:r w:rsidRPr="00CF2051">
              <w:t>Started,Completed, Canceled, Suspended</w:t>
            </w:r>
          </w:p>
        </w:tc>
      </w:tr>
      <w:tr w:rsidR="00CD0745" w:rsidRPr="00CF2051" w:rsidTr="00356037">
        <w:tc>
          <w:tcPr>
            <w:tcW w:w="2967" w:type="dxa"/>
            <w:tcBorders>
              <w:top w:val="single" w:sz="8" w:space="0" w:color="808080"/>
              <w:left w:val="single" w:sz="8" w:space="0" w:color="808080"/>
              <w:bottom w:val="single" w:sz="8" w:space="0" w:color="808080"/>
              <w:right w:val="single" w:sz="8" w:space="0" w:color="808080"/>
            </w:tcBorders>
            <w:shd w:val="clear" w:color="auto" w:fill="auto"/>
            <w:vAlign w:val="center"/>
          </w:tcPr>
          <w:p w:rsidR="00CD0745" w:rsidRPr="00CF2051" w:rsidRDefault="00CD0745" w:rsidP="002315C3">
            <w:pPr>
              <w:pStyle w:val="p"/>
            </w:pPr>
            <w:r w:rsidRPr="00CF2051">
              <w:t>User Task</w:t>
            </w:r>
          </w:p>
        </w:tc>
        <w:tc>
          <w:tcPr>
            <w:tcW w:w="3969" w:type="dxa"/>
            <w:tcBorders>
              <w:top w:val="single" w:sz="8" w:space="0" w:color="808080"/>
              <w:left w:val="single" w:sz="8" w:space="0" w:color="808080"/>
              <w:bottom w:val="single" w:sz="8" w:space="0" w:color="808080"/>
              <w:right w:val="single" w:sz="8" w:space="0" w:color="808080"/>
            </w:tcBorders>
            <w:shd w:val="clear" w:color="auto" w:fill="auto"/>
            <w:vAlign w:val="center"/>
          </w:tcPr>
          <w:p w:rsidR="00CD0745" w:rsidRPr="00CF2051" w:rsidRDefault="00CD0745" w:rsidP="002315C3">
            <w:pPr>
              <w:pStyle w:val="p"/>
            </w:pPr>
            <w:r w:rsidRPr="00CF2051">
              <w:t>Created,Completed</w:t>
            </w:r>
          </w:p>
        </w:tc>
      </w:tr>
      <w:tr w:rsidR="00CD0745" w:rsidRPr="00CF2051" w:rsidTr="00356037">
        <w:tc>
          <w:tcPr>
            <w:tcW w:w="2967" w:type="dxa"/>
            <w:tcBorders>
              <w:top w:val="single" w:sz="8" w:space="0" w:color="808080"/>
              <w:left w:val="single" w:sz="8" w:space="0" w:color="808080"/>
              <w:bottom w:val="single" w:sz="8" w:space="0" w:color="808080"/>
              <w:right w:val="single" w:sz="8" w:space="0" w:color="808080"/>
            </w:tcBorders>
            <w:shd w:val="clear" w:color="auto" w:fill="auto"/>
            <w:vAlign w:val="center"/>
          </w:tcPr>
          <w:p w:rsidR="00CD0745" w:rsidRPr="00CF2051" w:rsidRDefault="00CD0745" w:rsidP="002315C3">
            <w:pPr>
              <w:pStyle w:val="p"/>
            </w:pPr>
            <w:r w:rsidRPr="00CF2051">
              <w:t>Intermediate message event</w:t>
            </w:r>
          </w:p>
        </w:tc>
        <w:tc>
          <w:tcPr>
            <w:tcW w:w="3969" w:type="dxa"/>
            <w:tcBorders>
              <w:top w:val="single" w:sz="8" w:space="0" w:color="808080"/>
              <w:left w:val="single" w:sz="8" w:space="0" w:color="808080"/>
              <w:bottom w:val="single" w:sz="8" w:space="0" w:color="808080"/>
              <w:right w:val="single" w:sz="8" w:space="0" w:color="808080"/>
            </w:tcBorders>
            <w:shd w:val="clear" w:color="auto" w:fill="auto"/>
            <w:vAlign w:val="center"/>
          </w:tcPr>
          <w:p w:rsidR="00CD0745" w:rsidRPr="00CF2051" w:rsidRDefault="00CD0745" w:rsidP="002315C3">
            <w:pPr>
              <w:pStyle w:val="p"/>
            </w:pPr>
            <w:r w:rsidRPr="00CF2051">
              <w:t>Triggered, Reached</w:t>
            </w:r>
          </w:p>
        </w:tc>
      </w:tr>
    </w:tbl>
    <w:bookmarkEnd w:id="68"/>
    <w:p w:rsidR="00CD0745" w:rsidRPr="00CF2051" w:rsidRDefault="00CD0745" w:rsidP="002315C3">
      <w:pPr>
        <w:pStyle w:val="p"/>
      </w:pPr>
      <w:r w:rsidRPr="00CF2051">
        <w:t> </w:t>
      </w:r>
    </w:p>
    <w:p w:rsidR="00CD0745" w:rsidRPr="00CF2051" w:rsidRDefault="00A93728" w:rsidP="00CD0745">
      <w:pPr>
        <w:rPr>
          <w:lang w:val="en-US"/>
        </w:rPr>
      </w:pPr>
      <w:r w:rsidRPr="00CF2051">
        <w:rPr>
          <w:lang w:val="en-US"/>
        </w:rPr>
        <w:t xml:space="preserve">To start the workflow </w:t>
      </w:r>
      <w:r w:rsidR="00704AB9" w:rsidRPr="00CF2051">
        <w:rPr>
          <w:lang w:val="en-US"/>
        </w:rPr>
        <w:t xml:space="preserve">that you have </w:t>
      </w:r>
      <w:r w:rsidRPr="00CF2051">
        <w:rPr>
          <w:lang w:val="en-US"/>
        </w:rPr>
        <w:t xml:space="preserve">associated with the visibility scenario, follow section </w:t>
      </w:r>
      <w:r w:rsidRPr="00CF2051">
        <w:rPr>
          <w:b/>
          <w:bCs/>
          <w:lang w:val="en-US"/>
        </w:rPr>
        <w:t>EXECUTE AND MONITOR WORKFLOW</w:t>
      </w:r>
      <w:r w:rsidRPr="00CF2051">
        <w:rPr>
          <w:lang w:val="en-US"/>
        </w:rPr>
        <w:t xml:space="preserve"> from Exercise 1</w:t>
      </w:r>
    </w:p>
    <w:p w:rsidR="00F30C95" w:rsidRPr="00CF2051" w:rsidRDefault="00F30C95" w:rsidP="00CD0745">
      <w:pPr>
        <w:rPr>
          <w:lang w:val="en-US"/>
        </w:rPr>
      </w:pPr>
    </w:p>
    <w:tbl>
      <w:tblPr>
        <w:tblW w:w="10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6274"/>
      </w:tblGrid>
      <w:tr w:rsidR="00BF0391" w:rsidRPr="00CF2051" w:rsidTr="00BF0391">
        <w:trPr>
          <w:trHeight w:val="583"/>
          <w:tblHeader/>
        </w:trPr>
        <w:tc>
          <w:tcPr>
            <w:tcW w:w="4253"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rsidR="00F30C95" w:rsidRPr="00CF2051" w:rsidRDefault="00F30C95" w:rsidP="00084B17">
            <w:pPr>
              <w:pStyle w:val="TableHeadline"/>
            </w:pPr>
            <w:r w:rsidRPr="00CF2051">
              <w:t>Explanation</w:t>
            </w:r>
          </w:p>
        </w:tc>
        <w:tc>
          <w:tcPr>
            <w:tcW w:w="627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rsidR="00F30C95" w:rsidRPr="00CF2051" w:rsidRDefault="00F30C95" w:rsidP="00084B17">
            <w:pPr>
              <w:pStyle w:val="TableHeadline"/>
            </w:pPr>
            <w:r w:rsidRPr="00CF2051">
              <w:t>Screenshot</w:t>
            </w:r>
          </w:p>
        </w:tc>
      </w:tr>
      <w:tr w:rsidR="00BF0391" w:rsidRPr="00CF2051" w:rsidTr="00BF0391">
        <w:trPr>
          <w:trHeight w:val="3513"/>
        </w:trPr>
        <w:tc>
          <w:tcPr>
            <w:tcW w:w="4253" w:type="dxa"/>
            <w:tcBorders>
              <w:top w:val="single" w:sz="18" w:space="0" w:color="auto"/>
              <w:left w:val="nil"/>
              <w:bottom w:val="single" w:sz="4" w:space="0" w:color="auto"/>
            </w:tcBorders>
            <w:shd w:val="clear" w:color="auto" w:fill="auto"/>
            <w:tcMar>
              <w:top w:w="108" w:type="dxa"/>
              <w:bottom w:w="108" w:type="dxa"/>
            </w:tcMar>
            <w:vAlign w:val="center"/>
          </w:tcPr>
          <w:p w:rsidR="00A12FC7" w:rsidRPr="00CF2051" w:rsidRDefault="00A12FC7" w:rsidP="002315C3">
            <w:pPr>
              <w:pStyle w:val="p"/>
            </w:pPr>
            <w:bookmarkStart w:id="69" w:name="TS_2893D7E1B60F48548EF992F2BC1D33EE"/>
            <w:bookmarkEnd w:id="69"/>
            <w:r w:rsidRPr="00CF2051">
              <w:t>In this unit, you will learn how to view the events acquired by the process visibility.</w:t>
            </w:r>
            <w:r w:rsidR="00D370DA" w:rsidRPr="00CF2051">
              <w:t xml:space="preserve"> Service.</w:t>
            </w:r>
            <w:r w:rsidRPr="00CF2051">
              <w:t xml:space="preserve"> This is more of an Administrative </w:t>
            </w:r>
            <w:r w:rsidR="00D370DA" w:rsidRPr="00CF2051">
              <w:t>task</w:t>
            </w:r>
            <w:r w:rsidRPr="00CF2051">
              <w:t xml:space="preserve"> and </w:t>
            </w:r>
            <w:r w:rsidR="00D370DA" w:rsidRPr="00CF2051">
              <w:t xml:space="preserve">therefore </w:t>
            </w:r>
            <w:r w:rsidRPr="00CF2051">
              <w:t>need PVTenantAdmin and PVOperator roles</w:t>
            </w:r>
            <w:r w:rsidR="00D370DA" w:rsidRPr="00CF2051">
              <w:t xml:space="preserve"> to access the application.</w:t>
            </w:r>
          </w:p>
          <w:p w:rsidR="00A12FC7" w:rsidRPr="00CF2051" w:rsidRDefault="00A12FC7" w:rsidP="002315C3">
            <w:pPr>
              <w:pStyle w:val="p"/>
            </w:pPr>
          </w:p>
          <w:p w:rsidR="00A12FC7" w:rsidRPr="00CF2051" w:rsidRDefault="00A12FC7" w:rsidP="006460CF">
            <w:pPr>
              <w:pStyle w:val="p"/>
              <w:numPr>
                <w:ilvl w:val="0"/>
                <w:numId w:val="26"/>
              </w:numPr>
              <w:tabs>
                <w:tab w:val="left" w:pos="455"/>
              </w:tabs>
              <w:ind w:left="314"/>
            </w:pPr>
            <w:r w:rsidRPr="00CF2051">
              <w:t xml:space="preserve">From the </w:t>
            </w:r>
            <w:r w:rsidR="00275F2A" w:rsidRPr="00CF2051">
              <w:t>Workflow Management Launchpad Home Page</w:t>
            </w:r>
            <w:r w:rsidRPr="00CF2051">
              <w:t xml:space="preserve">, </w:t>
            </w:r>
            <w:r w:rsidR="00275F2A" w:rsidRPr="00CF2051">
              <w:t xml:space="preserve">click on </w:t>
            </w:r>
            <w:r w:rsidRPr="00CF2051">
              <w:rPr>
                <w:b/>
                <w:bCs/>
              </w:rPr>
              <w:t>Event Acquisition</w:t>
            </w:r>
            <w:r w:rsidRPr="00CF2051">
              <w:t xml:space="preserve"> </w:t>
            </w:r>
            <w:r w:rsidR="00275F2A" w:rsidRPr="00CF2051">
              <w:t>tile</w:t>
            </w:r>
            <w:r w:rsidRPr="00CF2051">
              <w:t>.</w:t>
            </w:r>
          </w:p>
          <w:p w:rsidR="00A12FC7" w:rsidRPr="00CF2051" w:rsidRDefault="00A12FC7" w:rsidP="002315C3">
            <w:pPr>
              <w:pStyle w:val="p"/>
            </w:pPr>
          </w:p>
        </w:tc>
        <w:tc>
          <w:tcPr>
            <w:tcW w:w="6274" w:type="dxa"/>
            <w:tcBorders>
              <w:top w:val="single" w:sz="18" w:space="0" w:color="auto"/>
              <w:bottom w:val="single" w:sz="4" w:space="0" w:color="auto"/>
              <w:right w:val="nil"/>
            </w:tcBorders>
            <w:shd w:val="clear" w:color="auto" w:fill="auto"/>
            <w:tcMar>
              <w:top w:w="108" w:type="dxa"/>
              <w:bottom w:w="108" w:type="dxa"/>
            </w:tcMar>
            <w:vAlign w:val="center"/>
          </w:tcPr>
          <w:p w:rsidR="00A12FC7" w:rsidRPr="00CF2051" w:rsidRDefault="00A12FC7" w:rsidP="002315C3">
            <w:pPr>
              <w:pStyle w:val="p"/>
            </w:pPr>
            <w:r w:rsidRPr="00CF2051">
              <w:drawing>
                <wp:inline distT="0" distB="0" distL="0" distR="0" wp14:anchorId="52EBAFE8" wp14:editId="36C83338">
                  <wp:extent cx="3756660" cy="1828800"/>
                  <wp:effectExtent l="0" t="0" r="0" b="0"/>
                  <wp:docPr id="166" name="Picture 1758227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8227154"/>
                          <pic:cNvPicPr/>
                        </pic:nvPicPr>
                        <pic:blipFill>
                          <a:blip r:embed="rId132">
                            <a:extLst>
                              <a:ext uri="{28A0092B-C50C-407E-A947-70E740481C1C}">
                                <a14:useLocalDpi xmlns:a14="http://schemas.microsoft.com/office/drawing/2010/main" val="0"/>
                              </a:ext>
                            </a:extLst>
                          </a:blip>
                          <a:stretch>
                            <a:fillRect/>
                          </a:stretch>
                        </pic:blipFill>
                        <pic:spPr>
                          <a:xfrm>
                            <a:off x="0" y="0"/>
                            <a:ext cx="3756660" cy="1828800"/>
                          </a:xfrm>
                          <a:prstGeom prst="rect">
                            <a:avLst/>
                          </a:prstGeom>
                        </pic:spPr>
                      </pic:pic>
                    </a:graphicData>
                  </a:graphic>
                </wp:inline>
              </w:drawing>
            </w:r>
          </w:p>
        </w:tc>
      </w:tr>
      <w:tr w:rsidR="00BF0391" w:rsidRPr="00CF2051" w:rsidTr="00BF0391">
        <w:trPr>
          <w:trHeight w:val="511"/>
        </w:trPr>
        <w:tc>
          <w:tcPr>
            <w:tcW w:w="4253" w:type="dxa"/>
            <w:vMerge w:val="restart"/>
            <w:tcBorders>
              <w:left w:val="nil"/>
              <w:bottom w:val="nil"/>
            </w:tcBorders>
            <w:shd w:val="clear" w:color="auto" w:fill="auto"/>
            <w:tcMar>
              <w:top w:w="108" w:type="dxa"/>
              <w:bottom w:w="108" w:type="dxa"/>
            </w:tcMar>
            <w:vAlign w:val="center"/>
          </w:tcPr>
          <w:p w:rsidR="00A12FC7" w:rsidRPr="00CF2051" w:rsidRDefault="00A12FC7" w:rsidP="002315C3">
            <w:pPr>
              <w:pStyle w:val="p"/>
            </w:pPr>
            <w:r w:rsidRPr="00CF2051">
              <w:t xml:space="preserve">Using the </w:t>
            </w:r>
            <w:r w:rsidRPr="00CF2051">
              <w:rPr>
                <w:b/>
                <w:bCs/>
              </w:rPr>
              <w:t>Event Acquisition</w:t>
            </w:r>
            <w:r w:rsidRPr="00CF2051">
              <w:t xml:space="preserve"> application, you can do the following:</w:t>
            </w:r>
          </w:p>
          <w:p w:rsidR="00A12FC7" w:rsidRPr="00CF2051" w:rsidRDefault="00A12FC7" w:rsidP="00A12FC7">
            <w:pPr>
              <w:pStyle w:val="ul"/>
              <w:numPr>
                <w:ilvl w:val="0"/>
                <w:numId w:val="38"/>
              </w:numPr>
              <w:rPr>
                <w:bCs/>
                <w:sz w:val="20"/>
                <w:szCs w:val="20"/>
                <w:lang w:val="en-US"/>
              </w:rPr>
            </w:pPr>
            <w:r w:rsidRPr="00CF2051">
              <w:rPr>
                <w:bCs/>
                <w:sz w:val="20"/>
                <w:szCs w:val="20"/>
                <w:lang w:val="en-US"/>
              </w:rPr>
              <w:t>View the events that have been acquired by process visibility</w:t>
            </w:r>
            <w:r w:rsidR="00AD4BD5" w:rsidRPr="00CF2051">
              <w:rPr>
                <w:bCs/>
                <w:sz w:val="20"/>
                <w:szCs w:val="20"/>
                <w:lang w:val="en-US"/>
              </w:rPr>
              <w:t>.</w:t>
            </w:r>
          </w:p>
          <w:p w:rsidR="00A12FC7" w:rsidRPr="00CF2051" w:rsidRDefault="00A12FC7" w:rsidP="00A12FC7">
            <w:pPr>
              <w:pStyle w:val="ul"/>
              <w:numPr>
                <w:ilvl w:val="0"/>
                <w:numId w:val="38"/>
              </w:numPr>
              <w:rPr>
                <w:bCs/>
                <w:sz w:val="20"/>
                <w:szCs w:val="20"/>
                <w:lang w:val="en-US"/>
              </w:rPr>
            </w:pPr>
            <w:r w:rsidRPr="00CF2051">
              <w:rPr>
                <w:bCs/>
                <w:sz w:val="20"/>
                <w:szCs w:val="20"/>
                <w:lang w:val="en-US"/>
              </w:rPr>
              <w:t>Monitor errors while consuming the events pushed to the service.</w:t>
            </w:r>
            <w:r w:rsidRPr="00CF2051">
              <w:rPr>
                <w:bCs/>
                <w:sz w:val="20"/>
                <w:szCs w:val="20"/>
                <w:lang w:val="en-US"/>
              </w:rPr>
              <w:br/>
              <w:t> </w:t>
            </w:r>
          </w:p>
          <w:p w:rsidR="00A12FC7" w:rsidRPr="00CF2051" w:rsidRDefault="00A12FC7" w:rsidP="002315C3">
            <w:pPr>
              <w:pStyle w:val="p"/>
            </w:pPr>
          </w:p>
          <w:p w:rsidR="00AD4BD5" w:rsidRPr="00CF2051" w:rsidRDefault="00A12FC7" w:rsidP="00AB59D7">
            <w:pPr>
              <w:pStyle w:val="p"/>
              <w:numPr>
                <w:ilvl w:val="0"/>
                <w:numId w:val="26"/>
              </w:numPr>
              <w:ind w:left="314"/>
            </w:pPr>
            <w:r w:rsidRPr="00CF2051">
              <w:t xml:space="preserve">Click </w:t>
            </w:r>
            <w:r w:rsidRPr="00CF2051">
              <w:drawing>
                <wp:inline distT="0" distB="0" distL="0" distR="0" wp14:anchorId="6CC72EB6" wp14:editId="3057FA86">
                  <wp:extent cx="175260" cy="179070"/>
                  <wp:effectExtent l="0" t="0" r="0" b="0"/>
                  <wp:docPr id="167" name="Picture 1965761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5761723"/>
                          <pic:cNvPicPr/>
                        </pic:nvPicPr>
                        <pic:blipFill>
                          <a:blip r:embed="rId133">
                            <a:extLst>
                              <a:ext uri="{28A0092B-C50C-407E-A947-70E740481C1C}">
                                <a14:useLocalDpi xmlns:a14="http://schemas.microsoft.com/office/drawing/2010/main" val="0"/>
                              </a:ext>
                            </a:extLst>
                          </a:blip>
                          <a:stretch>
                            <a:fillRect/>
                          </a:stretch>
                        </pic:blipFill>
                        <pic:spPr>
                          <a:xfrm>
                            <a:off x="0" y="0"/>
                            <a:ext cx="175260" cy="179070"/>
                          </a:xfrm>
                          <a:prstGeom prst="rect">
                            <a:avLst/>
                          </a:prstGeom>
                        </pic:spPr>
                      </pic:pic>
                    </a:graphicData>
                  </a:graphic>
                </wp:inline>
              </w:drawing>
            </w:r>
            <w:r w:rsidRPr="00CF2051">
              <w:t>.</w:t>
            </w:r>
            <w:bookmarkStart w:id="70" w:name="TS_70658B44E07F490C817B35887E3E8174"/>
            <w:bookmarkEnd w:id="70"/>
          </w:p>
          <w:p w:rsidR="00A12FC7" w:rsidRPr="00CF2051" w:rsidRDefault="00A12FC7" w:rsidP="002315C3">
            <w:pPr>
              <w:pStyle w:val="p"/>
            </w:pPr>
          </w:p>
        </w:tc>
        <w:tc>
          <w:tcPr>
            <w:tcW w:w="6274" w:type="dxa"/>
            <w:vMerge w:val="restart"/>
            <w:tcBorders>
              <w:bottom w:val="nil"/>
              <w:right w:val="nil"/>
            </w:tcBorders>
            <w:shd w:val="clear" w:color="auto" w:fill="auto"/>
            <w:tcMar>
              <w:top w:w="108" w:type="dxa"/>
              <w:bottom w:w="108" w:type="dxa"/>
            </w:tcMar>
            <w:vAlign w:val="center"/>
          </w:tcPr>
          <w:p w:rsidR="00A12FC7" w:rsidRPr="00CF2051" w:rsidRDefault="00A12FC7" w:rsidP="00A12FC7">
            <w:pPr>
              <w:pStyle w:val="99Copyright0"/>
            </w:pPr>
            <w:r w:rsidRPr="00CF2051">
              <w:rPr>
                <w:noProof/>
              </w:rPr>
              <w:drawing>
                <wp:inline distT="0" distB="0" distL="0" distR="0" wp14:anchorId="3A32AAA4" wp14:editId="44C925C0">
                  <wp:extent cx="3756660" cy="2103120"/>
                  <wp:effectExtent l="0" t="0" r="0" b="0"/>
                  <wp:docPr id="151" name="Picture 17375955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7595507"/>
                          <pic:cNvPicPr/>
                        </pic:nvPicPr>
                        <pic:blipFill>
                          <a:blip r:embed="rId134">
                            <a:extLst>
                              <a:ext uri="{28A0092B-C50C-407E-A947-70E740481C1C}">
                                <a14:useLocalDpi xmlns:a14="http://schemas.microsoft.com/office/drawing/2010/main" val="0"/>
                              </a:ext>
                            </a:extLst>
                          </a:blip>
                          <a:stretch>
                            <a:fillRect/>
                          </a:stretch>
                        </pic:blipFill>
                        <pic:spPr>
                          <a:xfrm>
                            <a:off x="0" y="0"/>
                            <a:ext cx="3756660" cy="2103120"/>
                          </a:xfrm>
                          <a:prstGeom prst="rect">
                            <a:avLst/>
                          </a:prstGeom>
                        </pic:spPr>
                      </pic:pic>
                    </a:graphicData>
                  </a:graphic>
                </wp:inline>
              </w:drawing>
            </w:r>
          </w:p>
          <w:p w:rsidR="00A12FC7" w:rsidRPr="00CF2051" w:rsidRDefault="00A12FC7" w:rsidP="00A12FC7">
            <w:pPr>
              <w:pStyle w:val="99Copyright0"/>
            </w:pPr>
          </w:p>
        </w:tc>
      </w:tr>
      <w:tr w:rsidR="00AD4BD5" w:rsidRPr="00CF2051" w:rsidTr="00BF0391">
        <w:trPr>
          <w:trHeight w:val="511"/>
        </w:trPr>
        <w:tc>
          <w:tcPr>
            <w:tcW w:w="4253" w:type="dxa"/>
            <w:vMerge/>
            <w:tcBorders>
              <w:left w:val="nil"/>
              <w:bottom w:val="nil"/>
            </w:tcBorders>
            <w:shd w:val="clear" w:color="auto" w:fill="auto"/>
            <w:tcMar>
              <w:top w:w="108" w:type="dxa"/>
              <w:bottom w:w="108" w:type="dxa"/>
            </w:tcMar>
            <w:vAlign w:val="center"/>
          </w:tcPr>
          <w:p w:rsidR="00AD4BD5" w:rsidRPr="00CF2051" w:rsidRDefault="00AD4BD5" w:rsidP="002315C3">
            <w:pPr>
              <w:pStyle w:val="p"/>
            </w:pPr>
          </w:p>
        </w:tc>
        <w:tc>
          <w:tcPr>
            <w:tcW w:w="6274" w:type="dxa"/>
            <w:vMerge/>
            <w:tcBorders>
              <w:bottom w:val="nil"/>
              <w:right w:val="nil"/>
            </w:tcBorders>
            <w:shd w:val="clear" w:color="auto" w:fill="auto"/>
            <w:tcMar>
              <w:top w:w="108" w:type="dxa"/>
              <w:bottom w:w="108" w:type="dxa"/>
            </w:tcMar>
            <w:vAlign w:val="center"/>
          </w:tcPr>
          <w:p w:rsidR="00AD4BD5" w:rsidRPr="00CF2051" w:rsidRDefault="00AD4BD5" w:rsidP="00A12FC7">
            <w:pPr>
              <w:pStyle w:val="99Copyright0"/>
              <w:rPr>
                <w:noProof/>
              </w:rPr>
            </w:pPr>
          </w:p>
        </w:tc>
      </w:tr>
      <w:tr w:rsidR="00BF0391" w:rsidRPr="00CF2051" w:rsidTr="00BF0391">
        <w:trPr>
          <w:trHeight w:val="230"/>
        </w:trPr>
        <w:tc>
          <w:tcPr>
            <w:tcW w:w="4253" w:type="dxa"/>
            <w:vMerge/>
            <w:tcBorders>
              <w:left w:val="nil"/>
              <w:bottom w:val="nil"/>
            </w:tcBorders>
            <w:shd w:val="clear" w:color="auto" w:fill="auto"/>
            <w:tcMar>
              <w:top w:w="108" w:type="dxa"/>
              <w:bottom w:w="108" w:type="dxa"/>
            </w:tcMar>
            <w:vAlign w:val="center"/>
          </w:tcPr>
          <w:p w:rsidR="00A12FC7" w:rsidRPr="00CF2051" w:rsidRDefault="00A12FC7" w:rsidP="00A12FC7">
            <w:pPr>
              <w:pStyle w:val="TableText"/>
              <w:rPr>
                <w:rFonts w:cs="Arial"/>
                <w:sz w:val="20"/>
                <w:szCs w:val="20"/>
              </w:rPr>
            </w:pPr>
          </w:p>
        </w:tc>
        <w:tc>
          <w:tcPr>
            <w:tcW w:w="6274" w:type="dxa"/>
            <w:vMerge/>
            <w:tcBorders>
              <w:bottom w:val="nil"/>
              <w:right w:val="nil"/>
            </w:tcBorders>
            <w:shd w:val="clear" w:color="auto" w:fill="auto"/>
            <w:tcMar>
              <w:top w:w="108" w:type="dxa"/>
              <w:bottom w:w="108" w:type="dxa"/>
            </w:tcMar>
            <w:vAlign w:val="center"/>
          </w:tcPr>
          <w:p w:rsidR="00A12FC7" w:rsidRPr="00CF2051" w:rsidRDefault="00A12FC7" w:rsidP="00A12FC7">
            <w:pPr>
              <w:pStyle w:val="TableBullet"/>
              <w:numPr>
                <w:ilvl w:val="0"/>
                <w:numId w:val="2"/>
              </w:numPr>
              <w:tabs>
                <w:tab w:val="clear" w:pos="284"/>
                <w:tab w:val="clear" w:pos="567"/>
                <w:tab w:val="clear" w:pos="851"/>
              </w:tabs>
              <w:ind w:left="170" w:hanging="170"/>
            </w:pPr>
          </w:p>
        </w:tc>
      </w:tr>
      <w:tr w:rsidR="00AD4BD5" w:rsidRPr="00CF2051" w:rsidTr="00BF0391">
        <w:trPr>
          <w:trHeight w:val="814"/>
        </w:trPr>
        <w:tc>
          <w:tcPr>
            <w:tcW w:w="4253" w:type="dxa"/>
            <w:tcBorders>
              <w:left w:val="nil"/>
            </w:tcBorders>
            <w:shd w:val="clear" w:color="auto" w:fill="auto"/>
            <w:tcMar>
              <w:top w:w="108" w:type="dxa"/>
              <w:bottom w:w="108" w:type="dxa"/>
            </w:tcMar>
            <w:vAlign w:val="center"/>
          </w:tcPr>
          <w:p w:rsidR="00AD4BD5" w:rsidRPr="00CF2051" w:rsidRDefault="00AD4BD5" w:rsidP="00057078">
            <w:pPr>
              <w:pStyle w:val="p"/>
              <w:numPr>
                <w:ilvl w:val="0"/>
                <w:numId w:val="26"/>
              </w:numPr>
              <w:tabs>
                <w:tab w:val="left" w:pos="455"/>
              </w:tabs>
              <w:ind w:left="314"/>
            </w:pPr>
            <w:r w:rsidRPr="00CF2051">
              <w:lastRenderedPageBreak/>
              <w:t xml:space="preserve">Click </w:t>
            </w:r>
            <w:r w:rsidRPr="00CF2051">
              <w:rPr>
                <w:b/>
                <w:bCs/>
              </w:rPr>
              <w:t>Process Definition</w:t>
            </w:r>
            <w:r w:rsidRPr="00CF2051">
              <w:t xml:space="preserve"> in the filter dialog</w:t>
            </w:r>
            <w:r w:rsidR="001A69FF">
              <w:t>.</w:t>
            </w:r>
          </w:p>
        </w:tc>
        <w:tc>
          <w:tcPr>
            <w:tcW w:w="6274" w:type="dxa"/>
            <w:tcBorders>
              <w:right w:val="nil"/>
            </w:tcBorders>
            <w:shd w:val="clear" w:color="auto" w:fill="auto"/>
            <w:tcMar>
              <w:top w:w="108" w:type="dxa"/>
              <w:bottom w:w="108" w:type="dxa"/>
            </w:tcMar>
            <w:vAlign w:val="center"/>
          </w:tcPr>
          <w:p w:rsidR="00AD4BD5" w:rsidRPr="00CF2051" w:rsidRDefault="00AD4BD5" w:rsidP="002315C3">
            <w:pPr>
              <w:pStyle w:val="p"/>
            </w:pPr>
            <w:r w:rsidRPr="00CF2051">
              <w:drawing>
                <wp:inline distT="0" distB="0" distL="0" distR="0" wp14:anchorId="00D5B64B" wp14:editId="21BF0BA7">
                  <wp:extent cx="2626821" cy="3443844"/>
                  <wp:effectExtent l="0" t="0" r="2540" b="0"/>
                  <wp:docPr id="152" name="Picture 13187008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18700887"/>
                          <pic:cNvPicPr/>
                        </pic:nvPicPr>
                        <pic:blipFill>
                          <a:blip r:embed="rId135">
                            <a:extLst>
                              <a:ext uri="{28A0092B-C50C-407E-A947-70E740481C1C}">
                                <a14:useLocalDpi xmlns:a14="http://schemas.microsoft.com/office/drawing/2010/main" val="0"/>
                              </a:ext>
                            </a:extLst>
                          </a:blip>
                          <a:stretch>
                            <a:fillRect/>
                          </a:stretch>
                        </pic:blipFill>
                        <pic:spPr>
                          <a:xfrm>
                            <a:off x="0" y="0"/>
                            <a:ext cx="2631861" cy="3450451"/>
                          </a:xfrm>
                          <a:prstGeom prst="rect">
                            <a:avLst/>
                          </a:prstGeom>
                        </pic:spPr>
                      </pic:pic>
                    </a:graphicData>
                  </a:graphic>
                </wp:inline>
              </w:drawing>
            </w:r>
          </w:p>
        </w:tc>
      </w:tr>
      <w:tr w:rsidR="00BF0391" w:rsidRPr="00CF2051" w:rsidTr="00BF0391">
        <w:trPr>
          <w:trHeight w:val="814"/>
        </w:trPr>
        <w:tc>
          <w:tcPr>
            <w:tcW w:w="4253" w:type="dxa"/>
            <w:tcBorders>
              <w:left w:val="nil"/>
            </w:tcBorders>
            <w:shd w:val="clear" w:color="auto" w:fill="auto"/>
            <w:tcMar>
              <w:top w:w="108" w:type="dxa"/>
              <w:bottom w:w="108" w:type="dxa"/>
            </w:tcMar>
            <w:vAlign w:val="center"/>
          </w:tcPr>
          <w:p w:rsidR="00A12FC7" w:rsidRPr="00CF2051" w:rsidRDefault="00A12FC7" w:rsidP="00057078">
            <w:pPr>
              <w:pStyle w:val="p"/>
              <w:tabs>
                <w:tab w:val="left" w:pos="455"/>
              </w:tabs>
              <w:ind w:left="314"/>
            </w:pPr>
            <w:r w:rsidRPr="00CF2051">
              <w:t>Enter </w:t>
            </w:r>
            <w:r w:rsidRPr="00CF2051">
              <w:rPr>
                <w:b/>
              </w:rPr>
              <w:t>CAPEX_</w:t>
            </w:r>
            <w:r w:rsidR="00AD4BD5" w:rsidRPr="00CF2051">
              <w:rPr>
                <w:b/>
              </w:rPr>
              <w:t>00</w:t>
            </w:r>
            <w:r w:rsidRPr="00CF2051">
              <w:t xml:space="preserve"> which refers to the workflow definition id that was imported in your business scenario.</w:t>
            </w:r>
          </w:p>
          <w:p w:rsidR="00AD4BD5" w:rsidRPr="00CF2051" w:rsidRDefault="00A12FC7" w:rsidP="00057078">
            <w:pPr>
              <w:pStyle w:val="p"/>
              <w:tabs>
                <w:tab w:val="left" w:pos="455"/>
              </w:tabs>
              <w:ind w:left="314"/>
            </w:pPr>
            <w:r w:rsidRPr="00CF2051">
              <w:t>  </w:t>
            </w:r>
          </w:p>
          <w:p w:rsidR="00A12FC7" w:rsidRPr="00CF2051" w:rsidRDefault="00A12FC7" w:rsidP="00057078">
            <w:pPr>
              <w:pStyle w:val="p"/>
              <w:numPr>
                <w:ilvl w:val="0"/>
                <w:numId w:val="26"/>
              </w:numPr>
              <w:tabs>
                <w:tab w:val="left" w:pos="455"/>
              </w:tabs>
              <w:ind w:left="314"/>
            </w:pPr>
            <w:r w:rsidRPr="00CF2051">
              <w:t xml:space="preserve">Click </w:t>
            </w:r>
            <w:r w:rsidRPr="00CF2051">
              <w:drawing>
                <wp:inline distT="0" distB="0" distL="0" distR="0" wp14:anchorId="2BCAB910" wp14:editId="1B2A56C2">
                  <wp:extent cx="274320" cy="179070"/>
                  <wp:effectExtent l="0" t="0" r="0" b="0"/>
                  <wp:docPr id="153" name="Picture 1759458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9458587"/>
                          <pic:cNvPicPr/>
                        </pic:nvPicPr>
                        <pic:blipFill>
                          <a:blip r:embed="rId136">
                            <a:extLst>
                              <a:ext uri="{28A0092B-C50C-407E-A947-70E740481C1C}">
                                <a14:useLocalDpi xmlns:a14="http://schemas.microsoft.com/office/drawing/2010/main" val="0"/>
                              </a:ext>
                            </a:extLst>
                          </a:blip>
                          <a:stretch>
                            <a:fillRect/>
                          </a:stretch>
                        </pic:blipFill>
                        <pic:spPr>
                          <a:xfrm>
                            <a:off x="0" y="0"/>
                            <a:ext cx="274320" cy="179070"/>
                          </a:xfrm>
                          <a:prstGeom prst="rect">
                            <a:avLst/>
                          </a:prstGeom>
                        </pic:spPr>
                      </pic:pic>
                    </a:graphicData>
                  </a:graphic>
                </wp:inline>
              </w:drawing>
            </w:r>
            <w:r w:rsidRPr="00CF2051">
              <w:t>.</w:t>
            </w:r>
          </w:p>
          <w:p w:rsidR="00A12FC7" w:rsidRPr="00CF2051" w:rsidRDefault="00A12FC7" w:rsidP="00057078">
            <w:pPr>
              <w:pStyle w:val="p"/>
              <w:tabs>
                <w:tab w:val="left" w:pos="455"/>
              </w:tabs>
              <w:ind w:left="314"/>
            </w:pPr>
          </w:p>
        </w:tc>
        <w:tc>
          <w:tcPr>
            <w:tcW w:w="6274" w:type="dxa"/>
            <w:tcBorders>
              <w:right w:val="nil"/>
            </w:tcBorders>
            <w:shd w:val="clear" w:color="auto" w:fill="auto"/>
            <w:tcMar>
              <w:top w:w="108" w:type="dxa"/>
              <w:bottom w:w="108" w:type="dxa"/>
            </w:tcMar>
            <w:vAlign w:val="center"/>
          </w:tcPr>
          <w:p w:rsidR="00A12FC7" w:rsidRPr="00CF2051" w:rsidRDefault="00A12FC7" w:rsidP="002315C3">
            <w:pPr>
              <w:pStyle w:val="p"/>
            </w:pPr>
            <w:r w:rsidRPr="00CF2051">
              <w:drawing>
                <wp:inline distT="0" distB="0" distL="0" distR="0" wp14:anchorId="424F0FF1" wp14:editId="6E23649E">
                  <wp:extent cx="2519974" cy="3544785"/>
                  <wp:effectExtent l="0" t="0" r="0" b="0"/>
                  <wp:docPr id="154" name="Picture 2032030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2030168"/>
                          <pic:cNvPicPr/>
                        </pic:nvPicPr>
                        <pic:blipFill>
                          <a:blip r:embed="rId137">
                            <a:extLst>
                              <a:ext uri="{28A0092B-C50C-407E-A947-70E740481C1C}">
                                <a14:useLocalDpi xmlns:a14="http://schemas.microsoft.com/office/drawing/2010/main" val="0"/>
                              </a:ext>
                            </a:extLst>
                          </a:blip>
                          <a:stretch>
                            <a:fillRect/>
                          </a:stretch>
                        </pic:blipFill>
                        <pic:spPr>
                          <a:xfrm>
                            <a:off x="0" y="0"/>
                            <a:ext cx="2524493" cy="3551141"/>
                          </a:xfrm>
                          <a:prstGeom prst="rect">
                            <a:avLst/>
                          </a:prstGeom>
                        </pic:spPr>
                      </pic:pic>
                    </a:graphicData>
                  </a:graphic>
                </wp:inline>
              </w:drawing>
            </w:r>
          </w:p>
        </w:tc>
      </w:tr>
      <w:tr w:rsidR="00BF0391" w:rsidRPr="00CF2051" w:rsidTr="00BF0391">
        <w:trPr>
          <w:trHeight w:val="814"/>
        </w:trPr>
        <w:tc>
          <w:tcPr>
            <w:tcW w:w="4253" w:type="dxa"/>
            <w:tcBorders>
              <w:left w:val="nil"/>
            </w:tcBorders>
            <w:shd w:val="clear" w:color="auto" w:fill="auto"/>
            <w:tcMar>
              <w:top w:w="108" w:type="dxa"/>
              <w:bottom w:w="108" w:type="dxa"/>
            </w:tcMar>
            <w:vAlign w:val="center"/>
          </w:tcPr>
          <w:p w:rsidR="00A12FC7" w:rsidRPr="00CF2051" w:rsidRDefault="00A12FC7" w:rsidP="001A69FF">
            <w:pPr>
              <w:pStyle w:val="p"/>
              <w:tabs>
                <w:tab w:val="left" w:pos="455"/>
              </w:tabs>
            </w:pPr>
            <w:r w:rsidRPr="00CF2051">
              <w:lastRenderedPageBreak/>
              <w:t>You should be able to see the events corresponding to the Process Definition ID</w:t>
            </w:r>
            <w:r w:rsidR="001C3D8E" w:rsidRPr="00CF2051">
              <w:t>.</w:t>
            </w:r>
          </w:p>
          <w:p w:rsidR="00A12FC7" w:rsidRPr="00CF2051" w:rsidRDefault="00A12FC7" w:rsidP="00057078">
            <w:pPr>
              <w:pStyle w:val="p"/>
              <w:tabs>
                <w:tab w:val="left" w:pos="455"/>
              </w:tabs>
              <w:ind w:left="314"/>
            </w:pPr>
          </w:p>
        </w:tc>
        <w:tc>
          <w:tcPr>
            <w:tcW w:w="6274" w:type="dxa"/>
            <w:tcBorders>
              <w:right w:val="nil"/>
            </w:tcBorders>
            <w:shd w:val="clear" w:color="auto" w:fill="auto"/>
            <w:tcMar>
              <w:top w:w="108" w:type="dxa"/>
              <w:bottom w:w="108" w:type="dxa"/>
            </w:tcMar>
            <w:vAlign w:val="center"/>
          </w:tcPr>
          <w:p w:rsidR="00A12FC7" w:rsidRPr="00CF2051" w:rsidRDefault="00A12FC7" w:rsidP="002315C3">
            <w:pPr>
              <w:pStyle w:val="p"/>
            </w:pPr>
            <w:r w:rsidRPr="00CF2051">
              <w:drawing>
                <wp:inline distT="0" distB="0" distL="0" distR="0" wp14:anchorId="3B5C0370" wp14:editId="53FCAF09">
                  <wp:extent cx="3752850" cy="914400"/>
                  <wp:effectExtent l="0" t="0" r="0" b="0"/>
                  <wp:docPr id="156" name="Picture 1669994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9994119"/>
                          <pic:cNvPicPr/>
                        </pic:nvPicPr>
                        <pic:blipFill>
                          <a:blip r:embed="rId138">
                            <a:extLst>
                              <a:ext uri="{28A0092B-C50C-407E-A947-70E740481C1C}">
                                <a14:useLocalDpi xmlns:a14="http://schemas.microsoft.com/office/drawing/2010/main" val="0"/>
                              </a:ext>
                            </a:extLst>
                          </a:blip>
                          <a:stretch>
                            <a:fillRect/>
                          </a:stretch>
                        </pic:blipFill>
                        <pic:spPr>
                          <a:xfrm>
                            <a:off x="0" y="0"/>
                            <a:ext cx="3752850" cy="914400"/>
                          </a:xfrm>
                          <a:prstGeom prst="rect">
                            <a:avLst/>
                          </a:prstGeom>
                        </pic:spPr>
                      </pic:pic>
                    </a:graphicData>
                  </a:graphic>
                </wp:inline>
              </w:drawing>
            </w:r>
          </w:p>
        </w:tc>
      </w:tr>
      <w:tr w:rsidR="00BF0391" w:rsidRPr="00CF2051" w:rsidTr="00BF0391">
        <w:trPr>
          <w:trHeight w:val="814"/>
        </w:trPr>
        <w:tc>
          <w:tcPr>
            <w:tcW w:w="4253" w:type="dxa"/>
            <w:tcBorders>
              <w:left w:val="nil"/>
            </w:tcBorders>
            <w:shd w:val="clear" w:color="auto" w:fill="auto"/>
            <w:tcMar>
              <w:top w:w="108" w:type="dxa"/>
              <w:bottom w:w="108" w:type="dxa"/>
            </w:tcMar>
            <w:vAlign w:val="center"/>
          </w:tcPr>
          <w:p w:rsidR="00A12FC7" w:rsidRPr="00CF2051" w:rsidRDefault="00A12FC7" w:rsidP="00057078">
            <w:pPr>
              <w:pStyle w:val="p"/>
              <w:numPr>
                <w:ilvl w:val="0"/>
                <w:numId w:val="26"/>
              </w:numPr>
              <w:tabs>
                <w:tab w:val="left" w:pos="455"/>
              </w:tabs>
              <w:ind w:left="314"/>
            </w:pPr>
            <w:r w:rsidRPr="00CF2051">
              <w:t xml:space="preserve">Click  </w:t>
            </w:r>
            <w:r w:rsidRPr="00CF2051">
              <w:drawing>
                <wp:inline distT="0" distB="0" distL="0" distR="0" wp14:anchorId="5CB74F40" wp14:editId="7F684414">
                  <wp:extent cx="296883" cy="207818"/>
                  <wp:effectExtent l="0" t="0" r="0" b="0"/>
                  <wp:docPr id="157" name="Picture 1435107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5107439"/>
                          <pic:cNvPicPr/>
                        </pic:nvPicPr>
                        <pic:blipFill>
                          <a:blip r:embed="rId125">
                            <a:extLst>
                              <a:ext uri="{28A0092B-C50C-407E-A947-70E740481C1C}">
                                <a14:useLocalDpi xmlns:a14="http://schemas.microsoft.com/office/drawing/2010/main" val="0"/>
                              </a:ext>
                            </a:extLst>
                          </a:blip>
                          <a:stretch>
                            <a:fillRect/>
                          </a:stretch>
                        </pic:blipFill>
                        <pic:spPr>
                          <a:xfrm>
                            <a:off x="0" y="0"/>
                            <a:ext cx="324156" cy="226909"/>
                          </a:xfrm>
                          <a:prstGeom prst="rect">
                            <a:avLst/>
                          </a:prstGeom>
                        </pic:spPr>
                      </pic:pic>
                    </a:graphicData>
                  </a:graphic>
                </wp:inline>
              </w:drawing>
            </w:r>
            <w:r w:rsidR="00013BF5" w:rsidRPr="00CF2051">
              <w:t xml:space="preserve"> </w:t>
            </w:r>
            <w:r w:rsidRPr="00CF2051">
              <w:t xml:space="preserve">to go back to the </w:t>
            </w:r>
            <w:r w:rsidR="00013BF5" w:rsidRPr="00CF2051">
              <w:rPr>
                <w:b/>
                <w:bCs/>
              </w:rPr>
              <w:t>Home Page</w:t>
            </w:r>
            <w:r w:rsidR="00013BF5" w:rsidRPr="00CF2051">
              <w:t xml:space="preserve"> of the Worflow Management </w:t>
            </w:r>
            <w:r w:rsidRPr="00CF2051">
              <w:t>launchpad</w:t>
            </w:r>
            <w:bookmarkStart w:id="71" w:name="TS_B0848C3039D04A5C9B8C3138EFD62E75"/>
            <w:bookmarkEnd w:id="71"/>
            <w:r w:rsidR="00013BF5" w:rsidRPr="00CF2051">
              <w:t>.</w:t>
            </w:r>
          </w:p>
          <w:p w:rsidR="00A12FC7" w:rsidRPr="00CF2051" w:rsidRDefault="00A12FC7" w:rsidP="00057078">
            <w:pPr>
              <w:pStyle w:val="p"/>
              <w:tabs>
                <w:tab w:val="left" w:pos="455"/>
              </w:tabs>
              <w:ind w:left="314"/>
            </w:pPr>
          </w:p>
        </w:tc>
        <w:tc>
          <w:tcPr>
            <w:tcW w:w="6274" w:type="dxa"/>
            <w:tcBorders>
              <w:right w:val="nil"/>
            </w:tcBorders>
            <w:shd w:val="clear" w:color="auto" w:fill="auto"/>
            <w:tcMar>
              <w:top w:w="108" w:type="dxa"/>
              <w:bottom w:w="108" w:type="dxa"/>
            </w:tcMar>
            <w:vAlign w:val="center"/>
          </w:tcPr>
          <w:p w:rsidR="00A12FC7" w:rsidRPr="00CF2051" w:rsidRDefault="00A12FC7" w:rsidP="002315C3">
            <w:pPr>
              <w:pStyle w:val="p"/>
            </w:pPr>
            <w:r w:rsidRPr="00CF2051">
              <w:drawing>
                <wp:inline distT="0" distB="0" distL="0" distR="0" wp14:anchorId="5E08C0CE" wp14:editId="10D97D53">
                  <wp:extent cx="2572195" cy="1591293"/>
                  <wp:effectExtent l="0" t="0" r="0" b="0"/>
                  <wp:docPr id="158" name="Picture 10514138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1413887"/>
                          <pic:cNvPicPr/>
                        </pic:nvPicPr>
                        <pic:blipFill>
                          <a:blip r:embed="rId139">
                            <a:extLst>
                              <a:ext uri="{28A0092B-C50C-407E-A947-70E740481C1C}">
                                <a14:useLocalDpi xmlns:a14="http://schemas.microsoft.com/office/drawing/2010/main" val="0"/>
                              </a:ext>
                            </a:extLst>
                          </a:blip>
                          <a:stretch>
                            <a:fillRect/>
                          </a:stretch>
                        </pic:blipFill>
                        <pic:spPr>
                          <a:xfrm>
                            <a:off x="0" y="0"/>
                            <a:ext cx="2577737" cy="1594721"/>
                          </a:xfrm>
                          <a:prstGeom prst="rect">
                            <a:avLst/>
                          </a:prstGeom>
                        </pic:spPr>
                      </pic:pic>
                    </a:graphicData>
                  </a:graphic>
                </wp:inline>
              </w:drawing>
            </w:r>
          </w:p>
        </w:tc>
      </w:tr>
      <w:tr w:rsidR="00BF0391" w:rsidRPr="00CF2051" w:rsidTr="00BF0391">
        <w:trPr>
          <w:trHeight w:val="814"/>
        </w:trPr>
        <w:tc>
          <w:tcPr>
            <w:tcW w:w="4253" w:type="dxa"/>
            <w:tcBorders>
              <w:left w:val="nil"/>
            </w:tcBorders>
            <w:shd w:val="clear" w:color="auto" w:fill="auto"/>
            <w:tcMar>
              <w:top w:w="108" w:type="dxa"/>
              <w:bottom w:w="108" w:type="dxa"/>
            </w:tcMar>
            <w:vAlign w:val="center"/>
          </w:tcPr>
          <w:p w:rsidR="00A12FC7" w:rsidRPr="00CF2051" w:rsidRDefault="00A12FC7" w:rsidP="00057078">
            <w:pPr>
              <w:pStyle w:val="p"/>
              <w:numPr>
                <w:ilvl w:val="0"/>
                <w:numId w:val="26"/>
              </w:numPr>
              <w:tabs>
                <w:tab w:val="left" w:pos="455"/>
              </w:tabs>
              <w:ind w:left="314"/>
            </w:pPr>
            <w:bookmarkStart w:id="72" w:name="TS_E1856E65FC2C4C06A30EB8091C2EF7D1"/>
            <w:bookmarkEnd w:id="72"/>
            <w:r w:rsidRPr="00CF2051">
              <w:t xml:space="preserve">Click </w:t>
            </w:r>
            <w:r w:rsidRPr="001A69FF">
              <w:rPr>
                <w:b/>
                <w:bCs/>
              </w:rPr>
              <w:t>Monitor Scenarios</w:t>
            </w:r>
            <w:r w:rsidRPr="00CF2051">
              <w:t xml:space="preserve"> </w:t>
            </w:r>
            <w:r w:rsidR="00950A96" w:rsidRPr="00CF2051">
              <w:t>t</w:t>
            </w:r>
            <w:r w:rsidRPr="00CF2051">
              <w:t>ile</w:t>
            </w:r>
            <w:r w:rsidR="00950A96" w:rsidRPr="00CF2051">
              <w:t>.</w:t>
            </w:r>
          </w:p>
          <w:p w:rsidR="00A12FC7" w:rsidRPr="00CF2051" w:rsidRDefault="00A12FC7" w:rsidP="00057078">
            <w:pPr>
              <w:pStyle w:val="p"/>
              <w:tabs>
                <w:tab w:val="left" w:pos="455"/>
              </w:tabs>
              <w:ind w:left="314"/>
            </w:pPr>
          </w:p>
        </w:tc>
        <w:tc>
          <w:tcPr>
            <w:tcW w:w="6274" w:type="dxa"/>
            <w:tcBorders>
              <w:right w:val="nil"/>
            </w:tcBorders>
            <w:shd w:val="clear" w:color="auto" w:fill="auto"/>
            <w:tcMar>
              <w:top w:w="108" w:type="dxa"/>
              <w:bottom w:w="108" w:type="dxa"/>
            </w:tcMar>
            <w:vAlign w:val="center"/>
          </w:tcPr>
          <w:p w:rsidR="00A12FC7" w:rsidRPr="00CF2051" w:rsidRDefault="00BF0391" w:rsidP="002315C3">
            <w:pPr>
              <w:pStyle w:val="p"/>
            </w:pPr>
            <w:r w:rsidRPr="00CF2051">
              <w:drawing>
                <wp:inline distT="0" distB="0" distL="0" distR="0">
                  <wp:extent cx="3245906" cy="1280594"/>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40"/>
                          <a:stretch>
                            <a:fillRect/>
                          </a:stretch>
                        </pic:blipFill>
                        <pic:spPr>
                          <a:xfrm>
                            <a:off x="0" y="0"/>
                            <a:ext cx="3273698" cy="1291559"/>
                          </a:xfrm>
                          <a:prstGeom prst="rect">
                            <a:avLst/>
                          </a:prstGeom>
                        </pic:spPr>
                      </pic:pic>
                    </a:graphicData>
                  </a:graphic>
                </wp:inline>
              </w:drawing>
            </w:r>
          </w:p>
        </w:tc>
      </w:tr>
      <w:tr w:rsidR="00BF0391" w:rsidRPr="00CF2051" w:rsidTr="00BF0391">
        <w:trPr>
          <w:trHeight w:val="814"/>
        </w:trPr>
        <w:tc>
          <w:tcPr>
            <w:tcW w:w="4253" w:type="dxa"/>
            <w:tcBorders>
              <w:left w:val="nil"/>
              <w:bottom w:val="nil"/>
            </w:tcBorders>
            <w:shd w:val="clear" w:color="auto" w:fill="auto"/>
            <w:tcMar>
              <w:top w:w="108" w:type="dxa"/>
              <w:bottom w:w="108" w:type="dxa"/>
            </w:tcMar>
            <w:vAlign w:val="center"/>
          </w:tcPr>
          <w:p w:rsidR="00A12FC7" w:rsidRPr="00CF2051" w:rsidRDefault="00BF0391" w:rsidP="00057078">
            <w:pPr>
              <w:pStyle w:val="p"/>
              <w:numPr>
                <w:ilvl w:val="0"/>
                <w:numId w:val="26"/>
              </w:numPr>
              <w:tabs>
                <w:tab w:val="left" w:pos="455"/>
              </w:tabs>
              <w:ind w:left="314"/>
            </w:pPr>
            <w:bookmarkStart w:id="73" w:name="TS_A61DED7E6E374956B3C6E168BCBCADE3"/>
            <w:bookmarkEnd w:id="73"/>
            <w:r w:rsidRPr="00CF2051">
              <w:t>If needed, s</w:t>
            </w:r>
            <w:r w:rsidR="00A12FC7" w:rsidRPr="00CF2051">
              <w:t xml:space="preserve">earch for your scenario by providing the scenario name as </w:t>
            </w:r>
            <w:r w:rsidR="00A12FC7" w:rsidRPr="001A69FF">
              <w:rPr>
                <w:b/>
                <w:bCs/>
              </w:rPr>
              <w:t>CAPEX_</w:t>
            </w:r>
            <w:r w:rsidR="007C1611" w:rsidRPr="001A69FF">
              <w:rPr>
                <w:b/>
                <w:bCs/>
              </w:rPr>
              <w:t>00</w:t>
            </w:r>
            <w:r w:rsidR="00A12FC7" w:rsidRPr="00CF2051">
              <w:t>.</w:t>
            </w:r>
          </w:p>
          <w:p w:rsidR="00A12FC7" w:rsidRPr="00CF2051" w:rsidRDefault="00A12FC7" w:rsidP="00057078">
            <w:pPr>
              <w:pStyle w:val="p"/>
              <w:tabs>
                <w:tab w:val="left" w:pos="455"/>
              </w:tabs>
              <w:ind w:left="314"/>
            </w:pPr>
            <w:r w:rsidRPr="00CF2051">
              <w:t> </w:t>
            </w:r>
          </w:p>
          <w:p w:rsidR="00A12FC7" w:rsidRPr="00CF2051" w:rsidRDefault="00A12FC7" w:rsidP="00057078">
            <w:pPr>
              <w:pStyle w:val="p"/>
              <w:tabs>
                <w:tab w:val="left" w:pos="455"/>
              </w:tabs>
              <w:ind w:left="314"/>
            </w:pPr>
          </w:p>
        </w:tc>
        <w:tc>
          <w:tcPr>
            <w:tcW w:w="6274" w:type="dxa"/>
            <w:tcBorders>
              <w:bottom w:val="nil"/>
              <w:right w:val="nil"/>
            </w:tcBorders>
            <w:shd w:val="clear" w:color="auto" w:fill="auto"/>
            <w:tcMar>
              <w:top w:w="108" w:type="dxa"/>
              <w:bottom w:w="108" w:type="dxa"/>
            </w:tcMar>
            <w:vAlign w:val="center"/>
          </w:tcPr>
          <w:p w:rsidR="00A12FC7" w:rsidRPr="00CF2051" w:rsidRDefault="00A12FC7" w:rsidP="002315C3">
            <w:pPr>
              <w:pStyle w:val="p"/>
            </w:pPr>
            <w:r w:rsidRPr="00CF2051">
              <w:drawing>
                <wp:inline distT="0" distB="0" distL="0" distR="0" wp14:anchorId="5312DC6B" wp14:editId="159ECE7D">
                  <wp:extent cx="3303715" cy="1769423"/>
                  <wp:effectExtent l="0" t="0" r="0" b="0"/>
                  <wp:docPr id="160" name="Picture 11476078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7607867"/>
                          <pic:cNvPicPr/>
                        </pic:nvPicPr>
                        <pic:blipFill>
                          <a:blip r:embed="rId141">
                            <a:extLst>
                              <a:ext uri="{28A0092B-C50C-407E-A947-70E740481C1C}">
                                <a14:useLocalDpi xmlns:a14="http://schemas.microsoft.com/office/drawing/2010/main" val="0"/>
                              </a:ext>
                            </a:extLst>
                          </a:blip>
                          <a:stretch>
                            <a:fillRect/>
                          </a:stretch>
                        </pic:blipFill>
                        <pic:spPr>
                          <a:xfrm>
                            <a:off x="0" y="0"/>
                            <a:ext cx="3312753" cy="1774264"/>
                          </a:xfrm>
                          <a:prstGeom prst="rect">
                            <a:avLst/>
                          </a:prstGeom>
                        </pic:spPr>
                      </pic:pic>
                    </a:graphicData>
                  </a:graphic>
                </wp:inline>
              </w:drawing>
            </w:r>
          </w:p>
        </w:tc>
      </w:tr>
      <w:tr w:rsidR="00BF0391" w:rsidRPr="00CF2051" w:rsidTr="00BF0391">
        <w:trPr>
          <w:trHeight w:val="814"/>
        </w:trPr>
        <w:tc>
          <w:tcPr>
            <w:tcW w:w="4253" w:type="dxa"/>
            <w:tcBorders>
              <w:left w:val="nil"/>
              <w:bottom w:val="nil"/>
            </w:tcBorders>
            <w:shd w:val="clear" w:color="auto" w:fill="auto"/>
            <w:tcMar>
              <w:top w:w="108" w:type="dxa"/>
              <w:bottom w:w="108" w:type="dxa"/>
            </w:tcMar>
            <w:vAlign w:val="center"/>
          </w:tcPr>
          <w:p w:rsidR="00A12FC7" w:rsidRPr="00CF2051" w:rsidRDefault="00A12FC7" w:rsidP="001A69FF">
            <w:pPr>
              <w:pStyle w:val="p"/>
              <w:tabs>
                <w:tab w:val="left" w:pos="455"/>
              </w:tabs>
            </w:pPr>
            <w:r w:rsidRPr="00CF2051">
              <w:lastRenderedPageBreak/>
              <w:t>Note:</w:t>
            </w:r>
          </w:p>
          <w:p w:rsidR="00A12FC7" w:rsidRPr="00CF2051" w:rsidRDefault="00A12FC7" w:rsidP="00057078">
            <w:pPr>
              <w:pStyle w:val="ul"/>
              <w:numPr>
                <w:ilvl w:val="0"/>
                <w:numId w:val="39"/>
              </w:numPr>
              <w:tabs>
                <w:tab w:val="left" w:pos="455"/>
              </w:tabs>
              <w:ind w:left="314"/>
              <w:rPr>
                <w:bCs/>
                <w:sz w:val="20"/>
                <w:szCs w:val="20"/>
                <w:lang w:val="en-US"/>
              </w:rPr>
            </w:pPr>
            <w:r w:rsidRPr="00CF2051">
              <w:rPr>
                <w:bCs/>
                <w:sz w:val="20"/>
                <w:szCs w:val="20"/>
                <w:lang w:val="en-US"/>
              </w:rPr>
              <w:t>For a given scenario, processing of events is auto scheduled on scenario activation.</w:t>
            </w:r>
            <w:r w:rsidR="0039143E" w:rsidRPr="00CF2051">
              <w:rPr>
                <w:bCs/>
                <w:sz w:val="20"/>
                <w:szCs w:val="20"/>
                <w:lang w:val="en-US"/>
              </w:rPr>
              <w:t xml:space="preserve"> </w:t>
            </w:r>
            <w:r w:rsidRPr="00CF2051">
              <w:rPr>
                <w:bCs/>
                <w:sz w:val="20"/>
                <w:szCs w:val="20"/>
                <w:lang w:val="en-US"/>
              </w:rPr>
              <w:t xml:space="preserve">The default schedule frequency for processing is </w:t>
            </w:r>
            <w:r w:rsidRPr="00CF2051">
              <w:rPr>
                <w:b/>
                <w:sz w:val="20"/>
                <w:szCs w:val="20"/>
                <w:lang w:val="en-US"/>
              </w:rPr>
              <w:t>5 minutes</w:t>
            </w:r>
            <w:r w:rsidR="004241EB" w:rsidRPr="00CF2051">
              <w:rPr>
                <w:bCs/>
                <w:sz w:val="20"/>
                <w:szCs w:val="20"/>
                <w:lang w:val="en-US"/>
              </w:rPr>
              <w:t>.</w:t>
            </w:r>
          </w:p>
          <w:p w:rsidR="00A12FC7" w:rsidRPr="00CF2051" w:rsidRDefault="00A12FC7" w:rsidP="00057078">
            <w:pPr>
              <w:pStyle w:val="ul"/>
              <w:numPr>
                <w:ilvl w:val="0"/>
                <w:numId w:val="39"/>
              </w:numPr>
              <w:tabs>
                <w:tab w:val="left" w:pos="455"/>
              </w:tabs>
              <w:ind w:left="314"/>
              <w:rPr>
                <w:bCs/>
                <w:sz w:val="20"/>
                <w:szCs w:val="20"/>
                <w:lang w:val="en-US"/>
              </w:rPr>
            </w:pPr>
            <w:r w:rsidRPr="00CF2051">
              <w:rPr>
                <w:bCs/>
                <w:sz w:val="20"/>
                <w:szCs w:val="20"/>
                <w:lang w:val="en-US"/>
              </w:rPr>
              <w:t>Click the refresh button</w:t>
            </w:r>
            <w:r w:rsidR="0039143E" w:rsidRPr="00CF2051">
              <w:rPr>
                <w:bCs/>
                <w:sz w:val="20"/>
                <w:szCs w:val="20"/>
                <w:lang w:val="en-US"/>
              </w:rPr>
              <w:t xml:space="preserve"> (on top-right corner)</w:t>
            </w:r>
            <w:r w:rsidRPr="00CF2051">
              <w:rPr>
                <w:bCs/>
                <w:sz w:val="20"/>
                <w:szCs w:val="20"/>
                <w:lang w:val="en-US"/>
              </w:rPr>
              <w:t xml:space="preserve"> to see the </w:t>
            </w:r>
            <w:r w:rsidR="0039143E" w:rsidRPr="00CF2051">
              <w:rPr>
                <w:bCs/>
                <w:sz w:val="20"/>
                <w:szCs w:val="20"/>
                <w:lang w:val="en-US"/>
              </w:rPr>
              <w:t xml:space="preserve">fresh </w:t>
            </w:r>
            <w:r w:rsidRPr="00CF2051">
              <w:rPr>
                <w:bCs/>
                <w:sz w:val="20"/>
                <w:szCs w:val="20"/>
                <w:lang w:val="en-US"/>
              </w:rPr>
              <w:t>processing information. You can see all the events from your scenario definition.</w:t>
            </w:r>
          </w:p>
          <w:p w:rsidR="00A12FC7" w:rsidRPr="00CF2051" w:rsidRDefault="00A12FC7" w:rsidP="00057078">
            <w:pPr>
              <w:pStyle w:val="ul"/>
              <w:numPr>
                <w:ilvl w:val="0"/>
                <w:numId w:val="39"/>
              </w:numPr>
              <w:tabs>
                <w:tab w:val="left" w:pos="455"/>
              </w:tabs>
              <w:ind w:left="314"/>
              <w:rPr>
                <w:bCs/>
                <w:sz w:val="20"/>
                <w:szCs w:val="20"/>
                <w:lang w:val="en-US"/>
              </w:rPr>
            </w:pPr>
            <w:r w:rsidRPr="00CF2051">
              <w:rPr>
                <w:bCs/>
                <w:sz w:val="20"/>
                <w:szCs w:val="20"/>
                <w:lang w:val="en-US"/>
              </w:rPr>
              <w:t xml:space="preserve">The </w:t>
            </w:r>
            <w:r w:rsidRPr="00CF2051">
              <w:rPr>
                <w:b/>
                <w:sz w:val="20"/>
                <w:szCs w:val="20"/>
                <w:lang w:val="en-US"/>
              </w:rPr>
              <w:t>Process Data</w:t>
            </w:r>
            <w:r w:rsidRPr="00CF2051">
              <w:rPr>
                <w:bCs/>
                <w:sz w:val="20"/>
                <w:szCs w:val="20"/>
                <w:lang w:val="en-US"/>
              </w:rPr>
              <w:t xml:space="preserve"> and </w:t>
            </w:r>
            <w:r w:rsidRPr="00CF2051">
              <w:rPr>
                <w:b/>
                <w:sz w:val="20"/>
                <w:szCs w:val="20"/>
                <w:lang w:val="en-US"/>
              </w:rPr>
              <w:t xml:space="preserve">Clear Processed Data </w:t>
            </w:r>
            <w:r w:rsidR="004241EB" w:rsidRPr="00CF2051">
              <w:rPr>
                <w:bCs/>
                <w:sz w:val="20"/>
                <w:szCs w:val="20"/>
                <w:lang w:val="en-US"/>
              </w:rPr>
              <w:t>buttons</w:t>
            </w:r>
            <w:r w:rsidRPr="00CF2051">
              <w:rPr>
                <w:bCs/>
                <w:sz w:val="20"/>
                <w:szCs w:val="20"/>
                <w:lang w:val="en-US"/>
              </w:rPr>
              <w:t xml:space="preserve"> on the footer enable you to manually trigger the</w:t>
            </w:r>
            <w:r w:rsidR="004241EB" w:rsidRPr="00CF2051">
              <w:rPr>
                <w:bCs/>
                <w:sz w:val="20"/>
                <w:szCs w:val="20"/>
                <w:lang w:val="en-US"/>
              </w:rPr>
              <w:t xml:space="preserve"> </w:t>
            </w:r>
            <w:r w:rsidRPr="00CF2051">
              <w:rPr>
                <w:bCs/>
                <w:sz w:val="20"/>
                <w:szCs w:val="20"/>
                <w:lang w:val="en-US"/>
              </w:rPr>
              <w:t>processing the data and clearing the processed data</w:t>
            </w:r>
            <w:r w:rsidR="004241EB" w:rsidRPr="00CF2051">
              <w:rPr>
                <w:bCs/>
                <w:sz w:val="20"/>
                <w:szCs w:val="20"/>
                <w:lang w:val="en-US"/>
              </w:rPr>
              <w:t xml:space="preserve"> respectively</w:t>
            </w:r>
            <w:r w:rsidRPr="00CF2051">
              <w:rPr>
                <w:bCs/>
                <w:sz w:val="20"/>
                <w:szCs w:val="20"/>
                <w:lang w:val="en-US"/>
              </w:rPr>
              <w:t xml:space="preserve">. Once you </w:t>
            </w:r>
            <w:r w:rsidR="004241EB" w:rsidRPr="00CF2051">
              <w:rPr>
                <w:bCs/>
                <w:sz w:val="20"/>
                <w:szCs w:val="20"/>
                <w:lang w:val="en-US"/>
              </w:rPr>
              <w:t xml:space="preserve">have </w:t>
            </w:r>
            <w:r w:rsidRPr="00CF2051">
              <w:rPr>
                <w:bCs/>
                <w:sz w:val="20"/>
                <w:szCs w:val="20"/>
                <w:lang w:val="en-US"/>
              </w:rPr>
              <w:t>clear</w:t>
            </w:r>
            <w:r w:rsidR="004241EB" w:rsidRPr="00CF2051">
              <w:rPr>
                <w:bCs/>
                <w:sz w:val="20"/>
                <w:szCs w:val="20"/>
                <w:lang w:val="en-US"/>
              </w:rPr>
              <w:t>ed</w:t>
            </w:r>
            <w:r w:rsidRPr="00CF2051">
              <w:rPr>
                <w:bCs/>
                <w:sz w:val="20"/>
                <w:szCs w:val="20"/>
                <w:lang w:val="en-US"/>
              </w:rPr>
              <w:t xml:space="preserve"> the processed data, you can click again </w:t>
            </w:r>
            <w:r w:rsidRPr="00CF2051">
              <w:rPr>
                <w:bCs/>
                <w:i/>
                <w:iCs/>
                <w:sz w:val="20"/>
                <w:szCs w:val="20"/>
                <w:lang w:val="en-US"/>
              </w:rPr>
              <w:t>Processed Data</w:t>
            </w:r>
            <w:r w:rsidRPr="00CF2051">
              <w:rPr>
                <w:bCs/>
                <w:sz w:val="20"/>
                <w:szCs w:val="20"/>
                <w:lang w:val="en-US"/>
              </w:rPr>
              <w:t xml:space="preserve"> to reprocess the </w:t>
            </w:r>
            <w:r w:rsidR="004241EB" w:rsidRPr="00CF2051">
              <w:rPr>
                <w:bCs/>
                <w:sz w:val="20"/>
                <w:szCs w:val="20"/>
                <w:lang w:val="en-US"/>
              </w:rPr>
              <w:t xml:space="preserve">subscribed </w:t>
            </w:r>
            <w:r w:rsidRPr="00CF2051">
              <w:rPr>
                <w:bCs/>
                <w:sz w:val="20"/>
                <w:szCs w:val="20"/>
                <w:lang w:val="en-US"/>
              </w:rPr>
              <w:t>events</w:t>
            </w:r>
            <w:r w:rsidR="004241EB" w:rsidRPr="00CF2051">
              <w:rPr>
                <w:bCs/>
                <w:sz w:val="20"/>
                <w:szCs w:val="20"/>
                <w:lang w:val="en-US"/>
              </w:rPr>
              <w:t>.</w:t>
            </w:r>
            <w:r w:rsidRPr="00CF2051">
              <w:rPr>
                <w:bCs/>
                <w:sz w:val="20"/>
                <w:szCs w:val="20"/>
                <w:lang w:val="en-US"/>
              </w:rPr>
              <w:t xml:space="preserve"> </w:t>
            </w:r>
          </w:p>
          <w:p w:rsidR="00A12FC7" w:rsidRPr="00CF2051" w:rsidRDefault="00A12FC7" w:rsidP="00057078">
            <w:pPr>
              <w:pStyle w:val="p"/>
              <w:tabs>
                <w:tab w:val="left" w:pos="455"/>
              </w:tabs>
              <w:ind w:left="314"/>
            </w:pPr>
          </w:p>
          <w:p w:rsidR="00A12FC7" w:rsidRPr="00CF2051" w:rsidRDefault="00A12FC7" w:rsidP="00057078">
            <w:pPr>
              <w:pStyle w:val="p"/>
              <w:numPr>
                <w:ilvl w:val="0"/>
                <w:numId w:val="26"/>
              </w:numPr>
              <w:tabs>
                <w:tab w:val="left" w:pos="455"/>
              </w:tabs>
              <w:ind w:left="314"/>
            </w:pPr>
            <w:r w:rsidRPr="00CF2051">
              <w:t xml:space="preserve">Click </w:t>
            </w:r>
            <w:r w:rsidRPr="00CF2051">
              <w:drawing>
                <wp:inline distT="0" distB="0" distL="0" distR="0" wp14:anchorId="63B416CF" wp14:editId="0EDBF7DE">
                  <wp:extent cx="179070" cy="175260"/>
                  <wp:effectExtent l="0" t="0" r="0" b="0"/>
                  <wp:docPr id="162" name="Picture 861311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1311280"/>
                          <pic:cNvPicPr/>
                        </pic:nvPicPr>
                        <pic:blipFill>
                          <a:blip r:embed="rId142">
                            <a:extLst>
                              <a:ext uri="{28A0092B-C50C-407E-A947-70E740481C1C}">
                                <a14:useLocalDpi xmlns:a14="http://schemas.microsoft.com/office/drawing/2010/main" val="0"/>
                              </a:ext>
                            </a:extLst>
                          </a:blip>
                          <a:stretch>
                            <a:fillRect/>
                          </a:stretch>
                        </pic:blipFill>
                        <pic:spPr>
                          <a:xfrm>
                            <a:off x="0" y="0"/>
                            <a:ext cx="179070" cy="175260"/>
                          </a:xfrm>
                          <a:prstGeom prst="rect">
                            <a:avLst/>
                          </a:prstGeom>
                        </pic:spPr>
                      </pic:pic>
                    </a:graphicData>
                  </a:graphic>
                </wp:inline>
              </w:drawing>
            </w:r>
            <w:r w:rsidRPr="00CF2051">
              <w:t>.</w:t>
            </w:r>
          </w:p>
          <w:p w:rsidR="00A12FC7" w:rsidRPr="00CF2051" w:rsidRDefault="00A12FC7" w:rsidP="00057078">
            <w:pPr>
              <w:pStyle w:val="p"/>
              <w:tabs>
                <w:tab w:val="left" w:pos="455"/>
              </w:tabs>
              <w:ind w:left="314"/>
            </w:pPr>
          </w:p>
        </w:tc>
        <w:tc>
          <w:tcPr>
            <w:tcW w:w="6274" w:type="dxa"/>
            <w:tcBorders>
              <w:bottom w:val="nil"/>
              <w:right w:val="nil"/>
            </w:tcBorders>
            <w:shd w:val="clear" w:color="auto" w:fill="auto"/>
            <w:tcMar>
              <w:top w:w="108" w:type="dxa"/>
              <w:bottom w:w="108" w:type="dxa"/>
            </w:tcMar>
            <w:vAlign w:val="center"/>
          </w:tcPr>
          <w:p w:rsidR="00A12FC7" w:rsidRPr="00CF2051" w:rsidRDefault="00A12FC7" w:rsidP="002315C3">
            <w:pPr>
              <w:pStyle w:val="p"/>
            </w:pPr>
            <w:r w:rsidRPr="00CF2051">
              <w:drawing>
                <wp:inline distT="0" distB="0" distL="0" distR="0" wp14:anchorId="27C0AC02" wp14:editId="25939096">
                  <wp:extent cx="3749040" cy="1924050"/>
                  <wp:effectExtent l="0" t="0" r="0" b="0"/>
                  <wp:docPr id="163" name="Picture 295574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5574815"/>
                          <pic:cNvPicPr/>
                        </pic:nvPicPr>
                        <pic:blipFill>
                          <a:blip r:embed="rId143">
                            <a:extLst>
                              <a:ext uri="{28A0092B-C50C-407E-A947-70E740481C1C}">
                                <a14:useLocalDpi xmlns:a14="http://schemas.microsoft.com/office/drawing/2010/main" val="0"/>
                              </a:ext>
                            </a:extLst>
                          </a:blip>
                          <a:stretch>
                            <a:fillRect/>
                          </a:stretch>
                        </pic:blipFill>
                        <pic:spPr>
                          <a:xfrm>
                            <a:off x="0" y="0"/>
                            <a:ext cx="3749040" cy="1924050"/>
                          </a:xfrm>
                          <a:prstGeom prst="rect">
                            <a:avLst/>
                          </a:prstGeom>
                        </pic:spPr>
                      </pic:pic>
                    </a:graphicData>
                  </a:graphic>
                </wp:inline>
              </w:drawing>
            </w:r>
          </w:p>
        </w:tc>
      </w:tr>
      <w:tr w:rsidR="00BF0391" w:rsidRPr="00CF2051" w:rsidTr="00BF0391">
        <w:trPr>
          <w:trHeight w:val="814"/>
        </w:trPr>
        <w:tc>
          <w:tcPr>
            <w:tcW w:w="4253" w:type="dxa"/>
            <w:tcBorders>
              <w:left w:val="nil"/>
              <w:bottom w:val="nil"/>
            </w:tcBorders>
            <w:shd w:val="clear" w:color="auto" w:fill="auto"/>
            <w:tcMar>
              <w:top w:w="108" w:type="dxa"/>
              <w:bottom w:w="108" w:type="dxa"/>
            </w:tcMar>
            <w:vAlign w:val="center"/>
          </w:tcPr>
          <w:p w:rsidR="00A12FC7" w:rsidRPr="00CF2051" w:rsidRDefault="00A12FC7" w:rsidP="00057078">
            <w:pPr>
              <w:pStyle w:val="p"/>
              <w:tabs>
                <w:tab w:val="left" w:pos="455"/>
              </w:tabs>
            </w:pPr>
            <w:r w:rsidRPr="00CF2051">
              <w:t>All processed job</w:t>
            </w:r>
            <w:r w:rsidR="00A96753" w:rsidRPr="00CF2051">
              <w:t xml:space="preserve"> information</w:t>
            </w:r>
            <w:r w:rsidRPr="00CF2051">
              <w:t xml:space="preserve"> will be </w:t>
            </w:r>
            <w:r w:rsidR="00A96753" w:rsidRPr="00CF2051">
              <w:t>shown.</w:t>
            </w:r>
          </w:p>
          <w:p w:rsidR="00A12FC7" w:rsidRPr="00CF2051" w:rsidRDefault="00A12FC7" w:rsidP="00057078">
            <w:pPr>
              <w:pStyle w:val="p"/>
              <w:tabs>
                <w:tab w:val="left" w:pos="455"/>
              </w:tabs>
              <w:ind w:left="314"/>
            </w:pPr>
          </w:p>
          <w:p w:rsidR="00A12FC7" w:rsidRPr="00CF2051" w:rsidRDefault="00A12FC7" w:rsidP="00057078">
            <w:pPr>
              <w:pStyle w:val="p"/>
              <w:tabs>
                <w:tab w:val="left" w:pos="455"/>
              </w:tabs>
              <w:ind w:left="314"/>
            </w:pPr>
          </w:p>
        </w:tc>
        <w:tc>
          <w:tcPr>
            <w:tcW w:w="6274" w:type="dxa"/>
            <w:tcBorders>
              <w:bottom w:val="nil"/>
              <w:right w:val="nil"/>
            </w:tcBorders>
            <w:shd w:val="clear" w:color="auto" w:fill="auto"/>
            <w:tcMar>
              <w:top w:w="108" w:type="dxa"/>
              <w:bottom w:w="108" w:type="dxa"/>
            </w:tcMar>
            <w:vAlign w:val="center"/>
          </w:tcPr>
          <w:p w:rsidR="00A12FC7" w:rsidRPr="00CF2051" w:rsidRDefault="00A12FC7" w:rsidP="002315C3">
            <w:pPr>
              <w:pStyle w:val="p"/>
            </w:pPr>
            <w:r w:rsidRPr="00CF2051">
              <w:drawing>
                <wp:inline distT="0" distB="0" distL="0" distR="0" wp14:anchorId="33EA9BF7" wp14:editId="4A6E21DB">
                  <wp:extent cx="3752850" cy="2198370"/>
                  <wp:effectExtent l="0" t="0" r="0" b="0"/>
                  <wp:docPr id="165" name="Picture 405932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5932016"/>
                          <pic:cNvPicPr/>
                        </pic:nvPicPr>
                        <pic:blipFill>
                          <a:blip r:embed="rId144">
                            <a:extLst>
                              <a:ext uri="{28A0092B-C50C-407E-A947-70E740481C1C}">
                                <a14:useLocalDpi xmlns:a14="http://schemas.microsoft.com/office/drawing/2010/main" val="0"/>
                              </a:ext>
                            </a:extLst>
                          </a:blip>
                          <a:stretch>
                            <a:fillRect/>
                          </a:stretch>
                        </pic:blipFill>
                        <pic:spPr>
                          <a:xfrm>
                            <a:off x="0" y="0"/>
                            <a:ext cx="3752850" cy="2198370"/>
                          </a:xfrm>
                          <a:prstGeom prst="rect">
                            <a:avLst/>
                          </a:prstGeom>
                        </pic:spPr>
                      </pic:pic>
                    </a:graphicData>
                  </a:graphic>
                </wp:inline>
              </w:drawing>
            </w:r>
          </w:p>
        </w:tc>
      </w:tr>
    </w:tbl>
    <w:p w:rsidR="00C92BEE" w:rsidRPr="00CF2051" w:rsidRDefault="00C92BEE" w:rsidP="00C92BEE">
      <w:pPr>
        <w:pStyle w:val="Heading1"/>
        <w:rPr>
          <w:lang w:val="en-US"/>
        </w:rPr>
      </w:pPr>
      <w:bookmarkStart w:id="74" w:name="_Toc40713360"/>
      <w:bookmarkStart w:id="75" w:name="_Toc52668191"/>
      <w:r w:rsidRPr="00CF2051">
        <w:rPr>
          <w:lang w:val="en-US"/>
        </w:rPr>
        <w:lastRenderedPageBreak/>
        <w:t>Access the SAP Cloud Platform Process Visibility Workspace</w:t>
      </w:r>
      <w:bookmarkEnd w:id="74"/>
      <w:bookmarkEnd w:id="75"/>
    </w:p>
    <w:tbl>
      <w:tblPr>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1"/>
        <w:gridCol w:w="6132"/>
      </w:tblGrid>
      <w:tr w:rsidR="000273D9" w:rsidRPr="00CF2051" w:rsidTr="000273D9">
        <w:trPr>
          <w:trHeight w:val="583"/>
          <w:tblHeader/>
        </w:trPr>
        <w:tc>
          <w:tcPr>
            <w:tcW w:w="3791"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rsidR="000273D9" w:rsidRPr="00CF2051" w:rsidRDefault="000273D9" w:rsidP="00084B17">
            <w:pPr>
              <w:pStyle w:val="TableHeadline"/>
            </w:pPr>
            <w:r w:rsidRPr="00CF2051">
              <w:t>Explanation</w:t>
            </w:r>
          </w:p>
        </w:tc>
        <w:tc>
          <w:tcPr>
            <w:tcW w:w="6132"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rsidR="000273D9" w:rsidRPr="00CF2051" w:rsidRDefault="000273D9" w:rsidP="00084B17">
            <w:pPr>
              <w:pStyle w:val="TableHeadline"/>
            </w:pPr>
            <w:r w:rsidRPr="00CF2051">
              <w:t>Screenshot</w:t>
            </w:r>
          </w:p>
        </w:tc>
      </w:tr>
      <w:tr w:rsidR="000273D9" w:rsidRPr="00CF2051" w:rsidTr="00E323D1">
        <w:trPr>
          <w:trHeight w:val="2455"/>
        </w:trPr>
        <w:tc>
          <w:tcPr>
            <w:tcW w:w="3791" w:type="dxa"/>
            <w:tcBorders>
              <w:top w:val="single" w:sz="18" w:space="0" w:color="auto"/>
              <w:left w:val="nil"/>
              <w:bottom w:val="single" w:sz="4" w:space="0" w:color="auto"/>
            </w:tcBorders>
            <w:shd w:val="clear" w:color="auto" w:fill="auto"/>
            <w:tcMar>
              <w:top w:w="108" w:type="dxa"/>
              <w:bottom w:w="108" w:type="dxa"/>
            </w:tcMar>
            <w:vAlign w:val="center"/>
          </w:tcPr>
          <w:p w:rsidR="000273D9" w:rsidRPr="00CF2051" w:rsidRDefault="00E74A36" w:rsidP="001A69FF">
            <w:pPr>
              <w:pStyle w:val="p"/>
              <w:numPr>
                <w:ilvl w:val="0"/>
                <w:numId w:val="26"/>
              </w:numPr>
              <w:tabs>
                <w:tab w:val="left" w:pos="455"/>
              </w:tabs>
              <w:ind w:left="314"/>
            </w:pPr>
            <w:r w:rsidRPr="00CF2051">
              <w:t xml:space="preserve">Click  </w:t>
            </w:r>
            <w:r w:rsidRPr="00CF2051">
              <w:drawing>
                <wp:inline distT="0" distB="0" distL="0" distR="0" wp14:anchorId="3DE35ECC" wp14:editId="56B8904D">
                  <wp:extent cx="296883" cy="207818"/>
                  <wp:effectExtent l="0" t="0" r="0" b="0"/>
                  <wp:docPr id="227" name="Picture 1435107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5107439"/>
                          <pic:cNvPicPr/>
                        </pic:nvPicPr>
                        <pic:blipFill>
                          <a:blip r:embed="rId125">
                            <a:extLst>
                              <a:ext uri="{28A0092B-C50C-407E-A947-70E740481C1C}">
                                <a14:useLocalDpi xmlns:a14="http://schemas.microsoft.com/office/drawing/2010/main" val="0"/>
                              </a:ext>
                            </a:extLst>
                          </a:blip>
                          <a:stretch>
                            <a:fillRect/>
                          </a:stretch>
                        </pic:blipFill>
                        <pic:spPr>
                          <a:xfrm>
                            <a:off x="0" y="0"/>
                            <a:ext cx="324156" cy="226909"/>
                          </a:xfrm>
                          <a:prstGeom prst="rect">
                            <a:avLst/>
                          </a:prstGeom>
                        </pic:spPr>
                      </pic:pic>
                    </a:graphicData>
                  </a:graphic>
                </wp:inline>
              </w:drawing>
            </w:r>
            <w:r w:rsidRPr="00CF2051">
              <w:t xml:space="preserve"> to go back to the </w:t>
            </w:r>
            <w:r w:rsidRPr="00CF2051">
              <w:rPr>
                <w:b/>
                <w:bCs/>
              </w:rPr>
              <w:t>Home Page</w:t>
            </w:r>
            <w:r w:rsidRPr="00CF2051">
              <w:t xml:space="preserve"> of the Worflow Management launchpad.</w:t>
            </w:r>
            <w:bookmarkStart w:id="76" w:name="TS_304A3F5B42A342DEA813EF4B2C106CC3"/>
            <w:bookmarkEnd w:id="76"/>
          </w:p>
        </w:tc>
        <w:tc>
          <w:tcPr>
            <w:tcW w:w="6132" w:type="dxa"/>
            <w:tcBorders>
              <w:top w:val="single" w:sz="18" w:space="0" w:color="auto"/>
              <w:bottom w:val="single" w:sz="4" w:space="0" w:color="auto"/>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26BBE364" wp14:editId="110F2DA0">
                  <wp:extent cx="2838450" cy="1924050"/>
                  <wp:effectExtent l="0" t="0" r="0" b="0"/>
                  <wp:docPr id="224" name="Picture 700804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0804521"/>
                          <pic:cNvPicPr/>
                        </pic:nvPicPr>
                        <pic:blipFill>
                          <a:blip r:embed="rId145">
                            <a:extLst>
                              <a:ext uri="{28A0092B-C50C-407E-A947-70E740481C1C}">
                                <a14:useLocalDpi xmlns:a14="http://schemas.microsoft.com/office/drawing/2010/main" val="0"/>
                              </a:ext>
                            </a:extLst>
                          </a:blip>
                          <a:stretch>
                            <a:fillRect/>
                          </a:stretch>
                        </pic:blipFill>
                        <pic:spPr>
                          <a:xfrm>
                            <a:off x="0" y="0"/>
                            <a:ext cx="2838450" cy="1924050"/>
                          </a:xfrm>
                          <a:prstGeom prst="rect">
                            <a:avLst/>
                          </a:prstGeom>
                        </pic:spPr>
                      </pic:pic>
                    </a:graphicData>
                  </a:graphic>
                </wp:inline>
              </w:drawing>
            </w:r>
          </w:p>
        </w:tc>
      </w:tr>
      <w:tr w:rsidR="000273D9" w:rsidRPr="00CF2051" w:rsidTr="000273D9">
        <w:trPr>
          <w:trHeight w:val="511"/>
        </w:trPr>
        <w:tc>
          <w:tcPr>
            <w:tcW w:w="3791" w:type="dxa"/>
            <w:vMerge w:val="restart"/>
            <w:tcBorders>
              <w:left w:val="nil"/>
              <w:bottom w:val="nil"/>
            </w:tcBorders>
            <w:shd w:val="clear" w:color="auto" w:fill="auto"/>
            <w:tcMar>
              <w:top w:w="108" w:type="dxa"/>
              <w:bottom w:w="108" w:type="dxa"/>
            </w:tcMar>
            <w:vAlign w:val="center"/>
          </w:tcPr>
          <w:p w:rsidR="001D2C1B" w:rsidRDefault="000273D9" w:rsidP="001D2C1B">
            <w:pPr>
              <w:pStyle w:val="p"/>
              <w:numPr>
                <w:ilvl w:val="0"/>
                <w:numId w:val="26"/>
              </w:numPr>
              <w:tabs>
                <w:tab w:val="left" w:pos="455"/>
              </w:tabs>
              <w:ind w:left="314"/>
            </w:pPr>
            <w:bookmarkStart w:id="77" w:name="TS_30357E2ABE4846418B45C77EA3BEBCA1"/>
            <w:bookmarkEnd w:id="77"/>
            <w:r w:rsidRPr="00CF2051">
              <w:t xml:space="preserve">Navigate to the </w:t>
            </w:r>
            <w:r w:rsidRPr="001D2C1B">
              <w:rPr>
                <w:b/>
                <w:bCs/>
              </w:rPr>
              <w:t>Process Workspace</w:t>
            </w:r>
            <w:r w:rsidRPr="00CF2051">
              <w:t xml:space="preserve"> by clicking on the tile</w:t>
            </w:r>
            <w:r w:rsidR="001D2C1B">
              <w:t xml:space="preserve">. </w:t>
            </w:r>
          </w:p>
          <w:p w:rsidR="001D2C1B" w:rsidRDefault="001D2C1B" w:rsidP="001D2C1B">
            <w:pPr>
              <w:pStyle w:val="p"/>
              <w:tabs>
                <w:tab w:val="left" w:pos="455"/>
              </w:tabs>
            </w:pPr>
          </w:p>
          <w:p w:rsidR="000273D9" w:rsidRPr="00CF2051" w:rsidRDefault="000273D9" w:rsidP="001D2C1B">
            <w:pPr>
              <w:pStyle w:val="p"/>
              <w:numPr>
                <w:ilvl w:val="0"/>
                <w:numId w:val="26"/>
              </w:numPr>
              <w:tabs>
                <w:tab w:val="left" w:pos="455"/>
              </w:tabs>
              <w:ind w:left="314"/>
            </w:pPr>
            <w:r w:rsidRPr="00CF2051">
              <w:t xml:space="preserve"> </w:t>
            </w:r>
            <w:r w:rsidR="001D2C1B">
              <w:t>If needed, enter the b</w:t>
            </w:r>
            <w:r w:rsidRPr="00CF2051">
              <w:t xml:space="preserve">usiness </w:t>
            </w:r>
            <w:r w:rsidR="001D2C1B">
              <w:t>s</w:t>
            </w:r>
            <w:r w:rsidRPr="00CF2051">
              <w:t xml:space="preserve">cenario </w:t>
            </w:r>
            <w:r w:rsidR="001D2C1B">
              <w:t>name</w:t>
            </w:r>
            <w:r w:rsidRPr="00CF2051">
              <w:t xml:space="preserve"> in the search field and click </w:t>
            </w:r>
            <w:r w:rsidRPr="00CF2051">
              <w:drawing>
                <wp:inline distT="0" distB="0" distL="0" distR="0" wp14:anchorId="00BA6650" wp14:editId="09F3AB96">
                  <wp:extent cx="166254" cy="142504"/>
                  <wp:effectExtent l="0" t="0" r="0" b="0"/>
                  <wp:docPr id="225" name="Picture 2032328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232875"/>
                          <pic:cNvPicPr/>
                        </pic:nvPicPr>
                        <pic:blipFill>
                          <a:blip r:embed="rId146">
                            <a:extLst>
                              <a:ext uri="{28A0092B-C50C-407E-A947-70E740481C1C}">
                                <a14:useLocalDpi xmlns:a14="http://schemas.microsoft.com/office/drawing/2010/main" val="0"/>
                              </a:ext>
                            </a:extLst>
                          </a:blip>
                          <a:stretch>
                            <a:fillRect/>
                          </a:stretch>
                        </pic:blipFill>
                        <pic:spPr>
                          <a:xfrm>
                            <a:off x="0" y="0"/>
                            <a:ext cx="169007" cy="144863"/>
                          </a:xfrm>
                          <a:prstGeom prst="rect">
                            <a:avLst/>
                          </a:prstGeom>
                        </pic:spPr>
                      </pic:pic>
                    </a:graphicData>
                  </a:graphic>
                </wp:inline>
              </w:drawing>
            </w:r>
            <w:r w:rsidRPr="00CF2051">
              <w:t>.</w:t>
            </w:r>
            <w:bookmarkStart w:id="78" w:name="TS_30231423A6F94B56BAC48EB293E1D920"/>
            <w:bookmarkEnd w:id="78"/>
          </w:p>
          <w:p w:rsidR="000273D9" w:rsidRPr="00CF2051" w:rsidRDefault="000273D9" w:rsidP="000273D9">
            <w:pPr>
              <w:pStyle w:val="99Copyright0"/>
            </w:pPr>
          </w:p>
        </w:tc>
        <w:tc>
          <w:tcPr>
            <w:tcW w:w="6132" w:type="dxa"/>
            <w:vMerge w:val="restart"/>
            <w:tcBorders>
              <w:bottom w:val="nil"/>
              <w:right w:val="nil"/>
            </w:tcBorders>
            <w:shd w:val="clear" w:color="auto" w:fill="auto"/>
            <w:tcMar>
              <w:top w:w="108" w:type="dxa"/>
              <w:bottom w:w="108" w:type="dxa"/>
            </w:tcMar>
            <w:vAlign w:val="center"/>
          </w:tcPr>
          <w:p w:rsidR="000273D9" w:rsidRPr="00CF2051" w:rsidRDefault="005014FE" w:rsidP="000273D9">
            <w:pPr>
              <w:pStyle w:val="99Copyright0"/>
            </w:pPr>
            <w:r w:rsidRPr="00CF2051">
              <w:rPr>
                <w:noProof/>
              </w:rPr>
              <w:drawing>
                <wp:inline distT="0" distB="0" distL="0" distR="0">
                  <wp:extent cx="3558934" cy="264226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47"/>
                          <a:stretch>
                            <a:fillRect/>
                          </a:stretch>
                        </pic:blipFill>
                        <pic:spPr>
                          <a:xfrm>
                            <a:off x="0" y="0"/>
                            <a:ext cx="3578881" cy="2657069"/>
                          </a:xfrm>
                          <a:prstGeom prst="rect">
                            <a:avLst/>
                          </a:prstGeom>
                        </pic:spPr>
                      </pic:pic>
                    </a:graphicData>
                  </a:graphic>
                </wp:inline>
              </w:drawing>
            </w:r>
          </w:p>
          <w:p w:rsidR="000273D9" w:rsidRPr="00CF2051" w:rsidRDefault="000273D9" w:rsidP="000273D9">
            <w:pPr>
              <w:pStyle w:val="99Copyright0"/>
            </w:pPr>
            <w:r w:rsidRPr="00CF2051">
              <w:rPr>
                <w:noProof/>
              </w:rPr>
              <w:drawing>
                <wp:inline distT="0" distB="0" distL="0" distR="0" wp14:anchorId="6A7E996F" wp14:editId="15D1355B">
                  <wp:extent cx="2462314" cy="1223159"/>
                  <wp:effectExtent l="0" t="0" r="1905" b="0"/>
                  <wp:docPr id="226" name="Picture 1976476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6476418"/>
                          <pic:cNvPicPr/>
                        </pic:nvPicPr>
                        <pic:blipFill>
                          <a:blip r:embed="rId148">
                            <a:extLst>
                              <a:ext uri="{28A0092B-C50C-407E-A947-70E740481C1C}">
                                <a14:useLocalDpi xmlns:a14="http://schemas.microsoft.com/office/drawing/2010/main" val="0"/>
                              </a:ext>
                            </a:extLst>
                          </a:blip>
                          <a:stretch>
                            <a:fillRect/>
                          </a:stretch>
                        </pic:blipFill>
                        <pic:spPr>
                          <a:xfrm>
                            <a:off x="0" y="0"/>
                            <a:ext cx="2472163" cy="1228051"/>
                          </a:xfrm>
                          <a:prstGeom prst="rect">
                            <a:avLst/>
                          </a:prstGeom>
                        </pic:spPr>
                      </pic:pic>
                    </a:graphicData>
                  </a:graphic>
                </wp:inline>
              </w:drawing>
            </w:r>
          </w:p>
        </w:tc>
      </w:tr>
      <w:tr w:rsidR="000273D9" w:rsidRPr="00CF2051" w:rsidTr="000273D9">
        <w:trPr>
          <w:trHeight w:val="207"/>
        </w:trPr>
        <w:tc>
          <w:tcPr>
            <w:tcW w:w="3791" w:type="dxa"/>
            <w:vMerge/>
            <w:tcBorders>
              <w:left w:val="nil"/>
              <w:bottom w:val="nil"/>
            </w:tcBorders>
            <w:shd w:val="clear" w:color="auto" w:fill="auto"/>
            <w:tcMar>
              <w:top w:w="108" w:type="dxa"/>
              <w:bottom w:w="108" w:type="dxa"/>
            </w:tcMar>
            <w:vAlign w:val="center"/>
          </w:tcPr>
          <w:p w:rsidR="000273D9" w:rsidRPr="00CF2051" w:rsidRDefault="000273D9" w:rsidP="000273D9">
            <w:pPr>
              <w:pStyle w:val="TableText"/>
            </w:pPr>
          </w:p>
        </w:tc>
        <w:tc>
          <w:tcPr>
            <w:tcW w:w="6132" w:type="dxa"/>
            <w:vMerge/>
            <w:tcBorders>
              <w:bottom w:val="nil"/>
              <w:right w:val="nil"/>
            </w:tcBorders>
            <w:shd w:val="clear" w:color="auto" w:fill="auto"/>
            <w:tcMar>
              <w:top w:w="108" w:type="dxa"/>
              <w:bottom w:w="108" w:type="dxa"/>
            </w:tcMar>
            <w:vAlign w:val="center"/>
          </w:tcPr>
          <w:p w:rsidR="000273D9" w:rsidRPr="00CF2051" w:rsidRDefault="000273D9" w:rsidP="000273D9">
            <w:pPr>
              <w:pStyle w:val="TableBullet"/>
              <w:numPr>
                <w:ilvl w:val="0"/>
                <w:numId w:val="2"/>
              </w:numPr>
              <w:tabs>
                <w:tab w:val="clear" w:pos="284"/>
                <w:tab w:val="clear" w:pos="567"/>
                <w:tab w:val="clear" w:pos="851"/>
              </w:tabs>
              <w:ind w:left="170" w:hanging="170"/>
            </w:pPr>
          </w:p>
        </w:tc>
      </w:tr>
      <w:tr w:rsidR="000273D9" w:rsidRPr="00CF2051" w:rsidTr="000273D9">
        <w:trPr>
          <w:trHeight w:val="814"/>
        </w:trPr>
        <w:tc>
          <w:tcPr>
            <w:tcW w:w="3791" w:type="dxa"/>
            <w:tcBorders>
              <w:left w:val="nil"/>
            </w:tcBorders>
            <w:shd w:val="clear" w:color="auto" w:fill="auto"/>
            <w:tcMar>
              <w:top w:w="108" w:type="dxa"/>
              <w:bottom w:w="108" w:type="dxa"/>
            </w:tcMar>
            <w:vAlign w:val="center"/>
          </w:tcPr>
          <w:p w:rsidR="000273D9" w:rsidRPr="00CF2051" w:rsidRDefault="000273D9" w:rsidP="00920A93">
            <w:pPr>
              <w:pStyle w:val="p"/>
              <w:numPr>
                <w:ilvl w:val="0"/>
                <w:numId w:val="26"/>
              </w:numPr>
              <w:tabs>
                <w:tab w:val="left" w:pos="455"/>
              </w:tabs>
              <w:ind w:left="314"/>
            </w:pPr>
            <w:bookmarkStart w:id="79" w:name="TS_3EF86AF490034135936B62038108007A"/>
            <w:bookmarkEnd w:id="79"/>
            <w:r w:rsidRPr="00CF2051">
              <w:t xml:space="preserve">Select </w:t>
            </w:r>
            <w:r w:rsidR="00BD5EED">
              <w:t>the</w:t>
            </w:r>
            <w:r w:rsidRPr="00CF2051">
              <w:t xml:space="preserve"> Business Scenario by clicking on it.</w:t>
            </w:r>
          </w:p>
          <w:p w:rsidR="000273D9" w:rsidRPr="00CF2051" w:rsidRDefault="000273D9" w:rsidP="002315C3">
            <w:pPr>
              <w:pStyle w:val="p"/>
            </w:pPr>
          </w:p>
        </w:tc>
        <w:tc>
          <w:tcPr>
            <w:tcW w:w="6132" w:type="dxa"/>
            <w:tcBorders>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39A18F4A" wp14:editId="0602CCA6">
                  <wp:extent cx="3752850" cy="914400"/>
                  <wp:effectExtent l="0" t="0" r="0" b="0"/>
                  <wp:docPr id="171" name="Picture 727403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7403679"/>
                          <pic:cNvPicPr/>
                        </pic:nvPicPr>
                        <pic:blipFill>
                          <a:blip r:embed="rId149">
                            <a:extLst>
                              <a:ext uri="{28A0092B-C50C-407E-A947-70E740481C1C}">
                                <a14:useLocalDpi xmlns:a14="http://schemas.microsoft.com/office/drawing/2010/main" val="0"/>
                              </a:ext>
                            </a:extLst>
                          </a:blip>
                          <a:stretch>
                            <a:fillRect/>
                          </a:stretch>
                        </pic:blipFill>
                        <pic:spPr>
                          <a:xfrm>
                            <a:off x="0" y="0"/>
                            <a:ext cx="3752850" cy="914400"/>
                          </a:xfrm>
                          <a:prstGeom prst="rect">
                            <a:avLst/>
                          </a:prstGeom>
                        </pic:spPr>
                      </pic:pic>
                    </a:graphicData>
                  </a:graphic>
                </wp:inline>
              </w:drawing>
            </w:r>
          </w:p>
        </w:tc>
      </w:tr>
      <w:tr w:rsidR="000273D9" w:rsidRPr="00CF2051" w:rsidTr="000273D9">
        <w:trPr>
          <w:trHeight w:val="814"/>
        </w:trPr>
        <w:tc>
          <w:tcPr>
            <w:tcW w:w="3791" w:type="dxa"/>
            <w:tcBorders>
              <w:left w:val="nil"/>
            </w:tcBorders>
            <w:shd w:val="clear" w:color="auto" w:fill="auto"/>
            <w:tcMar>
              <w:top w:w="108" w:type="dxa"/>
              <w:bottom w:w="108" w:type="dxa"/>
            </w:tcMar>
            <w:vAlign w:val="center"/>
          </w:tcPr>
          <w:p w:rsidR="000273D9" w:rsidRPr="00CF2051" w:rsidRDefault="000273D9" w:rsidP="002315C3">
            <w:pPr>
              <w:pStyle w:val="p"/>
            </w:pPr>
            <w:r w:rsidRPr="00CF2051">
              <w:lastRenderedPageBreak/>
              <w:t xml:space="preserve">You will see the </w:t>
            </w:r>
            <w:r w:rsidR="00CE4B2A" w:rsidRPr="00CF2051">
              <w:t>Process Performance Indicator tiles</w:t>
            </w:r>
            <w:r w:rsidRPr="00CF2051">
              <w:t xml:space="preserve"> you configured in the dashboard. You can rearrange the tiles in order of preference</w:t>
            </w:r>
            <w:r w:rsidR="00CE4B2A" w:rsidRPr="00CF2051">
              <w:t xml:space="preserve"> by dragging-and-dropping them</w:t>
            </w:r>
            <w:r w:rsidRPr="00CF2051">
              <w:t xml:space="preserve">. </w:t>
            </w:r>
          </w:p>
          <w:p w:rsidR="000273D9" w:rsidRPr="00CF2051" w:rsidRDefault="000273D9" w:rsidP="002315C3">
            <w:pPr>
              <w:pStyle w:val="p"/>
            </w:pPr>
          </w:p>
        </w:tc>
        <w:tc>
          <w:tcPr>
            <w:tcW w:w="6132" w:type="dxa"/>
            <w:tcBorders>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6B16E643" wp14:editId="688C9A0A">
                  <wp:extent cx="3752850" cy="2743200"/>
                  <wp:effectExtent l="0" t="0" r="0" b="0"/>
                  <wp:docPr id="173" name="Picture 866750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6750420"/>
                          <pic:cNvPicPr/>
                        </pic:nvPicPr>
                        <pic:blipFill>
                          <a:blip r:embed="rId150">
                            <a:extLst>
                              <a:ext uri="{28A0092B-C50C-407E-A947-70E740481C1C}">
                                <a14:useLocalDpi xmlns:a14="http://schemas.microsoft.com/office/drawing/2010/main" val="0"/>
                              </a:ext>
                            </a:extLst>
                          </a:blip>
                          <a:stretch>
                            <a:fillRect/>
                          </a:stretch>
                        </pic:blipFill>
                        <pic:spPr>
                          <a:xfrm>
                            <a:off x="0" y="0"/>
                            <a:ext cx="3752850" cy="2743200"/>
                          </a:xfrm>
                          <a:prstGeom prst="rect">
                            <a:avLst/>
                          </a:prstGeom>
                        </pic:spPr>
                      </pic:pic>
                    </a:graphicData>
                  </a:graphic>
                </wp:inline>
              </w:drawing>
            </w:r>
          </w:p>
        </w:tc>
      </w:tr>
      <w:tr w:rsidR="000273D9" w:rsidRPr="00CF2051" w:rsidTr="000273D9">
        <w:trPr>
          <w:trHeight w:val="814"/>
        </w:trPr>
        <w:tc>
          <w:tcPr>
            <w:tcW w:w="3791" w:type="dxa"/>
            <w:tcBorders>
              <w:left w:val="nil"/>
            </w:tcBorders>
            <w:shd w:val="clear" w:color="auto" w:fill="auto"/>
            <w:tcMar>
              <w:top w:w="108" w:type="dxa"/>
              <w:bottom w:w="108" w:type="dxa"/>
            </w:tcMar>
            <w:vAlign w:val="center"/>
          </w:tcPr>
          <w:p w:rsidR="000273D9" w:rsidRPr="00CF2051" w:rsidRDefault="000273D9" w:rsidP="00920A93">
            <w:pPr>
              <w:pStyle w:val="p"/>
              <w:numPr>
                <w:ilvl w:val="0"/>
                <w:numId w:val="26"/>
              </w:numPr>
              <w:tabs>
                <w:tab w:val="left" w:pos="455"/>
              </w:tabs>
              <w:ind w:left="314"/>
            </w:pPr>
            <w:bookmarkStart w:id="80" w:name="TS_6403AB8533044F15B587956D76FC1FA7"/>
            <w:bookmarkEnd w:id="80"/>
            <w:r w:rsidRPr="00CF2051">
              <w:t xml:space="preserve">Let us drill down into a process instance. </w:t>
            </w:r>
            <w:r w:rsidR="009C52C0" w:rsidRPr="00CF2051">
              <w:t>For this,</w:t>
            </w:r>
            <w:r w:rsidRPr="00CF2051">
              <w:t xml:space="preserve">choose to click on any of the PPI you are interested. </w:t>
            </w:r>
          </w:p>
          <w:p w:rsidR="000273D9" w:rsidRPr="00CF2051" w:rsidRDefault="000273D9" w:rsidP="002315C3">
            <w:pPr>
              <w:pStyle w:val="p"/>
            </w:pPr>
          </w:p>
          <w:p w:rsidR="000273D9" w:rsidRPr="00CF2051" w:rsidRDefault="000273D9" w:rsidP="002315C3">
            <w:pPr>
              <w:pStyle w:val="p"/>
            </w:pPr>
            <w:r w:rsidRPr="00CF2051">
              <w:t>For example, to view what CAPEX approval processes are on track, click</w:t>
            </w:r>
            <w:r w:rsidR="009C52C0" w:rsidRPr="00CF2051">
              <w:t xml:space="preserve">.   </w:t>
            </w:r>
            <w:r w:rsidRPr="00CF2051">
              <w:drawing>
                <wp:inline distT="0" distB="0" distL="0" distR="0" wp14:anchorId="0E53C44D" wp14:editId="3E9E671C">
                  <wp:extent cx="1554480" cy="274320"/>
                  <wp:effectExtent l="0" t="0" r="0" b="0"/>
                  <wp:docPr id="174" name="Picture 904784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4784080"/>
                          <pic:cNvPicPr/>
                        </pic:nvPicPr>
                        <pic:blipFill>
                          <a:blip r:embed="rId151">
                            <a:extLst>
                              <a:ext uri="{28A0092B-C50C-407E-A947-70E740481C1C}">
                                <a14:useLocalDpi xmlns:a14="http://schemas.microsoft.com/office/drawing/2010/main" val="0"/>
                              </a:ext>
                            </a:extLst>
                          </a:blip>
                          <a:stretch>
                            <a:fillRect/>
                          </a:stretch>
                        </pic:blipFill>
                        <pic:spPr>
                          <a:xfrm>
                            <a:off x="0" y="0"/>
                            <a:ext cx="1554480" cy="274320"/>
                          </a:xfrm>
                          <a:prstGeom prst="rect">
                            <a:avLst/>
                          </a:prstGeom>
                        </pic:spPr>
                      </pic:pic>
                    </a:graphicData>
                  </a:graphic>
                </wp:inline>
              </w:drawing>
            </w:r>
            <w:r w:rsidRPr="00CF2051">
              <w:t>.</w:t>
            </w:r>
          </w:p>
          <w:p w:rsidR="000273D9" w:rsidRPr="00CF2051" w:rsidRDefault="000273D9" w:rsidP="002315C3">
            <w:pPr>
              <w:pStyle w:val="p"/>
            </w:pPr>
          </w:p>
        </w:tc>
        <w:tc>
          <w:tcPr>
            <w:tcW w:w="6132" w:type="dxa"/>
            <w:tcBorders>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5DE66C4B" wp14:editId="6BD57241">
                  <wp:extent cx="2107870" cy="4399808"/>
                  <wp:effectExtent l="0" t="0" r="635" b="0"/>
                  <wp:docPr id="175" name="Picture 1902004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2004722"/>
                          <pic:cNvPicPr/>
                        </pic:nvPicPr>
                        <pic:blipFill>
                          <a:blip r:embed="rId152">
                            <a:extLst>
                              <a:ext uri="{28A0092B-C50C-407E-A947-70E740481C1C}">
                                <a14:useLocalDpi xmlns:a14="http://schemas.microsoft.com/office/drawing/2010/main" val="0"/>
                              </a:ext>
                            </a:extLst>
                          </a:blip>
                          <a:stretch>
                            <a:fillRect/>
                          </a:stretch>
                        </pic:blipFill>
                        <pic:spPr>
                          <a:xfrm>
                            <a:off x="0" y="0"/>
                            <a:ext cx="2118129" cy="4421223"/>
                          </a:xfrm>
                          <a:prstGeom prst="rect">
                            <a:avLst/>
                          </a:prstGeom>
                        </pic:spPr>
                      </pic:pic>
                    </a:graphicData>
                  </a:graphic>
                </wp:inline>
              </w:drawing>
            </w:r>
          </w:p>
        </w:tc>
      </w:tr>
      <w:tr w:rsidR="000273D9" w:rsidRPr="00CF2051" w:rsidTr="000273D9">
        <w:trPr>
          <w:trHeight w:val="814"/>
        </w:trPr>
        <w:tc>
          <w:tcPr>
            <w:tcW w:w="3791" w:type="dxa"/>
            <w:tcBorders>
              <w:left w:val="nil"/>
            </w:tcBorders>
            <w:shd w:val="clear" w:color="auto" w:fill="auto"/>
            <w:tcMar>
              <w:top w:w="108" w:type="dxa"/>
              <w:bottom w:w="108" w:type="dxa"/>
            </w:tcMar>
            <w:vAlign w:val="center"/>
          </w:tcPr>
          <w:p w:rsidR="000273D9" w:rsidRPr="00CF2051" w:rsidRDefault="000273D9" w:rsidP="002315C3">
            <w:pPr>
              <w:pStyle w:val="p"/>
            </w:pPr>
            <w:r w:rsidRPr="00CF2051">
              <w:lastRenderedPageBreak/>
              <w:t xml:space="preserve">All </w:t>
            </w:r>
            <w:r w:rsidRPr="00CF2051">
              <w:rPr>
                <w:b/>
                <w:bCs/>
              </w:rPr>
              <w:t>On Track</w:t>
            </w:r>
            <w:r w:rsidRPr="00CF2051">
              <w:t xml:space="preserve"> CAPEX approval process instances will be listed out. The table will have rows corresponding to the </w:t>
            </w:r>
            <w:r w:rsidR="00F71B96" w:rsidRPr="00CF2051">
              <w:t>c</w:t>
            </w:r>
            <w:r w:rsidRPr="00CF2051">
              <w:t xml:space="preserve">ontext of the process instance and custom attributes that you </w:t>
            </w:r>
            <w:r w:rsidR="00F71B96" w:rsidRPr="00CF2051">
              <w:t>configured while creating visibility scenario.</w:t>
            </w:r>
          </w:p>
          <w:p w:rsidR="00F71B96" w:rsidRPr="00CF2051" w:rsidRDefault="00F71B96" w:rsidP="002315C3">
            <w:pPr>
              <w:pStyle w:val="p"/>
            </w:pPr>
          </w:p>
          <w:p w:rsidR="000273D9" w:rsidRPr="00CF2051" w:rsidRDefault="000273D9" w:rsidP="00D321DF">
            <w:pPr>
              <w:pStyle w:val="p"/>
              <w:numPr>
                <w:ilvl w:val="0"/>
                <w:numId w:val="26"/>
              </w:numPr>
              <w:tabs>
                <w:tab w:val="left" w:pos="455"/>
              </w:tabs>
              <w:ind w:left="314"/>
            </w:pPr>
            <w:r w:rsidRPr="00CF2051">
              <w:t xml:space="preserve">Select an instance to </w:t>
            </w:r>
            <w:r w:rsidR="006D52B6" w:rsidRPr="00CF2051">
              <w:t>further drill down and get</w:t>
            </w:r>
            <w:r w:rsidRPr="00CF2051">
              <w:t xml:space="preserve"> more details</w:t>
            </w:r>
            <w:r w:rsidR="00693CD0" w:rsidRPr="00CF2051">
              <w:t>.</w:t>
            </w:r>
          </w:p>
          <w:p w:rsidR="000273D9" w:rsidRPr="00CF2051" w:rsidRDefault="000273D9" w:rsidP="002315C3">
            <w:pPr>
              <w:pStyle w:val="p"/>
            </w:pPr>
          </w:p>
        </w:tc>
        <w:tc>
          <w:tcPr>
            <w:tcW w:w="6132" w:type="dxa"/>
            <w:tcBorders>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4BE40454" wp14:editId="0586F930">
                  <wp:extent cx="3756660" cy="819150"/>
                  <wp:effectExtent l="0" t="0" r="0" b="0"/>
                  <wp:docPr id="176" name="Picture 1506040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6040675"/>
                          <pic:cNvPicPr/>
                        </pic:nvPicPr>
                        <pic:blipFill>
                          <a:blip r:embed="rId153">
                            <a:extLst>
                              <a:ext uri="{28A0092B-C50C-407E-A947-70E740481C1C}">
                                <a14:useLocalDpi xmlns:a14="http://schemas.microsoft.com/office/drawing/2010/main" val="0"/>
                              </a:ext>
                            </a:extLst>
                          </a:blip>
                          <a:stretch>
                            <a:fillRect/>
                          </a:stretch>
                        </pic:blipFill>
                        <pic:spPr>
                          <a:xfrm>
                            <a:off x="0" y="0"/>
                            <a:ext cx="3756660" cy="819150"/>
                          </a:xfrm>
                          <a:prstGeom prst="rect">
                            <a:avLst/>
                          </a:prstGeom>
                        </pic:spPr>
                      </pic:pic>
                    </a:graphicData>
                  </a:graphic>
                </wp:inline>
              </w:drawing>
            </w:r>
          </w:p>
        </w:tc>
      </w:tr>
      <w:tr w:rsidR="000273D9"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0273D9" w:rsidP="002315C3">
            <w:pPr>
              <w:pStyle w:val="p"/>
            </w:pPr>
            <w:r w:rsidRPr="00CF2051">
              <w:t>Here</w:t>
            </w:r>
            <w:r w:rsidR="00286ADD" w:rsidRPr="00CF2051">
              <w:t xml:space="preserve"> </w:t>
            </w:r>
            <w:r w:rsidRPr="00CF2051">
              <w:t xml:space="preserve">you can see all information corresponding to the </w:t>
            </w:r>
            <w:r w:rsidR="008C7D74" w:rsidRPr="00CF2051">
              <w:t xml:space="preserve">process as </w:t>
            </w:r>
            <w:r w:rsidR="00286ADD" w:rsidRPr="00CF2051">
              <w:t xml:space="preserve">configured </w:t>
            </w:r>
            <w:r w:rsidR="008C7D74" w:rsidRPr="00CF2051">
              <w:t xml:space="preserve">in </w:t>
            </w:r>
            <w:r w:rsidR="00286ADD" w:rsidRPr="00CF2051">
              <w:t>Default Attributes.</w:t>
            </w:r>
          </w:p>
          <w:p w:rsidR="000273D9" w:rsidRPr="00CF2051" w:rsidRDefault="000273D9" w:rsidP="002315C3">
            <w:pPr>
              <w:pStyle w:val="p"/>
            </w:pPr>
          </w:p>
          <w:p w:rsidR="000273D9" w:rsidRPr="00CF2051" w:rsidRDefault="000273D9" w:rsidP="00D321DF">
            <w:pPr>
              <w:pStyle w:val="p"/>
              <w:numPr>
                <w:ilvl w:val="0"/>
                <w:numId w:val="26"/>
              </w:numPr>
              <w:tabs>
                <w:tab w:val="left" w:pos="455"/>
              </w:tabs>
              <w:ind w:left="314"/>
            </w:pPr>
            <w:r w:rsidRPr="00CF2051">
              <w:t xml:space="preserve">Let's now navigate to </w:t>
            </w:r>
            <w:r w:rsidRPr="00CF2051">
              <w:rPr>
                <w:b/>
                <w:bCs/>
              </w:rPr>
              <w:t>Phases</w:t>
            </w:r>
            <w:r w:rsidRPr="00CF2051">
              <w:t xml:space="preserve">. </w:t>
            </w:r>
          </w:p>
          <w:p w:rsidR="000273D9" w:rsidRPr="00CF2051" w:rsidRDefault="000273D9" w:rsidP="002315C3">
            <w:pPr>
              <w:pStyle w:val="p"/>
            </w:pP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16149553" wp14:editId="2EB1532A">
                  <wp:extent cx="3752850" cy="2373630"/>
                  <wp:effectExtent l="0" t="0" r="0" b="0"/>
                  <wp:docPr id="178" name="Picture 16702619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0261942"/>
                          <pic:cNvPicPr/>
                        </pic:nvPicPr>
                        <pic:blipFill>
                          <a:blip r:embed="rId154">
                            <a:extLst>
                              <a:ext uri="{28A0092B-C50C-407E-A947-70E740481C1C}">
                                <a14:useLocalDpi xmlns:a14="http://schemas.microsoft.com/office/drawing/2010/main" val="0"/>
                              </a:ext>
                            </a:extLst>
                          </a:blip>
                          <a:stretch>
                            <a:fillRect/>
                          </a:stretch>
                        </pic:blipFill>
                        <pic:spPr>
                          <a:xfrm>
                            <a:off x="0" y="0"/>
                            <a:ext cx="3752850" cy="2373630"/>
                          </a:xfrm>
                          <a:prstGeom prst="rect">
                            <a:avLst/>
                          </a:prstGeom>
                        </pic:spPr>
                      </pic:pic>
                    </a:graphicData>
                  </a:graphic>
                </wp:inline>
              </w:drawing>
            </w:r>
          </w:p>
        </w:tc>
      </w:tr>
      <w:tr w:rsidR="005014FE"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0273D9" w:rsidP="002315C3">
            <w:pPr>
              <w:pStyle w:val="p"/>
            </w:pPr>
            <w:r w:rsidRPr="00CF2051">
              <w:t xml:space="preserve">Here you will </w:t>
            </w:r>
            <w:r w:rsidR="00364A96" w:rsidRPr="00CF2051">
              <w:t>see</w:t>
            </w:r>
            <w:r w:rsidRPr="00CF2051">
              <w:t xml:space="preserve"> a graphical representation of the phases</w:t>
            </w:r>
            <w:r w:rsidR="00364A96" w:rsidRPr="00CF2051">
              <w:t xml:space="preserve"> with started and end timestamp</w:t>
            </w:r>
            <w:r w:rsidRPr="00CF2051">
              <w:t>.</w:t>
            </w:r>
            <w:r w:rsidR="00364A96" w:rsidRPr="00CF2051">
              <w:t xml:space="preserve"> The filled-checkbox indicate that the process is currently running at that phase. </w:t>
            </w:r>
            <w:r w:rsidRPr="00CF2051">
              <w:t xml:space="preserve"> </w:t>
            </w:r>
          </w:p>
          <w:p w:rsidR="000273D9" w:rsidRPr="00CF2051" w:rsidRDefault="000273D9" w:rsidP="002315C3">
            <w:pPr>
              <w:pStyle w:val="p"/>
            </w:pPr>
            <w:r w:rsidRPr="00CF2051">
              <w:t> </w:t>
            </w:r>
          </w:p>
          <w:p w:rsidR="000273D9" w:rsidRPr="00CF2051" w:rsidRDefault="00364A96" w:rsidP="002315C3">
            <w:pPr>
              <w:pStyle w:val="p"/>
            </w:pPr>
            <w:r w:rsidRPr="00CF2051">
              <w:t xml:space="preserve">Note: </w:t>
            </w:r>
            <w:r w:rsidR="000273D9" w:rsidRPr="00CF2051">
              <w:t xml:space="preserve">You can </w:t>
            </w:r>
            <w:r w:rsidRPr="00CF2051">
              <w:t>also change</w:t>
            </w:r>
            <w:r w:rsidR="000273D9" w:rsidRPr="00CF2051">
              <w:t xml:space="preserve"> the representation by clicking</w:t>
            </w:r>
            <w:r w:rsidRPr="00CF2051">
              <w:br/>
            </w:r>
            <w:r w:rsidR="000273D9" w:rsidRPr="00CF2051">
              <w:t xml:space="preserve"> </w:t>
            </w:r>
            <w:r w:rsidRPr="00CF2051">
              <w:drawing>
                <wp:inline distT="0" distB="0" distL="0" distR="0" wp14:anchorId="1A4B50F7" wp14:editId="566DCD33">
                  <wp:extent cx="409699" cy="225631"/>
                  <wp:effectExtent l="0" t="0" r="0" b="3175"/>
                  <wp:docPr id="180" name="Picture 1844639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4639184"/>
                          <pic:cNvPicPr/>
                        </pic:nvPicPr>
                        <pic:blipFill>
                          <a:blip r:embed="rId155">
                            <a:extLst>
                              <a:ext uri="{28A0092B-C50C-407E-A947-70E740481C1C}">
                                <a14:useLocalDpi xmlns:a14="http://schemas.microsoft.com/office/drawing/2010/main" val="0"/>
                              </a:ext>
                            </a:extLst>
                          </a:blip>
                          <a:stretch>
                            <a:fillRect/>
                          </a:stretch>
                        </pic:blipFill>
                        <pic:spPr>
                          <a:xfrm>
                            <a:off x="0" y="0"/>
                            <a:ext cx="426563" cy="234918"/>
                          </a:xfrm>
                          <a:prstGeom prst="rect">
                            <a:avLst/>
                          </a:prstGeom>
                        </pic:spPr>
                      </pic:pic>
                    </a:graphicData>
                  </a:graphic>
                </wp:inline>
              </w:drawing>
            </w:r>
            <w:r w:rsidRPr="00CF2051">
              <w:t>.</w:t>
            </w:r>
          </w:p>
          <w:p w:rsidR="000273D9" w:rsidRPr="00CF2051" w:rsidRDefault="000273D9" w:rsidP="002315C3">
            <w:pPr>
              <w:pStyle w:val="p"/>
            </w:pPr>
          </w:p>
          <w:p w:rsidR="000273D9" w:rsidRPr="00CF2051" w:rsidRDefault="000273D9" w:rsidP="00D321DF">
            <w:pPr>
              <w:pStyle w:val="p"/>
              <w:numPr>
                <w:ilvl w:val="0"/>
                <w:numId w:val="26"/>
              </w:numPr>
              <w:tabs>
                <w:tab w:val="left" w:pos="455"/>
              </w:tabs>
              <w:ind w:left="314"/>
            </w:pPr>
            <w:r w:rsidRPr="00CF2051">
              <w:t xml:space="preserve">Let's now view the </w:t>
            </w:r>
            <w:r w:rsidR="00364A96" w:rsidRPr="00CF2051">
              <w:rPr>
                <w:b/>
                <w:bCs/>
              </w:rPr>
              <w:t>P</w:t>
            </w:r>
            <w:r w:rsidRPr="00CF2051">
              <w:rPr>
                <w:b/>
                <w:bCs/>
              </w:rPr>
              <w:t>ath</w:t>
            </w:r>
            <w:r w:rsidR="00364A96" w:rsidRPr="00CF2051">
              <w:t xml:space="preserve"> of the process instance.</w:t>
            </w:r>
          </w:p>
          <w:p w:rsidR="000273D9" w:rsidRPr="00CF2051" w:rsidRDefault="000273D9" w:rsidP="002315C3">
            <w:pPr>
              <w:pStyle w:val="p"/>
            </w:pP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6AC981D1" wp14:editId="4F862217">
                  <wp:extent cx="3756660" cy="1089660"/>
                  <wp:effectExtent l="0" t="0" r="0" b="0"/>
                  <wp:docPr id="182" name="Picture 858669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8669373"/>
                          <pic:cNvPicPr/>
                        </pic:nvPicPr>
                        <pic:blipFill>
                          <a:blip r:embed="rId156">
                            <a:extLst>
                              <a:ext uri="{28A0092B-C50C-407E-A947-70E740481C1C}">
                                <a14:useLocalDpi xmlns:a14="http://schemas.microsoft.com/office/drawing/2010/main" val="0"/>
                              </a:ext>
                            </a:extLst>
                          </a:blip>
                          <a:stretch>
                            <a:fillRect/>
                          </a:stretch>
                        </pic:blipFill>
                        <pic:spPr>
                          <a:xfrm>
                            <a:off x="0" y="0"/>
                            <a:ext cx="3756660" cy="1089660"/>
                          </a:xfrm>
                          <a:prstGeom prst="rect">
                            <a:avLst/>
                          </a:prstGeom>
                        </pic:spPr>
                      </pic:pic>
                    </a:graphicData>
                  </a:graphic>
                </wp:inline>
              </w:drawing>
            </w:r>
          </w:p>
        </w:tc>
      </w:tr>
      <w:tr w:rsidR="005014FE"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F06BE6" w:rsidP="002315C3">
            <w:pPr>
              <w:pStyle w:val="p"/>
            </w:pPr>
            <w:r w:rsidRPr="00CF2051">
              <w:lastRenderedPageBreak/>
              <w:t>Path is represented as</w:t>
            </w:r>
            <w:r w:rsidR="000273D9" w:rsidRPr="00CF2051">
              <w:t xml:space="preserve"> flow diagram </w:t>
            </w:r>
            <w:r w:rsidRPr="00CF2051">
              <w:t xml:space="preserve">which </w:t>
            </w:r>
            <w:r w:rsidR="000273D9" w:rsidRPr="00CF2051">
              <w:t>show</w:t>
            </w:r>
            <w:r w:rsidRPr="00CF2051">
              <w:t>s</w:t>
            </w:r>
            <w:r w:rsidR="000273D9" w:rsidRPr="00CF2051">
              <w:t xml:space="preserve"> </w:t>
            </w:r>
            <w:r w:rsidRPr="00CF2051">
              <w:t>the transition from one activity to another, together with the time taken.</w:t>
            </w:r>
          </w:p>
          <w:p w:rsidR="000273D9" w:rsidRPr="00CF2051" w:rsidRDefault="000273D9" w:rsidP="002315C3">
            <w:pPr>
              <w:pStyle w:val="p"/>
            </w:pPr>
            <w:r w:rsidRPr="00CF2051">
              <w:t> </w:t>
            </w:r>
          </w:p>
          <w:p w:rsidR="000273D9" w:rsidRPr="00CF2051" w:rsidRDefault="00F06BE6" w:rsidP="002315C3">
            <w:pPr>
              <w:pStyle w:val="p"/>
            </w:pPr>
            <w:r w:rsidRPr="00CF2051">
              <w:t xml:space="preserve">Note: </w:t>
            </w:r>
            <w:r w:rsidR="000273D9" w:rsidRPr="00CF2051">
              <w:t xml:space="preserve">You can </w:t>
            </w:r>
            <w:r w:rsidRPr="00CF2051">
              <w:t xml:space="preserve">also </w:t>
            </w:r>
            <w:r w:rsidR="000273D9" w:rsidRPr="00CF2051">
              <w:t>choose the representation by clicking</w:t>
            </w:r>
            <w:r w:rsidRPr="00CF2051">
              <w:br/>
            </w:r>
            <w:r w:rsidR="000273D9" w:rsidRPr="00CF2051">
              <w:t xml:space="preserve"> </w:t>
            </w:r>
            <w:r w:rsidR="000273D9" w:rsidRPr="00CF2051">
              <w:drawing>
                <wp:inline distT="0" distB="0" distL="0" distR="0" wp14:anchorId="3C191E5B" wp14:editId="2AAE4CCC">
                  <wp:extent cx="739140" cy="544830"/>
                  <wp:effectExtent l="0" t="0" r="0" b="0"/>
                  <wp:docPr id="184" name="Picture 341339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1339606"/>
                          <pic:cNvPicPr/>
                        </pic:nvPicPr>
                        <pic:blipFill>
                          <a:blip r:embed="rId157">
                            <a:extLst>
                              <a:ext uri="{28A0092B-C50C-407E-A947-70E740481C1C}">
                                <a14:useLocalDpi xmlns:a14="http://schemas.microsoft.com/office/drawing/2010/main" val="0"/>
                              </a:ext>
                            </a:extLst>
                          </a:blip>
                          <a:stretch>
                            <a:fillRect/>
                          </a:stretch>
                        </pic:blipFill>
                        <pic:spPr>
                          <a:xfrm>
                            <a:off x="0" y="0"/>
                            <a:ext cx="739140" cy="544830"/>
                          </a:xfrm>
                          <a:prstGeom prst="rect">
                            <a:avLst/>
                          </a:prstGeom>
                        </pic:spPr>
                      </pic:pic>
                    </a:graphicData>
                  </a:graphic>
                </wp:inline>
              </w:drawing>
            </w:r>
          </w:p>
          <w:p w:rsidR="000273D9" w:rsidRPr="00CF2051" w:rsidRDefault="000273D9" w:rsidP="002315C3">
            <w:pPr>
              <w:pStyle w:val="p"/>
            </w:pP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7BC4E960" wp14:editId="4C39FBB7">
                  <wp:extent cx="3378777" cy="2642260"/>
                  <wp:effectExtent l="0" t="0" r="0" b="0"/>
                  <wp:docPr id="185" name="Picture 1820705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0705747"/>
                          <pic:cNvPicPr/>
                        </pic:nvPicPr>
                        <pic:blipFill>
                          <a:blip r:embed="rId158">
                            <a:extLst>
                              <a:ext uri="{28A0092B-C50C-407E-A947-70E740481C1C}">
                                <a14:useLocalDpi xmlns:a14="http://schemas.microsoft.com/office/drawing/2010/main" val="0"/>
                              </a:ext>
                            </a:extLst>
                          </a:blip>
                          <a:stretch>
                            <a:fillRect/>
                          </a:stretch>
                        </pic:blipFill>
                        <pic:spPr>
                          <a:xfrm>
                            <a:off x="0" y="0"/>
                            <a:ext cx="3384828" cy="2646992"/>
                          </a:xfrm>
                          <a:prstGeom prst="rect">
                            <a:avLst/>
                          </a:prstGeom>
                        </pic:spPr>
                      </pic:pic>
                    </a:graphicData>
                  </a:graphic>
                </wp:inline>
              </w:drawing>
            </w:r>
          </w:p>
        </w:tc>
      </w:tr>
      <w:tr w:rsidR="005014FE"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0273D9" w:rsidP="002315C3">
            <w:pPr>
              <w:pStyle w:val="p"/>
            </w:pPr>
            <w:r w:rsidRPr="00CF2051">
              <w:t>For example</w:t>
            </w:r>
            <w:r w:rsidR="008D1D18" w:rsidRPr="00CF2051">
              <w:t>: A</w:t>
            </w:r>
            <w:r w:rsidRPr="00CF2051">
              <w:t xml:space="preserve"> process that has undergone (or pushed to) rework will look like this.</w:t>
            </w: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0A808629" wp14:editId="7FA7785B">
                  <wp:extent cx="2630385" cy="4334493"/>
                  <wp:effectExtent l="0" t="0" r="0" b="0"/>
                  <wp:docPr id="188" name="Picture 1106896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6896605"/>
                          <pic:cNvPicPr/>
                        </pic:nvPicPr>
                        <pic:blipFill>
                          <a:blip r:embed="rId159">
                            <a:extLst>
                              <a:ext uri="{28A0092B-C50C-407E-A947-70E740481C1C}">
                                <a14:useLocalDpi xmlns:a14="http://schemas.microsoft.com/office/drawing/2010/main" val="0"/>
                              </a:ext>
                            </a:extLst>
                          </a:blip>
                          <a:stretch>
                            <a:fillRect/>
                          </a:stretch>
                        </pic:blipFill>
                        <pic:spPr>
                          <a:xfrm>
                            <a:off x="0" y="0"/>
                            <a:ext cx="2660271" cy="4383741"/>
                          </a:xfrm>
                          <a:prstGeom prst="rect">
                            <a:avLst/>
                          </a:prstGeom>
                        </pic:spPr>
                      </pic:pic>
                    </a:graphicData>
                  </a:graphic>
                </wp:inline>
              </w:drawing>
            </w:r>
          </w:p>
        </w:tc>
      </w:tr>
      <w:tr w:rsidR="005014FE"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0273D9" w:rsidP="00D321DF">
            <w:pPr>
              <w:pStyle w:val="p"/>
              <w:numPr>
                <w:ilvl w:val="0"/>
                <w:numId w:val="26"/>
              </w:numPr>
              <w:tabs>
                <w:tab w:val="left" w:pos="455"/>
              </w:tabs>
              <w:ind w:left="314"/>
            </w:pPr>
            <w:r w:rsidRPr="00CF2051">
              <w:lastRenderedPageBreak/>
              <w:t xml:space="preserve">You can navigate back to the previous pages by clicking on </w:t>
            </w:r>
            <w:r w:rsidRPr="00CF2051">
              <w:drawing>
                <wp:inline distT="0" distB="0" distL="0" distR="0" wp14:anchorId="4125981B" wp14:editId="5A492DE8">
                  <wp:extent cx="95250" cy="95250"/>
                  <wp:effectExtent l="0" t="0" r="0" b="0"/>
                  <wp:docPr id="189" name="Picture 267964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7964243"/>
                          <pic:cNvPicPr/>
                        </pic:nvPicPr>
                        <pic:blipFill>
                          <a:blip r:embed="rId160">
                            <a:extLst>
                              <a:ext uri="{28A0092B-C50C-407E-A947-70E740481C1C}">
                                <a14:useLocalDpi xmlns:a14="http://schemas.microsoft.com/office/drawing/2010/main" val="0"/>
                              </a:ext>
                            </a:extLst>
                          </a:blip>
                          <a:stretch>
                            <a:fillRect/>
                          </a:stretch>
                        </pic:blipFill>
                        <pic:spPr>
                          <a:xfrm>
                            <a:off x="0" y="0"/>
                            <a:ext cx="95250" cy="95250"/>
                          </a:xfrm>
                          <a:prstGeom prst="rect">
                            <a:avLst/>
                          </a:prstGeom>
                        </pic:spPr>
                      </pic:pic>
                    </a:graphicData>
                  </a:graphic>
                </wp:inline>
              </w:drawing>
            </w:r>
            <w:r w:rsidRPr="00CF2051">
              <w:t>.</w:t>
            </w:r>
            <w:bookmarkStart w:id="81" w:name="TS_3709EA7A6D554027B13D4BE5E81369AB"/>
            <w:bookmarkEnd w:id="81"/>
          </w:p>
          <w:p w:rsidR="000273D9" w:rsidRPr="00CF2051" w:rsidRDefault="000273D9" w:rsidP="002315C3">
            <w:pPr>
              <w:pStyle w:val="p"/>
            </w:pP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4472FEEA" wp14:editId="0AAA247D">
                  <wp:extent cx="2489068" cy="1436914"/>
                  <wp:effectExtent l="0" t="0" r="635" b="0"/>
                  <wp:docPr id="190" name="Picture 1723447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23447513"/>
                          <pic:cNvPicPr/>
                        </pic:nvPicPr>
                        <pic:blipFill>
                          <a:blip r:embed="rId161">
                            <a:extLst>
                              <a:ext uri="{28A0092B-C50C-407E-A947-70E740481C1C}">
                                <a14:useLocalDpi xmlns:a14="http://schemas.microsoft.com/office/drawing/2010/main" val="0"/>
                              </a:ext>
                            </a:extLst>
                          </a:blip>
                          <a:stretch>
                            <a:fillRect/>
                          </a:stretch>
                        </pic:blipFill>
                        <pic:spPr>
                          <a:xfrm>
                            <a:off x="0" y="0"/>
                            <a:ext cx="2508421" cy="1448086"/>
                          </a:xfrm>
                          <a:prstGeom prst="rect">
                            <a:avLst/>
                          </a:prstGeom>
                        </pic:spPr>
                      </pic:pic>
                    </a:graphicData>
                  </a:graphic>
                </wp:inline>
              </w:drawing>
            </w:r>
          </w:p>
        </w:tc>
      </w:tr>
      <w:tr w:rsidR="005014FE"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0273D9" w:rsidP="002315C3">
            <w:pPr>
              <w:pStyle w:val="p"/>
            </w:pPr>
            <w:r w:rsidRPr="00CF2051">
              <w:t>You can filter through the Instances by using the filters based on the context or state/status. For example, if there are multiple countries, you can filter by preference.</w:t>
            </w:r>
          </w:p>
          <w:p w:rsidR="000273D9" w:rsidRPr="00CF2051" w:rsidRDefault="000273D9" w:rsidP="002315C3">
            <w:pPr>
              <w:pStyle w:val="p"/>
            </w:pPr>
            <w:r w:rsidRPr="00CF2051">
              <w:t> </w:t>
            </w:r>
          </w:p>
          <w:p w:rsidR="000273D9" w:rsidRPr="00CF2051" w:rsidRDefault="000273D9" w:rsidP="002315C3">
            <w:pPr>
              <w:pStyle w:val="p"/>
            </w:pPr>
            <w:r w:rsidRPr="00CF2051">
              <w:rPr>
                <w:bCs/>
              </w:rPr>
              <w:t>Note:</w:t>
            </w:r>
            <w:r w:rsidRPr="00CF2051">
              <w:t xml:space="preserve"> You can try this out by creating multiple workflow instances and providing varied details, such as different country, currency etc.</w:t>
            </w:r>
          </w:p>
          <w:p w:rsidR="000273D9" w:rsidRPr="00CF2051" w:rsidRDefault="000273D9" w:rsidP="002315C3">
            <w:pPr>
              <w:pStyle w:val="p"/>
            </w:pPr>
          </w:p>
          <w:p w:rsidR="000273D9" w:rsidRPr="00CF2051" w:rsidRDefault="000273D9" w:rsidP="00D321DF">
            <w:pPr>
              <w:pStyle w:val="p"/>
              <w:numPr>
                <w:ilvl w:val="0"/>
                <w:numId w:val="26"/>
              </w:numPr>
              <w:tabs>
                <w:tab w:val="left" w:pos="455"/>
              </w:tabs>
              <w:ind w:left="314"/>
            </w:pPr>
            <w:r w:rsidRPr="00CF2051">
              <w:t xml:space="preserve">For example, let's filter by country </w:t>
            </w:r>
            <w:r w:rsidRPr="00CF2051">
              <w:drawing>
                <wp:inline distT="0" distB="0" distL="0" distR="0" wp14:anchorId="27D63F65" wp14:editId="614AD749">
                  <wp:extent cx="1733550" cy="464820"/>
                  <wp:effectExtent l="0" t="0" r="0" b="0"/>
                  <wp:docPr id="192" name="Picture 1010605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0605346"/>
                          <pic:cNvPicPr/>
                        </pic:nvPicPr>
                        <pic:blipFill>
                          <a:blip r:embed="rId162">
                            <a:extLst>
                              <a:ext uri="{28A0092B-C50C-407E-A947-70E740481C1C}">
                                <a14:useLocalDpi xmlns:a14="http://schemas.microsoft.com/office/drawing/2010/main" val="0"/>
                              </a:ext>
                            </a:extLst>
                          </a:blip>
                          <a:stretch>
                            <a:fillRect/>
                          </a:stretch>
                        </pic:blipFill>
                        <pic:spPr>
                          <a:xfrm>
                            <a:off x="0" y="0"/>
                            <a:ext cx="1733550" cy="464820"/>
                          </a:xfrm>
                          <a:prstGeom prst="rect">
                            <a:avLst/>
                          </a:prstGeom>
                        </pic:spPr>
                      </pic:pic>
                    </a:graphicData>
                  </a:graphic>
                </wp:inline>
              </w:drawing>
            </w:r>
            <w:r w:rsidRPr="00CF2051">
              <w:t>.</w:t>
            </w: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0F32044F" wp14:editId="0CDBF6B0">
                  <wp:extent cx="3756660" cy="914400"/>
                  <wp:effectExtent l="0" t="0" r="0" b="0"/>
                  <wp:docPr id="193" name="Picture 190129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129223"/>
                          <pic:cNvPicPr/>
                        </pic:nvPicPr>
                        <pic:blipFill>
                          <a:blip r:embed="rId163">
                            <a:extLst>
                              <a:ext uri="{28A0092B-C50C-407E-A947-70E740481C1C}">
                                <a14:useLocalDpi xmlns:a14="http://schemas.microsoft.com/office/drawing/2010/main" val="0"/>
                              </a:ext>
                            </a:extLst>
                          </a:blip>
                          <a:stretch>
                            <a:fillRect/>
                          </a:stretch>
                        </pic:blipFill>
                        <pic:spPr>
                          <a:xfrm>
                            <a:off x="0" y="0"/>
                            <a:ext cx="3756660" cy="914400"/>
                          </a:xfrm>
                          <a:prstGeom prst="rect">
                            <a:avLst/>
                          </a:prstGeom>
                        </pic:spPr>
                      </pic:pic>
                    </a:graphicData>
                  </a:graphic>
                </wp:inline>
              </w:drawing>
            </w:r>
          </w:p>
        </w:tc>
      </w:tr>
      <w:tr w:rsidR="005014FE"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0273D9" w:rsidP="004A632B">
            <w:pPr>
              <w:pStyle w:val="p"/>
              <w:numPr>
                <w:ilvl w:val="0"/>
                <w:numId w:val="26"/>
              </w:numPr>
              <w:tabs>
                <w:tab w:val="left" w:pos="455"/>
              </w:tabs>
              <w:ind w:left="314"/>
            </w:pPr>
            <w:r w:rsidRPr="00CF2051">
              <w:t xml:space="preserve">Clicking </w:t>
            </w:r>
            <w:r w:rsidRPr="00CF2051">
              <w:drawing>
                <wp:inline distT="0" distB="0" distL="0" distR="0" wp14:anchorId="6A5B38EC" wp14:editId="48A3B3EA">
                  <wp:extent cx="175260" cy="175260"/>
                  <wp:effectExtent l="0" t="0" r="0" b="0"/>
                  <wp:docPr id="194" name="Picture 19778187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7818741"/>
                          <pic:cNvPicPr/>
                        </pic:nvPicPr>
                        <pic:blipFill>
                          <a:blip r:embed="rId164">
                            <a:extLst>
                              <a:ext uri="{28A0092B-C50C-407E-A947-70E740481C1C}">
                                <a14:useLocalDpi xmlns:a14="http://schemas.microsoft.com/office/drawing/2010/main" val="0"/>
                              </a:ext>
                            </a:extLst>
                          </a:blip>
                          <a:stretch>
                            <a:fillRect/>
                          </a:stretch>
                        </pic:blipFill>
                        <pic:spPr>
                          <a:xfrm>
                            <a:off x="0" y="0"/>
                            <a:ext cx="175260" cy="175260"/>
                          </a:xfrm>
                          <a:prstGeom prst="rect">
                            <a:avLst/>
                          </a:prstGeom>
                        </pic:spPr>
                      </pic:pic>
                    </a:graphicData>
                  </a:graphic>
                </wp:inline>
              </w:drawing>
            </w:r>
            <w:r w:rsidR="00084B17" w:rsidRPr="00CF2051">
              <w:t xml:space="preserve"> </w:t>
            </w:r>
            <w:r w:rsidRPr="00CF2051">
              <w:t>with no data will bring up the value help</w:t>
            </w:r>
            <w:bookmarkStart w:id="82" w:name="TS_5B9A80659A4E4F65AB5957DDB47F138A"/>
            <w:bookmarkEnd w:id="82"/>
            <w:r w:rsidR="00084B17" w:rsidRPr="00CF2051">
              <w:t>.</w:t>
            </w:r>
            <w:r w:rsidR="00084B17" w:rsidRPr="00CF2051">
              <w:br/>
            </w:r>
          </w:p>
          <w:p w:rsidR="000273D9" w:rsidRPr="00CF2051" w:rsidRDefault="000273D9" w:rsidP="002315C3">
            <w:pPr>
              <w:pStyle w:val="p"/>
            </w:pPr>
          </w:p>
          <w:p w:rsidR="000273D9" w:rsidRPr="00CF2051" w:rsidRDefault="000273D9" w:rsidP="004A632B">
            <w:pPr>
              <w:pStyle w:val="p"/>
              <w:numPr>
                <w:ilvl w:val="0"/>
                <w:numId w:val="26"/>
              </w:numPr>
              <w:tabs>
                <w:tab w:val="left" w:pos="455"/>
              </w:tabs>
              <w:ind w:left="314"/>
            </w:pPr>
            <w:r w:rsidRPr="00CF2051">
              <w:t xml:space="preserve">Select </w:t>
            </w:r>
            <w:r w:rsidR="00084B17" w:rsidRPr="00CF2051">
              <w:t xml:space="preserve">the </w:t>
            </w:r>
            <w:r w:rsidRPr="00CF2051">
              <w:t>filter</w:t>
            </w:r>
            <w:r w:rsidR="00084B17" w:rsidRPr="00CF2051">
              <w:t xml:space="preserve"> as: </w:t>
            </w:r>
            <w:r w:rsidR="00084B17" w:rsidRPr="00CF2051">
              <w:br/>
            </w:r>
            <w:r w:rsidRPr="00CF2051">
              <w:t xml:space="preserve">  </w:t>
            </w:r>
            <w:r w:rsidRPr="00CF2051">
              <w:drawing>
                <wp:inline distT="0" distB="0" distL="0" distR="0" wp14:anchorId="4B39ED5A" wp14:editId="08536B44">
                  <wp:extent cx="1188720" cy="274320"/>
                  <wp:effectExtent l="0" t="0" r="0" b="0"/>
                  <wp:docPr id="195" name="Picture 1543112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43112436"/>
                          <pic:cNvPicPr/>
                        </pic:nvPicPr>
                        <pic:blipFill>
                          <a:blip r:embed="rId165">
                            <a:extLst>
                              <a:ext uri="{28A0092B-C50C-407E-A947-70E740481C1C}">
                                <a14:useLocalDpi xmlns:a14="http://schemas.microsoft.com/office/drawing/2010/main" val="0"/>
                              </a:ext>
                            </a:extLst>
                          </a:blip>
                          <a:stretch>
                            <a:fillRect/>
                          </a:stretch>
                        </pic:blipFill>
                        <pic:spPr>
                          <a:xfrm>
                            <a:off x="0" y="0"/>
                            <a:ext cx="1188720" cy="274320"/>
                          </a:xfrm>
                          <a:prstGeom prst="rect">
                            <a:avLst/>
                          </a:prstGeom>
                        </pic:spPr>
                      </pic:pic>
                    </a:graphicData>
                  </a:graphic>
                </wp:inline>
              </w:drawing>
            </w:r>
            <w:r w:rsidRPr="00CF2051">
              <w:t>.</w:t>
            </w:r>
          </w:p>
          <w:p w:rsidR="000273D9" w:rsidRPr="00CF2051" w:rsidRDefault="000273D9" w:rsidP="002315C3">
            <w:pPr>
              <w:pStyle w:val="p"/>
            </w:pP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0346D3D1" wp14:editId="4F38B0AC">
                  <wp:extent cx="2660073" cy="1923802"/>
                  <wp:effectExtent l="0" t="0" r="0" b="0"/>
                  <wp:docPr id="196" name="Picture 611686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1686137"/>
                          <pic:cNvPicPr/>
                        </pic:nvPicPr>
                        <pic:blipFill>
                          <a:blip r:embed="rId166">
                            <a:extLst>
                              <a:ext uri="{28A0092B-C50C-407E-A947-70E740481C1C}">
                                <a14:useLocalDpi xmlns:a14="http://schemas.microsoft.com/office/drawing/2010/main" val="0"/>
                              </a:ext>
                            </a:extLst>
                          </a:blip>
                          <a:stretch>
                            <a:fillRect/>
                          </a:stretch>
                        </pic:blipFill>
                        <pic:spPr>
                          <a:xfrm>
                            <a:off x="0" y="0"/>
                            <a:ext cx="2710172" cy="1960034"/>
                          </a:xfrm>
                          <a:prstGeom prst="rect">
                            <a:avLst/>
                          </a:prstGeom>
                        </pic:spPr>
                      </pic:pic>
                    </a:graphicData>
                  </a:graphic>
                </wp:inline>
              </w:drawing>
            </w:r>
          </w:p>
        </w:tc>
      </w:tr>
      <w:tr w:rsidR="005014FE"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0273D9" w:rsidP="004A632B">
            <w:pPr>
              <w:pStyle w:val="p"/>
              <w:numPr>
                <w:ilvl w:val="0"/>
                <w:numId w:val="26"/>
              </w:numPr>
              <w:tabs>
                <w:tab w:val="left" w:pos="455"/>
              </w:tabs>
              <w:ind w:left="314"/>
            </w:pPr>
            <w:r w:rsidRPr="00CF2051">
              <w:t xml:space="preserve">Click </w:t>
            </w:r>
            <w:r w:rsidRPr="00CF2051">
              <w:drawing>
                <wp:inline distT="0" distB="0" distL="0" distR="0" wp14:anchorId="27919176" wp14:editId="16862B5F">
                  <wp:extent cx="274320" cy="274320"/>
                  <wp:effectExtent l="0" t="0" r="0" b="0"/>
                  <wp:docPr id="197" name="Picture 1731772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1772708"/>
                          <pic:cNvPicPr/>
                        </pic:nvPicPr>
                        <pic:blipFill>
                          <a:blip r:embed="rId167">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r w:rsidRPr="00CF2051">
              <w:t xml:space="preserve"> to apply the filters</w:t>
            </w:r>
            <w:bookmarkStart w:id="83" w:name="TS_79F6C43123584C50982CEA96E250160D"/>
            <w:bookmarkEnd w:id="83"/>
          </w:p>
          <w:p w:rsidR="000273D9" w:rsidRPr="00CF2051" w:rsidRDefault="000273D9" w:rsidP="002315C3">
            <w:pPr>
              <w:pStyle w:val="p"/>
            </w:pP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343A8FC6" wp14:editId="45AA8039">
                  <wp:extent cx="1448790" cy="1240971"/>
                  <wp:effectExtent l="0" t="0" r="0" b="3810"/>
                  <wp:docPr id="198" name="Picture 1335885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5885337"/>
                          <pic:cNvPicPr/>
                        </pic:nvPicPr>
                        <pic:blipFill>
                          <a:blip r:embed="rId168">
                            <a:extLst>
                              <a:ext uri="{28A0092B-C50C-407E-A947-70E740481C1C}">
                                <a14:useLocalDpi xmlns:a14="http://schemas.microsoft.com/office/drawing/2010/main" val="0"/>
                              </a:ext>
                            </a:extLst>
                          </a:blip>
                          <a:stretch>
                            <a:fillRect/>
                          </a:stretch>
                        </pic:blipFill>
                        <pic:spPr>
                          <a:xfrm>
                            <a:off x="0" y="0"/>
                            <a:ext cx="1485431" cy="1272356"/>
                          </a:xfrm>
                          <a:prstGeom prst="rect">
                            <a:avLst/>
                          </a:prstGeom>
                        </pic:spPr>
                      </pic:pic>
                    </a:graphicData>
                  </a:graphic>
                </wp:inline>
              </w:drawing>
            </w:r>
          </w:p>
        </w:tc>
      </w:tr>
      <w:tr w:rsidR="005014FE"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0273D9" w:rsidP="004A632B">
            <w:pPr>
              <w:pStyle w:val="p"/>
              <w:numPr>
                <w:ilvl w:val="0"/>
                <w:numId w:val="26"/>
              </w:numPr>
              <w:tabs>
                <w:tab w:val="left" w:pos="455"/>
              </w:tabs>
              <w:ind w:left="314"/>
            </w:pPr>
            <w:r w:rsidRPr="00CF2051">
              <w:lastRenderedPageBreak/>
              <w:t xml:space="preserve">Click </w:t>
            </w:r>
            <w:r w:rsidRPr="00CF2051">
              <w:drawing>
                <wp:inline distT="0" distB="0" distL="0" distR="0" wp14:anchorId="55AD67B5" wp14:editId="787077D9">
                  <wp:extent cx="274320" cy="274320"/>
                  <wp:effectExtent l="0" t="0" r="0" b="0"/>
                  <wp:docPr id="199" name="Picture 18943520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4352023"/>
                          <pic:cNvPicPr/>
                        </pic:nvPicPr>
                        <pic:blipFill>
                          <a:blip r:embed="rId169">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r w:rsidRPr="00CF2051">
              <w:t xml:space="preserve"> to search based on the filters</w:t>
            </w:r>
            <w:bookmarkStart w:id="84" w:name="TS_101E7B63C191439DA41C7093F1F6FC5A"/>
            <w:bookmarkEnd w:id="84"/>
          </w:p>
          <w:p w:rsidR="000273D9" w:rsidRPr="00CF2051" w:rsidRDefault="000273D9" w:rsidP="002315C3">
            <w:pPr>
              <w:pStyle w:val="p"/>
            </w:pP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0DB2ABA8" wp14:editId="1A700E32">
                  <wp:extent cx="1953491" cy="1603169"/>
                  <wp:effectExtent l="0" t="0" r="2540" b="0"/>
                  <wp:docPr id="200" name="Picture 3665829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6582900"/>
                          <pic:cNvPicPr/>
                        </pic:nvPicPr>
                        <pic:blipFill>
                          <a:blip r:embed="rId170">
                            <a:extLst>
                              <a:ext uri="{28A0092B-C50C-407E-A947-70E740481C1C}">
                                <a14:useLocalDpi xmlns:a14="http://schemas.microsoft.com/office/drawing/2010/main" val="0"/>
                              </a:ext>
                            </a:extLst>
                          </a:blip>
                          <a:stretch>
                            <a:fillRect/>
                          </a:stretch>
                        </pic:blipFill>
                        <pic:spPr>
                          <a:xfrm>
                            <a:off x="0" y="0"/>
                            <a:ext cx="1997746" cy="1639488"/>
                          </a:xfrm>
                          <a:prstGeom prst="rect">
                            <a:avLst/>
                          </a:prstGeom>
                        </pic:spPr>
                      </pic:pic>
                    </a:graphicData>
                  </a:graphic>
                </wp:inline>
              </w:drawing>
            </w:r>
          </w:p>
        </w:tc>
      </w:tr>
      <w:tr w:rsidR="005014FE"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0273D9" w:rsidP="002315C3">
            <w:pPr>
              <w:pStyle w:val="p"/>
            </w:pPr>
            <w:r w:rsidRPr="00CF2051">
              <w:t>The filtered list can be viewed</w:t>
            </w:r>
            <w:r w:rsidR="00A74481" w:rsidRPr="00CF2051">
              <w:t>.</w:t>
            </w: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4762158E" wp14:editId="18E1D456">
                  <wp:extent cx="3756660" cy="1653540"/>
                  <wp:effectExtent l="0" t="0" r="0" b="0"/>
                  <wp:docPr id="201" name="Picture 709044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9044106"/>
                          <pic:cNvPicPr/>
                        </pic:nvPicPr>
                        <pic:blipFill>
                          <a:blip r:embed="rId171">
                            <a:extLst>
                              <a:ext uri="{28A0092B-C50C-407E-A947-70E740481C1C}">
                                <a14:useLocalDpi xmlns:a14="http://schemas.microsoft.com/office/drawing/2010/main" val="0"/>
                              </a:ext>
                            </a:extLst>
                          </a:blip>
                          <a:stretch>
                            <a:fillRect/>
                          </a:stretch>
                        </pic:blipFill>
                        <pic:spPr>
                          <a:xfrm>
                            <a:off x="0" y="0"/>
                            <a:ext cx="3756660" cy="1653540"/>
                          </a:xfrm>
                          <a:prstGeom prst="rect">
                            <a:avLst/>
                          </a:prstGeom>
                        </pic:spPr>
                      </pic:pic>
                    </a:graphicData>
                  </a:graphic>
                </wp:inline>
              </w:drawing>
            </w:r>
          </w:p>
        </w:tc>
      </w:tr>
      <w:tr w:rsidR="005014FE"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0273D9" w:rsidP="002315C3">
            <w:pPr>
              <w:pStyle w:val="p"/>
            </w:pPr>
            <w:bookmarkStart w:id="85" w:name="TS_11D9313AF0954166A78FF9071F0D2D2D"/>
            <w:bookmarkEnd w:id="85"/>
            <w:r w:rsidRPr="00CF2051">
              <w:t xml:space="preserve">As mentioned earlier, you can click on any PPI to view it's details. For example, in case you wish to view all the </w:t>
            </w:r>
            <w:r w:rsidRPr="00CF2051">
              <w:rPr>
                <w:b/>
              </w:rPr>
              <w:t>CAPEX approvals for Software</w:t>
            </w:r>
            <w:r w:rsidRPr="00CF2051">
              <w:t xml:space="preserve"> click the section in the donut chart</w:t>
            </w:r>
            <w:r w:rsidR="00A74481" w:rsidRPr="00CF2051">
              <w:t>.</w:t>
            </w:r>
          </w:p>
          <w:p w:rsidR="000273D9" w:rsidRPr="00CF2051" w:rsidRDefault="000273D9" w:rsidP="002315C3">
            <w:pPr>
              <w:pStyle w:val="p"/>
            </w:pP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4B6DE185" wp14:editId="51719903">
                  <wp:extent cx="3598470" cy="1573480"/>
                  <wp:effectExtent l="0" t="0" r="0" b="1905"/>
                  <wp:docPr id="202" name="Picture 1762305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2305477"/>
                          <pic:cNvPicPr/>
                        </pic:nvPicPr>
                        <pic:blipFill>
                          <a:blip r:embed="rId172">
                            <a:extLst>
                              <a:ext uri="{28A0092B-C50C-407E-A947-70E740481C1C}">
                                <a14:useLocalDpi xmlns:a14="http://schemas.microsoft.com/office/drawing/2010/main" val="0"/>
                              </a:ext>
                            </a:extLst>
                          </a:blip>
                          <a:stretch>
                            <a:fillRect/>
                          </a:stretch>
                        </pic:blipFill>
                        <pic:spPr>
                          <a:xfrm>
                            <a:off x="0" y="0"/>
                            <a:ext cx="3634347" cy="1589168"/>
                          </a:xfrm>
                          <a:prstGeom prst="rect">
                            <a:avLst/>
                          </a:prstGeom>
                        </pic:spPr>
                      </pic:pic>
                    </a:graphicData>
                  </a:graphic>
                </wp:inline>
              </w:drawing>
            </w:r>
          </w:p>
        </w:tc>
      </w:tr>
      <w:tr w:rsidR="005014FE" w:rsidRPr="00CF2051" w:rsidTr="000273D9">
        <w:trPr>
          <w:trHeight w:val="814"/>
        </w:trPr>
        <w:tc>
          <w:tcPr>
            <w:tcW w:w="3791" w:type="dxa"/>
            <w:tcBorders>
              <w:left w:val="nil"/>
              <w:bottom w:val="nil"/>
            </w:tcBorders>
            <w:shd w:val="clear" w:color="auto" w:fill="auto"/>
            <w:tcMar>
              <w:top w:w="108" w:type="dxa"/>
              <w:bottom w:w="108" w:type="dxa"/>
            </w:tcMar>
            <w:vAlign w:val="center"/>
          </w:tcPr>
          <w:p w:rsidR="000273D9" w:rsidRPr="00CF2051" w:rsidRDefault="000273D9" w:rsidP="002315C3">
            <w:pPr>
              <w:pStyle w:val="p"/>
            </w:pPr>
            <w:r w:rsidRPr="00CF2051">
              <w:t>All instances pertaining to CAPEX for software expenses will be listed.</w:t>
            </w:r>
          </w:p>
          <w:p w:rsidR="00BA3176" w:rsidRPr="00CF2051" w:rsidRDefault="00BA3176" w:rsidP="002315C3">
            <w:pPr>
              <w:pStyle w:val="p"/>
            </w:pPr>
          </w:p>
          <w:p w:rsidR="000273D9" w:rsidRPr="00CF2051" w:rsidRDefault="000273D9" w:rsidP="002315C3">
            <w:pPr>
              <w:pStyle w:val="p"/>
            </w:pPr>
            <w:r w:rsidRPr="00CF2051">
              <w:t>Feel free to explore the capabilities by creating new workflow instances and viewing the dashboard</w:t>
            </w:r>
            <w:r w:rsidR="00BA3176" w:rsidRPr="00CF2051">
              <w:t xml:space="preserve"> in real-time</w:t>
            </w:r>
            <w:r w:rsidRPr="00CF2051">
              <w:t>.</w:t>
            </w:r>
          </w:p>
          <w:p w:rsidR="000273D9" w:rsidRPr="00CF2051" w:rsidRDefault="000273D9" w:rsidP="002315C3">
            <w:pPr>
              <w:pStyle w:val="p"/>
            </w:pPr>
          </w:p>
          <w:p w:rsidR="000273D9" w:rsidRPr="00CF2051" w:rsidRDefault="000273D9" w:rsidP="002315C3">
            <w:pPr>
              <w:pStyle w:val="p"/>
            </w:pPr>
          </w:p>
        </w:tc>
        <w:tc>
          <w:tcPr>
            <w:tcW w:w="6132" w:type="dxa"/>
            <w:tcBorders>
              <w:bottom w:val="nil"/>
              <w:right w:val="nil"/>
            </w:tcBorders>
            <w:shd w:val="clear" w:color="auto" w:fill="auto"/>
            <w:tcMar>
              <w:top w:w="108" w:type="dxa"/>
              <w:bottom w:w="108" w:type="dxa"/>
            </w:tcMar>
            <w:vAlign w:val="center"/>
          </w:tcPr>
          <w:p w:rsidR="000273D9" w:rsidRPr="00CF2051" w:rsidRDefault="000273D9" w:rsidP="002315C3">
            <w:pPr>
              <w:pStyle w:val="p"/>
            </w:pPr>
            <w:r w:rsidRPr="00CF2051">
              <w:drawing>
                <wp:inline distT="0" distB="0" distL="0" distR="0" wp14:anchorId="043C3196" wp14:editId="1446F3C7">
                  <wp:extent cx="3756660" cy="2004060"/>
                  <wp:effectExtent l="0" t="0" r="0" b="0"/>
                  <wp:docPr id="204" name="Picture 12690737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9073739"/>
                          <pic:cNvPicPr/>
                        </pic:nvPicPr>
                        <pic:blipFill>
                          <a:blip r:embed="rId173">
                            <a:extLst>
                              <a:ext uri="{28A0092B-C50C-407E-A947-70E740481C1C}">
                                <a14:useLocalDpi xmlns:a14="http://schemas.microsoft.com/office/drawing/2010/main" val="0"/>
                              </a:ext>
                            </a:extLst>
                          </a:blip>
                          <a:stretch>
                            <a:fillRect/>
                          </a:stretch>
                        </pic:blipFill>
                        <pic:spPr>
                          <a:xfrm>
                            <a:off x="0" y="0"/>
                            <a:ext cx="3756660" cy="2004060"/>
                          </a:xfrm>
                          <a:prstGeom prst="rect">
                            <a:avLst/>
                          </a:prstGeom>
                        </pic:spPr>
                      </pic:pic>
                    </a:graphicData>
                  </a:graphic>
                </wp:inline>
              </w:drawing>
            </w:r>
          </w:p>
        </w:tc>
      </w:tr>
    </w:tbl>
    <w:p w:rsidR="00CF2051" w:rsidRPr="00CF2051" w:rsidRDefault="00CF2051" w:rsidP="00CF2051">
      <w:pPr>
        <w:pStyle w:val="Heading1"/>
        <w:rPr>
          <w:lang w:val="en-US"/>
        </w:rPr>
      </w:pPr>
      <w:bookmarkStart w:id="86" w:name="_Toc40713361"/>
      <w:bookmarkStart w:id="87" w:name="_Toc52668192"/>
      <w:r w:rsidRPr="00CF2051">
        <w:rPr>
          <w:lang w:val="en-US"/>
        </w:rPr>
        <w:lastRenderedPageBreak/>
        <w:t>Summary</w:t>
      </w:r>
      <w:bookmarkEnd w:id="86"/>
      <w:bookmarkEnd w:id="87"/>
    </w:p>
    <w:p w:rsidR="00CF2051" w:rsidRPr="00CF2051" w:rsidRDefault="00CF2051" w:rsidP="002315C3">
      <w:pPr>
        <w:pStyle w:val="p"/>
      </w:pPr>
      <w:r w:rsidRPr="00CF2051">
        <w:t>You have completed the exercise!</w:t>
      </w:r>
    </w:p>
    <w:p w:rsidR="00CF2051" w:rsidRPr="00CF2051" w:rsidRDefault="00CF2051" w:rsidP="002315C3">
      <w:pPr>
        <w:pStyle w:val="p"/>
      </w:pPr>
      <w:r w:rsidRPr="00CF2051">
        <w:t> </w:t>
      </w:r>
    </w:p>
    <w:p w:rsidR="00CF2051" w:rsidRPr="00CF2051" w:rsidRDefault="00CF2051" w:rsidP="002315C3">
      <w:pPr>
        <w:pStyle w:val="p"/>
      </w:pPr>
      <w:r w:rsidRPr="00CF2051">
        <w:t>You are now able to:</w:t>
      </w:r>
    </w:p>
    <w:p w:rsidR="00CF2051" w:rsidRDefault="00CF2051" w:rsidP="00CF2051">
      <w:pPr>
        <w:pStyle w:val="ol"/>
        <w:numPr>
          <w:ilvl w:val="0"/>
          <w:numId w:val="19"/>
        </w:numPr>
        <w:rPr>
          <w:bCs/>
          <w:sz w:val="20"/>
          <w:szCs w:val="20"/>
          <w:lang w:val="en-US"/>
        </w:rPr>
      </w:pPr>
      <w:r w:rsidRPr="00CF2051">
        <w:rPr>
          <w:bCs/>
          <w:sz w:val="20"/>
          <w:szCs w:val="20"/>
          <w:lang w:val="en-US"/>
        </w:rPr>
        <w:t xml:space="preserve">Create a new business scenario </w:t>
      </w:r>
      <w:r>
        <w:rPr>
          <w:bCs/>
          <w:sz w:val="20"/>
          <w:szCs w:val="20"/>
          <w:lang w:val="en-US"/>
        </w:rPr>
        <w:t xml:space="preserve">using </w:t>
      </w:r>
      <w:r w:rsidRPr="00CF2051">
        <w:rPr>
          <w:b/>
          <w:sz w:val="20"/>
          <w:szCs w:val="20"/>
          <w:lang w:val="en-US"/>
        </w:rPr>
        <w:t>Configure Visibility Scenario</w:t>
      </w:r>
      <w:r>
        <w:rPr>
          <w:bCs/>
          <w:sz w:val="20"/>
          <w:szCs w:val="20"/>
          <w:lang w:val="en-US"/>
        </w:rPr>
        <w:t xml:space="preserve"> application.</w:t>
      </w:r>
    </w:p>
    <w:p w:rsidR="00CF2051" w:rsidRPr="00CF2051" w:rsidRDefault="00CF2051" w:rsidP="00CF2051">
      <w:pPr>
        <w:pStyle w:val="ol"/>
        <w:numPr>
          <w:ilvl w:val="0"/>
          <w:numId w:val="19"/>
        </w:numPr>
        <w:rPr>
          <w:bCs/>
          <w:sz w:val="20"/>
          <w:szCs w:val="20"/>
          <w:lang w:val="en-US"/>
        </w:rPr>
      </w:pPr>
      <w:r>
        <w:rPr>
          <w:bCs/>
          <w:sz w:val="20"/>
          <w:szCs w:val="20"/>
          <w:lang w:val="en-US"/>
        </w:rPr>
        <w:t>A</w:t>
      </w:r>
      <w:r w:rsidRPr="00CF2051">
        <w:rPr>
          <w:bCs/>
          <w:sz w:val="20"/>
          <w:szCs w:val="20"/>
          <w:lang w:val="en-US"/>
        </w:rPr>
        <w:t>dd workflow as a process participant.</w:t>
      </w:r>
    </w:p>
    <w:p w:rsidR="00CF2051" w:rsidRPr="00CF2051" w:rsidRDefault="00CF2051" w:rsidP="00CF2051">
      <w:pPr>
        <w:pStyle w:val="ol"/>
        <w:numPr>
          <w:ilvl w:val="0"/>
          <w:numId w:val="19"/>
        </w:numPr>
        <w:rPr>
          <w:bCs/>
          <w:sz w:val="20"/>
          <w:szCs w:val="20"/>
          <w:lang w:val="en-US"/>
        </w:rPr>
      </w:pPr>
      <w:r>
        <w:rPr>
          <w:bCs/>
          <w:sz w:val="20"/>
          <w:szCs w:val="20"/>
          <w:lang w:val="en-US"/>
        </w:rPr>
        <w:t>Configure</w:t>
      </w:r>
      <w:r w:rsidRPr="00CF2051">
        <w:rPr>
          <w:bCs/>
          <w:sz w:val="20"/>
          <w:szCs w:val="20"/>
          <w:lang w:val="en-US"/>
        </w:rPr>
        <w:t xml:space="preserve"> the business scenario with phases and calculated attributes</w:t>
      </w:r>
      <w:r>
        <w:rPr>
          <w:bCs/>
          <w:sz w:val="20"/>
          <w:szCs w:val="20"/>
          <w:lang w:val="en-US"/>
        </w:rPr>
        <w:t>.</w:t>
      </w:r>
    </w:p>
    <w:p w:rsidR="00CF2051" w:rsidRPr="00CF2051" w:rsidRDefault="00CF2051" w:rsidP="00CF2051">
      <w:pPr>
        <w:pStyle w:val="ol"/>
        <w:numPr>
          <w:ilvl w:val="0"/>
          <w:numId w:val="19"/>
        </w:numPr>
        <w:rPr>
          <w:bCs/>
          <w:sz w:val="20"/>
          <w:szCs w:val="20"/>
          <w:lang w:val="en-US"/>
        </w:rPr>
      </w:pPr>
      <w:r w:rsidRPr="00CF2051">
        <w:rPr>
          <w:bCs/>
          <w:sz w:val="20"/>
          <w:szCs w:val="20"/>
          <w:lang w:val="en-US"/>
        </w:rPr>
        <w:t xml:space="preserve">Create process performance indicators that help you track </w:t>
      </w:r>
      <w:r>
        <w:rPr>
          <w:bCs/>
          <w:sz w:val="20"/>
          <w:szCs w:val="20"/>
          <w:lang w:val="en-US"/>
        </w:rPr>
        <w:t>your key business KPIs</w:t>
      </w:r>
      <w:r w:rsidRPr="00CF2051">
        <w:rPr>
          <w:bCs/>
          <w:sz w:val="20"/>
          <w:szCs w:val="20"/>
          <w:lang w:val="en-US"/>
        </w:rPr>
        <w:t>.</w:t>
      </w:r>
    </w:p>
    <w:p w:rsidR="000F58E5" w:rsidRDefault="00CF2051" w:rsidP="00CF2051">
      <w:pPr>
        <w:pStyle w:val="ol"/>
        <w:numPr>
          <w:ilvl w:val="0"/>
          <w:numId w:val="19"/>
        </w:numPr>
        <w:rPr>
          <w:bCs/>
          <w:sz w:val="20"/>
          <w:szCs w:val="20"/>
          <w:lang w:val="en-US"/>
        </w:rPr>
      </w:pPr>
      <w:r w:rsidRPr="00CF2051">
        <w:rPr>
          <w:bCs/>
          <w:sz w:val="20"/>
          <w:szCs w:val="20"/>
          <w:lang w:val="en-US"/>
        </w:rPr>
        <w:t>Us</w:t>
      </w:r>
      <w:r w:rsidR="000F58E5">
        <w:rPr>
          <w:bCs/>
          <w:sz w:val="20"/>
          <w:szCs w:val="20"/>
          <w:lang w:val="en-US"/>
        </w:rPr>
        <w:t>e</w:t>
      </w:r>
      <w:r w:rsidRPr="00CF2051">
        <w:rPr>
          <w:bCs/>
          <w:sz w:val="20"/>
          <w:szCs w:val="20"/>
          <w:lang w:val="en-US"/>
        </w:rPr>
        <w:t xml:space="preserve"> </w:t>
      </w:r>
      <w:r w:rsidRPr="00CF2051">
        <w:rPr>
          <w:b/>
          <w:sz w:val="20"/>
          <w:szCs w:val="20"/>
          <w:lang w:val="en-US"/>
        </w:rPr>
        <w:t>Event Acquisition</w:t>
      </w:r>
      <w:r w:rsidRPr="00CF2051">
        <w:rPr>
          <w:bCs/>
          <w:sz w:val="20"/>
          <w:szCs w:val="20"/>
          <w:lang w:val="en-US"/>
        </w:rPr>
        <w:t xml:space="preserve"> app</w:t>
      </w:r>
      <w:r>
        <w:rPr>
          <w:bCs/>
          <w:sz w:val="20"/>
          <w:szCs w:val="20"/>
          <w:lang w:val="en-US"/>
        </w:rPr>
        <w:t>lication</w:t>
      </w:r>
      <w:r w:rsidR="000F58E5">
        <w:rPr>
          <w:bCs/>
          <w:sz w:val="20"/>
          <w:szCs w:val="20"/>
          <w:lang w:val="en-US"/>
        </w:rPr>
        <w:t xml:space="preserve"> to </w:t>
      </w:r>
      <w:r w:rsidRPr="00CF2051">
        <w:rPr>
          <w:bCs/>
          <w:sz w:val="20"/>
          <w:szCs w:val="20"/>
          <w:lang w:val="en-US"/>
        </w:rPr>
        <w:t>view the acquired events</w:t>
      </w:r>
      <w:r w:rsidR="000F58E5">
        <w:rPr>
          <w:bCs/>
          <w:sz w:val="20"/>
          <w:szCs w:val="20"/>
          <w:lang w:val="en-US"/>
        </w:rPr>
        <w:t>.</w:t>
      </w:r>
    </w:p>
    <w:p w:rsidR="00CF2051" w:rsidRPr="00CF2051" w:rsidRDefault="000F58E5" w:rsidP="00CF2051">
      <w:pPr>
        <w:pStyle w:val="ol"/>
        <w:numPr>
          <w:ilvl w:val="0"/>
          <w:numId w:val="19"/>
        </w:numPr>
        <w:rPr>
          <w:bCs/>
          <w:sz w:val="20"/>
          <w:szCs w:val="20"/>
          <w:lang w:val="en-US"/>
        </w:rPr>
      </w:pPr>
      <w:r>
        <w:rPr>
          <w:bCs/>
          <w:sz w:val="20"/>
          <w:szCs w:val="20"/>
          <w:lang w:val="en-US"/>
        </w:rPr>
        <w:t xml:space="preserve">Use </w:t>
      </w:r>
      <w:r w:rsidR="00CF2051" w:rsidRPr="000F58E5">
        <w:rPr>
          <w:b/>
          <w:sz w:val="20"/>
          <w:szCs w:val="20"/>
          <w:lang w:val="en-US"/>
        </w:rPr>
        <w:t>Monitor Scenarios</w:t>
      </w:r>
      <w:r w:rsidR="00CF2051" w:rsidRPr="00CF2051">
        <w:rPr>
          <w:bCs/>
          <w:sz w:val="20"/>
          <w:szCs w:val="20"/>
          <w:lang w:val="en-US"/>
        </w:rPr>
        <w:t xml:space="preserve"> application</w:t>
      </w:r>
      <w:r>
        <w:rPr>
          <w:bCs/>
          <w:sz w:val="20"/>
          <w:szCs w:val="20"/>
          <w:lang w:val="en-US"/>
        </w:rPr>
        <w:t xml:space="preserve"> to</w:t>
      </w:r>
      <w:r w:rsidR="00CF2051" w:rsidRPr="00CF2051">
        <w:rPr>
          <w:bCs/>
          <w:sz w:val="20"/>
          <w:szCs w:val="20"/>
          <w:lang w:val="en-US"/>
        </w:rPr>
        <w:t xml:space="preserve"> schedule processing of events.</w:t>
      </w:r>
    </w:p>
    <w:p w:rsidR="00CF2051" w:rsidRPr="00CF2051" w:rsidRDefault="00CF2051" w:rsidP="00CF2051">
      <w:pPr>
        <w:pStyle w:val="ol"/>
        <w:numPr>
          <w:ilvl w:val="0"/>
          <w:numId w:val="19"/>
        </w:numPr>
        <w:rPr>
          <w:bCs/>
          <w:sz w:val="20"/>
          <w:szCs w:val="20"/>
          <w:lang w:val="en-US"/>
        </w:rPr>
      </w:pPr>
      <w:r w:rsidRPr="00CF2051">
        <w:rPr>
          <w:bCs/>
          <w:sz w:val="20"/>
          <w:szCs w:val="20"/>
          <w:lang w:val="en-US"/>
        </w:rPr>
        <w:t xml:space="preserve">Access </w:t>
      </w:r>
      <w:r w:rsidR="000F58E5" w:rsidRPr="000F58E5">
        <w:rPr>
          <w:b/>
          <w:sz w:val="20"/>
          <w:szCs w:val="20"/>
          <w:lang w:val="en-US"/>
        </w:rPr>
        <w:t>Process W</w:t>
      </w:r>
      <w:r w:rsidRPr="000F58E5">
        <w:rPr>
          <w:b/>
          <w:sz w:val="20"/>
          <w:szCs w:val="20"/>
          <w:lang w:val="en-US"/>
        </w:rPr>
        <w:t>orkspace</w:t>
      </w:r>
      <w:r w:rsidRPr="00CF2051">
        <w:rPr>
          <w:bCs/>
          <w:sz w:val="20"/>
          <w:szCs w:val="20"/>
          <w:lang w:val="en-US"/>
        </w:rPr>
        <w:t xml:space="preserve"> to track your end to end process</w:t>
      </w:r>
      <w:r w:rsidR="000F58E5">
        <w:rPr>
          <w:bCs/>
          <w:sz w:val="20"/>
          <w:szCs w:val="20"/>
          <w:lang w:val="en-US"/>
        </w:rPr>
        <w:t xml:space="preserve">es and key business KPIs in </w:t>
      </w:r>
      <w:r w:rsidR="001254A3">
        <w:rPr>
          <w:bCs/>
          <w:sz w:val="20"/>
          <w:szCs w:val="20"/>
          <w:lang w:val="en-US"/>
        </w:rPr>
        <w:t>real-time</w:t>
      </w:r>
    </w:p>
    <w:p w:rsidR="00CF2051" w:rsidRPr="00CF2051" w:rsidRDefault="00CF2051" w:rsidP="002315C3">
      <w:pPr>
        <w:pStyle w:val="p"/>
      </w:pPr>
      <w:r w:rsidRPr="00CF2051">
        <w:t> </w:t>
      </w:r>
    </w:p>
    <w:p w:rsidR="00201884" w:rsidRPr="00CF2051" w:rsidRDefault="00201884" w:rsidP="00201884">
      <w:pPr>
        <w:pStyle w:val="Heading1"/>
        <w:rPr>
          <w:lang w:val="en-US"/>
        </w:rPr>
      </w:pPr>
      <w:r>
        <w:rPr>
          <w:lang w:val="en-US"/>
        </w:rPr>
        <w:t>APPendix</w:t>
      </w:r>
    </w:p>
    <w:p w:rsidR="00201884" w:rsidRDefault="00201884" w:rsidP="00201884">
      <w:pPr>
        <w:pStyle w:val="Heading2"/>
        <w:rPr>
          <w:lang w:val="en-US"/>
        </w:rPr>
      </w:pPr>
      <w:r>
        <w:rPr>
          <w:lang w:val="en-US"/>
        </w:rPr>
        <w:t>Import and Deploy Sample Workflow</w:t>
      </w:r>
    </w:p>
    <w:p w:rsidR="001C0079" w:rsidRDefault="001C0079" w:rsidP="001C007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4"/>
        <w:gridCol w:w="5880"/>
      </w:tblGrid>
      <w:tr w:rsidR="008522A9" w:rsidRPr="00DA7C85" w:rsidTr="00E40212">
        <w:trPr>
          <w:trHeight w:val="583"/>
          <w:tblHeader/>
        </w:trPr>
        <w:tc>
          <w:tcPr>
            <w:tcW w:w="4253"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rsidR="00171925" w:rsidRPr="00DA7C85" w:rsidRDefault="00171925" w:rsidP="00E40212">
            <w:pPr>
              <w:pStyle w:val="TableHeadline"/>
              <w:rPr>
                <w:rFonts w:cs="Arial"/>
                <w:szCs w:val="20"/>
              </w:rPr>
            </w:pPr>
            <w:r w:rsidRPr="00DA7C85">
              <w:rPr>
                <w:rFonts w:cs="Arial"/>
                <w:szCs w:val="20"/>
              </w:rPr>
              <w:t>Explanation</w:t>
            </w:r>
          </w:p>
        </w:tc>
        <w:tc>
          <w:tcPr>
            <w:tcW w:w="5721"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rsidR="00171925" w:rsidRPr="00DA7C85" w:rsidRDefault="00171925" w:rsidP="00E40212">
            <w:pPr>
              <w:pStyle w:val="TableHeadline"/>
              <w:rPr>
                <w:rFonts w:cs="Arial"/>
                <w:szCs w:val="20"/>
              </w:rPr>
            </w:pPr>
            <w:r w:rsidRPr="00DA7C85">
              <w:rPr>
                <w:rFonts w:cs="Arial"/>
                <w:szCs w:val="20"/>
              </w:rPr>
              <w:t>Screenshot</w:t>
            </w:r>
          </w:p>
        </w:tc>
      </w:tr>
      <w:tr w:rsidR="008522A9" w:rsidRPr="00DA7C85" w:rsidTr="00E40212">
        <w:trPr>
          <w:trHeight w:val="3513"/>
        </w:trPr>
        <w:tc>
          <w:tcPr>
            <w:tcW w:w="4253" w:type="dxa"/>
            <w:tcBorders>
              <w:top w:val="single" w:sz="18" w:space="0" w:color="auto"/>
              <w:left w:val="nil"/>
              <w:bottom w:val="single" w:sz="4" w:space="0" w:color="auto"/>
            </w:tcBorders>
            <w:shd w:val="clear" w:color="auto" w:fill="auto"/>
            <w:tcMar>
              <w:top w:w="108" w:type="dxa"/>
              <w:bottom w:w="108" w:type="dxa"/>
            </w:tcMar>
            <w:vAlign w:val="center"/>
          </w:tcPr>
          <w:p w:rsidR="00171925" w:rsidRPr="00171925" w:rsidRDefault="00171925" w:rsidP="00171925">
            <w:pPr>
              <w:pStyle w:val="ListParagraph"/>
              <w:numPr>
                <w:ilvl w:val="0"/>
                <w:numId w:val="27"/>
              </w:numPr>
              <w:ind w:left="314"/>
              <w:rPr>
                <w:rFonts w:cs="Arial"/>
                <w:szCs w:val="20"/>
                <w:lang w:val="en-US"/>
              </w:rPr>
            </w:pPr>
            <w:r w:rsidRPr="002049A1">
              <w:rPr>
                <w:rFonts w:cs="Arial"/>
                <w:color w:val="333333"/>
                <w:szCs w:val="20"/>
                <w:shd w:val="clear" w:color="auto" w:fill="FFFFFF"/>
                <w:lang w:val="en-US"/>
              </w:rPr>
              <w:t>Download </w:t>
            </w:r>
            <w:r w:rsidRPr="002049A1">
              <w:rPr>
                <w:rStyle w:val="Strong"/>
                <w:rFonts w:cs="Arial"/>
                <w:szCs w:val="20"/>
                <w:lang w:val="en-US"/>
              </w:rPr>
              <w:t>CapexProjectSample</w:t>
            </w:r>
            <w:r w:rsidRPr="002049A1">
              <w:rPr>
                <w:rStyle w:val="Strong"/>
                <w:rFonts w:cs="Arial"/>
                <w:color w:val="333333"/>
                <w:szCs w:val="20"/>
                <w:shd w:val="clear" w:color="auto" w:fill="FFFFFF"/>
                <w:lang w:val="en-US"/>
              </w:rPr>
              <w:t>.zip</w:t>
            </w:r>
            <w:r w:rsidRPr="002049A1">
              <w:rPr>
                <w:rFonts w:cs="Arial"/>
                <w:color w:val="333333"/>
                <w:szCs w:val="20"/>
                <w:shd w:val="clear" w:color="auto" w:fill="FFFFFF"/>
                <w:lang w:val="en-US"/>
              </w:rPr>
              <w:t> </w:t>
            </w:r>
            <w:r w:rsidR="00451CE5">
              <w:rPr>
                <w:rFonts w:cs="Arial"/>
                <w:color w:val="333333"/>
                <w:szCs w:val="20"/>
                <w:shd w:val="clear" w:color="auto" w:fill="FFFFFF"/>
                <w:lang w:val="en-US"/>
              </w:rPr>
              <w:br/>
            </w:r>
            <w:r w:rsidRPr="002049A1">
              <w:rPr>
                <w:rFonts w:cs="Arial"/>
                <w:color w:val="333333"/>
                <w:szCs w:val="20"/>
                <w:shd w:val="clear" w:color="auto" w:fill="FFFFFF"/>
                <w:lang w:val="en-US"/>
              </w:rPr>
              <w:t>project from </w:t>
            </w:r>
            <w:hyperlink r:id="rId174" w:tgtFrame="_blank" w:history="1">
              <w:r w:rsidRPr="002049A1">
                <w:rPr>
                  <w:rStyle w:val="Hyperlink"/>
                  <w:rFonts w:cs="Arial"/>
                  <w:color w:val="007DB8"/>
                  <w:szCs w:val="20"/>
                  <w:shd w:val="clear" w:color="auto" w:fill="FFFFFF"/>
                  <w:lang w:val="en-US"/>
                </w:rPr>
                <w:t>GitHub</w:t>
              </w:r>
            </w:hyperlink>
            <w:r w:rsidRPr="002049A1">
              <w:rPr>
                <w:rFonts w:cs="Arial"/>
                <w:color w:val="333333"/>
                <w:szCs w:val="20"/>
                <w:shd w:val="clear" w:color="auto" w:fill="FFFFFF"/>
                <w:lang w:val="en-US"/>
              </w:rPr>
              <w:t> in your local file system and extract the files.</w:t>
            </w:r>
          </w:p>
        </w:tc>
        <w:tc>
          <w:tcPr>
            <w:tcW w:w="5721" w:type="dxa"/>
            <w:tcBorders>
              <w:top w:val="single" w:sz="18" w:space="0" w:color="auto"/>
              <w:bottom w:val="single" w:sz="4" w:space="0" w:color="auto"/>
              <w:right w:val="nil"/>
            </w:tcBorders>
            <w:shd w:val="clear" w:color="auto" w:fill="auto"/>
            <w:tcMar>
              <w:top w:w="108" w:type="dxa"/>
              <w:bottom w:w="108" w:type="dxa"/>
            </w:tcMar>
            <w:vAlign w:val="center"/>
          </w:tcPr>
          <w:p w:rsidR="00171925" w:rsidRPr="00DA7C85" w:rsidRDefault="00171925" w:rsidP="00E40212">
            <w:pPr>
              <w:pStyle w:val="TableBullet"/>
              <w:keepNext/>
              <w:tabs>
                <w:tab w:val="clear" w:pos="284"/>
                <w:tab w:val="clear" w:pos="567"/>
                <w:tab w:val="clear" w:pos="851"/>
              </w:tabs>
              <w:rPr>
                <w:rFonts w:cs="Arial"/>
                <w:noProof/>
                <w:sz w:val="20"/>
              </w:rPr>
            </w:pPr>
          </w:p>
        </w:tc>
      </w:tr>
      <w:tr w:rsidR="008522A9" w:rsidRPr="00DA7C85" w:rsidTr="00E40212">
        <w:trPr>
          <w:trHeight w:val="3513"/>
        </w:trPr>
        <w:tc>
          <w:tcPr>
            <w:tcW w:w="4253" w:type="dxa"/>
            <w:tcBorders>
              <w:top w:val="single" w:sz="18" w:space="0" w:color="auto"/>
              <w:left w:val="nil"/>
              <w:bottom w:val="single" w:sz="4" w:space="0" w:color="auto"/>
            </w:tcBorders>
            <w:shd w:val="clear" w:color="auto" w:fill="auto"/>
            <w:tcMar>
              <w:top w:w="108" w:type="dxa"/>
              <w:bottom w:w="108" w:type="dxa"/>
            </w:tcMar>
            <w:vAlign w:val="center"/>
          </w:tcPr>
          <w:p w:rsidR="00171925" w:rsidRPr="00DA7C85" w:rsidRDefault="00171925" w:rsidP="00171925">
            <w:pPr>
              <w:pStyle w:val="p"/>
              <w:numPr>
                <w:ilvl w:val="0"/>
                <w:numId w:val="27"/>
              </w:numPr>
              <w:ind w:left="314"/>
            </w:pPr>
            <w:r w:rsidRPr="00DA7C85">
              <w:lastRenderedPageBreak/>
              <w:t xml:space="preserve">Logon to </w:t>
            </w:r>
            <w:r w:rsidRPr="00DA7C85">
              <w:rPr>
                <w:b/>
                <w:bCs/>
              </w:rPr>
              <w:t>SAP Cloud Platform Trial Home Page</w:t>
            </w:r>
            <w:r w:rsidRPr="00DA7C85">
              <w:t xml:space="preserve"> with your trial username and password. </w:t>
            </w:r>
          </w:p>
          <w:p w:rsidR="00171925" w:rsidRPr="00DA7C85" w:rsidRDefault="00171925" w:rsidP="00E40212">
            <w:pPr>
              <w:pStyle w:val="p"/>
              <w:ind w:left="314"/>
            </w:pPr>
          </w:p>
          <w:p w:rsidR="00171925" w:rsidRPr="00DA7C85" w:rsidRDefault="00171925" w:rsidP="00E40212">
            <w:pPr>
              <w:pStyle w:val="p"/>
              <w:ind w:left="314"/>
            </w:pPr>
          </w:p>
          <w:p w:rsidR="00171925" w:rsidRPr="00DA7C85" w:rsidRDefault="00171925" w:rsidP="00171925">
            <w:pPr>
              <w:pStyle w:val="ListParagraph"/>
              <w:numPr>
                <w:ilvl w:val="0"/>
                <w:numId w:val="27"/>
              </w:numPr>
              <w:ind w:left="314"/>
              <w:rPr>
                <w:rFonts w:cs="Arial"/>
                <w:szCs w:val="20"/>
                <w:lang w:val="en-US"/>
              </w:rPr>
            </w:pPr>
            <w:r w:rsidRPr="00DA7C85">
              <w:rPr>
                <w:rFonts w:cs="Arial"/>
                <w:color w:val="333333"/>
                <w:szCs w:val="20"/>
                <w:shd w:val="clear" w:color="auto" w:fill="FFFFFF"/>
                <w:lang w:val="en-US"/>
              </w:rPr>
              <w:t>Choose </w:t>
            </w:r>
            <w:r w:rsidRPr="00DA7C85">
              <w:rPr>
                <w:rStyle w:val="Strong"/>
                <w:rFonts w:cs="Arial"/>
                <w:color w:val="333333"/>
                <w:szCs w:val="20"/>
                <w:shd w:val="clear" w:color="auto" w:fill="FFFFFF"/>
                <w:lang w:val="en-US"/>
              </w:rPr>
              <w:t>SAP Business Application Studio</w:t>
            </w:r>
            <w:r w:rsidRPr="00DA7C85">
              <w:rPr>
                <w:rFonts w:cs="Arial"/>
                <w:color w:val="333333"/>
                <w:szCs w:val="20"/>
                <w:shd w:val="clear" w:color="auto" w:fill="FFFFFF"/>
                <w:lang w:val="en-US"/>
              </w:rPr>
              <w:t>.</w:t>
            </w:r>
          </w:p>
          <w:p w:rsidR="00171925" w:rsidRPr="00DA7C85" w:rsidRDefault="00171925" w:rsidP="00E40212">
            <w:pPr>
              <w:pStyle w:val="ListParagraph"/>
              <w:ind w:left="314"/>
              <w:rPr>
                <w:rFonts w:cs="Arial"/>
                <w:szCs w:val="20"/>
                <w:lang w:val="en-US"/>
              </w:rPr>
            </w:pPr>
          </w:p>
        </w:tc>
        <w:tc>
          <w:tcPr>
            <w:tcW w:w="5721" w:type="dxa"/>
            <w:tcBorders>
              <w:top w:val="single" w:sz="18" w:space="0" w:color="auto"/>
              <w:bottom w:val="single" w:sz="4" w:space="0" w:color="auto"/>
              <w:right w:val="nil"/>
            </w:tcBorders>
            <w:shd w:val="clear" w:color="auto" w:fill="auto"/>
            <w:tcMar>
              <w:top w:w="108" w:type="dxa"/>
              <w:bottom w:w="108" w:type="dxa"/>
            </w:tcMar>
            <w:vAlign w:val="center"/>
          </w:tcPr>
          <w:p w:rsidR="00171925" w:rsidRPr="00DA7C85" w:rsidRDefault="00171925" w:rsidP="00E40212">
            <w:pPr>
              <w:pStyle w:val="TableBullet"/>
              <w:keepNext/>
              <w:tabs>
                <w:tab w:val="clear" w:pos="284"/>
                <w:tab w:val="clear" w:pos="567"/>
                <w:tab w:val="clear" w:pos="851"/>
              </w:tabs>
              <w:rPr>
                <w:rFonts w:cs="Arial"/>
                <w:sz w:val="20"/>
              </w:rPr>
            </w:pPr>
            <w:r w:rsidRPr="00DA7C85">
              <w:rPr>
                <w:rFonts w:cs="Arial"/>
                <w:noProof/>
                <w:sz w:val="20"/>
              </w:rPr>
              <w:drawing>
                <wp:inline distT="0" distB="0" distL="0" distR="0" wp14:anchorId="13F16505" wp14:editId="2EBD3D65">
                  <wp:extent cx="3596673" cy="197092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5"/>
                          <a:stretch>
                            <a:fillRect/>
                          </a:stretch>
                        </pic:blipFill>
                        <pic:spPr>
                          <a:xfrm>
                            <a:off x="0" y="0"/>
                            <a:ext cx="3601594" cy="1973624"/>
                          </a:xfrm>
                          <a:prstGeom prst="rect">
                            <a:avLst/>
                          </a:prstGeom>
                        </pic:spPr>
                      </pic:pic>
                    </a:graphicData>
                  </a:graphic>
                </wp:inline>
              </w:drawing>
            </w:r>
          </w:p>
        </w:tc>
      </w:tr>
      <w:tr w:rsidR="008522A9" w:rsidRPr="00DA7C85" w:rsidTr="00E40212">
        <w:trPr>
          <w:trHeight w:val="511"/>
        </w:trPr>
        <w:tc>
          <w:tcPr>
            <w:tcW w:w="4253" w:type="dxa"/>
            <w:vMerge w:val="restart"/>
            <w:tcBorders>
              <w:left w:val="nil"/>
              <w:bottom w:val="nil"/>
            </w:tcBorders>
            <w:shd w:val="clear" w:color="auto" w:fill="auto"/>
            <w:tcMar>
              <w:top w:w="108" w:type="dxa"/>
              <w:bottom w:w="108" w:type="dxa"/>
            </w:tcMar>
          </w:tcPr>
          <w:p w:rsidR="00171925" w:rsidRPr="002049A1" w:rsidRDefault="00171925" w:rsidP="00171925">
            <w:pPr>
              <w:pStyle w:val="ListParagraph"/>
              <w:numPr>
                <w:ilvl w:val="0"/>
                <w:numId w:val="27"/>
              </w:numPr>
              <w:ind w:left="314"/>
              <w:rPr>
                <w:rFonts w:cs="Arial"/>
                <w:szCs w:val="20"/>
                <w:lang w:val="en-US"/>
              </w:rPr>
            </w:pPr>
            <w:r w:rsidRPr="002049A1">
              <w:rPr>
                <w:rFonts w:cs="Arial"/>
                <w:color w:val="333333"/>
                <w:szCs w:val="20"/>
                <w:shd w:val="clear" w:color="auto" w:fill="FFFFFF"/>
                <w:lang w:val="en-US"/>
              </w:rPr>
              <w:t>Click on the </w:t>
            </w:r>
            <w:r w:rsidRPr="002049A1">
              <w:rPr>
                <w:rStyle w:val="Strong"/>
                <w:rFonts w:cs="Arial"/>
                <w:color w:val="333333"/>
                <w:szCs w:val="20"/>
                <w:shd w:val="clear" w:color="auto" w:fill="FFFFFF"/>
                <w:lang w:val="en-US"/>
              </w:rPr>
              <w:t>Dev Space</w:t>
            </w:r>
            <w:r w:rsidRPr="002049A1">
              <w:rPr>
                <w:rFonts w:cs="Arial"/>
                <w:color w:val="333333"/>
                <w:szCs w:val="20"/>
                <w:shd w:val="clear" w:color="auto" w:fill="FFFFFF"/>
                <w:lang w:val="en-US"/>
              </w:rPr>
              <w:t> to go into the workspace and from </w:t>
            </w:r>
            <w:r w:rsidRPr="002049A1">
              <w:rPr>
                <w:rStyle w:val="Strong"/>
                <w:rFonts w:cs="Arial"/>
                <w:color w:val="333333"/>
                <w:szCs w:val="20"/>
                <w:shd w:val="clear" w:color="auto" w:fill="FFFFFF"/>
                <w:lang w:val="en-US"/>
              </w:rPr>
              <w:t>File</w:t>
            </w:r>
            <w:r w:rsidRPr="002049A1">
              <w:rPr>
                <w:rFonts w:cs="Arial"/>
                <w:color w:val="333333"/>
                <w:szCs w:val="20"/>
                <w:shd w:val="clear" w:color="auto" w:fill="FFFFFF"/>
                <w:lang w:val="en-US"/>
              </w:rPr>
              <w:t> menu choose </w:t>
            </w:r>
            <w:r w:rsidR="00DA326F" w:rsidRPr="00DA326F">
              <w:rPr>
                <w:rFonts w:cs="Arial"/>
                <w:b/>
                <w:bCs/>
                <w:color w:val="333333"/>
                <w:szCs w:val="20"/>
                <w:shd w:val="clear" w:color="auto" w:fill="FFFFFF"/>
                <w:lang w:val="en-US"/>
              </w:rPr>
              <w:t>File |</w:t>
            </w:r>
            <w:r w:rsidR="00DA326F">
              <w:rPr>
                <w:rFonts w:cs="Arial"/>
                <w:color w:val="333333"/>
                <w:szCs w:val="20"/>
                <w:shd w:val="clear" w:color="auto" w:fill="FFFFFF"/>
                <w:lang w:val="en-US"/>
              </w:rPr>
              <w:t xml:space="preserve"> </w:t>
            </w:r>
            <w:r w:rsidRPr="002049A1">
              <w:rPr>
                <w:rStyle w:val="Strong"/>
                <w:rFonts w:cs="Arial"/>
                <w:color w:val="333333"/>
                <w:szCs w:val="20"/>
                <w:shd w:val="clear" w:color="auto" w:fill="FFFFFF"/>
                <w:lang w:val="en-US"/>
              </w:rPr>
              <w:t>Open Workspace</w:t>
            </w:r>
            <w:r w:rsidR="007C51E7">
              <w:rPr>
                <w:rStyle w:val="Strong"/>
                <w:rFonts w:cs="Arial"/>
                <w:color w:val="333333"/>
                <w:szCs w:val="20"/>
                <w:shd w:val="clear" w:color="auto" w:fill="FFFFFF"/>
                <w:lang w:val="en-US"/>
              </w:rPr>
              <w:t>.</w:t>
            </w:r>
          </w:p>
          <w:p w:rsidR="00171925" w:rsidRDefault="00171925" w:rsidP="00E40212">
            <w:pPr>
              <w:pStyle w:val="TableText"/>
              <w:keepNext/>
              <w:ind w:left="314"/>
              <w:rPr>
                <w:rFonts w:cs="Arial"/>
                <w:sz w:val="20"/>
                <w:szCs w:val="20"/>
              </w:rPr>
            </w:pPr>
          </w:p>
          <w:p w:rsidR="00DB60AF" w:rsidRDefault="00DB60AF" w:rsidP="00DB60AF">
            <w:pPr>
              <w:pStyle w:val="p"/>
              <w:ind w:left="314"/>
            </w:pPr>
            <w:r>
              <w:rPr>
                <w:bCs/>
              </w:rPr>
              <w:t xml:space="preserve">Note: </w:t>
            </w:r>
            <w:r w:rsidRPr="008A259A">
              <w:rPr>
                <w:bCs/>
              </w:rPr>
              <w:t>If</w:t>
            </w:r>
            <w:r w:rsidRPr="008A259A">
              <w:t xml:space="preserve"> you have no dev space, click the </w:t>
            </w:r>
            <w:r w:rsidRPr="008A259A">
              <w:rPr>
                <w:b/>
                <w:bCs/>
              </w:rPr>
              <w:t>Create Dev Space</w:t>
            </w:r>
            <w:r w:rsidRPr="008A259A">
              <w:t xml:space="preserve"> </w:t>
            </w:r>
            <w:r>
              <w:t>with:</w:t>
            </w:r>
          </w:p>
          <w:p w:rsidR="00DB60AF" w:rsidRPr="00DB60AF" w:rsidRDefault="00DB60AF" w:rsidP="00DB60AF">
            <w:pPr>
              <w:pStyle w:val="p"/>
              <w:numPr>
                <w:ilvl w:val="1"/>
                <w:numId w:val="43"/>
              </w:numPr>
              <w:ind w:left="881"/>
            </w:pPr>
            <w:r w:rsidRPr="008A259A">
              <w:rPr>
                <w:b/>
                <w:bCs/>
              </w:rPr>
              <w:t>Application Type</w:t>
            </w:r>
            <w:r w:rsidRPr="008A259A">
              <w:t xml:space="preserve"> </w:t>
            </w:r>
            <w:r>
              <w:t xml:space="preserve">as </w:t>
            </w:r>
            <w:r w:rsidRPr="008A259A">
              <w:rPr>
                <w:b/>
                <w:bCs/>
              </w:rPr>
              <w:t>SAP Fiori</w:t>
            </w:r>
            <w:r>
              <w:rPr>
                <w:b/>
                <w:bCs/>
              </w:rPr>
              <w:t>.</w:t>
            </w:r>
          </w:p>
          <w:p w:rsidR="00DB60AF" w:rsidRDefault="00DB60AF" w:rsidP="00DB60AF">
            <w:pPr>
              <w:pStyle w:val="p"/>
              <w:numPr>
                <w:ilvl w:val="1"/>
                <w:numId w:val="43"/>
              </w:numPr>
              <w:ind w:left="881"/>
            </w:pPr>
            <w:r>
              <w:t>E</w:t>
            </w:r>
            <w:r w:rsidRPr="008A259A">
              <w:t>xtension</w:t>
            </w:r>
            <w:r>
              <w:t xml:space="preserve"> as</w:t>
            </w:r>
            <w:r w:rsidRPr="008A259A">
              <w:t xml:space="preserve"> </w:t>
            </w:r>
            <w:r w:rsidRPr="00DB60AF">
              <w:rPr>
                <w:b/>
              </w:rPr>
              <w:t>Workflow Management</w:t>
            </w:r>
            <w:r w:rsidRPr="008A259A">
              <w:t>.</w:t>
            </w:r>
          </w:p>
          <w:p w:rsidR="00DB60AF" w:rsidRPr="008A259A" w:rsidRDefault="00DB60AF" w:rsidP="00DB60AF">
            <w:pPr>
              <w:pStyle w:val="p"/>
              <w:ind w:left="881"/>
            </w:pPr>
          </w:p>
          <w:p w:rsidR="00DB60AF" w:rsidRPr="008A259A" w:rsidRDefault="00DB60AF" w:rsidP="00DB60AF">
            <w:pPr>
              <w:pStyle w:val="p"/>
              <w:ind w:left="314"/>
            </w:pPr>
            <w:r w:rsidRPr="008A259A">
              <w:t xml:space="preserve">Else select </w:t>
            </w:r>
            <w:r w:rsidRPr="008A259A">
              <w:rPr>
                <w:b/>
                <w:bCs/>
              </w:rPr>
              <w:t>PLAY</w:t>
            </w:r>
            <w:r w:rsidRPr="008A259A">
              <w:rPr>
                <w:b/>
              </w:rPr>
              <w:t xml:space="preserve"> </w:t>
            </w:r>
            <w:r w:rsidRPr="008A259A">
              <w:drawing>
                <wp:inline distT="0" distB="0" distL="0" distR="0" wp14:anchorId="29449BD6" wp14:editId="481B2D9E">
                  <wp:extent cx="209550" cy="219075"/>
                  <wp:effectExtent l="0" t="0" r="0" b="9525"/>
                  <wp:docPr id="592" name="Picture 592" descr="46F1C2F18C37A6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6F1C2F18C37A68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8A259A">
              <w:t xml:space="preserve"> to start the </w:t>
            </w:r>
            <w:r>
              <w:t xml:space="preserve">space if you see the status as </w:t>
            </w:r>
            <w:r w:rsidRPr="00F458D6">
              <w:rPr>
                <w:b/>
                <w:bCs/>
              </w:rPr>
              <w:t>STOPPED</w:t>
            </w:r>
            <w:r w:rsidRPr="008A259A">
              <w:t>.</w:t>
            </w:r>
          </w:p>
          <w:p w:rsidR="00DB60AF" w:rsidRPr="00DA7C85" w:rsidRDefault="00DB60AF" w:rsidP="00E40212">
            <w:pPr>
              <w:pStyle w:val="TableText"/>
              <w:keepNext/>
              <w:ind w:left="314"/>
              <w:rPr>
                <w:rFonts w:cs="Arial"/>
                <w:sz w:val="20"/>
                <w:szCs w:val="20"/>
              </w:rPr>
            </w:pPr>
          </w:p>
        </w:tc>
        <w:tc>
          <w:tcPr>
            <w:tcW w:w="5721" w:type="dxa"/>
            <w:vMerge w:val="restart"/>
            <w:tcBorders>
              <w:bottom w:val="nil"/>
              <w:right w:val="nil"/>
            </w:tcBorders>
            <w:shd w:val="clear" w:color="auto" w:fill="auto"/>
            <w:tcMar>
              <w:top w:w="108" w:type="dxa"/>
              <w:bottom w:w="108" w:type="dxa"/>
            </w:tcMar>
          </w:tcPr>
          <w:p w:rsidR="00171925" w:rsidRPr="00DA7C85" w:rsidRDefault="00C232E2" w:rsidP="00C232E2">
            <w:pPr>
              <w:pStyle w:val="TableBullet"/>
              <w:tabs>
                <w:tab w:val="clear" w:pos="284"/>
                <w:tab w:val="clear" w:pos="567"/>
                <w:tab w:val="clear" w:pos="851"/>
              </w:tabs>
              <w:rPr>
                <w:rFonts w:cs="Arial"/>
                <w:sz w:val="20"/>
              </w:rPr>
            </w:pPr>
            <w:r>
              <w:rPr>
                <w:rFonts w:cs="Arial"/>
                <w:noProof/>
                <w:sz w:val="20"/>
              </w:rPr>
              <w:drawing>
                <wp:inline distT="0" distB="0" distL="0" distR="0">
                  <wp:extent cx="2835407" cy="2692131"/>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77"/>
                          <a:stretch>
                            <a:fillRect/>
                          </a:stretch>
                        </pic:blipFill>
                        <pic:spPr>
                          <a:xfrm>
                            <a:off x="0" y="0"/>
                            <a:ext cx="2848861" cy="2704905"/>
                          </a:xfrm>
                          <a:prstGeom prst="rect">
                            <a:avLst/>
                          </a:prstGeom>
                        </pic:spPr>
                      </pic:pic>
                    </a:graphicData>
                  </a:graphic>
                </wp:inline>
              </w:drawing>
            </w:r>
          </w:p>
        </w:tc>
      </w:tr>
      <w:tr w:rsidR="008522A9" w:rsidRPr="00DA7C85" w:rsidTr="00E40212">
        <w:trPr>
          <w:trHeight w:val="230"/>
        </w:trPr>
        <w:tc>
          <w:tcPr>
            <w:tcW w:w="4253" w:type="dxa"/>
            <w:vMerge/>
            <w:tcBorders>
              <w:left w:val="nil"/>
              <w:bottom w:val="nil"/>
            </w:tcBorders>
            <w:shd w:val="clear" w:color="auto" w:fill="auto"/>
            <w:tcMar>
              <w:top w:w="108" w:type="dxa"/>
              <w:bottom w:w="108" w:type="dxa"/>
            </w:tcMar>
          </w:tcPr>
          <w:p w:rsidR="00171925" w:rsidRPr="00DA7C85" w:rsidRDefault="00171925" w:rsidP="00171925">
            <w:pPr>
              <w:pStyle w:val="TableText"/>
              <w:numPr>
                <w:ilvl w:val="0"/>
                <w:numId w:val="27"/>
              </w:numPr>
              <w:ind w:left="314"/>
              <w:rPr>
                <w:rFonts w:cs="Arial"/>
                <w:sz w:val="20"/>
                <w:szCs w:val="20"/>
              </w:rPr>
            </w:pPr>
          </w:p>
        </w:tc>
        <w:tc>
          <w:tcPr>
            <w:tcW w:w="5721" w:type="dxa"/>
            <w:vMerge/>
            <w:tcBorders>
              <w:bottom w:val="nil"/>
              <w:right w:val="nil"/>
            </w:tcBorders>
            <w:shd w:val="clear" w:color="auto" w:fill="auto"/>
            <w:tcMar>
              <w:top w:w="108" w:type="dxa"/>
              <w:bottom w:w="108" w:type="dxa"/>
            </w:tcMar>
          </w:tcPr>
          <w:p w:rsidR="00171925" w:rsidRPr="00DA7C85" w:rsidRDefault="00171925" w:rsidP="00171925">
            <w:pPr>
              <w:pStyle w:val="TableBullet"/>
              <w:numPr>
                <w:ilvl w:val="0"/>
                <w:numId w:val="2"/>
              </w:numPr>
              <w:tabs>
                <w:tab w:val="clear" w:pos="284"/>
                <w:tab w:val="clear" w:pos="567"/>
                <w:tab w:val="clear" w:pos="851"/>
              </w:tabs>
              <w:ind w:left="170" w:hanging="170"/>
              <w:rPr>
                <w:rFonts w:cs="Arial"/>
                <w:sz w:val="20"/>
              </w:rPr>
            </w:pPr>
          </w:p>
        </w:tc>
      </w:tr>
      <w:tr w:rsidR="008522A9" w:rsidRPr="00DA7C85" w:rsidTr="00E40212">
        <w:trPr>
          <w:trHeight w:val="814"/>
        </w:trPr>
        <w:tc>
          <w:tcPr>
            <w:tcW w:w="4253" w:type="dxa"/>
            <w:tcBorders>
              <w:left w:val="nil"/>
            </w:tcBorders>
            <w:shd w:val="clear" w:color="auto" w:fill="auto"/>
            <w:tcMar>
              <w:top w:w="108" w:type="dxa"/>
              <w:bottom w:w="108" w:type="dxa"/>
            </w:tcMar>
          </w:tcPr>
          <w:p w:rsidR="00171925" w:rsidRPr="002049A1" w:rsidRDefault="00171925" w:rsidP="00171925">
            <w:pPr>
              <w:pStyle w:val="ListParagraph"/>
              <w:numPr>
                <w:ilvl w:val="0"/>
                <w:numId w:val="27"/>
              </w:numPr>
              <w:ind w:left="314"/>
              <w:rPr>
                <w:rFonts w:cs="Arial"/>
                <w:szCs w:val="20"/>
                <w:lang w:val="en-US"/>
              </w:rPr>
            </w:pPr>
            <w:r w:rsidRPr="002049A1">
              <w:rPr>
                <w:rFonts w:cs="Arial"/>
                <w:color w:val="333333"/>
                <w:szCs w:val="20"/>
                <w:shd w:val="clear" w:color="auto" w:fill="FFFFFF"/>
                <w:lang w:val="en-US"/>
              </w:rPr>
              <w:t>Drag and drop the extracted </w:t>
            </w:r>
            <w:proofErr w:type="spellStart"/>
            <w:r w:rsidRPr="002049A1">
              <w:rPr>
                <w:rStyle w:val="Strong"/>
                <w:rFonts w:cs="Arial"/>
                <w:szCs w:val="20"/>
                <w:lang w:val="en-US"/>
              </w:rPr>
              <w:t>CapexProjectSample</w:t>
            </w:r>
            <w:proofErr w:type="spellEnd"/>
            <w:r w:rsidRPr="002049A1">
              <w:rPr>
                <w:rFonts w:cs="Arial"/>
                <w:color w:val="333333"/>
                <w:szCs w:val="20"/>
                <w:shd w:val="clear" w:color="auto" w:fill="FFFFFF"/>
                <w:lang w:val="en-US"/>
              </w:rPr>
              <w:t> </w:t>
            </w:r>
            <w:r w:rsidR="00A80264">
              <w:rPr>
                <w:rFonts w:cs="Arial"/>
                <w:color w:val="333333"/>
                <w:szCs w:val="20"/>
                <w:shd w:val="clear" w:color="auto" w:fill="FFFFFF"/>
                <w:lang w:val="en-US"/>
              </w:rPr>
              <w:t>folder</w:t>
            </w:r>
            <w:r w:rsidRPr="002049A1">
              <w:rPr>
                <w:rFonts w:cs="Arial"/>
                <w:color w:val="333333"/>
                <w:szCs w:val="20"/>
                <w:shd w:val="clear" w:color="auto" w:fill="FFFFFF"/>
                <w:lang w:val="en-US"/>
              </w:rPr>
              <w:t xml:space="preserve"> in the </w:t>
            </w:r>
            <w:r w:rsidR="00A80264" w:rsidRPr="00A80264">
              <w:rPr>
                <w:rFonts w:cs="Arial"/>
                <w:i/>
                <w:iCs/>
                <w:color w:val="333333"/>
                <w:szCs w:val="20"/>
                <w:shd w:val="clear" w:color="auto" w:fill="FFFFFF"/>
                <w:lang w:val="en-US"/>
              </w:rPr>
              <w:t>Open Workspace</w:t>
            </w:r>
            <w:r w:rsidR="00A80264">
              <w:rPr>
                <w:rFonts w:cs="Arial"/>
                <w:color w:val="333333"/>
                <w:szCs w:val="20"/>
                <w:shd w:val="clear" w:color="auto" w:fill="FFFFFF"/>
                <w:lang w:val="en-US"/>
              </w:rPr>
              <w:t xml:space="preserve"> </w:t>
            </w:r>
            <w:r w:rsidRPr="002049A1">
              <w:rPr>
                <w:rFonts w:cs="Arial"/>
                <w:color w:val="333333"/>
                <w:szCs w:val="20"/>
                <w:shd w:val="clear" w:color="auto" w:fill="FFFFFF"/>
                <w:lang w:val="en-US"/>
              </w:rPr>
              <w:t>dialog and click </w:t>
            </w:r>
            <w:r w:rsidRPr="002049A1">
              <w:rPr>
                <w:rStyle w:val="Strong"/>
                <w:rFonts w:cs="Arial"/>
                <w:color w:val="333333"/>
                <w:szCs w:val="20"/>
                <w:shd w:val="clear" w:color="auto" w:fill="FFFFFF"/>
                <w:lang w:val="en-US"/>
              </w:rPr>
              <w:t>Open</w:t>
            </w:r>
            <w:r w:rsidRPr="002049A1">
              <w:rPr>
                <w:rFonts w:cs="Arial"/>
                <w:color w:val="333333"/>
                <w:szCs w:val="20"/>
                <w:shd w:val="clear" w:color="auto" w:fill="FFFFFF"/>
                <w:lang w:val="en-US"/>
              </w:rPr>
              <w:t>.</w:t>
            </w:r>
          </w:p>
          <w:p w:rsidR="00171925" w:rsidRPr="00DA7C85" w:rsidRDefault="00171925" w:rsidP="00E40212">
            <w:pPr>
              <w:pStyle w:val="TableText"/>
              <w:keepNext/>
              <w:ind w:left="314"/>
              <w:rPr>
                <w:rFonts w:cs="Arial"/>
                <w:sz w:val="20"/>
                <w:szCs w:val="20"/>
              </w:rPr>
            </w:pPr>
          </w:p>
        </w:tc>
        <w:tc>
          <w:tcPr>
            <w:tcW w:w="5721" w:type="dxa"/>
            <w:tcBorders>
              <w:right w:val="nil"/>
            </w:tcBorders>
            <w:shd w:val="clear" w:color="auto" w:fill="auto"/>
            <w:tcMar>
              <w:top w:w="108" w:type="dxa"/>
              <w:bottom w:w="108" w:type="dxa"/>
            </w:tcMar>
          </w:tcPr>
          <w:p w:rsidR="00171925" w:rsidRPr="00DA7C85" w:rsidRDefault="002A70FF" w:rsidP="002E6749">
            <w:pPr>
              <w:pStyle w:val="TableBullet"/>
              <w:tabs>
                <w:tab w:val="clear" w:pos="284"/>
                <w:tab w:val="clear" w:pos="567"/>
                <w:tab w:val="clear" w:pos="851"/>
              </w:tabs>
              <w:rPr>
                <w:rFonts w:cs="Arial"/>
                <w:sz w:val="20"/>
              </w:rPr>
            </w:pPr>
            <w:r>
              <w:rPr>
                <w:rFonts w:cs="Arial"/>
                <w:noProof/>
                <w:sz w:val="20"/>
              </w:rPr>
              <w:drawing>
                <wp:inline distT="0" distB="0" distL="0" distR="0">
                  <wp:extent cx="3515096" cy="2123367"/>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8"/>
                          <a:stretch>
                            <a:fillRect/>
                          </a:stretch>
                        </pic:blipFill>
                        <pic:spPr>
                          <a:xfrm>
                            <a:off x="0" y="0"/>
                            <a:ext cx="3550861" cy="2144972"/>
                          </a:xfrm>
                          <a:prstGeom prst="rect">
                            <a:avLst/>
                          </a:prstGeom>
                        </pic:spPr>
                      </pic:pic>
                    </a:graphicData>
                  </a:graphic>
                </wp:inline>
              </w:drawing>
            </w:r>
          </w:p>
        </w:tc>
      </w:tr>
      <w:tr w:rsidR="008522A9" w:rsidRPr="00DA7C85" w:rsidTr="00E40212">
        <w:trPr>
          <w:trHeight w:val="814"/>
        </w:trPr>
        <w:tc>
          <w:tcPr>
            <w:tcW w:w="4253" w:type="dxa"/>
            <w:tcBorders>
              <w:left w:val="nil"/>
            </w:tcBorders>
            <w:shd w:val="clear" w:color="auto" w:fill="auto"/>
            <w:tcMar>
              <w:top w:w="108" w:type="dxa"/>
              <w:bottom w:w="108" w:type="dxa"/>
            </w:tcMar>
          </w:tcPr>
          <w:p w:rsidR="00171925" w:rsidRPr="002049A1" w:rsidRDefault="00171925" w:rsidP="00171925">
            <w:pPr>
              <w:pStyle w:val="ListParagraph"/>
              <w:numPr>
                <w:ilvl w:val="0"/>
                <w:numId w:val="27"/>
              </w:numPr>
              <w:ind w:left="314"/>
              <w:rPr>
                <w:rFonts w:cs="Arial"/>
                <w:szCs w:val="20"/>
                <w:lang w:val="en-US"/>
              </w:rPr>
            </w:pPr>
            <w:r w:rsidRPr="002049A1">
              <w:rPr>
                <w:rFonts w:cs="Arial"/>
                <w:color w:val="333333"/>
                <w:szCs w:val="20"/>
                <w:shd w:val="clear" w:color="auto" w:fill="FFFFFF"/>
                <w:lang w:val="en-US"/>
              </w:rPr>
              <w:lastRenderedPageBreak/>
              <w:t>You will see that the </w:t>
            </w:r>
            <w:proofErr w:type="spellStart"/>
            <w:r w:rsidRPr="002049A1">
              <w:rPr>
                <w:rStyle w:val="Strong"/>
                <w:rFonts w:cs="Arial"/>
                <w:szCs w:val="20"/>
                <w:lang w:val="en-US"/>
              </w:rPr>
              <w:t>CapexProjectSample</w:t>
            </w:r>
            <w:proofErr w:type="spellEnd"/>
            <w:r w:rsidRPr="002049A1">
              <w:rPr>
                <w:rFonts w:cs="Arial"/>
                <w:color w:val="333333"/>
                <w:szCs w:val="20"/>
                <w:shd w:val="clear" w:color="auto" w:fill="FFFFFF"/>
                <w:lang w:val="en-US"/>
              </w:rPr>
              <w:t> project is imported into your workspace.</w:t>
            </w:r>
          </w:p>
          <w:p w:rsidR="00171925" w:rsidRPr="00DA7C85" w:rsidRDefault="00171925" w:rsidP="00E40212">
            <w:pPr>
              <w:pStyle w:val="TableText"/>
              <w:keepNext/>
              <w:rPr>
                <w:rFonts w:cs="Arial"/>
                <w:sz w:val="20"/>
                <w:szCs w:val="20"/>
              </w:rPr>
            </w:pPr>
          </w:p>
        </w:tc>
        <w:tc>
          <w:tcPr>
            <w:tcW w:w="5721" w:type="dxa"/>
            <w:tcBorders>
              <w:right w:val="nil"/>
            </w:tcBorders>
            <w:shd w:val="clear" w:color="auto" w:fill="auto"/>
            <w:tcMar>
              <w:top w:w="108" w:type="dxa"/>
              <w:bottom w:w="108" w:type="dxa"/>
            </w:tcMar>
          </w:tcPr>
          <w:p w:rsidR="00171925" w:rsidRPr="00DA7C85" w:rsidRDefault="00B17A12" w:rsidP="00B17A12">
            <w:pPr>
              <w:pStyle w:val="TableBullet"/>
              <w:tabs>
                <w:tab w:val="clear" w:pos="284"/>
                <w:tab w:val="clear" w:pos="567"/>
                <w:tab w:val="clear" w:pos="851"/>
              </w:tabs>
              <w:ind w:left="56"/>
              <w:rPr>
                <w:rFonts w:cs="Arial"/>
                <w:sz w:val="20"/>
              </w:rPr>
            </w:pPr>
            <w:r w:rsidRPr="00B17A12">
              <w:rPr>
                <w:rFonts w:cs="Arial"/>
                <w:sz w:val="20"/>
              </w:rPr>
              <w:drawing>
                <wp:inline distT="0" distB="0" distL="0" distR="0" wp14:anchorId="12BC3077" wp14:editId="751F2CB6">
                  <wp:extent cx="2419927" cy="13722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27322" cy="1376469"/>
                          </a:xfrm>
                          <a:prstGeom prst="rect">
                            <a:avLst/>
                          </a:prstGeom>
                        </pic:spPr>
                      </pic:pic>
                    </a:graphicData>
                  </a:graphic>
                </wp:inline>
              </w:drawing>
            </w:r>
          </w:p>
        </w:tc>
      </w:tr>
      <w:tr w:rsidR="008522A9" w:rsidRPr="00DA7C85" w:rsidTr="00E40212">
        <w:trPr>
          <w:trHeight w:val="814"/>
        </w:trPr>
        <w:tc>
          <w:tcPr>
            <w:tcW w:w="4253" w:type="dxa"/>
            <w:tcBorders>
              <w:left w:val="nil"/>
            </w:tcBorders>
            <w:shd w:val="clear" w:color="auto" w:fill="auto"/>
            <w:tcMar>
              <w:top w:w="108" w:type="dxa"/>
              <w:bottom w:w="108" w:type="dxa"/>
            </w:tcMar>
          </w:tcPr>
          <w:p w:rsidR="00171925" w:rsidRPr="002049A1" w:rsidRDefault="00171925" w:rsidP="00171925">
            <w:pPr>
              <w:pStyle w:val="ListParagraph"/>
              <w:numPr>
                <w:ilvl w:val="0"/>
                <w:numId w:val="27"/>
              </w:numPr>
              <w:ind w:left="314"/>
              <w:rPr>
                <w:rFonts w:cs="Arial"/>
                <w:szCs w:val="20"/>
                <w:lang w:val="en-US"/>
              </w:rPr>
            </w:pPr>
            <w:r w:rsidRPr="002049A1">
              <w:rPr>
                <w:rFonts w:cs="Arial"/>
                <w:color w:val="333333"/>
                <w:szCs w:val="20"/>
                <w:shd w:val="clear" w:color="auto" w:fill="FFFFFF"/>
                <w:lang w:val="en-US"/>
              </w:rPr>
              <w:t>Right-click the </w:t>
            </w:r>
            <w:proofErr w:type="spellStart"/>
            <w:r w:rsidRPr="002049A1">
              <w:rPr>
                <w:rStyle w:val="Strong"/>
                <w:rFonts w:cs="Arial"/>
                <w:color w:val="333333"/>
                <w:szCs w:val="20"/>
                <w:shd w:val="clear" w:color="auto" w:fill="FFFFFF"/>
                <w:lang w:val="en-US"/>
              </w:rPr>
              <w:t>mta.yml</w:t>
            </w:r>
            <w:proofErr w:type="spellEnd"/>
            <w:r w:rsidRPr="002049A1">
              <w:rPr>
                <w:rFonts w:cs="Arial"/>
                <w:color w:val="333333"/>
                <w:szCs w:val="20"/>
                <w:shd w:val="clear" w:color="auto" w:fill="FFFFFF"/>
                <w:lang w:val="en-US"/>
              </w:rPr>
              <w:t> file inside the </w:t>
            </w:r>
            <w:proofErr w:type="spellStart"/>
            <w:r w:rsidRPr="002049A1">
              <w:rPr>
                <w:rStyle w:val="Strong"/>
                <w:rFonts w:cs="Arial"/>
                <w:szCs w:val="20"/>
                <w:lang w:val="en-US"/>
              </w:rPr>
              <w:t>CapexProjectSample</w:t>
            </w:r>
            <w:proofErr w:type="spellEnd"/>
            <w:r w:rsidRPr="002049A1">
              <w:rPr>
                <w:rFonts w:cs="Arial"/>
                <w:color w:val="333333"/>
                <w:szCs w:val="20"/>
                <w:shd w:val="clear" w:color="auto" w:fill="FFFFFF"/>
                <w:lang w:val="en-US"/>
              </w:rPr>
              <w:t> </w:t>
            </w:r>
            <w:r w:rsidR="00582760">
              <w:rPr>
                <w:rFonts w:cs="Arial"/>
                <w:color w:val="333333"/>
                <w:szCs w:val="20"/>
                <w:shd w:val="clear" w:color="auto" w:fill="FFFFFF"/>
                <w:lang w:val="en-US"/>
              </w:rPr>
              <w:t>folder</w:t>
            </w:r>
            <w:r w:rsidR="00A929E9">
              <w:rPr>
                <w:rFonts w:cs="Arial"/>
                <w:color w:val="333333"/>
                <w:szCs w:val="20"/>
                <w:shd w:val="clear" w:color="auto" w:fill="FFFFFF"/>
                <w:lang w:val="en-US"/>
              </w:rPr>
              <w:t xml:space="preserve"> </w:t>
            </w:r>
            <w:r w:rsidRPr="002049A1">
              <w:rPr>
                <w:rFonts w:cs="Arial"/>
                <w:color w:val="333333"/>
                <w:szCs w:val="20"/>
                <w:shd w:val="clear" w:color="auto" w:fill="FFFFFF"/>
                <w:lang w:val="en-US"/>
              </w:rPr>
              <w:t>and choose the </w:t>
            </w:r>
            <w:r w:rsidRPr="002049A1">
              <w:rPr>
                <w:rStyle w:val="Strong"/>
                <w:rFonts w:cs="Arial"/>
                <w:color w:val="333333"/>
                <w:szCs w:val="20"/>
                <w:shd w:val="clear" w:color="auto" w:fill="FFFFFF"/>
                <w:lang w:val="en-US"/>
              </w:rPr>
              <w:t>Build MTA</w:t>
            </w:r>
            <w:r w:rsidRPr="002049A1">
              <w:rPr>
                <w:rFonts w:cs="Arial"/>
                <w:color w:val="333333"/>
                <w:szCs w:val="20"/>
                <w:shd w:val="clear" w:color="auto" w:fill="FFFFFF"/>
                <w:lang w:val="en-US"/>
              </w:rPr>
              <w:t> option.</w:t>
            </w:r>
          </w:p>
          <w:p w:rsidR="00171925" w:rsidRPr="00DA7C85" w:rsidRDefault="00171925" w:rsidP="00E40212">
            <w:pPr>
              <w:pStyle w:val="TableText"/>
              <w:keepNext/>
              <w:ind w:left="314"/>
              <w:rPr>
                <w:rFonts w:cs="Arial"/>
                <w:sz w:val="20"/>
                <w:szCs w:val="20"/>
              </w:rPr>
            </w:pPr>
          </w:p>
        </w:tc>
        <w:tc>
          <w:tcPr>
            <w:tcW w:w="5721" w:type="dxa"/>
            <w:tcBorders>
              <w:right w:val="nil"/>
            </w:tcBorders>
            <w:shd w:val="clear" w:color="auto" w:fill="auto"/>
            <w:tcMar>
              <w:top w:w="108" w:type="dxa"/>
              <w:bottom w:w="108" w:type="dxa"/>
            </w:tcMar>
          </w:tcPr>
          <w:p w:rsidR="00171925" w:rsidRPr="00DA7C85" w:rsidRDefault="00DD2629" w:rsidP="00DD2629">
            <w:pPr>
              <w:pStyle w:val="TableBullet"/>
              <w:tabs>
                <w:tab w:val="clear" w:pos="284"/>
                <w:tab w:val="clear" w:pos="567"/>
                <w:tab w:val="clear" w:pos="851"/>
              </w:tabs>
              <w:rPr>
                <w:rFonts w:cs="Arial"/>
                <w:sz w:val="20"/>
              </w:rPr>
            </w:pPr>
            <w:r>
              <w:rPr>
                <w:rFonts w:cs="Arial"/>
                <w:noProof/>
                <w:sz w:val="20"/>
              </w:rPr>
              <w:drawing>
                <wp:inline distT="0" distB="0" distL="0" distR="0">
                  <wp:extent cx="2265226" cy="27733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80"/>
                          <a:stretch>
                            <a:fillRect/>
                          </a:stretch>
                        </pic:blipFill>
                        <pic:spPr>
                          <a:xfrm>
                            <a:off x="0" y="0"/>
                            <a:ext cx="2278378" cy="2789462"/>
                          </a:xfrm>
                          <a:prstGeom prst="rect">
                            <a:avLst/>
                          </a:prstGeom>
                        </pic:spPr>
                      </pic:pic>
                    </a:graphicData>
                  </a:graphic>
                </wp:inline>
              </w:drawing>
            </w:r>
          </w:p>
        </w:tc>
      </w:tr>
      <w:tr w:rsidR="008522A9" w:rsidRPr="00DA7C85" w:rsidTr="00E40212">
        <w:trPr>
          <w:trHeight w:val="814"/>
        </w:trPr>
        <w:tc>
          <w:tcPr>
            <w:tcW w:w="4253" w:type="dxa"/>
            <w:tcBorders>
              <w:left w:val="nil"/>
            </w:tcBorders>
            <w:shd w:val="clear" w:color="auto" w:fill="auto"/>
            <w:tcMar>
              <w:top w:w="108" w:type="dxa"/>
              <w:bottom w:w="108" w:type="dxa"/>
            </w:tcMar>
          </w:tcPr>
          <w:p w:rsidR="00171925" w:rsidRPr="002049A1" w:rsidRDefault="00171925" w:rsidP="00171925">
            <w:pPr>
              <w:pStyle w:val="ListParagraph"/>
              <w:numPr>
                <w:ilvl w:val="0"/>
                <w:numId w:val="27"/>
              </w:numPr>
              <w:ind w:left="314"/>
              <w:rPr>
                <w:rFonts w:cs="Arial"/>
                <w:color w:val="333333"/>
                <w:szCs w:val="20"/>
                <w:shd w:val="clear" w:color="auto" w:fill="FFFFFF"/>
                <w:lang w:val="en-US"/>
              </w:rPr>
            </w:pPr>
            <w:r w:rsidRPr="002049A1">
              <w:rPr>
                <w:rFonts w:cs="Arial"/>
                <w:color w:val="333333"/>
                <w:szCs w:val="20"/>
                <w:shd w:val="clear" w:color="auto" w:fill="FFFFFF"/>
                <w:lang w:val="en-US"/>
              </w:rPr>
              <w:t xml:space="preserve">Once the build is completed successfully, right-click on the build file inside </w:t>
            </w:r>
            <w:proofErr w:type="spellStart"/>
            <w:r w:rsidRPr="002049A1">
              <w:rPr>
                <w:rFonts w:cs="Arial"/>
                <w:color w:val="333333"/>
                <w:szCs w:val="20"/>
                <w:shd w:val="clear" w:color="auto" w:fill="FFFFFF"/>
                <w:lang w:val="en-US"/>
              </w:rPr>
              <w:t>mta_archives</w:t>
            </w:r>
            <w:proofErr w:type="spellEnd"/>
            <w:r w:rsidRPr="002049A1">
              <w:rPr>
                <w:rFonts w:cs="Arial"/>
                <w:color w:val="333333"/>
                <w:szCs w:val="20"/>
                <w:shd w:val="clear" w:color="auto" w:fill="FFFFFF"/>
                <w:lang w:val="en-US"/>
              </w:rPr>
              <w:t xml:space="preserve"> and choose </w:t>
            </w:r>
            <w:r w:rsidRPr="002049A1">
              <w:rPr>
                <w:rStyle w:val="Strong"/>
                <w:rFonts w:cs="Arial"/>
                <w:color w:val="333333"/>
                <w:szCs w:val="20"/>
                <w:shd w:val="clear" w:color="auto" w:fill="FFFFFF"/>
                <w:lang w:val="en-US"/>
              </w:rPr>
              <w:t>Deploy MTA Archives</w:t>
            </w:r>
            <w:r w:rsidRPr="002049A1">
              <w:rPr>
                <w:rFonts w:cs="Arial"/>
                <w:color w:val="333333"/>
                <w:szCs w:val="20"/>
                <w:shd w:val="clear" w:color="auto" w:fill="FFFFFF"/>
                <w:lang w:val="en-US"/>
              </w:rPr>
              <w:t>.</w:t>
            </w:r>
          </w:p>
          <w:p w:rsidR="00171925" w:rsidRPr="00DA7C85" w:rsidRDefault="00171925" w:rsidP="00E40212">
            <w:pPr>
              <w:ind w:left="314"/>
              <w:rPr>
                <w:rFonts w:cs="Arial"/>
                <w:szCs w:val="20"/>
                <w:lang w:val="en-US"/>
              </w:rPr>
            </w:pPr>
          </w:p>
          <w:p w:rsidR="008522A9" w:rsidRDefault="00171925" w:rsidP="008522A9">
            <w:pPr>
              <w:pStyle w:val="ListParagraph"/>
              <w:ind w:left="314"/>
              <w:rPr>
                <w:rFonts w:cs="Arial"/>
                <w:color w:val="333333"/>
                <w:szCs w:val="20"/>
                <w:shd w:val="clear" w:color="auto" w:fill="FFFFFF"/>
                <w:lang w:val="en-US"/>
              </w:rPr>
            </w:pPr>
            <w:r w:rsidRPr="002049A1">
              <w:rPr>
                <w:rFonts w:cs="Arial"/>
                <w:szCs w:val="20"/>
                <w:lang w:val="en-US"/>
              </w:rPr>
              <w:t xml:space="preserve">Note: </w:t>
            </w:r>
            <w:r w:rsidRPr="002049A1">
              <w:rPr>
                <w:rFonts w:cs="Arial"/>
                <w:color w:val="333333"/>
                <w:szCs w:val="20"/>
                <w:shd w:val="clear" w:color="auto" w:fill="FFFFFF"/>
                <w:lang w:val="en-US"/>
              </w:rPr>
              <w:t xml:space="preserve">The deployment will fail if you have not logged in to the trial account. </w:t>
            </w:r>
          </w:p>
          <w:p w:rsidR="008522A9" w:rsidRDefault="008522A9" w:rsidP="008522A9">
            <w:pPr>
              <w:pStyle w:val="ListParagraph"/>
              <w:ind w:left="314"/>
              <w:rPr>
                <w:rFonts w:cs="Arial"/>
                <w:color w:val="333333"/>
                <w:szCs w:val="20"/>
                <w:shd w:val="clear" w:color="auto" w:fill="FFFFFF"/>
                <w:lang w:val="en-US"/>
              </w:rPr>
            </w:pPr>
          </w:p>
          <w:p w:rsidR="00171925" w:rsidRPr="002049A1" w:rsidRDefault="00171925" w:rsidP="008522A9">
            <w:pPr>
              <w:pStyle w:val="ListParagraph"/>
              <w:ind w:left="314"/>
              <w:rPr>
                <w:rFonts w:cs="Arial"/>
                <w:szCs w:val="20"/>
                <w:lang w:val="en-US"/>
              </w:rPr>
            </w:pPr>
            <w:r w:rsidRPr="002049A1">
              <w:rPr>
                <w:rFonts w:cs="Arial"/>
                <w:color w:val="333333"/>
                <w:szCs w:val="20"/>
                <w:shd w:val="clear" w:color="auto" w:fill="FFFFFF"/>
                <w:lang w:val="en-US"/>
              </w:rPr>
              <w:t xml:space="preserve">Check in the bottom blue bar, if you have already logged in to your trial account. If it does not show </w:t>
            </w:r>
            <w:r w:rsidR="008522A9" w:rsidRPr="004949AE">
              <w:rPr>
                <w:rFonts w:cs="Arial"/>
                <w:b/>
                <w:bCs/>
                <w:color w:val="333333"/>
                <w:szCs w:val="20"/>
                <w:shd w:val="clear" w:color="auto" w:fill="FFFFFF"/>
                <w:lang w:val="en-US"/>
              </w:rPr>
              <w:t>organization</w:t>
            </w:r>
            <w:r w:rsidRPr="004949AE">
              <w:rPr>
                <w:rFonts w:cs="Arial"/>
                <w:b/>
                <w:bCs/>
                <w:color w:val="333333"/>
                <w:szCs w:val="20"/>
                <w:shd w:val="clear" w:color="auto" w:fill="FFFFFF"/>
                <w:lang w:val="en-US"/>
              </w:rPr>
              <w:t>-name/space-name</w:t>
            </w:r>
            <w:r w:rsidRPr="002049A1">
              <w:rPr>
                <w:rFonts w:cs="Arial"/>
                <w:color w:val="333333"/>
                <w:szCs w:val="20"/>
                <w:shd w:val="clear" w:color="auto" w:fill="FFFFFF"/>
                <w:lang w:val="en-US"/>
              </w:rPr>
              <w:t xml:space="preserve"> then click on the bar and follow the wizard to login to your trial account.</w:t>
            </w:r>
          </w:p>
          <w:p w:rsidR="00171925" w:rsidRPr="00DA7C85" w:rsidRDefault="00171925" w:rsidP="00171925">
            <w:pPr>
              <w:pStyle w:val="TableText"/>
              <w:keepNext/>
              <w:rPr>
                <w:rFonts w:cs="Arial"/>
                <w:sz w:val="20"/>
                <w:szCs w:val="20"/>
              </w:rPr>
            </w:pPr>
          </w:p>
        </w:tc>
        <w:tc>
          <w:tcPr>
            <w:tcW w:w="5721" w:type="dxa"/>
            <w:tcBorders>
              <w:right w:val="nil"/>
            </w:tcBorders>
            <w:shd w:val="clear" w:color="auto" w:fill="auto"/>
            <w:tcMar>
              <w:top w:w="108" w:type="dxa"/>
              <w:bottom w:w="108" w:type="dxa"/>
            </w:tcMar>
          </w:tcPr>
          <w:p w:rsidR="00171925" w:rsidRPr="00DA7C85" w:rsidRDefault="008522A9" w:rsidP="008522A9">
            <w:pPr>
              <w:pStyle w:val="TableBullet"/>
              <w:tabs>
                <w:tab w:val="clear" w:pos="284"/>
                <w:tab w:val="clear" w:pos="567"/>
                <w:tab w:val="clear" w:pos="851"/>
              </w:tabs>
              <w:rPr>
                <w:rFonts w:cs="Arial"/>
                <w:sz w:val="20"/>
              </w:rPr>
            </w:pPr>
            <w:r>
              <w:rPr>
                <w:rFonts w:cs="Arial"/>
                <w:noProof/>
                <w:sz w:val="20"/>
              </w:rPr>
              <w:drawing>
                <wp:inline distT="0" distB="0" distL="0" distR="0">
                  <wp:extent cx="3565420" cy="1776276"/>
                  <wp:effectExtent l="0" t="0" r="381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81"/>
                          <a:stretch>
                            <a:fillRect/>
                          </a:stretch>
                        </pic:blipFill>
                        <pic:spPr>
                          <a:xfrm>
                            <a:off x="0" y="0"/>
                            <a:ext cx="3565420" cy="1776276"/>
                          </a:xfrm>
                          <a:prstGeom prst="rect">
                            <a:avLst/>
                          </a:prstGeom>
                        </pic:spPr>
                      </pic:pic>
                    </a:graphicData>
                  </a:graphic>
                </wp:inline>
              </w:drawing>
            </w:r>
          </w:p>
        </w:tc>
      </w:tr>
      <w:tr w:rsidR="008522A9" w:rsidRPr="00DA7C85" w:rsidTr="00E40212">
        <w:trPr>
          <w:trHeight w:val="814"/>
        </w:trPr>
        <w:tc>
          <w:tcPr>
            <w:tcW w:w="4253" w:type="dxa"/>
            <w:tcBorders>
              <w:left w:val="nil"/>
              <w:bottom w:val="nil"/>
            </w:tcBorders>
            <w:shd w:val="clear" w:color="auto" w:fill="auto"/>
            <w:tcMar>
              <w:top w:w="108" w:type="dxa"/>
              <w:bottom w:w="108" w:type="dxa"/>
            </w:tcMar>
          </w:tcPr>
          <w:p w:rsidR="00171925" w:rsidRPr="00EB2FAE" w:rsidRDefault="00171925" w:rsidP="00EB2FAE">
            <w:pPr>
              <w:pStyle w:val="ListParagraph"/>
              <w:numPr>
                <w:ilvl w:val="0"/>
                <w:numId w:val="27"/>
              </w:numPr>
              <w:ind w:left="314"/>
              <w:rPr>
                <w:rFonts w:cs="Arial"/>
                <w:szCs w:val="20"/>
                <w:lang w:val="en-US"/>
              </w:rPr>
            </w:pPr>
            <w:r w:rsidRPr="002049A1">
              <w:rPr>
                <w:rFonts w:cs="Arial"/>
                <w:color w:val="333333"/>
                <w:szCs w:val="20"/>
                <w:shd w:val="clear" w:color="auto" w:fill="FFFFFF"/>
                <w:lang w:val="en-US"/>
              </w:rPr>
              <w:t>A successful deployment message will be shown in the terminal once the deployment has completed successfully.</w:t>
            </w:r>
          </w:p>
        </w:tc>
        <w:tc>
          <w:tcPr>
            <w:tcW w:w="5721" w:type="dxa"/>
            <w:tcBorders>
              <w:bottom w:val="nil"/>
              <w:right w:val="nil"/>
            </w:tcBorders>
            <w:shd w:val="clear" w:color="auto" w:fill="auto"/>
            <w:tcMar>
              <w:top w:w="108" w:type="dxa"/>
              <w:bottom w:w="108" w:type="dxa"/>
            </w:tcMar>
          </w:tcPr>
          <w:p w:rsidR="00171925" w:rsidRPr="00DA7C85" w:rsidRDefault="00171925" w:rsidP="00E40212">
            <w:pPr>
              <w:pStyle w:val="TableBullet"/>
              <w:tabs>
                <w:tab w:val="clear" w:pos="284"/>
                <w:tab w:val="clear" w:pos="567"/>
                <w:tab w:val="clear" w:pos="851"/>
              </w:tabs>
              <w:ind w:left="170"/>
              <w:rPr>
                <w:rFonts w:cs="Arial"/>
                <w:sz w:val="20"/>
              </w:rPr>
            </w:pPr>
          </w:p>
        </w:tc>
      </w:tr>
    </w:tbl>
    <w:p w:rsidR="001C0079" w:rsidRPr="001C0079" w:rsidRDefault="001C0079" w:rsidP="001C0079">
      <w:pPr>
        <w:rPr>
          <w:lang w:val="en-US"/>
        </w:rPr>
        <w:sectPr w:rsidR="001C0079" w:rsidRPr="001C0079" w:rsidSect="00AD2240">
          <w:headerReference w:type="first" r:id="rId182"/>
          <w:footerReference w:type="first" r:id="rId183"/>
          <w:pgSz w:w="12242" w:h="15842" w:code="1"/>
          <w:pgMar w:top="1985" w:right="1134" w:bottom="1418" w:left="1134" w:header="850" w:footer="851" w:gutter="0"/>
          <w:cols w:space="708"/>
          <w:docGrid w:linePitch="360"/>
        </w:sectPr>
      </w:pPr>
    </w:p>
    <w:p w:rsidR="004D457F" w:rsidRPr="00CF2051" w:rsidRDefault="004D457F" w:rsidP="00AE1F57">
      <w:pPr>
        <w:rPr>
          <w:rFonts w:cs="Arial"/>
          <w:szCs w:val="20"/>
          <w:lang w:val="en-US"/>
        </w:rPr>
      </w:pPr>
    </w:p>
    <w:p w:rsidR="004D457F" w:rsidRPr="00CF2051" w:rsidRDefault="004D457F" w:rsidP="004D457F">
      <w:pPr>
        <w:rPr>
          <w:rFonts w:cs="Arial"/>
          <w:szCs w:val="20"/>
          <w:lang w:val="en-US"/>
        </w:rPr>
      </w:pPr>
    </w:p>
    <w:p w:rsidR="004D457F" w:rsidRPr="00CF2051" w:rsidRDefault="004D457F" w:rsidP="004D457F">
      <w:pPr>
        <w:rPr>
          <w:rFonts w:cs="Arial"/>
          <w:szCs w:val="20"/>
          <w:lang w:val="en-US"/>
        </w:rPr>
      </w:pPr>
    </w:p>
    <w:p w:rsidR="004D457F" w:rsidRPr="00CF2051" w:rsidRDefault="004D457F" w:rsidP="004D457F">
      <w:pPr>
        <w:rPr>
          <w:rFonts w:cs="Arial"/>
          <w:szCs w:val="20"/>
          <w:lang w:val="en-US"/>
        </w:rPr>
      </w:pPr>
    </w:p>
    <w:p w:rsidR="004D457F" w:rsidRPr="00CF2051" w:rsidRDefault="004D457F" w:rsidP="004D457F">
      <w:pPr>
        <w:rPr>
          <w:rFonts w:cs="Arial"/>
          <w:szCs w:val="20"/>
          <w:lang w:val="en-US"/>
        </w:rPr>
      </w:pPr>
    </w:p>
    <w:p w:rsidR="004D457F" w:rsidRPr="00CF2051" w:rsidRDefault="004D457F" w:rsidP="004D457F">
      <w:pPr>
        <w:rPr>
          <w:rFonts w:cs="Arial"/>
          <w:szCs w:val="20"/>
          <w:lang w:val="en-US"/>
        </w:rPr>
      </w:pPr>
    </w:p>
    <w:p w:rsidR="004D457F" w:rsidRPr="00CF2051" w:rsidRDefault="004D457F" w:rsidP="004D457F">
      <w:pPr>
        <w:rPr>
          <w:rFonts w:cs="Arial"/>
          <w:szCs w:val="20"/>
          <w:lang w:val="en-US"/>
        </w:rPr>
      </w:pPr>
    </w:p>
    <w:p w:rsidR="004D457F" w:rsidRPr="00CF2051" w:rsidRDefault="004D457F" w:rsidP="004D457F">
      <w:pPr>
        <w:rPr>
          <w:rFonts w:cs="Arial"/>
          <w:szCs w:val="20"/>
          <w:lang w:val="en-US"/>
        </w:rPr>
      </w:pPr>
    </w:p>
    <w:p w:rsidR="005C5968" w:rsidRPr="00CF2051" w:rsidRDefault="005C5968" w:rsidP="004D457F">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5C5968" w:rsidRPr="00CF2051" w:rsidRDefault="005C5968" w:rsidP="005C5968">
      <w:pPr>
        <w:rPr>
          <w:rFonts w:cs="Arial"/>
          <w:szCs w:val="20"/>
          <w:lang w:val="en-US"/>
        </w:rPr>
      </w:pPr>
    </w:p>
    <w:p w:rsidR="00653684" w:rsidRPr="00CF2051" w:rsidRDefault="005C5968" w:rsidP="005C5968">
      <w:pPr>
        <w:tabs>
          <w:tab w:val="left" w:pos="2355"/>
        </w:tabs>
        <w:rPr>
          <w:rFonts w:cs="Arial"/>
          <w:szCs w:val="20"/>
          <w:lang w:val="en-US"/>
        </w:rPr>
      </w:pPr>
      <w:r w:rsidRPr="00CF2051">
        <w:rPr>
          <w:rFonts w:cs="Arial"/>
          <w:szCs w:val="20"/>
          <w:lang w:val="en-US"/>
        </w:rPr>
        <w:tab/>
      </w:r>
    </w:p>
    <w:sectPr w:rsidR="00653684" w:rsidRPr="00CF2051" w:rsidSect="00F976F3">
      <w:headerReference w:type="first" r:id="rId184"/>
      <w:footerReference w:type="first" r:id="rId185"/>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A6BA9" w:rsidRDefault="009A6BA9" w:rsidP="00D2195C">
      <w:r>
        <w:separator/>
      </w:r>
    </w:p>
    <w:p w:rsidR="009A6BA9" w:rsidRDefault="009A6BA9"/>
    <w:p w:rsidR="009A6BA9" w:rsidRDefault="009A6BA9"/>
  </w:endnote>
  <w:endnote w:type="continuationSeparator" w:id="0">
    <w:p w:rsidR="009A6BA9" w:rsidRDefault="009A6BA9" w:rsidP="00D2195C">
      <w:r>
        <w:continuationSeparator/>
      </w:r>
    </w:p>
    <w:p w:rsidR="009A6BA9" w:rsidRDefault="009A6BA9"/>
    <w:p w:rsidR="009A6BA9" w:rsidRDefault="009A6B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altName w:val="Cambria"/>
    <w:panose1 w:val="020B060402020202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84B17" w:rsidRPr="00756366" w:rsidRDefault="00084B17"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7C165D82" wp14:editId="010E32FA">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E59EE0"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84B17" w:rsidRDefault="00084B17" w:rsidP="00671BB2"/>
  <w:p w:rsidR="00084B17" w:rsidRDefault="00084B17">
    <w:pPr>
      <w:pStyle w:val="Footer"/>
    </w:pPr>
  </w:p>
  <w:p w:rsidR="00084B17" w:rsidRDefault="00084B17">
    <w:pPr>
      <w:pStyle w:val="Footer"/>
    </w:pPr>
    <w:r>
      <w:rPr>
        <w:noProof/>
      </w:rPr>
      <w:drawing>
        <wp:anchor distT="0" distB="0" distL="114300" distR="114300" simplePos="0" relativeHeight="251729920" behindDoc="0" locked="0" layoutInCell="1" allowOverlap="1" wp14:anchorId="2C78C1A2" wp14:editId="6078C041">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rsidR="00084B17" w:rsidRDefault="00084B17"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84B17" w:rsidRDefault="00084B17" w:rsidP="00101F58">
    <w:pPr>
      <w:pStyle w:val="Footer"/>
    </w:pPr>
  </w:p>
  <w:p w:rsidR="00084B17" w:rsidRDefault="00084B17">
    <w:pPr>
      <w:pStyle w:val="Footer"/>
    </w:pPr>
  </w:p>
  <w:p w:rsidR="00084B17" w:rsidRDefault="00084B17">
    <w:pPr>
      <w:pStyle w:val="Footer"/>
    </w:pPr>
    <w:r>
      <w:rPr>
        <w:noProof/>
        <w:lang w:eastAsia="de-DE"/>
      </w:rPr>
      <mc:AlternateContent>
        <mc:Choice Requires="wps">
          <w:drawing>
            <wp:anchor distT="0" distB="0" distL="114300" distR="114300" simplePos="0" relativeHeight="251677696" behindDoc="1" locked="0" layoutInCell="1" allowOverlap="1" wp14:anchorId="09FD5EA3" wp14:editId="58243FDF">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EA34F0"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rsidR="00084B17" w:rsidRPr="00E74A40" w:rsidRDefault="00084B17"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84B17" w:rsidRDefault="00084B17"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5A615F9E" wp14:editId="70FBB628">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084B17" w:rsidRPr="00815514" w:rsidRDefault="00084B17"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A615F9E"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rsidR="00084B17" w:rsidRPr="00815514" w:rsidRDefault="00084B17"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6472EB1A" wp14:editId="19C9E24F">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20E13678" wp14:editId="1A7E0E6E">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084B17" w:rsidRPr="00B15CCE" w:rsidRDefault="00084B1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rsidR="00084B17" w:rsidRPr="00B15CCE" w:rsidRDefault="00084B1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rsidR="00084B17" w:rsidRPr="00B15CCE" w:rsidRDefault="00084B17" w:rsidP="000666F9">
                          <w:pPr>
                            <w:shd w:val="clear" w:color="auto" w:fill="FFFFFF"/>
                            <w:rPr>
                              <w:rFonts w:cs="Arial"/>
                              <w:color w:val="000000" w:themeColor="text1"/>
                              <w:sz w:val="10"/>
                              <w:szCs w:val="10"/>
                              <w:lang w:val="en"/>
                            </w:rPr>
                          </w:pPr>
                        </w:p>
                        <w:p w:rsidR="00084B17" w:rsidRPr="00B15CCE" w:rsidRDefault="00084B1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rsidR="00084B17" w:rsidRPr="00B15CCE" w:rsidRDefault="00084B17" w:rsidP="000666F9">
                          <w:pPr>
                            <w:shd w:val="clear" w:color="auto" w:fill="FFFFFF"/>
                            <w:rPr>
                              <w:rFonts w:cs="Arial"/>
                              <w:color w:val="000000" w:themeColor="text1"/>
                              <w:sz w:val="10"/>
                              <w:szCs w:val="10"/>
                              <w:lang w:val="en"/>
                            </w:rPr>
                          </w:pPr>
                        </w:p>
                        <w:p w:rsidR="00084B17" w:rsidRPr="00B15CCE" w:rsidRDefault="00084B1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rsidR="00084B17" w:rsidRPr="00B15CCE" w:rsidRDefault="00084B17" w:rsidP="000666F9">
                          <w:pPr>
                            <w:shd w:val="clear" w:color="auto" w:fill="FFFFFF"/>
                            <w:rPr>
                              <w:rFonts w:cs="Arial"/>
                              <w:color w:val="000000" w:themeColor="text1"/>
                              <w:sz w:val="10"/>
                              <w:szCs w:val="10"/>
                              <w:lang w:val="en"/>
                            </w:rPr>
                          </w:pPr>
                        </w:p>
                        <w:p w:rsidR="00084B17" w:rsidRPr="00B15CCE" w:rsidRDefault="00084B1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rsidR="00084B17" w:rsidRPr="00B15CCE" w:rsidRDefault="00084B17" w:rsidP="000666F9">
                          <w:pPr>
                            <w:shd w:val="clear" w:color="auto" w:fill="FFFFFF"/>
                            <w:rPr>
                              <w:rFonts w:cs="Arial"/>
                              <w:color w:val="000000" w:themeColor="text1"/>
                              <w:sz w:val="10"/>
                              <w:szCs w:val="10"/>
                              <w:lang w:val="en"/>
                            </w:rPr>
                          </w:pPr>
                        </w:p>
                        <w:p w:rsidR="00084B17" w:rsidRPr="005F0C6A" w:rsidRDefault="00084B17"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13678"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rsidR="00084B17" w:rsidRPr="00B15CCE" w:rsidRDefault="00084B1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rsidR="00084B17" w:rsidRPr="00B15CCE" w:rsidRDefault="00084B1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rsidR="00084B17" w:rsidRPr="00B15CCE" w:rsidRDefault="00084B17" w:rsidP="000666F9">
                    <w:pPr>
                      <w:shd w:val="clear" w:color="auto" w:fill="FFFFFF"/>
                      <w:rPr>
                        <w:rFonts w:cs="Arial"/>
                        <w:color w:val="000000" w:themeColor="text1"/>
                        <w:sz w:val="10"/>
                        <w:szCs w:val="10"/>
                        <w:lang w:val="en"/>
                      </w:rPr>
                    </w:pPr>
                  </w:p>
                  <w:p w:rsidR="00084B17" w:rsidRPr="00B15CCE" w:rsidRDefault="00084B1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rsidR="00084B17" w:rsidRPr="00B15CCE" w:rsidRDefault="00084B17" w:rsidP="000666F9">
                    <w:pPr>
                      <w:shd w:val="clear" w:color="auto" w:fill="FFFFFF"/>
                      <w:rPr>
                        <w:rFonts w:cs="Arial"/>
                        <w:color w:val="000000" w:themeColor="text1"/>
                        <w:sz w:val="10"/>
                        <w:szCs w:val="10"/>
                        <w:lang w:val="en"/>
                      </w:rPr>
                    </w:pPr>
                  </w:p>
                  <w:p w:rsidR="00084B17" w:rsidRPr="00B15CCE" w:rsidRDefault="00084B1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rsidR="00084B17" w:rsidRPr="00B15CCE" w:rsidRDefault="00084B17" w:rsidP="000666F9">
                    <w:pPr>
                      <w:shd w:val="clear" w:color="auto" w:fill="FFFFFF"/>
                      <w:rPr>
                        <w:rFonts w:cs="Arial"/>
                        <w:color w:val="000000" w:themeColor="text1"/>
                        <w:sz w:val="10"/>
                        <w:szCs w:val="10"/>
                        <w:lang w:val="en"/>
                      </w:rPr>
                    </w:pPr>
                  </w:p>
                  <w:p w:rsidR="00084B17" w:rsidRPr="00B15CCE" w:rsidRDefault="00084B1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rsidR="00084B17" w:rsidRPr="00B15CCE" w:rsidRDefault="00084B17" w:rsidP="000666F9">
                    <w:pPr>
                      <w:shd w:val="clear" w:color="auto" w:fill="FFFFFF"/>
                      <w:rPr>
                        <w:rFonts w:cs="Arial"/>
                        <w:color w:val="000000" w:themeColor="text1"/>
                        <w:sz w:val="10"/>
                        <w:szCs w:val="10"/>
                        <w:lang w:val="en"/>
                      </w:rPr>
                    </w:pPr>
                  </w:p>
                  <w:p w:rsidR="00084B17" w:rsidRPr="005F0C6A" w:rsidRDefault="00084B17"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rsidR="00084B17" w:rsidRDefault="00084B17">
    <w:pPr>
      <w:pStyle w:val="Footer"/>
    </w:pPr>
  </w:p>
  <w:p w:rsidR="00084B17" w:rsidRDefault="00084B17" w:rsidP="00EB126F">
    <w:pPr>
      <w:pStyle w:val="Footer"/>
      <w:tabs>
        <w:tab w:val="clear" w:pos="4536"/>
        <w:tab w:val="clear" w:pos="9072"/>
        <w:tab w:val="right" w:pos="9639"/>
      </w:tabs>
    </w:pPr>
    <w:r>
      <w:tab/>
    </w:r>
  </w:p>
  <w:p w:rsidR="00084B17" w:rsidRDefault="00084B17">
    <w:pPr>
      <w:pStyle w:val="Footer"/>
    </w:pPr>
  </w:p>
  <w:p w:rsidR="00084B17" w:rsidRDefault="00084B17">
    <w:pPr>
      <w:pStyle w:val="Footer"/>
    </w:pPr>
  </w:p>
  <w:p w:rsidR="00084B17" w:rsidRDefault="00084B17"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A6BA9" w:rsidRDefault="009A6BA9" w:rsidP="00D2195C">
      <w:r>
        <w:separator/>
      </w:r>
    </w:p>
    <w:p w:rsidR="009A6BA9" w:rsidRDefault="009A6BA9"/>
    <w:p w:rsidR="009A6BA9" w:rsidRDefault="009A6BA9"/>
  </w:footnote>
  <w:footnote w:type="continuationSeparator" w:id="0">
    <w:p w:rsidR="009A6BA9" w:rsidRDefault="009A6BA9" w:rsidP="00D2195C">
      <w:r>
        <w:continuationSeparator/>
      </w:r>
    </w:p>
    <w:p w:rsidR="009A6BA9" w:rsidRDefault="009A6BA9"/>
    <w:p w:rsidR="009A6BA9" w:rsidRDefault="009A6B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84B17" w:rsidRPr="00935EE2" w:rsidRDefault="00084B17" w:rsidP="000D6DBD">
    <w:pPr>
      <w:pStyle w:val="011BodycopySubhead"/>
      <w:rPr>
        <w:b/>
        <w:sz w:val="18"/>
        <w:szCs w:val="18"/>
        <w:lang w:val="en-US"/>
      </w:rPr>
    </w:pPr>
    <w:r>
      <w:rPr>
        <w:noProof/>
      </w:rPr>
      <w:t xml:space="preserve">DEV163 - </w:t>
    </w:r>
    <w:r w:rsidRPr="00F2736D">
      <w:rPr>
        <w:noProof/>
      </w:rPr>
      <w:t>Build a Workflow from Scratch with SAP Cloud Platform Workflow Manag</w:t>
    </w:r>
    <w:r>
      <w:rPr>
        <w:noProof/>
      </w:rPr>
      <w:t>ement</w:t>
    </w:r>
  </w:p>
  <w:p w:rsidR="00084B17" w:rsidRPr="00935EE2" w:rsidRDefault="00084B17" w:rsidP="000D6DBD">
    <w:pPr>
      <w:pStyle w:val="011BodycopySubhead"/>
      <w:rPr>
        <w:b/>
        <w:sz w:val="18"/>
        <w:szCs w:val="18"/>
        <w:lang w:val="en-US"/>
      </w:rPr>
    </w:pPr>
  </w:p>
  <w:p w:rsidR="00084B17" w:rsidRPr="00935EE2" w:rsidRDefault="00084B17" w:rsidP="00D62CA7">
    <w:pPr>
      <w:pStyle w:val="011BodycopySubhead"/>
      <w:rPr>
        <w:b/>
        <w:sz w:val="18"/>
        <w:szCs w:val="1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84B17" w:rsidRDefault="00084B17">
    <w:pPr>
      <w:pStyle w:val="Header"/>
    </w:pPr>
  </w:p>
  <w:p w:rsidR="00084B17" w:rsidRDefault="00084B17">
    <w:pPr>
      <w:pStyle w:val="Header"/>
    </w:pPr>
  </w:p>
  <w:p w:rsidR="00084B17" w:rsidRDefault="00084B17">
    <w:pPr>
      <w:pStyle w:val="Header"/>
    </w:pPr>
  </w:p>
  <w:p w:rsidR="00084B17" w:rsidRDefault="00084B17"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84B17" w:rsidRPr="00935EE2" w:rsidRDefault="00084B17" w:rsidP="00101F58">
    <w:pPr>
      <w:tabs>
        <w:tab w:val="right" w:pos="9639"/>
      </w:tabs>
      <w:rPr>
        <w:b/>
        <w:sz w:val="18"/>
        <w:szCs w:val="18"/>
        <w:lang w:val="en-US"/>
      </w:rPr>
    </w:pPr>
    <w:r w:rsidRPr="00935EE2">
      <w:rPr>
        <w:sz w:val="18"/>
        <w:szCs w:val="18"/>
        <w:lang w:val="en-US"/>
      </w:rPr>
      <w:tab/>
    </w:r>
  </w:p>
  <w:p w:rsidR="00084B17" w:rsidRPr="00101F58" w:rsidRDefault="00084B17"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6BAC61C9" wp14:editId="4F304614">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0"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0"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78C241"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84B17" w:rsidRPr="001237CC" w:rsidRDefault="00084B17"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A2323"/>
    <w:multiLevelType w:val="hybridMultilevel"/>
    <w:tmpl w:val="65F2730A"/>
    <w:lvl w:ilvl="0" w:tplc="FC2EF556">
      <w:start w:val="15"/>
      <w:numFmt w:val="decimal"/>
      <w:lvlText w:val="%1."/>
      <w:lvlJc w:val="left"/>
      <w:pPr>
        <w:ind w:left="67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B4FB1"/>
    <w:multiLevelType w:val="hybridMultilevel"/>
    <w:tmpl w:val="8E0CE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5C153C"/>
    <w:multiLevelType w:val="hybridMultilevel"/>
    <w:tmpl w:val="B68A5E20"/>
    <w:lvl w:ilvl="0" w:tplc="FC2EF556">
      <w:start w:val="15"/>
      <w:numFmt w:val="decimal"/>
      <w:lvlText w:val="%1."/>
      <w:lvlJc w:val="left"/>
      <w:pPr>
        <w:ind w:left="67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133E6E"/>
    <w:multiLevelType w:val="hybridMultilevel"/>
    <w:tmpl w:val="6E94BFB4"/>
    <w:lvl w:ilvl="0" w:tplc="FC2EF556">
      <w:start w:val="15"/>
      <w:numFmt w:val="decimal"/>
      <w:lvlText w:val="%1."/>
      <w:lvlJc w:val="left"/>
      <w:pPr>
        <w:ind w:left="67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3371EC"/>
    <w:multiLevelType w:val="hybridMultilevel"/>
    <w:tmpl w:val="907C5A92"/>
    <w:lvl w:ilvl="0" w:tplc="FC2EF556">
      <w:start w:val="15"/>
      <w:numFmt w:val="decimal"/>
      <w:lvlText w:val="%1."/>
      <w:lvlJc w:val="left"/>
      <w:pPr>
        <w:ind w:left="674" w:hanging="360"/>
      </w:pPr>
      <w:rPr>
        <w:rFonts w:hint="default"/>
        <w:b w:val="0"/>
        <w:bCs w:val="0"/>
      </w:rPr>
    </w:lvl>
    <w:lvl w:ilvl="1" w:tplc="04090019">
      <w:start w:val="1"/>
      <w:numFmt w:val="lowerLetter"/>
      <w:lvlText w:val="%2."/>
      <w:lvlJc w:val="left"/>
      <w:pPr>
        <w:ind w:left="1394" w:hanging="360"/>
      </w:pPr>
    </w:lvl>
    <w:lvl w:ilvl="2" w:tplc="0409001B" w:tentative="1">
      <w:start w:val="1"/>
      <w:numFmt w:val="lowerRoman"/>
      <w:lvlText w:val="%3."/>
      <w:lvlJc w:val="right"/>
      <w:pPr>
        <w:ind w:left="2114" w:hanging="180"/>
      </w:pPr>
    </w:lvl>
    <w:lvl w:ilvl="3" w:tplc="0409000F" w:tentative="1">
      <w:start w:val="1"/>
      <w:numFmt w:val="decimal"/>
      <w:lvlText w:val="%4."/>
      <w:lvlJc w:val="left"/>
      <w:pPr>
        <w:ind w:left="2834" w:hanging="360"/>
      </w:pPr>
    </w:lvl>
    <w:lvl w:ilvl="4" w:tplc="04090019" w:tentative="1">
      <w:start w:val="1"/>
      <w:numFmt w:val="lowerLetter"/>
      <w:lvlText w:val="%5."/>
      <w:lvlJc w:val="left"/>
      <w:pPr>
        <w:ind w:left="3554" w:hanging="360"/>
      </w:pPr>
    </w:lvl>
    <w:lvl w:ilvl="5" w:tplc="0409001B" w:tentative="1">
      <w:start w:val="1"/>
      <w:numFmt w:val="lowerRoman"/>
      <w:lvlText w:val="%6."/>
      <w:lvlJc w:val="right"/>
      <w:pPr>
        <w:ind w:left="4274" w:hanging="180"/>
      </w:pPr>
    </w:lvl>
    <w:lvl w:ilvl="6" w:tplc="0409000F" w:tentative="1">
      <w:start w:val="1"/>
      <w:numFmt w:val="decimal"/>
      <w:lvlText w:val="%7."/>
      <w:lvlJc w:val="left"/>
      <w:pPr>
        <w:ind w:left="4994" w:hanging="360"/>
      </w:pPr>
    </w:lvl>
    <w:lvl w:ilvl="7" w:tplc="04090019" w:tentative="1">
      <w:start w:val="1"/>
      <w:numFmt w:val="lowerLetter"/>
      <w:lvlText w:val="%8."/>
      <w:lvlJc w:val="left"/>
      <w:pPr>
        <w:ind w:left="5714" w:hanging="360"/>
      </w:pPr>
    </w:lvl>
    <w:lvl w:ilvl="8" w:tplc="0409001B" w:tentative="1">
      <w:start w:val="1"/>
      <w:numFmt w:val="lowerRoman"/>
      <w:lvlText w:val="%9."/>
      <w:lvlJc w:val="right"/>
      <w:pPr>
        <w:ind w:left="6434" w:hanging="180"/>
      </w:pPr>
    </w:lvl>
  </w:abstractNum>
  <w:abstractNum w:abstractNumId="6" w15:restartNumberingAfterBreak="0">
    <w:nsid w:val="21E577CE"/>
    <w:multiLevelType w:val="hybridMultilevel"/>
    <w:tmpl w:val="F2065F72"/>
    <w:lvl w:ilvl="0" w:tplc="FC2EF556">
      <w:start w:val="15"/>
      <w:numFmt w:val="decimal"/>
      <w:lvlText w:val="%1."/>
      <w:lvlJc w:val="left"/>
      <w:pPr>
        <w:ind w:left="67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8" w15:restartNumberingAfterBreak="0">
    <w:nsid w:val="28B55B92"/>
    <w:multiLevelType w:val="hybridMultilevel"/>
    <w:tmpl w:val="5D54CB78"/>
    <w:lvl w:ilvl="0" w:tplc="FC2EF556">
      <w:start w:val="15"/>
      <w:numFmt w:val="decimal"/>
      <w:lvlText w:val="%1."/>
      <w:lvlJc w:val="left"/>
      <w:pPr>
        <w:ind w:left="67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B2210B"/>
    <w:multiLevelType w:val="hybridMultilevel"/>
    <w:tmpl w:val="AF9C623C"/>
    <w:lvl w:ilvl="0" w:tplc="0A66284E">
      <w:start w:val="3"/>
      <w:numFmt w:val="decimal"/>
      <w:lvlText w:val="%1."/>
      <w:lvlJc w:val="left"/>
      <w:pPr>
        <w:ind w:left="678" w:hanging="360"/>
      </w:pPr>
      <w:rPr>
        <w:rFonts w:hint="default"/>
        <w:b w:val="0"/>
      </w:rPr>
    </w:lvl>
    <w:lvl w:ilvl="1" w:tplc="04090019">
      <w:start w:val="1"/>
      <w:numFmt w:val="lowerLetter"/>
      <w:lvlText w:val="%2."/>
      <w:lvlJc w:val="left"/>
      <w:pPr>
        <w:ind w:left="1398" w:hanging="360"/>
      </w:pPr>
    </w:lvl>
    <w:lvl w:ilvl="2" w:tplc="0409001B" w:tentative="1">
      <w:start w:val="1"/>
      <w:numFmt w:val="lowerRoman"/>
      <w:lvlText w:val="%3."/>
      <w:lvlJc w:val="right"/>
      <w:pPr>
        <w:ind w:left="2118" w:hanging="180"/>
      </w:pPr>
    </w:lvl>
    <w:lvl w:ilvl="3" w:tplc="0409000F" w:tentative="1">
      <w:start w:val="1"/>
      <w:numFmt w:val="decimal"/>
      <w:lvlText w:val="%4."/>
      <w:lvlJc w:val="left"/>
      <w:pPr>
        <w:ind w:left="2838" w:hanging="360"/>
      </w:pPr>
    </w:lvl>
    <w:lvl w:ilvl="4" w:tplc="04090019" w:tentative="1">
      <w:start w:val="1"/>
      <w:numFmt w:val="lowerLetter"/>
      <w:lvlText w:val="%5."/>
      <w:lvlJc w:val="left"/>
      <w:pPr>
        <w:ind w:left="3558" w:hanging="360"/>
      </w:pPr>
    </w:lvl>
    <w:lvl w:ilvl="5" w:tplc="0409001B" w:tentative="1">
      <w:start w:val="1"/>
      <w:numFmt w:val="lowerRoman"/>
      <w:lvlText w:val="%6."/>
      <w:lvlJc w:val="right"/>
      <w:pPr>
        <w:ind w:left="4278" w:hanging="180"/>
      </w:pPr>
    </w:lvl>
    <w:lvl w:ilvl="6" w:tplc="0409000F" w:tentative="1">
      <w:start w:val="1"/>
      <w:numFmt w:val="decimal"/>
      <w:lvlText w:val="%7."/>
      <w:lvlJc w:val="left"/>
      <w:pPr>
        <w:ind w:left="4998" w:hanging="360"/>
      </w:pPr>
    </w:lvl>
    <w:lvl w:ilvl="7" w:tplc="04090019" w:tentative="1">
      <w:start w:val="1"/>
      <w:numFmt w:val="lowerLetter"/>
      <w:lvlText w:val="%8."/>
      <w:lvlJc w:val="left"/>
      <w:pPr>
        <w:ind w:left="5718" w:hanging="360"/>
      </w:pPr>
    </w:lvl>
    <w:lvl w:ilvl="8" w:tplc="0409001B" w:tentative="1">
      <w:start w:val="1"/>
      <w:numFmt w:val="lowerRoman"/>
      <w:lvlText w:val="%9."/>
      <w:lvlJc w:val="right"/>
      <w:pPr>
        <w:ind w:left="6438" w:hanging="180"/>
      </w:pPr>
    </w:lvl>
  </w:abstractNum>
  <w:abstractNum w:abstractNumId="10"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2" w15:restartNumberingAfterBreak="0">
    <w:nsid w:val="3353257F"/>
    <w:multiLevelType w:val="hybridMultilevel"/>
    <w:tmpl w:val="24C02B14"/>
    <w:lvl w:ilvl="0" w:tplc="FDE4CD44">
      <w:start w:val="108"/>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4" w15:restartNumberingAfterBreak="0">
    <w:nsid w:val="3B5311D1"/>
    <w:multiLevelType w:val="multilevel"/>
    <w:tmpl w:val="250229A4"/>
    <w:lvl w:ilvl="0">
      <w:start w:val="1"/>
      <w:numFmt w:val="decimal"/>
      <w:lvlText w:val="%1."/>
      <w:lvlJc w:val="left"/>
      <w:pPr>
        <w:tabs>
          <w:tab w:val="num" w:pos="600"/>
        </w:tabs>
        <w:ind w:left="600" w:hanging="360"/>
      </w:pPr>
    </w:lvl>
    <w:lvl w:ilvl="1">
      <w:start w:val="1"/>
      <w:numFmt w:val="decimal"/>
      <w:lvlText w:val="%2."/>
      <w:lvlJc w:val="left"/>
      <w:pPr>
        <w:tabs>
          <w:tab w:val="num" w:pos="1200"/>
        </w:tabs>
        <w:ind w:left="120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400"/>
        </w:tabs>
        <w:ind w:left="2400" w:hanging="360"/>
      </w:pPr>
    </w:lvl>
    <w:lvl w:ilvl="4">
      <w:start w:val="1"/>
      <w:numFmt w:val="decimal"/>
      <w:lvlText w:val="%5."/>
      <w:lvlJc w:val="left"/>
      <w:pPr>
        <w:tabs>
          <w:tab w:val="num" w:pos="3000"/>
        </w:tabs>
        <w:ind w:left="3000" w:hanging="360"/>
      </w:pPr>
    </w:lvl>
    <w:lvl w:ilvl="5">
      <w:start w:val="1"/>
      <w:numFmt w:val="decimal"/>
      <w:lvlText w:val="%6."/>
      <w:lvlJc w:val="left"/>
      <w:pPr>
        <w:tabs>
          <w:tab w:val="num" w:pos="3600"/>
        </w:tabs>
        <w:ind w:left="3600" w:hanging="360"/>
      </w:pPr>
    </w:lvl>
    <w:lvl w:ilvl="6">
      <w:start w:val="1"/>
      <w:numFmt w:val="decimal"/>
      <w:lvlText w:val="%7."/>
      <w:lvlJc w:val="left"/>
      <w:pPr>
        <w:tabs>
          <w:tab w:val="num" w:pos="4200"/>
        </w:tabs>
        <w:ind w:left="4200" w:hanging="360"/>
      </w:pPr>
    </w:lvl>
    <w:lvl w:ilvl="7">
      <w:start w:val="1"/>
      <w:numFmt w:val="decimal"/>
      <w:lvlText w:val="%8."/>
      <w:lvlJc w:val="left"/>
      <w:pPr>
        <w:tabs>
          <w:tab w:val="num" w:pos="4800"/>
        </w:tabs>
        <w:ind w:left="4800" w:hanging="360"/>
      </w:pPr>
    </w:lvl>
    <w:lvl w:ilvl="8">
      <w:start w:val="1"/>
      <w:numFmt w:val="decimal"/>
      <w:lvlText w:val="%9."/>
      <w:lvlJc w:val="left"/>
      <w:pPr>
        <w:tabs>
          <w:tab w:val="num" w:pos="5400"/>
        </w:tabs>
        <w:ind w:left="5400" w:hanging="360"/>
      </w:pPr>
    </w:lvl>
  </w:abstractNum>
  <w:abstractNum w:abstractNumId="15" w15:restartNumberingAfterBreak="0">
    <w:nsid w:val="3CD910A6"/>
    <w:multiLevelType w:val="multilevel"/>
    <w:tmpl w:val="D7C4F82E"/>
    <w:numStyleLink w:val="Style1"/>
  </w:abstractNum>
  <w:abstractNum w:abstractNumId="16" w15:restartNumberingAfterBreak="0">
    <w:nsid w:val="3DCF5C06"/>
    <w:multiLevelType w:val="hybridMultilevel"/>
    <w:tmpl w:val="365CC6B8"/>
    <w:lvl w:ilvl="0" w:tplc="FC2EF556">
      <w:start w:val="15"/>
      <w:numFmt w:val="decimal"/>
      <w:lvlText w:val="%1."/>
      <w:lvlJc w:val="left"/>
      <w:pPr>
        <w:ind w:left="67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797706"/>
    <w:multiLevelType w:val="multilevel"/>
    <w:tmpl w:val="73DAEB94"/>
    <w:name w:val="wpb_list_2_ol"/>
    <w:lvl w:ilvl="0">
      <w:start w:val="1"/>
      <w:numFmt w:val="decimal"/>
      <w:lvlText w:val="%1."/>
      <w:lvlJc w:val="left"/>
      <w:pPr>
        <w:tabs>
          <w:tab w:val="num" w:pos="600"/>
        </w:tabs>
        <w:ind w:left="600" w:hanging="360"/>
      </w:pPr>
    </w:lvl>
    <w:lvl w:ilvl="1">
      <w:start w:val="1"/>
      <w:numFmt w:val="decimal"/>
      <w:lvlText w:val="%2."/>
      <w:lvlJc w:val="left"/>
      <w:pPr>
        <w:tabs>
          <w:tab w:val="num" w:pos="1200"/>
        </w:tabs>
        <w:ind w:left="120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400"/>
        </w:tabs>
        <w:ind w:left="2400" w:hanging="360"/>
      </w:pPr>
    </w:lvl>
    <w:lvl w:ilvl="4">
      <w:start w:val="1"/>
      <w:numFmt w:val="decimal"/>
      <w:lvlText w:val="%5."/>
      <w:lvlJc w:val="left"/>
      <w:pPr>
        <w:tabs>
          <w:tab w:val="num" w:pos="3000"/>
        </w:tabs>
        <w:ind w:left="3000" w:hanging="360"/>
      </w:pPr>
    </w:lvl>
    <w:lvl w:ilvl="5">
      <w:start w:val="1"/>
      <w:numFmt w:val="decimal"/>
      <w:lvlText w:val="%6."/>
      <w:lvlJc w:val="left"/>
      <w:pPr>
        <w:tabs>
          <w:tab w:val="num" w:pos="3600"/>
        </w:tabs>
        <w:ind w:left="3600" w:hanging="360"/>
      </w:pPr>
    </w:lvl>
    <w:lvl w:ilvl="6">
      <w:start w:val="1"/>
      <w:numFmt w:val="decimal"/>
      <w:lvlText w:val="%7."/>
      <w:lvlJc w:val="left"/>
      <w:pPr>
        <w:tabs>
          <w:tab w:val="num" w:pos="4200"/>
        </w:tabs>
        <w:ind w:left="4200" w:hanging="360"/>
      </w:pPr>
    </w:lvl>
    <w:lvl w:ilvl="7">
      <w:start w:val="1"/>
      <w:numFmt w:val="decimal"/>
      <w:lvlText w:val="%8."/>
      <w:lvlJc w:val="left"/>
      <w:pPr>
        <w:tabs>
          <w:tab w:val="num" w:pos="4800"/>
        </w:tabs>
        <w:ind w:left="4800" w:hanging="360"/>
      </w:pPr>
    </w:lvl>
    <w:lvl w:ilvl="8">
      <w:start w:val="1"/>
      <w:numFmt w:val="decimal"/>
      <w:lvlText w:val="%9."/>
      <w:lvlJc w:val="left"/>
      <w:pPr>
        <w:tabs>
          <w:tab w:val="num" w:pos="5400"/>
        </w:tabs>
        <w:ind w:left="5400" w:hanging="360"/>
      </w:pPr>
    </w:lvl>
  </w:abstractNum>
  <w:abstractNum w:abstractNumId="18" w15:restartNumberingAfterBreak="0">
    <w:nsid w:val="42AF7165"/>
    <w:multiLevelType w:val="multilevel"/>
    <w:tmpl w:val="250229A4"/>
    <w:name w:val="wpb_list_1_ol"/>
    <w:lvl w:ilvl="0">
      <w:start w:val="1"/>
      <w:numFmt w:val="decimal"/>
      <w:lvlText w:val="%1."/>
      <w:lvlJc w:val="left"/>
      <w:pPr>
        <w:tabs>
          <w:tab w:val="num" w:pos="600"/>
        </w:tabs>
        <w:ind w:left="600" w:hanging="360"/>
      </w:pPr>
    </w:lvl>
    <w:lvl w:ilvl="1">
      <w:start w:val="1"/>
      <w:numFmt w:val="decimal"/>
      <w:lvlText w:val="%2."/>
      <w:lvlJc w:val="left"/>
      <w:pPr>
        <w:tabs>
          <w:tab w:val="num" w:pos="1200"/>
        </w:tabs>
        <w:ind w:left="120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400"/>
        </w:tabs>
        <w:ind w:left="2400" w:hanging="360"/>
      </w:pPr>
    </w:lvl>
    <w:lvl w:ilvl="4">
      <w:start w:val="1"/>
      <w:numFmt w:val="decimal"/>
      <w:lvlText w:val="%5."/>
      <w:lvlJc w:val="left"/>
      <w:pPr>
        <w:tabs>
          <w:tab w:val="num" w:pos="3000"/>
        </w:tabs>
        <w:ind w:left="3000" w:hanging="360"/>
      </w:pPr>
    </w:lvl>
    <w:lvl w:ilvl="5">
      <w:start w:val="1"/>
      <w:numFmt w:val="decimal"/>
      <w:lvlText w:val="%6."/>
      <w:lvlJc w:val="left"/>
      <w:pPr>
        <w:tabs>
          <w:tab w:val="num" w:pos="3600"/>
        </w:tabs>
        <w:ind w:left="3600" w:hanging="360"/>
      </w:pPr>
    </w:lvl>
    <w:lvl w:ilvl="6">
      <w:start w:val="1"/>
      <w:numFmt w:val="decimal"/>
      <w:lvlText w:val="%7."/>
      <w:lvlJc w:val="left"/>
      <w:pPr>
        <w:tabs>
          <w:tab w:val="num" w:pos="4200"/>
        </w:tabs>
        <w:ind w:left="4200" w:hanging="360"/>
      </w:pPr>
    </w:lvl>
    <w:lvl w:ilvl="7">
      <w:start w:val="1"/>
      <w:numFmt w:val="decimal"/>
      <w:lvlText w:val="%8."/>
      <w:lvlJc w:val="left"/>
      <w:pPr>
        <w:tabs>
          <w:tab w:val="num" w:pos="4800"/>
        </w:tabs>
        <w:ind w:left="4800" w:hanging="360"/>
      </w:pPr>
    </w:lvl>
    <w:lvl w:ilvl="8">
      <w:start w:val="1"/>
      <w:numFmt w:val="decimal"/>
      <w:lvlText w:val="%9."/>
      <w:lvlJc w:val="left"/>
      <w:pPr>
        <w:tabs>
          <w:tab w:val="num" w:pos="5400"/>
        </w:tabs>
        <w:ind w:left="5400" w:hanging="360"/>
      </w:pPr>
    </w:lvl>
  </w:abstractNum>
  <w:abstractNum w:abstractNumId="19" w15:restartNumberingAfterBreak="0">
    <w:nsid w:val="4C5656F2"/>
    <w:multiLevelType w:val="hybridMultilevel"/>
    <w:tmpl w:val="C392696C"/>
    <w:lvl w:ilvl="0" w:tplc="BDAC0358">
      <w:start w:val="18"/>
      <w:numFmt w:val="decimal"/>
      <w:lvlText w:val="%1."/>
      <w:lvlJc w:val="left"/>
      <w:pPr>
        <w:ind w:left="674" w:hanging="360"/>
      </w:pPr>
      <w:rPr>
        <w:rFonts w:hint="default"/>
      </w:rPr>
    </w:lvl>
    <w:lvl w:ilvl="1" w:tplc="04090019" w:tentative="1">
      <w:start w:val="1"/>
      <w:numFmt w:val="lowerLetter"/>
      <w:lvlText w:val="%2."/>
      <w:lvlJc w:val="left"/>
      <w:pPr>
        <w:ind w:left="1394" w:hanging="360"/>
      </w:pPr>
    </w:lvl>
    <w:lvl w:ilvl="2" w:tplc="0409001B" w:tentative="1">
      <w:start w:val="1"/>
      <w:numFmt w:val="lowerRoman"/>
      <w:lvlText w:val="%3."/>
      <w:lvlJc w:val="right"/>
      <w:pPr>
        <w:ind w:left="2114" w:hanging="180"/>
      </w:pPr>
    </w:lvl>
    <w:lvl w:ilvl="3" w:tplc="0409000F" w:tentative="1">
      <w:start w:val="1"/>
      <w:numFmt w:val="decimal"/>
      <w:lvlText w:val="%4."/>
      <w:lvlJc w:val="left"/>
      <w:pPr>
        <w:ind w:left="2834" w:hanging="360"/>
      </w:pPr>
    </w:lvl>
    <w:lvl w:ilvl="4" w:tplc="04090019" w:tentative="1">
      <w:start w:val="1"/>
      <w:numFmt w:val="lowerLetter"/>
      <w:lvlText w:val="%5."/>
      <w:lvlJc w:val="left"/>
      <w:pPr>
        <w:ind w:left="3554" w:hanging="360"/>
      </w:pPr>
    </w:lvl>
    <w:lvl w:ilvl="5" w:tplc="0409001B" w:tentative="1">
      <w:start w:val="1"/>
      <w:numFmt w:val="lowerRoman"/>
      <w:lvlText w:val="%6."/>
      <w:lvlJc w:val="right"/>
      <w:pPr>
        <w:ind w:left="4274" w:hanging="180"/>
      </w:pPr>
    </w:lvl>
    <w:lvl w:ilvl="6" w:tplc="0409000F" w:tentative="1">
      <w:start w:val="1"/>
      <w:numFmt w:val="decimal"/>
      <w:lvlText w:val="%7."/>
      <w:lvlJc w:val="left"/>
      <w:pPr>
        <w:ind w:left="4994" w:hanging="360"/>
      </w:pPr>
    </w:lvl>
    <w:lvl w:ilvl="7" w:tplc="04090019" w:tentative="1">
      <w:start w:val="1"/>
      <w:numFmt w:val="lowerLetter"/>
      <w:lvlText w:val="%8."/>
      <w:lvlJc w:val="left"/>
      <w:pPr>
        <w:ind w:left="5714" w:hanging="360"/>
      </w:pPr>
    </w:lvl>
    <w:lvl w:ilvl="8" w:tplc="0409001B" w:tentative="1">
      <w:start w:val="1"/>
      <w:numFmt w:val="lowerRoman"/>
      <w:lvlText w:val="%9."/>
      <w:lvlJc w:val="right"/>
      <w:pPr>
        <w:ind w:left="6434" w:hanging="180"/>
      </w:pPr>
    </w:lvl>
  </w:abstractNum>
  <w:abstractNum w:abstractNumId="20" w15:restartNumberingAfterBreak="0">
    <w:nsid w:val="4DA91BC1"/>
    <w:multiLevelType w:val="hybridMultilevel"/>
    <w:tmpl w:val="E878CCAA"/>
    <w:lvl w:ilvl="0" w:tplc="FC2EF556">
      <w:start w:val="15"/>
      <w:numFmt w:val="decimal"/>
      <w:lvlText w:val="%1."/>
      <w:lvlJc w:val="left"/>
      <w:pPr>
        <w:ind w:left="67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DA5C8B"/>
    <w:multiLevelType w:val="multilevel"/>
    <w:tmpl w:val="250229A4"/>
    <w:lvl w:ilvl="0">
      <w:start w:val="1"/>
      <w:numFmt w:val="decimal"/>
      <w:lvlText w:val="%1."/>
      <w:lvlJc w:val="left"/>
      <w:pPr>
        <w:tabs>
          <w:tab w:val="num" w:pos="600"/>
        </w:tabs>
        <w:ind w:left="600" w:hanging="360"/>
      </w:pPr>
    </w:lvl>
    <w:lvl w:ilvl="1">
      <w:start w:val="1"/>
      <w:numFmt w:val="decimal"/>
      <w:lvlText w:val="%2."/>
      <w:lvlJc w:val="left"/>
      <w:pPr>
        <w:tabs>
          <w:tab w:val="num" w:pos="1200"/>
        </w:tabs>
        <w:ind w:left="120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400"/>
        </w:tabs>
        <w:ind w:left="2400" w:hanging="360"/>
      </w:pPr>
    </w:lvl>
    <w:lvl w:ilvl="4">
      <w:start w:val="1"/>
      <w:numFmt w:val="decimal"/>
      <w:lvlText w:val="%5."/>
      <w:lvlJc w:val="left"/>
      <w:pPr>
        <w:tabs>
          <w:tab w:val="num" w:pos="3000"/>
        </w:tabs>
        <w:ind w:left="3000" w:hanging="360"/>
      </w:pPr>
    </w:lvl>
    <w:lvl w:ilvl="5">
      <w:start w:val="1"/>
      <w:numFmt w:val="decimal"/>
      <w:lvlText w:val="%6."/>
      <w:lvlJc w:val="left"/>
      <w:pPr>
        <w:tabs>
          <w:tab w:val="num" w:pos="3600"/>
        </w:tabs>
        <w:ind w:left="3600" w:hanging="360"/>
      </w:pPr>
    </w:lvl>
    <w:lvl w:ilvl="6">
      <w:start w:val="1"/>
      <w:numFmt w:val="decimal"/>
      <w:lvlText w:val="%7."/>
      <w:lvlJc w:val="left"/>
      <w:pPr>
        <w:tabs>
          <w:tab w:val="num" w:pos="4200"/>
        </w:tabs>
        <w:ind w:left="4200" w:hanging="360"/>
      </w:pPr>
    </w:lvl>
    <w:lvl w:ilvl="7">
      <w:start w:val="1"/>
      <w:numFmt w:val="decimal"/>
      <w:lvlText w:val="%8."/>
      <w:lvlJc w:val="left"/>
      <w:pPr>
        <w:tabs>
          <w:tab w:val="num" w:pos="4800"/>
        </w:tabs>
        <w:ind w:left="4800" w:hanging="360"/>
      </w:pPr>
    </w:lvl>
    <w:lvl w:ilvl="8">
      <w:start w:val="1"/>
      <w:numFmt w:val="decimal"/>
      <w:lvlText w:val="%9."/>
      <w:lvlJc w:val="left"/>
      <w:pPr>
        <w:tabs>
          <w:tab w:val="num" w:pos="5400"/>
        </w:tabs>
        <w:ind w:left="5400" w:hanging="360"/>
      </w:pPr>
    </w:lvl>
  </w:abstractNum>
  <w:abstractNum w:abstractNumId="22"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6607778"/>
    <w:multiLevelType w:val="hybridMultilevel"/>
    <w:tmpl w:val="0CF67A22"/>
    <w:lvl w:ilvl="0" w:tplc="FC2EF556">
      <w:start w:val="15"/>
      <w:numFmt w:val="decimal"/>
      <w:lvlText w:val="%1."/>
      <w:lvlJc w:val="left"/>
      <w:pPr>
        <w:ind w:left="67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E55F62"/>
    <w:multiLevelType w:val="hybridMultilevel"/>
    <w:tmpl w:val="D86E9756"/>
    <w:lvl w:ilvl="0" w:tplc="E67A9BD4">
      <w:start w:val="1"/>
      <w:numFmt w:val="decimal"/>
      <w:lvlText w:val="%1."/>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b w:val="0"/>
        <w:bCs/>
      </w:rPr>
    </w:lvl>
    <w:lvl w:ilvl="2" w:tplc="EC1CADD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FF4049"/>
    <w:multiLevelType w:val="multilevel"/>
    <w:tmpl w:val="12E68676"/>
    <w:name w:val="wpb_list_3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7" w15:restartNumberingAfterBreak="0">
    <w:nsid w:val="5BA20EBD"/>
    <w:multiLevelType w:val="hybridMultilevel"/>
    <w:tmpl w:val="2BC8E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9"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30"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31"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D216479"/>
    <w:multiLevelType w:val="hybridMultilevel"/>
    <w:tmpl w:val="7CE60542"/>
    <w:lvl w:ilvl="0" w:tplc="FC2EF556">
      <w:start w:val="15"/>
      <w:numFmt w:val="decimal"/>
      <w:lvlText w:val="%1."/>
      <w:lvlJc w:val="left"/>
      <w:pPr>
        <w:ind w:left="67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145201"/>
    <w:multiLevelType w:val="hybridMultilevel"/>
    <w:tmpl w:val="61847510"/>
    <w:lvl w:ilvl="0" w:tplc="FC2EF556">
      <w:start w:val="15"/>
      <w:numFmt w:val="decimal"/>
      <w:lvlText w:val="%1."/>
      <w:lvlJc w:val="left"/>
      <w:pPr>
        <w:ind w:left="67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2F3BFC"/>
    <w:multiLevelType w:val="multilevel"/>
    <w:tmpl w:val="FE3AB174"/>
    <w:name w:val="wpb_list_4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5" w15:restartNumberingAfterBreak="0">
    <w:nsid w:val="76C067C4"/>
    <w:multiLevelType w:val="hybridMultilevel"/>
    <w:tmpl w:val="FB2A0B00"/>
    <w:lvl w:ilvl="0" w:tplc="5CB2998A">
      <w:start w:val="1"/>
      <w:numFmt w:val="decimal"/>
      <w:lvlText w:val="%1."/>
      <w:lvlJc w:val="left"/>
      <w:pPr>
        <w:ind w:left="720" w:hanging="360"/>
      </w:pPr>
      <w:rPr>
        <w:rFonts w:ascii="Arial" w:eastAsia="Arial Unicode MS" w:hAnsi="Arial" w:cs="Aria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6D75BE"/>
    <w:multiLevelType w:val="hybridMultilevel"/>
    <w:tmpl w:val="BC662512"/>
    <w:lvl w:ilvl="0" w:tplc="FC2EF556">
      <w:start w:val="15"/>
      <w:numFmt w:val="decimal"/>
      <w:lvlText w:val="%1."/>
      <w:lvlJc w:val="left"/>
      <w:pPr>
        <w:ind w:left="67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FB3F6E"/>
    <w:multiLevelType w:val="multilevel"/>
    <w:tmpl w:val="2C66AB48"/>
    <w:name w:val="wpb_list_5_ol"/>
    <w:lvl w:ilvl="0">
      <w:start w:val="1"/>
      <w:numFmt w:val="decimal"/>
      <w:lvlText w:val="%1."/>
      <w:lvlJc w:val="left"/>
      <w:pPr>
        <w:tabs>
          <w:tab w:val="num" w:pos="600"/>
        </w:tabs>
        <w:ind w:left="600" w:hanging="360"/>
      </w:pPr>
    </w:lvl>
    <w:lvl w:ilvl="1">
      <w:start w:val="1"/>
      <w:numFmt w:val="decimal"/>
      <w:lvlText w:val="%2."/>
      <w:lvlJc w:val="left"/>
      <w:pPr>
        <w:tabs>
          <w:tab w:val="num" w:pos="1200"/>
        </w:tabs>
        <w:ind w:left="120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400"/>
        </w:tabs>
        <w:ind w:left="2400" w:hanging="360"/>
      </w:pPr>
    </w:lvl>
    <w:lvl w:ilvl="4">
      <w:start w:val="1"/>
      <w:numFmt w:val="decimal"/>
      <w:lvlText w:val="%5."/>
      <w:lvlJc w:val="left"/>
      <w:pPr>
        <w:tabs>
          <w:tab w:val="num" w:pos="3000"/>
        </w:tabs>
        <w:ind w:left="3000" w:hanging="360"/>
      </w:pPr>
    </w:lvl>
    <w:lvl w:ilvl="5">
      <w:start w:val="1"/>
      <w:numFmt w:val="decimal"/>
      <w:lvlText w:val="%6."/>
      <w:lvlJc w:val="left"/>
      <w:pPr>
        <w:tabs>
          <w:tab w:val="num" w:pos="3600"/>
        </w:tabs>
        <w:ind w:left="3600" w:hanging="360"/>
      </w:pPr>
    </w:lvl>
    <w:lvl w:ilvl="6">
      <w:start w:val="1"/>
      <w:numFmt w:val="decimal"/>
      <w:lvlText w:val="%7."/>
      <w:lvlJc w:val="left"/>
      <w:pPr>
        <w:tabs>
          <w:tab w:val="num" w:pos="4200"/>
        </w:tabs>
        <w:ind w:left="4200" w:hanging="360"/>
      </w:pPr>
    </w:lvl>
    <w:lvl w:ilvl="7">
      <w:start w:val="1"/>
      <w:numFmt w:val="decimal"/>
      <w:lvlText w:val="%8."/>
      <w:lvlJc w:val="left"/>
      <w:pPr>
        <w:tabs>
          <w:tab w:val="num" w:pos="4800"/>
        </w:tabs>
        <w:ind w:left="4800" w:hanging="360"/>
      </w:pPr>
    </w:lvl>
    <w:lvl w:ilvl="8">
      <w:start w:val="1"/>
      <w:numFmt w:val="decimal"/>
      <w:lvlText w:val="%9."/>
      <w:lvlJc w:val="left"/>
      <w:pPr>
        <w:tabs>
          <w:tab w:val="num" w:pos="5400"/>
        </w:tabs>
        <w:ind w:left="5400" w:hanging="360"/>
      </w:pPr>
    </w:lvl>
  </w:abstractNum>
  <w:num w:numId="1">
    <w:abstractNumId w:val="3"/>
  </w:num>
  <w:num w:numId="2">
    <w:abstractNumId w:val="13"/>
  </w:num>
  <w:num w:numId="3">
    <w:abstractNumId w:val="29"/>
  </w:num>
  <w:num w:numId="4">
    <w:abstractNumId w:val="28"/>
  </w:num>
  <w:num w:numId="5">
    <w:abstractNumId w:val="22"/>
  </w:num>
  <w:num w:numId="6">
    <w:abstractNumId w:val="15"/>
  </w:num>
  <w:num w:numId="7">
    <w:abstractNumId w:val="13"/>
  </w:num>
  <w:num w:numId="8">
    <w:abstractNumId w:val="29"/>
  </w:num>
  <w:num w:numId="9">
    <w:abstractNumId w:val="29"/>
  </w:num>
  <w:num w:numId="10">
    <w:abstractNumId w:val="13"/>
  </w:num>
  <w:num w:numId="11">
    <w:abstractNumId w:val="13"/>
  </w:num>
  <w:num w:numId="12">
    <w:abstractNumId w:val="7"/>
  </w:num>
  <w:num w:numId="13">
    <w:abstractNumId w:val="11"/>
  </w:num>
  <w:num w:numId="14">
    <w:abstractNumId w:val="30"/>
  </w:num>
  <w:num w:numId="15">
    <w:abstractNumId w:val="31"/>
  </w:num>
  <w:num w:numId="16">
    <w:abstractNumId w:val="23"/>
  </w:num>
  <w:num w:numId="17">
    <w:abstractNumId w:val="10"/>
  </w:num>
  <w:num w:numId="18">
    <w:abstractNumId w:val="18"/>
  </w:num>
  <w:num w:numId="19">
    <w:abstractNumId w:val="17"/>
  </w:num>
  <w:num w:numId="20">
    <w:abstractNumId w:val="14"/>
  </w:num>
  <w:num w:numId="21">
    <w:abstractNumId w:val="35"/>
  </w:num>
  <w:num w:numId="22">
    <w:abstractNumId w:val="9"/>
  </w:num>
  <w:num w:numId="23">
    <w:abstractNumId w:val="27"/>
  </w:num>
  <w:num w:numId="24">
    <w:abstractNumId w:val="21"/>
  </w:num>
  <w:num w:numId="25">
    <w:abstractNumId w:val="19"/>
  </w:num>
  <w:num w:numId="26">
    <w:abstractNumId w:val="5"/>
  </w:num>
  <w:num w:numId="27">
    <w:abstractNumId w:val="1"/>
  </w:num>
  <w:num w:numId="28">
    <w:abstractNumId w:val="0"/>
  </w:num>
  <w:num w:numId="29">
    <w:abstractNumId w:val="16"/>
  </w:num>
  <w:num w:numId="30">
    <w:abstractNumId w:val="8"/>
  </w:num>
  <w:num w:numId="31">
    <w:abstractNumId w:val="4"/>
  </w:num>
  <w:num w:numId="32">
    <w:abstractNumId w:val="6"/>
  </w:num>
  <w:num w:numId="33">
    <w:abstractNumId w:val="32"/>
  </w:num>
  <w:num w:numId="34">
    <w:abstractNumId w:val="2"/>
  </w:num>
  <w:num w:numId="35">
    <w:abstractNumId w:val="24"/>
  </w:num>
  <w:num w:numId="36">
    <w:abstractNumId w:val="36"/>
  </w:num>
  <w:num w:numId="37">
    <w:abstractNumId w:val="33"/>
  </w:num>
  <w:num w:numId="38">
    <w:abstractNumId w:val="26"/>
  </w:num>
  <w:num w:numId="39">
    <w:abstractNumId w:val="34"/>
  </w:num>
  <w:num w:numId="40">
    <w:abstractNumId w:val="12"/>
  </w:num>
  <w:num w:numId="41">
    <w:abstractNumId w:val="20"/>
  </w:num>
  <w:num w:numId="42">
    <w:abstractNumId w:val="37"/>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96C"/>
    <w:rsid w:val="00001AEB"/>
    <w:rsid w:val="000103A6"/>
    <w:rsid w:val="00012C58"/>
    <w:rsid w:val="00013BF5"/>
    <w:rsid w:val="00021481"/>
    <w:rsid w:val="00025915"/>
    <w:rsid w:val="00026E00"/>
    <w:rsid w:val="000273D9"/>
    <w:rsid w:val="000338C4"/>
    <w:rsid w:val="000365A0"/>
    <w:rsid w:val="0004057C"/>
    <w:rsid w:val="00040A41"/>
    <w:rsid w:val="0004721E"/>
    <w:rsid w:val="00050EEE"/>
    <w:rsid w:val="00052E16"/>
    <w:rsid w:val="000536C7"/>
    <w:rsid w:val="0005446A"/>
    <w:rsid w:val="00057078"/>
    <w:rsid w:val="00064C87"/>
    <w:rsid w:val="000653F9"/>
    <w:rsid w:val="000666F9"/>
    <w:rsid w:val="000711C9"/>
    <w:rsid w:val="00084B17"/>
    <w:rsid w:val="00090CD4"/>
    <w:rsid w:val="0009188C"/>
    <w:rsid w:val="00097B80"/>
    <w:rsid w:val="000A2432"/>
    <w:rsid w:val="000A3287"/>
    <w:rsid w:val="000A3D39"/>
    <w:rsid w:val="000A52A6"/>
    <w:rsid w:val="000A6DC6"/>
    <w:rsid w:val="000B2EB5"/>
    <w:rsid w:val="000B4416"/>
    <w:rsid w:val="000B759D"/>
    <w:rsid w:val="000C14D1"/>
    <w:rsid w:val="000C7811"/>
    <w:rsid w:val="000C7B81"/>
    <w:rsid w:val="000D03A5"/>
    <w:rsid w:val="000D6DBD"/>
    <w:rsid w:val="000E2D4D"/>
    <w:rsid w:val="000F0934"/>
    <w:rsid w:val="000F58E5"/>
    <w:rsid w:val="00101F58"/>
    <w:rsid w:val="00110377"/>
    <w:rsid w:val="00115A2D"/>
    <w:rsid w:val="0012105F"/>
    <w:rsid w:val="001235BC"/>
    <w:rsid w:val="001237CC"/>
    <w:rsid w:val="001254A3"/>
    <w:rsid w:val="00133A73"/>
    <w:rsid w:val="001341AA"/>
    <w:rsid w:val="001374FC"/>
    <w:rsid w:val="001375B3"/>
    <w:rsid w:val="00137657"/>
    <w:rsid w:val="00143568"/>
    <w:rsid w:val="00144D97"/>
    <w:rsid w:val="00145C9A"/>
    <w:rsid w:val="00147586"/>
    <w:rsid w:val="00147D8F"/>
    <w:rsid w:val="001527EF"/>
    <w:rsid w:val="0015358C"/>
    <w:rsid w:val="00155015"/>
    <w:rsid w:val="00160FDF"/>
    <w:rsid w:val="0016123B"/>
    <w:rsid w:val="00162756"/>
    <w:rsid w:val="001628FB"/>
    <w:rsid w:val="00165FA6"/>
    <w:rsid w:val="0016667D"/>
    <w:rsid w:val="0016678B"/>
    <w:rsid w:val="00171925"/>
    <w:rsid w:val="00176FE2"/>
    <w:rsid w:val="001803DF"/>
    <w:rsid w:val="00180E12"/>
    <w:rsid w:val="0018221A"/>
    <w:rsid w:val="0018709F"/>
    <w:rsid w:val="00190883"/>
    <w:rsid w:val="00194BEF"/>
    <w:rsid w:val="001954AB"/>
    <w:rsid w:val="001A69FF"/>
    <w:rsid w:val="001C0079"/>
    <w:rsid w:val="001C076A"/>
    <w:rsid w:val="001C2048"/>
    <w:rsid w:val="001C2342"/>
    <w:rsid w:val="001C247D"/>
    <w:rsid w:val="001C3D8E"/>
    <w:rsid w:val="001D04C6"/>
    <w:rsid w:val="001D2C1B"/>
    <w:rsid w:val="001D330D"/>
    <w:rsid w:val="001D412E"/>
    <w:rsid w:val="001F4385"/>
    <w:rsid w:val="001F6A54"/>
    <w:rsid w:val="00201884"/>
    <w:rsid w:val="002049A1"/>
    <w:rsid w:val="002053FA"/>
    <w:rsid w:val="002109A8"/>
    <w:rsid w:val="00213025"/>
    <w:rsid w:val="00227F00"/>
    <w:rsid w:val="00230273"/>
    <w:rsid w:val="002311CB"/>
    <w:rsid w:val="002315C3"/>
    <w:rsid w:val="00234CB1"/>
    <w:rsid w:val="002365DA"/>
    <w:rsid w:val="00240E9B"/>
    <w:rsid w:val="00243720"/>
    <w:rsid w:val="0025570C"/>
    <w:rsid w:val="00255D21"/>
    <w:rsid w:val="002613F2"/>
    <w:rsid w:val="002620EB"/>
    <w:rsid w:val="00262530"/>
    <w:rsid w:val="00263497"/>
    <w:rsid w:val="00263550"/>
    <w:rsid w:val="00264C48"/>
    <w:rsid w:val="00272817"/>
    <w:rsid w:val="0027301C"/>
    <w:rsid w:val="00275F2A"/>
    <w:rsid w:val="00276B51"/>
    <w:rsid w:val="00284AD9"/>
    <w:rsid w:val="00284E93"/>
    <w:rsid w:val="00286ADD"/>
    <w:rsid w:val="002874B3"/>
    <w:rsid w:val="00292A51"/>
    <w:rsid w:val="00294244"/>
    <w:rsid w:val="002A45D4"/>
    <w:rsid w:val="002A55D7"/>
    <w:rsid w:val="002A70FF"/>
    <w:rsid w:val="002A7D0C"/>
    <w:rsid w:val="002C1164"/>
    <w:rsid w:val="002C2510"/>
    <w:rsid w:val="002C3F43"/>
    <w:rsid w:val="002C444F"/>
    <w:rsid w:val="002C5E13"/>
    <w:rsid w:val="002D3A89"/>
    <w:rsid w:val="002D3D63"/>
    <w:rsid w:val="002E272B"/>
    <w:rsid w:val="002E4742"/>
    <w:rsid w:val="002E6749"/>
    <w:rsid w:val="002F2237"/>
    <w:rsid w:val="002F48A4"/>
    <w:rsid w:val="002F4CC0"/>
    <w:rsid w:val="00300C6E"/>
    <w:rsid w:val="00301C41"/>
    <w:rsid w:val="003070D5"/>
    <w:rsid w:val="00311729"/>
    <w:rsid w:val="00313945"/>
    <w:rsid w:val="003142D4"/>
    <w:rsid w:val="00323075"/>
    <w:rsid w:val="0032722C"/>
    <w:rsid w:val="0033174E"/>
    <w:rsid w:val="0033479E"/>
    <w:rsid w:val="00335D32"/>
    <w:rsid w:val="00336E2E"/>
    <w:rsid w:val="00337472"/>
    <w:rsid w:val="003407F5"/>
    <w:rsid w:val="003449E9"/>
    <w:rsid w:val="00355371"/>
    <w:rsid w:val="00356037"/>
    <w:rsid w:val="003576E8"/>
    <w:rsid w:val="00364935"/>
    <w:rsid w:val="00364A96"/>
    <w:rsid w:val="0036713C"/>
    <w:rsid w:val="00372450"/>
    <w:rsid w:val="003737F9"/>
    <w:rsid w:val="0037573B"/>
    <w:rsid w:val="0037660A"/>
    <w:rsid w:val="003803C1"/>
    <w:rsid w:val="00381FA9"/>
    <w:rsid w:val="003833B6"/>
    <w:rsid w:val="00384487"/>
    <w:rsid w:val="0039143E"/>
    <w:rsid w:val="00393A93"/>
    <w:rsid w:val="003A26B1"/>
    <w:rsid w:val="003B238C"/>
    <w:rsid w:val="003B36DE"/>
    <w:rsid w:val="003C0521"/>
    <w:rsid w:val="003C2618"/>
    <w:rsid w:val="003D246F"/>
    <w:rsid w:val="003D6995"/>
    <w:rsid w:val="003E0F72"/>
    <w:rsid w:val="003F3A69"/>
    <w:rsid w:val="003F4468"/>
    <w:rsid w:val="00403B6F"/>
    <w:rsid w:val="004058A9"/>
    <w:rsid w:val="0040735B"/>
    <w:rsid w:val="004078A6"/>
    <w:rsid w:val="00411B9E"/>
    <w:rsid w:val="00413403"/>
    <w:rsid w:val="00420CF3"/>
    <w:rsid w:val="004241EB"/>
    <w:rsid w:val="004268FA"/>
    <w:rsid w:val="004275A9"/>
    <w:rsid w:val="00430C61"/>
    <w:rsid w:val="00430E08"/>
    <w:rsid w:val="00432AD3"/>
    <w:rsid w:val="00434A91"/>
    <w:rsid w:val="004459D3"/>
    <w:rsid w:val="00447B36"/>
    <w:rsid w:val="00451BDB"/>
    <w:rsid w:val="00451CE5"/>
    <w:rsid w:val="00460215"/>
    <w:rsid w:val="004669AC"/>
    <w:rsid w:val="00466B8A"/>
    <w:rsid w:val="0047375F"/>
    <w:rsid w:val="00476609"/>
    <w:rsid w:val="00476DCB"/>
    <w:rsid w:val="0048712D"/>
    <w:rsid w:val="004949AE"/>
    <w:rsid w:val="004A4DD5"/>
    <w:rsid w:val="004A632B"/>
    <w:rsid w:val="004A7E0B"/>
    <w:rsid w:val="004C063D"/>
    <w:rsid w:val="004C2222"/>
    <w:rsid w:val="004C4900"/>
    <w:rsid w:val="004C4D21"/>
    <w:rsid w:val="004D0100"/>
    <w:rsid w:val="004D457F"/>
    <w:rsid w:val="004D4DD9"/>
    <w:rsid w:val="004D6E9A"/>
    <w:rsid w:val="004E1137"/>
    <w:rsid w:val="004E200D"/>
    <w:rsid w:val="004E3FF0"/>
    <w:rsid w:val="004F0ED6"/>
    <w:rsid w:val="005014FE"/>
    <w:rsid w:val="0051153A"/>
    <w:rsid w:val="00515A22"/>
    <w:rsid w:val="00517B5B"/>
    <w:rsid w:val="005414E6"/>
    <w:rsid w:val="00543BD4"/>
    <w:rsid w:val="00543EC7"/>
    <w:rsid w:val="0054530D"/>
    <w:rsid w:val="00547024"/>
    <w:rsid w:val="005543EC"/>
    <w:rsid w:val="00557C0A"/>
    <w:rsid w:val="00565940"/>
    <w:rsid w:val="00570C53"/>
    <w:rsid w:val="00571554"/>
    <w:rsid w:val="00573F45"/>
    <w:rsid w:val="00582760"/>
    <w:rsid w:val="00584C9C"/>
    <w:rsid w:val="00590575"/>
    <w:rsid w:val="00590C4F"/>
    <w:rsid w:val="005A150F"/>
    <w:rsid w:val="005A1C84"/>
    <w:rsid w:val="005A6EB9"/>
    <w:rsid w:val="005B38B5"/>
    <w:rsid w:val="005B42A9"/>
    <w:rsid w:val="005B5E0E"/>
    <w:rsid w:val="005C4B6B"/>
    <w:rsid w:val="005C5968"/>
    <w:rsid w:val="005D20AB"/>
    <w:rsid w:val="005D2BF0"/>
    <w:rsid w:val="005D7F2C"/>
    <w:rsid w:val="005E5C54"/>
    <w:rsid w:val="005F0C6A"/>
    <w:rsid w:val="005F1443"/>
    <w:rsid w:val="005F268F"/>
    <w:rsid w:val="005F596C"/>
    <w:rsid w:val="00604984"/>
    <w:rsid w:val="00627D96"/>
    <w:rsid w:val="00634A2F"/>
    <w:rsid w:val="00636942"/>
    <w:rsid w:val="006414C5"/>
    <w:rsid w:val="00645C9F"/>
    <w:rsid w:val="006460CF"/>
    <w:rsid w:val="00646CBE"/>
    <w:rsid w:val="00653684"/>
    <w:rsid w:val="006551B9"/>
    <w:rsid w:val="00656B36"/>
    <w:rsid w:val="006658FE"/>
    <w:rsid w:val="00665975"/>
    <w:rsid w:val="00671BB2"/>
    <w:rsid w:val="006810BD"/>
    <w:rsid w:val="00682FD8"/>
    <w:rsid w:val="00684A34"/>
    <w:rsid w:val="00693CD0"/>
    <w:rsid w:val="006965A3"/>
    <w:rsid w:val="006A5036"/>
    <w:rsid w:val="006B0B59"/>
    <w:rsid w:val="006C01E0"/>
    <w:rsid w:val="006C0C74"/>
    <w:rsid w:val="006C4ACF"/>
    <w:rsid w:val="006D2E35"/>
    <w:rsid w:val="006D3B23"/>
    <w:rsid w:val="006D52B6"/>
    <w:rsid w:val="006E565B"/>
    <w:rsid w:val="006F6057"/>
    <w:rsid w:val="00700B22"/>
    <w:rsid w:val="00702A31"/>
    <w:rsid w:val="00702E88"/>
    <w:rsid w:val="00704AB9"/>
    <w:rsid w:val="00706491"/>
    <w:rsid w:val="00707948"/>
    <w:rsid w:val="00714FF4"/>
    <w:rsid w:val="00715956"/>
    <w:rsid w:val="0072036E"/>
    <w:rsid w:val="00725189"/>
    <w:rsid w:val="007345F4"/>
    <w:rsid w:val="00734F36"/>
    <w:rsid w:val="007366BC"/>
    <w:rsid w:val="00744163"/>
    <w:rsid w:val="00744EA9"/>
    <w:rsid w:val="0075054F"/>
    <w:rsid w:val="00754C09"/>
    <w:rsid w:val="00756366"/>
    <w:rsid w:val="0076305D"/>
    <w:rsid w:val="00770556"/>
    <w:rsid w:val="00773B3F"/>
    <w:rsid w:val="007747C8"/>
    <w:rsid w:val="0077497D"/>
    <w:rsid w:val="007759E3"/>
    <w:rsid w:val="00780B44"/>
    <w:rsid w:val="007851BF"/>
    <w:rsid w:val="00793523"/>
    <w:rsid w:val="00793DF1"/>
    <w:rsid w:val="00797310"/>
    <w:rsid w:val="007A31F6"/>
    <w:rsid w:val="007A70BA"/>
    <w:rsid w:val="007B0C1B"/>
    <w:rsid w:val="007B3555"/>
    <w:rsid w:val="007B36A3"/>
    <w:rsid w:val="007B43BE"/>
    <w:rsid w:val="007B47DD"/>
    <w:rsid w:val="007B59B2"/>
    <w:rsid w:val="007B711A"/>
    <w:rsid w:val="007C1611"/>
    <w:rsid w:val="007C1B21"/>
    <w:rsid w:val="007C2CF7"/>
    <w:rsid w:val="007C51E7"/>
    <w:rsid w:val="007C6C45"/>
    <w:rsid w:val="007D2312"/>
    <w:rsid w:val="007D3948"/>
    <w:rsid w:val="007D3968"/>
    <w:rsid w:val="007E47D9"/>
    <w:rsid w:val="007E5879"/>
    <w:rsid w:val="007F1556"/>
    <w:rsid w:val="007F19BE"/>
    <w:rsid w:val="007F5008"/>
    <w:rsid w:val="007F717A"/>
    <w:rsid w:val="00800FAB"/>
    <w:rsid w:val="0080332C"/>
    <w:rsid w:val="00803823"/>
    <w:rsid w:val="008057C7"/>
    <w:rsid w:val="00813F9A"/>
    <w:rsid w:val="00815514"/>
    <w:rsid w:val="00821D02"/>
    <w:rsid w:val="00825032"/>
    <w:rsid w:val="00830441"/>
    <w:rsid w:val="00835487"/>
    <w:rsid w:val="00837340"/>
    <w:rsid w:val="00841064"/>
    <w:rsid w:val="008410D5"/>
    <w:rsid w:val="008422E0"/>
    <w:rsid w:val="008425F8"/>
    <w:rsid w:val="008462D4"/>
    <w:rsid w:val="008501C9"/>
    <w:rsid w:val="008501DC"/>
    <w:rsid w:val="0085122C"/>
    <w:rsid w:val="00851EF1"/>
    <w:rsid w:val="008522A9"/>
    <w:rsid w:val="00853C08"/>
    <w:rsid w:val="00860AB6"/>
    <w:rsid w:val="008639DB"/>
    <w:rsid w:val="0086572C"/>
    <w:rsid w:val="00865D40"/>
    <w:rsid w:val="00883693"/>
    <w:rsid w:val="008873A1"/>
    <w:rsid w:val="0089554C"/>
    <w:rsid w:val="00895CD3"/>
    <w:rsid w:val="008A35DE"/>
    <w:rsid w:val="008A78D8"/>
    <w:rsid w:val="008A7B95"/>
    <w:rsid w:val="008B18B9"/>
    <w:rsid w:val="008B1F42"/>
    <w:rsid w:val="008B4765"/>
    <w:rsid w:val="008B5B12"/>
    <w:rsid w:val="008C255D"/>
    <w:rsid w:val="008C61E1"/>
    <w:rsid w:val="008C709B"/>
    <w:rsid w:val="008C7B9C"/>
    <w:rsid w:val="008C7D74"/>
    <w:rsid w:val="008D033E"/>
    <w:rsid w:val="008D1D18"/>
    <w:rsid w:val="008D333B"/>
    <w:rsid w:val="008D6D48"/>
    <w:rsid w:val="008D7344"/>
    <w:rsid w:val="008E0DC3"/>
    <w:rsid w:val="008E15C1"/>
    <w:rsid w:val="008E2847"/>
    <w:rsid w:val="008E4806"/>
    <w:rsid w:val="008F2A35"/>
    <w:rsid w:val="00905FC4"/>
    <w:rsid w:val="00906D0A"/>
    <w:rsid w:val="00912BCF"/>
    <w:rsid w:val="00916A2D"/>
    <w:rsid w:val="009175D8"/>
    <w:rsid w:val="00920A93"/>
    <w:rsid w:val="00920E69"/>
    <w:rsid w:val="009306F7"/>
    <w:rsid w:val="009339B1"/>
    <w:rsid w:val="00935EE2"/>
    <w:rsid w:val="0094128A"/>
    <w:rsid w:val="00945442"/>
    <w:rsid w:val="00950356"/>
    <w:rsid w:val="00950A96"/>
    <w:rsid w:val="00955833"/>
    <w:rsid w:val="00965BB8"/>
    <w:rsid w:val="0097589B"/>
    <w:rsid w:val="00976ADA"/>
    <w:rsid w:val="00980EA5"/>
    <w:rsid w:val="00985B02"/>
    <w:rsid w:val="00985D16"/>
    <w:rsid w:val="0099065F"/>
    <w:rsid w:val="00994B82"/>
    <w:rsid w:val="009979CC"/>
    <w:rsid w:val="009A0B54"/>
    <w:rsid w:val="009A2C73"/>
    <w:rsid w:val="009A3A41"/>
    <w:rsid w:val="009A49A9"/>
    <w:rsid w:val="009A4D11"/>
    <w:rsid w:val="009A4DB2"/>
    <w:rsid w:val="009A6BA9"/>
    <w:rsid w:val="009C2602"/>
    <w:rsid w:val="009C52C0"/>
    <w:rsid w:val="009D0539"/>
    <w:rsid w:val="009D30AB"/>
    <w:rsid w:val="009E1504"/>
    <w:rsid w:val="009E37AE"/>
    <w:rsid w:val="009E41D8"/>
    <w:rsid w:val="009E492C"/>
    <w:rsid w:val="009E5B17"/>
    <w:rsid w:val="009E5E44"/>
    <w:rsid w:val="009F086B"/>
    <w:rsid w:val="009F5500"/>
    <w:rsid w:val="009F76E2"/>
    <w:rsid w:val="00A01D34"/>
    <w:rsid w:val="00A05852"/>
    <w:rsid w:val="00A107DA"/>
    <w:rsid w:val="00A12FC7"/>
    <w:rsid w:val="00A1510D"/>
    <w:rsid w:val="00A26032"/>
    <w:rsid w:val="00A268F6"/>
    <w:rsid w:val="00A273CF"/>
    <w:rsid w:val="00A340F4"/>
    <w:rsid w:val="00A4186C"/>
    <w:rsid w:val="00A521D7"/>
    <w:rsid w:val="00A55E2D"/>
    <w:rsid w:val="00A56D05"/>
    <w:rsid w:val="00A6054E"/>
    <w:rsid w:val="00A614F8"/>
    <w:rsid w:val="00A62C42"/>
    <w:rsid w:val="00A62D40"/>
    <w:rsid w:val="00A7249A"/>
    <w:rsid w:val="00A74481"/>
    <w:rsid w:val="00A80264"/>
    <w:rsid w:val="00A877B4"/>
    <w:rsid w:val="00A87CCA"/>
    <w:rsid w:val="00A929E9"/>
    <w:rsid w:val="00A93728"/>
    <w:rsid w:val="00A960E5"/>
    <w:rsid w:val="00A96753"/>
    <w:rsid w:val="00AA041D"/>
    <w:rsid w:val="00AA1CBE"/>
    <w:rsid w:val="00AB44E8"/>
    <w:rsid w:val="00AB59D7"/>
    <w:rsid w:val="00AC2382"/>
    <w:rsid w:val="00AC4EC0"/>
    <w:rsid w:val="00AC6C0D"/>
    <w:rsid w:val="00AC778A"/>
    <w:rsid w:val="00AD2240"/>
    <w:rsid w:val="00AD4BD5"/>
    <w:rsid w:val="00AD7101"/>
    <w:rsid w:val="00AD721F"/>
    <w:rsid w:val="00AE0070"/>
    <w:rsid w:val="00AE1F57"/>
    <w:rsid w:val="00AE6E68"/>
    <w:rsid w:val="00AF0054"/>
    <w:rsid w:val="00AF0684"/>
    <w:rsid w:val="00AF2575"/>
    <w:rsid w:val="00AF6371"/>
    <w:rsid w:val="00B0781F"/>
    <w:rsid w:val="00B07B7D"/>
    <w:rsid w:val="00B1009D"/>
    <w:rsid w:val="00B12D48"/>
    <w:rsid w:val="00B15CCE"/>
    <w:rsid w:val="00B17A12"/>
    <w:rsid w:val="00B21036"/>
    <w:rsid w:val="00B24E8A"/>
    <w:rsid w:val="00B31A71"/>
    <w:rsid w:val="00B32844"/>
    <w:rsid w:val="00B32B5C"/>
    <w:rsid w:val="00B42938"/>
    <w:rsid w:val="00B43955"/>
    <w:rsid w:val="00B45E7D"/>
    <w:rsid w:val="00B46ACA"/>
    <w:rsid w:val="00B50124"/>
    <w:rsid w:val="00B57C80"/>
    <w:rsid w:val="00B60DB4"/>
    <w:rsid w:val="00B65992"/>
    <w:rsid w:val="00B70958"/>
    <w:rsid w:val="00B72016"/>
    <w:rsid w:val="00B75A1D"/>
    <w:rsid w:val="00B81A61"/>
    <w:rsid w:val="00B82515"/>
    <w:rsid w:val="00B86A78"/>
    <w:rsid w:val="00B91280"/>
    <w:rsid w:val="00B92674"/>
    <w:rsid w:val="00B94D2A"/>
    <w:rsid w:val="00BA3176"/>
    <w:rsid w:val="00BA3C96"/>
    <w:rsid w:val="00BB05E0"/>
    <w:rsid w:val="00BB5298"/>
    <w:rsid w:val="00BB5401"/>
    <w:rsid w:val="00BC760E"/>
    <w:rsid w:val="00BD253E"/>
    <w:rsid w:val="00BD4630"/>
    <w:rsid w:val="00BD58EA"/>
    <w:rsid w:val="00BD5EED"/>
    <w:rsid w:val="00BD69B1"/>
    <w:rsid w:val="00BE5BE0"/>
    <w:rsid w:val="00BE6098"/>
    <w:rsid w:val="00BF0391"/>
    <w:rsid w:val="00C01567"/>
    <w:rsid w:val="00C06873"/>
    <w:rsid w:val="00C1137D"/>
    <w:rsid w:val="00C14EF3"/>
    <w:rsid w:val="00C16147"/>
    <w:rsid w:val="00C16A10"/>
    <w:rsid w:val="00C2228B"/>
    <w:rsid w:val="00C232E2"/>
    <w:rsid w:val="00C26E84"/>
    <w:rsid w:val="00C27E9D"/>
    <w:rsid w:val="00C30533"/>
    <w:rsid w:val="00C41176"/>
    <w:rsid w:val="00C50216"/>
    <w:rsid w:val="00C50755"/>
    <w:rsid w:val="00C514BF"/>
    <w:rsid w:val="00C5202F"/>
    <w:rsid w:val="00C55C1B"/>
    <w:rsid w:val="00C5657D"/>
    <w:rsid w:val="00C628E8"/>
    <w:rsid w:val="00C62EDC"/>
    <w:rsid w:val="00C72D79"/>
    <w:rsid w:val="00C73C02"/>
    <w:rsid w:val="00C803D9"/>
    <w:rsid w:val="00C81993"/>
    <w:rsid w:val="00C866ED"/>
    <w:rsid w:val="00C869E1"/>
    <w:rsid w:val="00C87E47"/>
    <w:rsid w:val="00C91AE6"/>
    <w:rsid w:val="00C92BEE"/>
    <w:rsid w:val="00C95707"/>
    <w:rsid w:val="00C96504"/>
    <w:rsid w:val="00CA0147"/>
    <w:rsid w:val="00CA6462"/>
    <w:rsid w:val="00CC1E4C"/>
    <w:rsid w:val="00CC2A85"/>
    <w:rsid w:val="00CC6D2F"/>
    <w:rsid w:val="00CD0263"/>
    <w:rsid w:val="00CD0745"/>
    <w:rsid w:val="00CD3733"/>
    <w:rsid w:val="00CD4D0B"/>
    <w:rsid w:val="00CD60F7"/>
    <w:rsid w:val="00CE4B2A"/>
    <w:rsid w:val="00CE7F41"/>
    <w:rsid w:val="00CF1C3E"/>
    <w:rsid w:val="00CF2051"/>
    <w:rsid w:val="00CF5DA1"/>
    <w:rsid w:val="00D016EA"/>
    <w:rsid w:val="00D0539E"/>
    <w:rsid w:val="00D07E51"/>
    <w:rsid w:val="00D10985"/>
    <w:rsid w:val="00D1138E"/>
    <w:rsid w:val="00D20A72"/>
    <w:rsid w:val="00D2195C"/>
    <w:rsid w:val="00D321DF"/>
    <w:rsid w:val="00D340E2"/>
    <w:rsid w:val="00D3475F"/>
    <w:rsid w:val="00D34AF1"/>
    <w:rsid w:val="00D370DA"/>
    <w:rsid w:val="00D41243"/>
    <w:rsid w:val="00D42776"/>
    <w:rsid w:val="00D51C68"/>
    <w:rsid w:val="00D52626"/>
    <w:rsid w:val="00D56789"/>
    <w:rsid w:val="00D62CA7"/>
    <w:rsid w:val="00D74BD2"/>
    <w:rsid w:val="00D77C7E"/>
    <w:rsid w:val="00D82883"/>
    <w:rsid w:val="00D870F6"/>
    <w:rsid w:val="00D90B87"/>
    <w:rsid w:val="00D965E3"/>
    <w:rsid w:val="00DA326F"/>
    <w:rsid w:val="00DA4FA5"/>
    <w:rsid w:val="00DA7C85"/>
    <w:rsid w:val="00DB4798"/>
    <w:rsid w:val="00DB60AF"/>
    <w:rsid w:val="00DB68CF"/>
    <w:rsid w:val="00DC2957"/>
    <w:rsid w:val="00DC7DF9"/>
    <w:rsid w:val="00DD135F"/>
    <w:rsid w:val="00DD2629"/>
    <w:rsid w:val="00DD39E9"/>
    <w:rsid w:val="00DE2761"/>
    <w:rsid w:val="00DE43CD"/>
    <w:rsid w:val="00E01DAA"/>
    <w:rsid w:val="00E0497B"/>
    <w:rsid w:val="00E0727F"/>
    <w:rsid w:val="00E21166"/>
    <w:rsid w:val="00E22F5B"/>
    <w:rsid w:val="00E2332B"/>
    <w:rsid w:val="00E23F9A"/>
    <w:rsid w:val="00E246CD"/>
    <w:rsid w:val="00E30DD8"/>
    <w:rsid w:val="00E323D1"/>
    <w:rsid w:val="00E3561E"/>
    <w:rsid w:val="00E4083C"/>
    <w:rsid w:val="00E40901"/>
    <w:rsid w:val="00E419AC"/>
    <w:rsid w:val="00E41E86"/>
    <w:rsid w:val="00E5316B"/>
    <w:rsid w:val="00E561F5"/>
    <w:rsid w:val="00E6199D"/>
    <w:rsid w:val="00E63D7B"/>
    <w:rsid w:val="00E67169"/>
    <w:rsid w:val="00E67FD9"/>
    <w:rsid w:val="00E70186"/>
    <w:rsid w:val="00E74A36"/>
    <w:rsid w:val="00E74A40"/>
    <w:rsid w:val="00E75EEE"/>
    <w:rsid w:val="00E77798"/>
    <w:rsid w:val="00E83F57"/>
    <w:rsid w:val="00E8678E"/>
    <w:rsid w:val="00E94FBB"/>
    <w:rsid w:val="00E961DC"/>
    <w:rsid w:val="00E9654E"/>
    <w:rsid w:val="00EA54F7"/>
    <w:rsid w:val="00EA5EE9"/>
    <w:rsid w:val="00EB126F"/>
    <w:rsid w:val="00EB2CC1"/>
    <w:rsid w:val="00EB2FAE"/>
    <w:rsid w:val="00EB4ED7"/>
    <w:rsid w:val="00EB6F07"/>
    <w:rsid w:val="00EB7DF7"/>
    <w:rsid w:val="00EC1714"/>
    <w:rsid w:val="00EC24B1"/>
    <w:rsid w:val="00ED6227"/>
    <w:rsid w:val="00EE0A41"/>
    <w:rsid w:val="00EE4375"/>
    <w:rsid w:val="00EE4DAD"/>
    <w:rsid w:val="00EE54A6"/>
    <w:rsid w:val="00EF1896"/>
    <w:rsid w:val="00F06BE6"/>
    <w:rsid w:val="00F15BA8"/>
    <w:rsid w:val="00F20DE6"/>
    <w:rsid w:val="00F30C95"/>
    <w:rsid w:val="00F35D94"/>
    <w:rsid w:val="00F41E6A"/>
    <w:rsid w:val="00F42285"/>
    <w:rsid w:val="00F42D26"/>
    <w:rsid w:val="00F500FC"/>
    <w:rsid w:val="00F50DF3"/>
    <w:rsid w:val="00F51BF7"/>
    <w:rsid w:val="00F561CE"/>
    <w:rsid w:val="00F567F7"/>
    <w:rsid w:val="00F5778E"/>
    <w:rsid w:val="00F64459"/>
    <w:rsid w:val="00F70C67"/>
    <w:rsid w:val="00F70DAD"/>
    <w:rsid w:val="00F71B96"/>
    <w:rsid w:val="00F72054"/>
    <w:rsid w:val="00F76BC4"/>
    <w:rsid w:val="00F77202"/>
    <w:rsid w:val="00F77A6E"/>
    <w:rsid w:val="00F8330A"/>
    <w:rsid w:val="00F83E78"/>
    <w:rsid w:val="00F84BD9"/>
    <w:rsid w:val="00F871DD"/>
    <w:rsid w:val="00F9261A"/>
    <w:rsid w:val="00F92CE5"/>
    <w:rsid w:val="00F976F3"/>
    <w:rsid w:val="00F97DFE"/>
    <w:rsid w:val="00FA0EBD"/>
    <w:rsid w:val="00FA23C1"/>
    <w:rsid w:val="00FB1404"/>
    <w:rsid w:val="00FB3F31"/>
    <w:rsid w:val="00FB4603"/>
    <w:rsid w:val="00FB6B32"/>
    <w:rsid w:val="00FD4264"/>
    <w:rsid w:val="00FD4A3D"/>
    <w:rsid w:val="00FE137D"/>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39E641"/>
  <w15:docId w15:val="{6214C4F3-0F3C-A749-A356-A78D06ED0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
    <w:name w:val="p"/>
    <w:basedOn w:val="Normal"/>
    <w:link w:val="pChar"/>
    <w:autoRedefine/>
    <w:rsid w:val="002315C3"/>
    <w:rPr>
      <w:rFonts w:eastAsia="Arial Unicode MS" w:cs="Arial"/>
      <w:noProof/>
      <w:color w:val="000000"/>
      <w:szCs w:val="20"/>
      <w:lang w:val="en-US"/>
    </w:rPr>
  </w:style>
  <w:style w:type="character" w:customStyle="1" w:styleId="pChar">
    <w:name w:val="p Char"/>
    <w:link w:val="p"/>
    <w:rsid w:val="002315C3"/>
    <w:rPr>
      <w:rFonts w:ascii="Arial" w:eastAsia="Arial Unicode MS" w:hAnsi="Arial" w:cs="Arial"/>
      <w:noProof/>
      <w:color w:val="000000"/>
      <w:lang w:val="en-US" w:eastAsia="en-US"/>
    </w:rPr>
  </w:style>
  <w:style w:type="paragraph" w:customStyle="1" w:styleId="h1">
    <w:name w:val="h1"/>
    <w:basedOn w:val="Heading1"/>
    <w:link w:val="h1Char"/>
    <w:autoRedefine/>
    <w:rsid w:val="006C4ACF"/>
    <w:pPr>
      <w:pageBreakBefore/>
    </w:pPr>
    <w:rPr>
      <w:rFonts w:cs="Arial"/>
      <w:b w:val="0"/>
      <w:bCs w:val="0"/>
      <w:color w:val="000000"/>
      <w:sz w:val="48"/>
    </w:rPr>
  </w:style>
  <w:style w:type="character" w:customStyle="1" w:styleId="h1Char">
    <w:name w:val="h1 Char"/>
    <w:link w:val="h1"/>
    <w:rsid w:val="006C4ACF"/>
    <w:rPr>
      <w:rFonts w:ascii="Arial" w:eastAsia="Times New Roman" w:hAnsi="Arial" w:cs="Arial"/>
      <w:caps/>
      <w:color w:val="000000"/>
      <w:sz w:val="48"/>
      <w:szCs w:val="28"/>
      <w:lang w:eastAsia="en-US"/>
    </w:rPr>
  </w:style>
  <w:style w:type="paragraph" w:customStyle="1" w:styleId="p02Headline">
    <w:name w:val="p.02Headline"/>
    <w:basedOn w:val="p"/>
    <w:link w:val="p02HeadlineChar"/>
    <w:rsid w:val="006C4ACF"/>
  </w:style>
  <w:style w:type="character" w:customStyle="1" w:styleId="p02HeadlineChar">
    <w:name w:val="p.02Headline Char"/>
    <w:link w:val="p02Headline"/>
    <w:rsid w:val="006C4ACF"/>
    <w:rPr>
      <w:rFonts w:eastAsia="Arial Unicode MS" w:cs="Calibri"/>
      <w:color w:val="000000"/>
      <w:sz w:val="24"/>
      <w:szCs w:val="22"/>
      <w:lang w:eastAsia="en-US"/>
    </w:rPr>
  </w:style>
  <w:style w:type="paragraph" w:customStyle="1" w:styleId="ol">
    <w:name w:val="ol"/>
    <w:basedOn w:val="Normal"/>
    <w:link w:val="olChar"/>
    <w:rsid w:val="006C4ACF"/>
    <w:rPr>
      <w:rFonts w:eastAsia="Arial Unicode MS" w:cs="Arial"/>
      <w:color w:val="000000"/>
      <w:sz w:val="24"/>
      <w:lang w:bidi="en-US"/>
    </w:rPr>
  </w:style>
  <w:style w:type="character" w:customStyle="1" w:styleId="olChar">
    <w:name w:val="ol Char"/>
    <w:link w:val="ol"/>
    <w:rsid w:val="006C4ACF"/>
    <w:rPr>
      <w:rFonts w:ascii="Arial" w:eastAsia="Arial Unicode MS" w:hAnsi="Arial" w:cs="Arial"/>
      <w:color w:val="000000"/>
      <w:sz w:val="24"/>
      <w:szCs w:val="22"/>
      <w:lang w:eastAsia="en-US" w:bidi="en-US"/>
    </w:rPr>
  </w:style>
  <w:style w:type="paragraph" w:customStyle="1" w:styleId="ul">
    <w:name w:val="ul"/>
    <w:basedOn w:val="Normal"/>
    <w:link w:val="ulChar"/>
    <w:rsid w:val="00A12FC7"/>
    <w:rPr>
      <w:rFonts w:eastAsia="Arial Unicode MS" w:cs="Arial"/>
      <w:color w:val="000000"/>
      <w:sz w:val="24"/>
      <w:lang w:bidi="en-US"/>
    </w:rPr>
  </w:style>
  <w:style w:type="character" w:customStyle="1" w:styleId="ulChar">
    <w:name w:val="ul Char"/>
    <w:link w:val="ul"/>
    <w:rsid w:val="00A12FC7"/>
    <w:rPr>
      <w:rFonts w:ascii="Arial" w:eastAsia="Arial Unicode MS" w:hAnsi="Arial" w:cs="Arial"/>
      <w:color w:val="000000"/>
      <w:sz w:val="24"/>
      <w:szCs w:val="22"/>
      <w:lang w:eastAsia="en-US" w:bidi="en-US"/>
    </w:rPr>
  </w:style>
  <w:style w:type="character" w:styleId="Strong">
    <w:name w:val="Strong"/>
    <w:basedOn w:val="DefaultParagraphFont"/>
    <w:uiPriority w:val="22"/>
    <w:qFormat/>
    <w:rsid w:val="001C007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353073813">
      <w:bodyDiv w:val="1"/>
      <w:marLeft w:val="0"/>
      <w:marRight w:val="0"/>
      <w:marTop w:val="0"/>
      <w:marBottom w:val="0"/>
      <w:divBdr>
        <w:top w:val="none" w:sz="0" w:space="0" w:color="auto"/>
        <w:left w:val="none" w:sz="0" w:space="0" w:color="auto"/>
        <w:bottom w:val="none" w:sz="0" w:space="0" w:color="auto"/>
        <w:right w:val="none" w:sz="0" w:space="0" w:color="auto"/>
      </w:divBdr>
    </w:div>
    <w:div w:id="369958705">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840003247">
      <w:bodyDiv w:val="1"/>
      <w:marLeft w:val="0"/>
      <w:marRight w:val="0"/>
      <w:marTop w:val="0"/>
      <w:marBottom w:val="0"/>
      <w:divBdr>
        <w:top w:val="none" w:sz="0" w:space="0" w:color="auto"/>
        <w:left w:val="none" w:sz="0" w:space="0" w:color="auto"/>
        <w:bottom w:val="none" w:sz="0" w:space="0" w:color="auto"/>
        <w:right w:val="none" w:sz="0" w:space="0" w:color="auto"/>
      </w:divBdr>
    </w:div>
    <w:div w:id="854416098">
      <w:bodyDiv w:val="1"/>
      <w:marLeft w:val="0"/>
      <w:marRight w:val="0"/>
      <w:marTop w:val="0"/>
      <w:marBottom w:val="0"/>
      <w:divBdr>
        <w:top w:val="none" w:sz="0" w:space="0" w:color="auto"/>
        <w:left w:val="none" w:sz="0" w:space="0" w:color="auto"/>
        <w:bottom w:val="none" w:sz="0" w:space="0" w:color="auto"/>
        <w:right w:val="none" w:sz="0" w:space="0" w:color="auto"/>
      </w:divBdr>
    </w:div>
    <w:div w:id="1118137657">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343776614">
      <w:bodyDiv w:val="1"/>
      <w:marLeft w:val="0"/>
      <w:marRight w:val="0"/>
      <w:marTop w:val="0"/>
      <w:marBottom w:val="0"/>
      <w:divBdr>
        <w:top w:val="none" w:sz="0" w:space="0" w:color="auto"/>
        <w:left w:val="none" w:sz="0" w:space="0" w:color="auto"/>
        <w:bottom w:val="none" w:sz="0" w:space="0" w:color="auto"/>
        <w:right w:val="none" w:sz="0" w:space="0" w:color="auto"/>
      </w:divBdr>
    </w:div>
    <w:div w:id="1474172967">
      <w:bodyDiv w:val="1"/>
      <w:marLeft w:val="0"/>
      <w:marRight w:val="0"/>
      <w:marTop w:val="0"/>
      <w:marBottom w:val="0"/>
      <w:divBdr>
        <w:top w:val="none" w:sz="0" w:space="0" w:color="auto"/>
        <w:left w:val="none" w:sz="0" w:space="0" w:color="auto"/>
        <w:bottom w:val="none" w:sz="0" w:space="0" w:color="auto"/>
        <w:right w:val="none" w:sz="0" w:space="0" w:color="auto"/>
      </w:divBdr>
    </w:div>
    <w:div w:id="1600216264">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200744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header" Target="header3.xml"/><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header" Target="header4.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hyperlink" Target="https://github.com/SAP-samples/cloud-workflow-samples/blob/master/cf-onboarding-sample/resources/cf-onboarding-sample.zip" TargetMode="External"/><Relationship Id="rId179" Type="http://schemas.openxmlformats.org/officeDocument/2006/relationships/image" Target="media/image165.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3.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Props1.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3.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4.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268</TotalTime>
  <Pages>47</Pages>
  <Words>2982</Words>
  <Characters>17004</Characters>
  <Application>Microsoft Office Word</Application>
  <DocSecurity>0</DocSecurity>
  <Lines>141</Lines>
  <Paragraphs>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19947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410</cp:revision>
  <cp:lastPrinted>2016-12-16T09:28:00Z</cp:lastPrinted>
  <dcterms:created xsi:type="dcterms:W3CDTF">2020-10-03T14:34:00Z</dcterms:created>
  <dcterms:modified xsi:type="dcterms:W3CDTF">2020-10-05T16:00:00Z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